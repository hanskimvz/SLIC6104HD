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6393" w:rsidRPr="003130F4" w:rsidRDefault="00A778EA" w:rsidP="003F1E60">
      <w:pPr>
        <w:pStyle w:val="a9"/>
      </w:pPr>
      <w:sdt>
        <w:sdtPr>
          <w:alias w:val="版本："/>
          <w:tag w:val="版本："/>
          <w:id w:val="-388120297"/>
          <w:placeholder>
            <w:docPart w:val="F915CFA6CDC2415DBA87279758310947"/>
          </w:placeholder>
          <w:temporary/>
          <w:showingPlcHdr/>
          <w15:appearance w15:val="hidden"/>
        </w:sdtPr>
        <w:sdtContent>
          <w:r w:rsidR="00906393" w:rsidRPr="003130F4">
            <w:rPr>
              <w:lang w:val="zh-CN" w:bidi="zh-CN"/>
            </w:rPr>
            <w:t>版本</w:t>
          </w:r>
        </w:sdtContent>
      </w:sdt>
      <w:r w:rsidR="00906393" w:rsidRPr="003130F4">
        <w:rPr>
          <w:lang w:val="zh-CN" w:bidi="zh-CN"/>
        </w:rPr>
        <w:t xml:space="preserve"> </w:t>
      </w:r>
      <w:r w:rsidR="00DB78AC">
        <w:t>1.2</w:t>
      </w:r>
    </w:p>
    <w:sdt>
      <w:sdtPr>
        <w:alias w:val="输入日期："/>
        <w:tag w:val="输入日期:"/>
        <w:id w:val="-2072651219"/>
        <w:placeholder>
          <w:docPart w:val="C53C5D2332B044588F5365E4F0C189F4"/>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Content>
        <w:p w:rsidR="00906393" w:rsidRPr="003130F4" w:rsidRDefault="00DB78AC" w:rsidP="003F1E60">
          <w:pPr>
            <w:pStyle w:val="a9"/>
          </w:pPr>
          <w:r>
            <w:t>2023-05</w:t>
          </w:r>
          <w:r w:rsidR="00856C7F">
            <w:t>-08</w:t>
          </w:r>
        </w:p>
      </w:sdtContent>
    </w:sdt>
    <w:p w:rsidR="00906393" w:rsidRPr="003130F4" w:rsidRDefault="00906393" w:rsidP="003F1E60">
      <w:pPr>
        <w:pStyle w:val="afa"/>
      </w:pPr>
      <w:r w:rsidRPr="003130F4">
        <w:rPr>
          <w:noProof/>
        </w:rPr>
        <w:drawing>
          <wp:inline distT="0" distB="0" distL="0" distR="0" wp14:anchorId="1A52B269" wp14:editId="719338A3">
            <wp:extent cx="1447799" cy="1447799"/>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7799" cy="1447799"/>
                    </a:xfrm>
                    <a:prstGeom prst="rect">
                      <a:avLst/>
                    </a:prstGeom>
                  </pic:spPr>
                </pic:pic>
              </a:graphicData>
            </a:graphic>
          </wp:inline>
        </w:drawing>
      </w:r>
    </w:p>
    <w:sdt>
      <w:sdtPr>
        <w:alias w:val="输入标题："/>
        <w:tag w:val="输入标题："/>
        <w:id w:val="1212537942"/>
        <w:placeholder>
          <w:docPart w:val="0751FA52B42242CB9A6FBBEB35E1776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p w:rsidR="00906393" w:rsidRPr="003130F4" w:rsidRDefault="00856C7F" w:rsidP="003F1E60">
          <w:pPr>
            <w:pStyle w:val="a8"/>
          </w:pPr>
          <w:r>
            <w:t xml:space="preserve">IPC </w:t>
          </w:r>
          <w:r>
            <w:t>应用程序接口</w:t>
          </w:r>
        </w:p>
      </w:sdtContent>
    </w:sdt>
    <w:sdt>
      <w:sdtPr>
        <w:alias w:val="输入副标题："/>
        <w:tag w:val="输入副标题："/>
        <w:id w:val="-450009744"/>
        <w:placeholder>
          <w:docPart w:val="0D8E5BB45EEC43BAAEB38665F0110903"/>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Content>
        <w:p w:rsidR="00906393" w:rsidRPr="003130F4" w:rsidRDefault="00856C7F" w:rsidP="003F1E60">
          <w:pPr>
            <w:pStyle w:val="a9"/>
          </w:pPr>
          <w:r>
            <w:t xml:space="preserve">API </w:t>
          </w:r>
          <w:r>
            <w:t>参考</w:t>
          </w:r>
        </w:p>
      </w:sdtContent>
    </w:sdt>
    <w:p w:rsidR="00906393" w:rsidRPr="003130F4" w:rsidRDefault="00A778EA" w:rsidP="003F1E60">
      <w:pPr>
        <w:pStyle w:val="afb"/>
      </w:pPr>
      <w:sdt>
        <w:sdtPr>
          <w:alias w:val="输入姓名："/>
          <w:tag w:val="输入姓名："/>
          <w:id w:val="309291052"/>
          <w:placeholder>
            <w:docPart w:val="D685DDE230C244C8A31B2D1F0195A6C0"/>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Content>
          <w:r w:rsidR="00F408BC">
            <w:rPr>
              <w:rFonts w:hint="eastAsia"/>
            </w:rPr>
            <w:t xml:space="preserve"> </w:t>
          </w:r>
        </w:sdtContent>
      </w:sdt>
    </w:p>
    <w:p w:rsidR="00906393" w:rsidRPr="003130F4" w:rsidRDefault="00A778EA" w:rsidP="003F1E60">
      <w:pPr>
        <w:pStyle w:val="afb"/>
      </w:pPr>
      <w:sdt>
        <w:sdtPr>
          <w:alias w:val="输入公司名称："/>
          <w:tag w:val="输入公司名称："/>
          <w:id w:val="733736139"/>
          <w:placeholder>
            <w:docPart w:val="B42162C7D69F4C63954232230037515D"/>
          </w:placeholder>
          <w:dataBinding w:prefixMappings="xmlns:ns0='http://schemas.openxmlformats.org/officeDocument/2006/extended-properties' " w:xpath="/ns0:Properties[1]/ns0:Company[1]" w:storeItemID="{6668398D-A668-4E3E-A5EB-62B293D839F1}"/>
          <w15:appearance w15:val="hidden"/>
          <w:text w:multiLine="1"/>
        </w:sdtPr>
        <w:sdtContent>
          <w:r w:rsidR="00F408BC">
            <w:t xml:space="preserve"> </w:t>
          </w:r>
        </w:sdtContent>
      </w:sdt>
    </w:p>
    <w:p w:rsidR="00906393" w:rsidRPr="003130F4" w:rsidRDefault="00A778EA" w:rsidP="003F1E60">
      <w:pPr>
        <w:pStyle w:val="afb"/>
      </w:pPr>
      <w:sdt>
        <w:sdtPr>
          <w:alias w:val="输入公司地址："/>
          <w:tag w:val="输入公司地址："/>
          <w:id w:val="-1515219664"/>
          <w:placeholder>
            <w:docPart w:val="AB102BB224BE415EBA0F7C352C28E9A2"/>
          </w:placeholder>
          <w:dataBinding w:prefixMappings="xmlns:ns0='http://schemas.microsoft.com/office/2006/coverPageProps' " w:xpath="/ns0:CoverPageProperties[1]/ns0:CompanyAddress[1]" w:storeItemID="{55AF091B-3C7A-41E3-B477-F2FDAA23CFDA}"/>
          <w15:appearance w15:val="hidden"/>
          <w:text w:multiLine="1"/>
        </w:sdtPr>
        <w:sdtContent>
          <w:r w:rsidR="00F408BC">
            <w:t xml:space="preserve"> </w:t>
          </w:r>
        </w:sdtContent>
      </w:sdt>
    </w:p>
    <w:bookmarkStart w:id="0" w:name="_Toc121494686" w:displacedByCustomXml="next"/>
    <w:sdt>
      <w:sdtPr>
        <w:alias w:val="标题："/>
        <w:tag w:val="标题："/>
        <w:id w:val="135919152"/>
        <w:placeholder>
          <w:docPart w:val="FE44D7B071E4470B81B9C4B06E99427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p w:rsidR="00906393" w:rsidRPr="003130F4" w:rsidRDefault="00856C7F" w:rsidP="003F1E60">
          <w:pPr>
            <w:pStyle w:val="1"/>
          </w:pPr>
          <w:r>
            <w:t xml:space="preserve">IPC </w:t>
          </w:r>
          <w:r>
            <w:t>应用程序接口</w:t>
          </w:r>
        </w:p>
      </w:sdtContent>
    </w:sdt>
    <w:bookmarkEnd w:id="0" w:displacedByCustomXml="prev"/>
    <w:p w:rsidR="00856C7F" w:rsidRPr="00856C7F" w:rsidRDefault="00732F52" w:rsidP="003F1E60">
      <w:pPr>
        <w:pStyle w:val="2"/>
        <w:rPr>
          <w:rFonts w:eastAsia="MS Gothic"/>
        </w:rPr>
      </w:pPr>
      <w:bookmarkStart w:id="1" w:name="_Toc121494687"/>
      <w:r>
        <w:rPr>
          <w:rFonts w:hint="eastAsia"/>
        </w:rPr>
        <w:t>前言</w:t>
      </w:r>
      <w:bookmarkEnd w:id="1"/>
    </w:p>
    <w:p w:rsidR="00906393" w:rsidRPr="003130F4" w:rsidRDefault="00F972E8" w:rsidP="003F1E60">
      <w:pPr>
        <w:pStyle w:val="3"/>
      </w:pPr>
      <w:bookmarkStart w:id="2" w:name="_Toc121494688"/>
      <w:r>
        <w:t>读者对象</w:t>
      </w:r>
      <w:bookmarkEnd w:id="2"/>
    </w:p>
    <w:p w:rsidR="00F972E8" w:rsidRPr="00F972E8" w:rsidRDefault="00F972E8" w:rsidP="003F1E60">
      <w:r w:rsidRPr="00F972E8">
        <w:rPr>
          <w:rFonts w:hint="eastAsia"/>
        </w:rPr>
        <w:t>本参考适用于程序员阅读，描述了基于</w:t>
      </w:r>
      <w:r>
        <w:rPr>
          <w:rFonts w:hint="eastAsia"/>
        </w:rPr>
        <w:t>IPC</w:t>
      </w:r>
      <w:r>
        <w:rPr>
          <w:rFonts w:hint="eastAsia"/>
        </w:rPr>
        <w:t>应用</w:t>
      </w:r>
      <w:r w:rsidRPr="00F972E8">
        <w:rPr>
          <w:rFonts w:hint="eastAsia"/>
        </w:rPr>
        <w:t>库开发的各种参考信息。使用本参考的程序员应该：</w:t>
      </w:r>
    </w:p>
    <w:p w:rsidR="00F972E8" w:rsidRPr="00F972E8" w:rsidRDefault="00F972E8" w:rsidP="003F1E60">
      <w:pPr>
        <w:pStyle w:val="a0"/>
      </w:pPr>
      <w:r w:rsidRPr="00F972E8">
        <w:rPr>
          <w:rFonts w:hint="eastAsia"/>
        </w:rPr>
        <w:t>熟练使用</w:t>
      </w:r>
      <w:r w:rsidRPr="00F972E8">
        <w:rPr>
          <w:rFonts w:hint="eastAsia"/>
        </w:rPr>
        <w:t xml:space="preserve"> C/C++</w:t>
      </w:r>
      <w:r w:rsidRPr="00F972E8">
        <w:rPr>
          <w:rFonts w:hint="eastAsia"/>
        </w:rPr>
        <w:t>语言</w:t>
      </w:r>
    </w:p>
    <w:p w:rsidR="00906393" w:rsidRPr="00D91E52" w:rsidRDefault="00F972E8" w:rsidP="003F1E60">
      <w:pPr>
        <w:pStyle w:val="a0"/>
      </w:pPr>
      <w:r w:rsidRPr="00F972E8">
        <w:rPr>
          <w:rFonts w:hint="eastAsia"/>
        </w:rPr>
        <w:t>掌握基本的</w:t>
      </w:r>
      <w:r>
        <w:rPr>
          <w:rFonts w:hint="eastAsia"/>
        </w:rPr>
        <w:t>库函数</w:t>
      </w:r>
      <w:r w:rsidRPr="00F972E8">
        <w:rPr>
          <w:rFonts w:hint="eastAsia"/>
        </w:rPr>
        <w:t>调用</w:t>
      </w:r>
    </w:p>
    <w:p w:rsidR="00D91E52" w:rsidRPr="003130F4" w:rsidRDefault="00D91E52" w:rsidP="003F1E60">
      <w:pPr>
        <w:pStyle w:val="a0"/>
      </w:pPr>
      <w:r>
        <w:t>熟悉</w:t>
      </w:r>
      <w:r>
        <w:t>Windows</w:t>
      </w:r>
      <w:r>
        <w:t>或</w:t>
      </w:r>
      <w:r>
        <w:t>Linux</w:t>
      </w:r>
      <w:r>
        <w:t>等平台的开发</w:t>
      </w:r>
      <w:r>
        <w:rPr>
          <w:rFonts w:ascii="微软雅黑" w:hAnsi="微软雅黑" w:cs="微软雅黑"/>
        </w:rPr>
        <w:t>环境</w:t>
      </w:r>
    </w:p>
    <w:p w:rsidR="00906393" w:rsidRDefault="00F972E8" w:rsidP="003F1E60">
      <w:pPr>
        <w:pStyle w:val="3"/>
        <w:rPr>
          <w:rFonts w:eastAsia="MS Gothic"/>
        </w:rPr>
      </w:pPr>
      <w:bookmarkStart w:id="3" w:name="_Toc121494689"/>
      <w:r>
        <w:t>内容简介</w:t>
      </w:r>
      <w:bookmarkEnd w:id="3"/>
    </w:p>
    <w:p w:rsidR="00432EEC" w:rsidRPr="00432EEC" w:rsidRDefault="00432EEC" w:rsidP="003F1E60">
      <w:r>
        <w:rPr>
          <w:rFonts w:hint="eastAsia"/>
        </w:rPr>
        <w:t>本参考首先概述了</w:t>
      </w:r>
      <w:r>
        <w:rPr>
          <w:rFonts w:hint="eastAsia"/>
        </w:rPr>
        <w:t>IPC</w:t>
      </w:r>
      <w:r>
        <w:rPr>
          <w:rFonts w:hint="eastAsia"/>
        </w:rPr>
        <w:t>应用库</w:t>
      </w:r>
      <w:r>
        <w:rPr>
          <w:rFonts w:hint="eastAsia"/>
        </w:rPr>
        <w:t xml:space="preserve"> API </w:t>
      </w:r>
      <w:r>
        <w:rPr>
          <w:rFonts w:hint="eastAsia"/>
        </w:rPr>
        <w:t>函数种类及其关联，然后分别详细介绍了各种参考信息。本参考内容组织如下。</w:t>
      </w:r>
    </w:p>
    <w:tbl>
      <w:tblPr>
        <w:tblStyle w:val="af9"/>
        <w:tblW w:w="5273" w:type="pct"/>
        <w:tblLayout w:type="fixed"/>
        <w:tblLook w:val="04A0" w:firstRow="1" w:lastRow="0" w:firstColumn="1" w:lastColumn="0" w:noHBand="0" w:noVBand="1"/>
        <w:tblDescription w:val="消费者问题表格："/>
      </w:tblPr>
      <w:tblGrid>
        <w:gridCol w:w="1985"/>
        <w:gridCol w:w="7534"/>
      </w:tblGrid>
      <w:tr w:rsidR="00906393" w:rsidRPr="003130F4" w:rsidTr="00432E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906393" w:rsidRPr="003130F4" w:rsidRDefault="00432EEC" w:rsidP="003F1E60">
            <w:r>
              <w:t>章节</w:t>
            </w:r>
          </w:p>
        </w:tc>
        <w:tc>
          <w:tcPr>
            <w:tcW w:w="7534" w:type="dxa"/>
          </w:tcPr>
          <w:p w:rsidR="00906393" w:rsidRPr="003130F4" w:rsidRDefault="00432EEC" w:rsidP="003F1E60">
            <w:pPr>
              <w:cnfStyle w:val="100000000000" w:firstRow="1" w:lastRow="0" w:firstColumn="0" w:lastColumn="0" w:oddVBand="0" w:evenVBand="0" w:oddHBand="0" w:evenHBand="0" w:firstRowFirstColumn="0" w:firstRowLastColumn="0" w:lastRowFirstColumn="0" w:lastRowLastColumn="0"/>
            </w:pPr>
            <w:r>
              <w:t>内容</w:t>
            </w:r>
          </w:p>
        </w:tc>
      </w:tr>
      <w:tr w:rsidR="00906393" w:rsidRPr="003130F4" w:rsidTr="00432EEC">
        <w:tc>
          <w:tcPr>
            <w:cnfStyle w:val="001000000000" w:firstRow="0" w:lastRow="0" w:firstColumn="1" w:lastColumn="0" w:oddVBand="0" w:evenVBand="0" w:oddHBand="0" w:evenHBand="0" w:firstRowFirstColumn="0" w:firstRowLastColumn="0" w:lastRowFirstColumn="0" w:lastRowLastColumn="0"/>
            <w:tcW w:w="1985" w:type="dxa"/>
          </w:tcPr>
          <w:p w:rsidR="00906393" w:rsidRPr="003130F4" w:rsidRDefault="00432EEC" w:rsidP="0040613D">
            <w:pPr>
              <w:pStyle w:val="a"/>
              <w:numPr>
                <w:ilvl w:val="0"/>
                <w:numId w:val="0"/>
              </w:numPr>
              <w:ind w:left="360"/>
            </w:pPr>
            <w:r>
              <w:t>概述</w:t>
            </w:r>
          </w:p>
        </w:tc>
        <w:tc>
          <w:tcPr>
            <w:tcW w:w="7534" w:type="dxa"/>
          </w:tcPr>
          <w:p w:rsidR="00432EEC" w:rsidRDefault="00432EEC" w:rsidP="003F1E60">
            <w:pPr>
              <w:cnfStyle w:val="000000000000" w:firstRow="0" w:lastRow="0" w:firstColumn="0" w:lastColumn="0" w:oddVBand="0" w:evenVBand="0" w:oddHBand="0" w:evenHBand="0" w:firstRowFirstColumn="0" w:firstRowLastColumn="0" w:lastRowFirstColumn="0" w:lastRowLastColumn="0"/>
              <w:rPr>
                <w:rFonts w:eastAsia="MS Gothic"/>
              </w:rPr>
            </w:pPr>
            <w:r w:rsidRPr="00432EEC">
              <w:rPr>
                <w:rFonts w:hint="eastAsia"/>
              </w:rPr>
              <w:t>介绍</w:t>
            </w:r>
            <w:r>
              <w:rPr>
                <w:rFonts w:hint="eastAsia"/>
              </w:rPr>
              <w:t>IPC</w:t>
            </w:r>
            <w:r>
              <w:rPr>
                <w:rFonts w:hint="eastAsia"/>
              </w:rPr>
              <w:t>应用库开发包组件和软硬件开发环境。</w:t>
            </w:r>
          </w:p>
          <w:p w:rsidR="00906393" w:rsidRPr="00432EEC" w:rsidRDefault="00432EEC" w:rsidP="003F1E60">
            <w:pPr>
              <w:cnfStyle w:val="000000000000" w:firstRow="0" w:lastRow="0" w:firstColumn="0" w:lastColumn="0" w:oddVBand="0" w:evenVBand="0" w:oddHBand="0" w:evenHBand="0" w:firstRowFirstColumn="0" w:firstRowLastColumn="0" w:lastRowFirstColumn="0" w:lastRowLastColumn="0"/>
              <w:rPr>
                <w:rFonts w:eastAsia="MS Gothic"/>
              </w:rPr>
            </w:pPr>
            <w:r>
              <w:t>阅读本主题后，您将对客户端</w:t>
            </w:r>
            <w:r>
              <w:t>IPC</w:t>
            </w:r>
            <w:r>
              <w:t>开发库有一个整体了解</w:t>
            </w:r>
          </w:p>
        </w:tc>
      </w:tr>
      <w:tr w:rsidR="00906393" w:rsidRPr="003130F4" w:rsidTr="00432EEC">
        <w:tc>
          <w:tcPr>
            <w:cnfStyle w:val="001000000000" w:firstRow="0" w:lastRow="0" w:firstColumn="1" w:lastColumn="0" w:oddVBand="0" w:evenVBand="0" w:oddHBand="0" w:evenHBand="0" w:firstRowFirstColumn="0" w:firstRowLastColumn="0" w:lastRowFirstColumn="0" w:lastRowLastColumn="0"/>
            <w:tcW w:w="1985" w:type="dxa"/>
          </w:tcPr>
          <w:p w:rsidR="00906393" w:rsidRPr="003130F4" w:rsidRDefault="00432EEC" w:rsidP="0040613D">
            <w:pPr>
              <w:pStyle w:val="a"/>
              <w:numPr>
                <w:ilvl w:val="0"/>
                <w:numId w:val="0"/>
              </w:numPr>
              <w:ind w:left="360"/>
            </w:pPr>
            <w:r>
              <w:t>API</w:t>
            </w:r>
            <w:r>
              <w:t>函数</w:t>
            </w:r>
          </w:p>
        </w:tc>
        <w:tc>
          <w:tcPr>
            <w:tcW w:w="7534" w:type="dxa"/>
          </w:tcPr>
          <w:p w:rsidR="00906393" w:rsidRPr="003130F4" w:rsidRDefault="00432EEC" w:rsidP="003F1E60">
            <w:pPr>
              <w:cnfStyle w:val="000000000000" w:firstRow="0" w:lastRow="0" w:firstColumn="0" w:lastColumn="0" w:oddVBand="0" w:evenVBand="0" w:oddHBand="0" w:evenHBand="0" w:firstRowFirstColumn="0" w:firstRowLastColumn="0" w:lastRowFirstColumn="0" w:lastRowLastColumn="0"/>
            </w:pPr>
            <w:r>
              <w:t>本主题供您查阅开发库的</w:t>
            </w:r>
            <w:r>
              <w:t>API</w:t>
            </w:r>
            <w:r>
              <w:t>参考信息，详细介绍每一个</w:t>
            </w:r>
            <w:r>
              <w:t>API</w:t>
            </w:r>
            <w:r>
              <w:t>接口函数</w:t>
            </w:r>
          </w:p>
        </w:tc>
      </w:tr>
      <w:tr w:rsidR="00432EEC" w:rsidRPr="003130F4" w:rsidTr="00432EEC">
        <w:tc>
          <w:tcPr>
            <w:cnfStyle w:val="001000000000" w:firstRow="0" w:lastRow="0" w:firstColumn="1" w:lastColumn="0" w:oddVBand="0" w:evenVBand="0" w:oddHBand="0" w:evenHBand="0" w:firstRowFirstColumn="0" w:firstRowLastColumn="0" w:lastRowFirstColumn="0" w:lastRowLastColumn="0"/>
            <w:tcW w:w="1985" w:type="dxa"/>
          </w:tcPr>
          <w:p w:rsidR="00432EEC" w:rsidRDefault="00432EEC" w:rsidP="0040613D">
            <w:pPr>
              <w:pStyle w:val="a"/>
              <w:numPr>
                <w:ilvl w:val="0"/>
                <w:numId w:val="0"/>
              </w:numPr>
              <w:ind w:left="360"/>
            </w:pPr>
            <w:r>
              <w:t>数据</w:t>
            </w:r>
            <w:r>
              <w:rPr>
                <w:rFonts w:cs="微软雅黑"/>
              </w:rPr>
              <w:t>类型</w:t>
            </w:r>
          </w:p>
        </w:tc>
        <w:tc>
          <w:tcPr>
            <w:tcW w:w="7534" w:type="dxa"/>
          </w:tcPr>
          <w:p w:rsidR="00432EEC" w:rsidRDefault="00432EEC" w:rsidP="003F1E60">
            <w:pPr>
              <w:cnfStyle w:val="000000000000" w:firstRow="0" w:lastRow="0" w:firstColumn="0" w:lastColumn="0" w:oddVBand="0" w:evenVBand="0" w:oddHBand="0" w:evenHBand="0" w:firstRowFirstColumn="0" w:firstRowLastColumn="0" w:lastRowFirstColumn="0" w:lastRowLastColumn="0"/>
            </w:pPr>
            <w:r>
              <w:t>介绍</w:t>
            </w:r>
            <w:r>
              <w:t>API</w:t>
            </w:r>
            <w:r>
              <w:t>用到的通用数据类型定义及结构定义</w:t>
            </w:r>
          </w:p>
        </w:tc>
      </w:tr>
      <w:tr w:rsidR="00432EEC" w:rsidRPr="003130F4" w:rsidTr="00432EEC">
        <w:tc>
          <w:tcPr>
            <w:cnfStyle w:val="001000000000" w:firstRow="0" w:lastRow="0" w:firstColumn="1" w:lastColumn="0" w:oddVBand="0" w:evenVBand="0" w:oddHBand="0" w:evenHBand="0" w:firstRowFirstColumn="0" w:firstRowLastColumn="0" w:lastRowFirstColumn="0" w:lastRowLastColumn="0"/>
            <w:tcW w:w="1985" w:type="dxa"/>
          </w:tcPr>
          <w:p w:rsidR="00432EEC" w:rsidRDefault="00432EEC" w:rsidP="0040613D">
            <w:pPr>
              <w:pStyle w:val="a"/>
              <w:numPr>
                <w:ilvl w:val="0"/>
                <w:numId w:val="0"/>
              </w:numPr>
              <w:ind w:left="360"/>
            </w:pPr>
            <w:r>
              <w:t>API</w:t>
            </w:r>
            <w:r>
              <w:rPr>
                <w:rFonts w:cs="微软雅黑"/>
              </w:rPr>
              <w:t>应用实例</w:t>
            </w:r>
          </w:p>
        </w:tc>
        <w:tc>
          <w:tcPr>
            <w:tcW w:w="7534" w:type="dxa"/>
          </w:tcPr>
          <w:p w:rsidR="00432EEC" w:rsidRDefault="00432EEC" w:rsidP="003F1E60">
            <w:pPr>
              <w:cnfStyle w:val="000000000000" w:firstRow="0" w:lastRow="0" w:firstColumn="0" w:lastColumn="0" w:oddVBand="0" w:evenVBand="0" w:oddHBand="0" w:evenHBand="0" w:firstRowFirstColumn="0" w:firstRowLastColumn="0" w:lastRowFirstColumn="0" w:lastRowLastColumn="0"/>
            </w:pPr>
            <w:r>
              <w:t>通过实例介绍开发库</w:t>
            </w:r>
            <w:r>
              <w:t>API</w:t>
            </w:r>
            <w:r>
              <w:t>的使用方法</w:t>
            </w:r>
          </w:p>
        </w:tc>
      </w:tr>
    </w:tbl>
    <w:p w:rsidR="00906393" w:rsidRPr="003130F4" w:rsidRDefault="00432EEC" w:rsidP="003F1E60">
      <w:pPr>
        <w:pStyle w:val="3"/>
      </w:pPr>
      <w:bookmarkStart w:id="4" w:name="_Toc121494690"/>
      <w:r>
        <w:t>格式约定</w:t>
      </w:r>
      <w:bookmarkEnd w:id="4"/>
    </w:p>
    <w:tbl>
      <w:tblPr>
        <w:tblStyle w:val="af9"/>
        <w:tblW w:w="5261" w:type="pct"/>
        <w:tblLayout w:type="fixed"/>
        <w:tblLook w:val="04A0" w:firstRow="1" w:lastRow="0" w:firstColumn="1" w:lastColumn="0" w:noHBand="0" w:noVBand="1"/>
        <w:tblDescription w:val="受众和市场表格"/>
      </w:tblPr>
      <w:tblGrid>
        <w:gridCol w:w="1985"/>
        <w:gridCol w:w="7512"/>
      </w:tblGrid>
      <w:tr w:rsidR="00906393" w:rsidRPr="003130F4" w:rsidTr="00732F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906393" w:rsidRPr="003130F4" w:rsidRDefault="00432EEC" w:rsidP="003F1E60">
            <w:r>
              <w:t>格式</w:t>
            </w:r>
          </w:p>
        </w:tc>
        <w:tc>
          <w:tcPr>
            <w:tcW w:w="7513" w:type="dxa"/>
          </w:tcPr>
          <w:p w:rsidR="00906393" w:rsidRPr="003130F4" w:rsidRDefault="00432EEC" w:rsidP="003F1E60">
            <w:pPr>
              <w:cnfStyle w:val="100000000000" w:firstRow="1" w:lastRow="0" w:firstColumn="0" w:lastColumn="0" w:oddVBand="0" w:evenVBand="0" w:oddHBand="0" w:evenHBand="0" w:firstRowFirstColumn="0" w:firstRowLastColumn="0" w:lastRowFirstColumn="0" w:lastRowLastColumn="0"/>
            </w:pPr>
            <w:r>
              <w:t>说明</w:t>
            </w:r>
          </w:p>
        </w:tc>
      </w:tr>
      <w:tr w:rsidR="00906393" w:rsidRPr="003130F4" w:rsidTr="00732F52">
        <w:tc>
          <w:tcPr>
            <w:cnfStyle w:val="001000000000" w:firstRow="0" w:lastRow="0" w:firstColumn="1" w:lastColumn="0" w:oddVBand="0" w:evenVBand="0" w:oddHBand="0" w:evenHBand="0" w:firstRowFirstColumn="0" w:firstRowLastColumn="0" w:lastRowFirstColumn="0" w:lastRowLastColumn="0"/>
            <w:tcW w:w="1985" w:type="dxa"/>
          </w:tcPr>
          <w:p w:rsidR="00906393" w:rsidRPr="003130F4" w:rsidRDefault="00432EEC" w:rsidP="0040613D">
            <w:pPr>
              <w:pStyle w:val="a"/>
              <w:numPr>
                <w:ilvl w:val="0"/>
                <w:numId w:val="0"/>
              </w:numPr>
              <w:ind w:left="360"/>
            </w:pPr>
            <w:r>
              <w:t>黑体</w:t>
            </w:r>
          </w:p>
        </w:tc>
        <w:tc>
          <w:tcPr>
            <w:tcW w:w="7513" w:type="dxa"/>
          </w:tcPr>
          <w:p w:rsidR="00906393" w:rsidRPr="003130F4" w:rsidRDefault="00432EEC" w:rsidP="003F1E60">
            <w:pPr>
              <w:cnfStyle w:val="000000000000" w:firstRow="0" w:lastRow="0" w:firstColumn="0" w:lastColumn="0" w:oddVBand="0" w:evenVBand="0" w:oddHBand="0" w:evenHBand="0" w:firstRowFirstColumn="0" w:firstRowLastColumn="0" w:lastRowFirstColumn="0" w:lastRowLastColumn="0"/>
            </w:pPr>
            <w:r>
              <w:t>正文和标题</w:t>
            </w:r>
          </w:p>
        </w:tc>
      </w:tr>
      <w:tr w:rsidR="00906393" w:rsidRPr="003130F4" w:rsidTr="00732F52">
        <w:tc>
          <w:tcPr>
            <w:cnfStyle w:val="001000000000" w:firstRow="0" w:lastRow="0" w:firstColumn="1" w:lastColumn="0" w:oddVBand="0" w:evenVBand="0" w:oddHBand="0" w:evenHBand="0" w:firstRowFirstColumn="0" w:firstRowLastColumn="0" w:lastRowFirstColumn="0" w:lastRowLastColumn="0"/>
            <w:tcW w:w="1985" w:type="dxa"/>
          </w:tcPr>
          <w:p w:rsidR="00906393" w:rsidRPr="003130F4" w:rsidRDefault="00432EEC" w:rsidP="0040613D">
            <w:pPr>
              <w:pStyle w:val="a"/>
              <w:numPr>
                <w:ilvl w:val="0"/>
                <w:numId w:val="0"/>
              </w:numPr>
              <w:ind w:left="360"/>
            </w:pPr>
            <w:r>
              <w:t>楷体</w:t>
            </w:r>
          </w:p>
        </w:tc>
        <w:tc>
          <w:tcPr>
            <w:tcW w:w="7513" w:type="dxa"/>
          </w:tcPr>
          <w:p w:rsidR="00906393" w:rsidRPr="003130F4" w:rsidRDefault="00432EEC" w:rsidP="003F1E60">
            <w:pPr>
              <w:cnfStyle w:val="000000000000" w:firstRow="0" w:lastRow="0" w:firstColumn="0" w:lastColumn="0" w:oddVBand="0" w:evenVBand="0" w:oddHBand="0" w:evenHBand="0" w:firstRowFirstColumn="0" w:firstRowLastColumn="0" w:lastRowFirstColumn="0" w:lastRowLastColumn="0"/>
            </w:pPr>
            <w:r>
              <w:t>警告、提示等内容一律用楷体，并且在内容前后增加线条与正文隔离</w:t>
            </w:r>
          </w:p>
        </w:tc>
      </w:tr>
      <w:tr w:rsidR="00906393" w:rsidRPr="003130F4" w:rsidTr="00732F52">
        <w:tc>
          <w:tcPr>
            <w:cnfStyle w:val="001000000000" w:firstRow="0" w:lastRow="0" w:firstColumn="1" w:lastColumn="0" w:oddVBand="0" w:evenVBand="0" w:oddHBand="0" w:evenHBand="0" w:firstRowFirstColumn="0" w:firstRowLastColumn="0" w:lastRowFirstColumn="0" w:lastRowLastColumn="0"/>
            <w:tcW w:w="1985" w:type="dxa"/>
          </w:tcPr>
          <w:p w:rsidR="00906393" w:rsidRPr="003130F4" w:rsidRDefault="00432EEC" w:rsidP="0040613D">
            <w:pPr>
              <w:pStyle w:val="a"/>
              <w:numPr>
                <w:ilvl w:val="0"/>
                <w:numId w:val="0"/>
              </w:numPr>
              <w:ind w:left="360"/>
            </w:pPr>
            <w:r>
              <w:t>等宽</w:t>
            </w:r>
          </w:p>
        </w:tc>
        <w:tc>
          <w:tcPr>
            <w:tcW w:w="7513" w:type="dxa"/>
          </w:tcPr>
          <w:p w:rsidR="00906393" w:rsidRPr="003130F4" w:rsidRDefault="00432EEC" w:rsidP="003F1E60">
            <w:pPr>
              <w:cnfStyle w:val="000000000000" w:firstRow="0" w:lastRow="0" w:firstColumn="0" w:lastColumn="0" w:oddVBand="0" w:evenVBand="0" w:oddHBand="0" w:evenHBand="0" w:firstRowFirstColumn="0" w:firstRowLastColumn="0" w:lastRowFirstColumn="0" w:lastRowLastColumn="0"/>
            </w:pPr>
            <w:r>
              <w:t>代码采用等宽字体</w:t>
            </w:r>
          </w:p>
        </w:tc>
      </w:tr>
    </w:tbl>
    <w:p w:rsidR="00906393" w:rsidRPr="003130F4" w:rsidRDefault="00432EEC" w:rsidP="003F1E60">
      <w:pPr>
        <w:pStyle w:val="3"/>
      </w:pPr>
      <w:bookmarkStart w:id="5" w:name="_Toc121494691"/>
      <w:r>
        <w:t>修改记录</w:t>
      </w:r>
      <w:bookmarkEnd w:id="5"/>
    </w:p>
    <w:tbl>
      <w:tblPr>
        <w:tblStyle w:val="af9"/>
        <w:tblW w:w="5261" w:type="pct"/>
        <w:tblLayout w:type="fixed"/>
        <w:tblLook w:val="04A0" w:firstRow="1" w:lastRow="0" w:firstColumn="1" w:lastColumn="0" w:noHBand="0" w:noVBand="1"/>
        <w:tblDescription w:val="缩小目标受众范围的问题表格"/>
      </w:tblPr>
      <w:tblGrid>
        <w:gridCol w:w="1985"/>
        <w:gridCol w:w="1984"/>
        <w:gridCol w:w="5528"/>
      </w:tblGrid>
      <w:tr w:rsidR="00432EEC" w:rsidRPr="003130F4" w:rsidTr="00732F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32EEC" w:rsidRPr="003130F4" w:rsidRDefault="00432EEC" w:rsidP="003F1E60">
            <w:r>
              <w:t>版本</w:t>
            </w:r>
          </w:p>
        </w:tc>
        <w:tc>
          <w:tcPr>
            <w:tcW w:w="1984" w:type="dxa"/>
          </w:tcPr>
          <w:p w:rsidR="00432EEC" w:rsidRDefault="00432EEC" w:rsidP="003F1E60">
            <w:pPr>
              <w:cnfStyle w:val="100000000000" w:firstRow="1" w:lastRow="0" w:firstColumn="0" w:lastColumn="0" w:oddVBand="0" w:evenVBand="0" w:oddHBand="0" w:evenHBand="0" w:firstRowFirstColumn="0" w:firstRowLastColumn="0" w:lastRowFirstColumn="0" w:lastRowLastColumn="0"/>
            </w:pPr>
            <w:r>
              <w:t>日期</w:t>
            </w:r>
          </w:p>
        </w:tc>
        <w:tc>
          <w:tcPr>
            <w:tcW w:w="5529" w:type="dxa"/>
          </w:tcPr>
          <w:p w:rsidR="00432EEC" w:rsidRPr="003130F4" w:rsidRDefault="00432EEC" w:rsidP="003F1E60">
            <w:pPr>
              <w:cnfStyle w:val="100000000000" w:firstRow="1" w:lastRow="0" w:firstColumn="0" w:lastColumn="0" w:oddVBand="0" w:evenVBand="0" w:oddHBand="0" w:evenHBand="0" w:firstRowFirstColumn="0" w:firstRowLastColumn="0" w:lastRowFirstColumn="0" w:lastRowLastColumn="0"/>
            </w:pPr>
            <w:r>
              <w:t>修改说明</w:t>
            </w:r>
          </w:p>
        </w:tc>
      </w:tr>
      <w:tr w:rsidR="00432EEC" w:rsidRPr="003130F4" w:rsidTr="00732F52">
        <w:tc>
          <w:tcPr>
            <w:cnfStyle w:val="001000000000" w:firstRow="0" w:lastRow="0" w:firstColumn="1" w:lastColumn="0" w:oddVBand="0" w:evenVBand="0" w:oddHBand="0" w:evenHBand="0" w:firstRowFirstColumn="0" w:firstRowLastColumn="0" w:lastRowFirstColumn="0" w:lastRowLastColumn="0"/>
            <w:tcW w:w="1985" w:type="dxa"/>
          </w:tcPr>
          <w:p w:rsidR="00432EEC" w:rsidRPr="003F1E60" w:rsidRDefault="00432EEC" w:rsidP="003F1E60">
            <w:pPr>
              <w:pStyle w:val="a"/>
              <w:numPr>
                <w:ilvl w:val="0"/>
                <w:numId w:val="12"/>
              </w:numPr>
            </w:pPr>
            <w:r w:rsidRPr="003F1E60">
              <w:rPr>
                <w:rFonts w:hint="eastAsia"/>
                <w:lang w:eastAsia="zh-CN"/>
              </w:rPr>
              <w:t>.</w:t>
            </w:r>
            <w:r w:rsidR="00DB78AC">
              <w:rPr>
                <w:lang w:eastAsia="zh-CN"/>
              </w:rPr>
              <w:t>2</w:t>
            </w:r>
          </w:p>
        </w:tc>
        <w:tc>
          <w:tcPr>
            <w:tcW w:w="1984" w:type="dxa"/>
          </w:tcPr>
          <w:p w:rsidR="00432EEC" w:rsidRDefault="00DB78AC" w:rsidP="003F1E60">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2</w:t>
            </w:r>
            <w:r>
              <w:rPr>
                <w:lang w:eastAsia="zh-CN"/>
              </w:rPr>
              <w:t>023-05-08</w:t>
            </w:r>
          </w:p>
        </w:tc>
        <w:tc>
          <w:tcPr>
            <w:tcW w:w="5529" w:type="dxa"/>
          </w:tcPr>
          <w:p w:rsidR="00432EEC" w:rsidRPr="00DB78AC" w:rsidRDefault="00DB78AC" w:rsidP="003F1E60">
            <w:pPr>
              <w:cnfStyle w:val="000000000000" w:firstRow="0" w:lastRow="0" w:firstColumn="0" w:lastColumn="0" w:oddVBand="0" w:evenVBand="0" w:oddHBand="0" w:evenHBand="0" w:firstRowFirstColumn="0" w:firstRowLastColumn="0" w:lastRowFirstColumn="0" w:lastRowLastColumn="0"/>
              <w:rPr>
                <w:rFonts w:eastAsiaTheme="minorEastAsia" w:hint="eastAsia"/>
                <w:lang w:eastAsia="zh-CN"/>
              </w:rPr>
            </w:pPr>
            <w:r w:rsidRPr="00DB78AC">
              <w:rPr>
                <w:rFonts w:hint="eastAsia"/>
              </w:rPr>
              <w:t>增加云台控制函数说明</w:t>
            </w:r>
          </w:p>
        </w:tc>
      </w:tr>
      <w:tr w:rsidR="00DB78AC" w:rsidRPr="003130F4" w:rsidTr="00732F52">
        <w:tc>
          <w:tcPr>
            <w:cnfStyle w:val="001000000000" w:firstRow="0" w:lastRow="0" w:firstColumn="1" w:lastColumn="0" w:oddVBand="0" w:evenVBand="0" w:oddHBand="0" w:evenHBand="0" w:firstRowFirstColumn="0" w:firstRowLastColumn="0" w:lastRowFirstColumn="0" w:lastRowLastColumn="0"/>
            <w:tcW w:w="1985" w:type="dxa"/>
          </w:tcPr>
          <w:p w:rsidR="00DB78AC" w:rsidRPr="003F1E60" w:rsidRDefault="00DB78AC" w:rsidP="00DB78AC">
            <w:pPr>
              <w:pStyle w:val="a"/>
              <w:numPr>
                <w:ilvl w:val="0"/>
                <w:numId w:val="0"/>
              </w:numPr>
              <w:ind w:left="72"/>
              <w:rPr>
                <w:rFonts w:hint="eastAsia"/>
                <w:lang w:eastAsia="zh-CN"/>
              </w:rPr>
            </w:pPr>
            <w:r>
              <w:rPr>
                <w:rFonts w:hint="eastAsia"/>
                <w:lang w:eastAsia="zh-CN"/>
              </w:rPr>
              <w:t>1</w:t>
            </w:r>
            <w:r>
              <w:rPr>
                <w:lang w:eastAsia="zh-CN"/>
              </w:rPr>
              <w:t>.1</w:t>
            </w:r>
          </w:p>
        </w:tc>
        <w:tc>
          <w:tcPr>
            <w:tcW w:w="1984" w:type="dxa"/>
          </w:tcPr>
          <w:p w:rsidR="00DB78AC" w:rsidRDefault="00DB78AC" w:rsidP="003F1E6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lang w:eastAsia="zh-CN"/>
              </w:rPr>
              <w:t>2</w:t>
            </w:r>
            <w:r>
              <w:rPr>
                <w:lang w:eastAsia="zh-CN"/>
              </w:rPr>
              <w:t>022-12-08</w:t>
            </w:r>
          </w:p>
        </w:tc>
        <w:tc>
          <w:tcPr>
            <w:tcW w:w="5529" w:type="dxa"/>
          </w:tcPr>
          <w:p w:rsidR="00DB78AC" w:rsidRDefault="00DB78AC" w:rsidP="003F1E60">
            <w:pPr>
              <w:cnfStyle w:val="000000000000" w:firstRow="0" w:lastRow="0" w:firstColumn="0" w:lastColumn="0" w:oddVBand="0" w:evenVBand="0" w:oddHBand="0" w:evenHBand="0" w:firstRowFirstColumn="0" w:firstRowLastColumn="0" w:lastRowFirstColumn="0" w:lastRowLastColumn="0"/>
            </w:pPr>
            <w:r>
              <w:t>增加</w:t>
            </w:r>
            <w:r>
              <w:t>API</w:t>
            </w:r>
            <w:r>
              <w:t>函数说明</w:t>
            </w:r>
          </w:p>
        </w:tc>
      </w:tr>
      <w:tr w:rsidR="00806D15" w:rsidRPr="003130F4" w:rsidTr="00732F52">
        <w:tc>
          <w:tcPr>
            <w:cnfStyle w:val="001000000000" w:firstRow="0" w:lastRow="0" w:firstColumn="1" w:lastColumn="0" w:oddVBand="0" w:evenVBand="0" w:oddHBand="0" w:evenHBand="0" w:firstRowFirstColumn="0" w:firstRowLastColumn="0" w:lastRowFirstColumn="0" w:lastRowLastColumn="0"/>
            <w:tcW w:w="1985" w:type="dxa"/>
          </w:tcPr>
          <w:p w:rsidR="00806D15" w:rsidRDefault="00806D15" w:rsidP="0040613D">
            <w:pPr>
              <w:pStyle w:val="a"/>
              <w:numPr>
                <w:ilvl w:val="0"/>
                <w:numId w:val="0"/>
              </w:numPr>
              <w:ind w:left="72"/>
              <w:rPr>
                <w:lang w:eastAsia="zh-CN"/>
              </w:rPr>
            </w:pPr>
            <w:r>
              <w:rPr>
                <w:lang w:eastAsia="zh-CN"/>
              </w:rPr>
              <w:lastRenderedPageBreak/>
              <w:t>1.0</w:t>
            </w:r>
          </w:p>
        </w:tc>
        <w:tc>
          <w:tcPr>
            <w:tcW w:w="1984" w:type="dxa"/>
          </w:tcPr>
          <w:p w:rsidR="00806D15" w:rsidRDefault="00806D15" w:rsidP="003F1E60">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2</w:t>
            </w:r>
            <w:r>
              <w:rPr>
                <w:lang w:eastAsia="zh-CN"/>
              </w:rPr>
              <w:t>022-05-08</w:t>
            </w:r>
          </w:p>
        </w:tc>
        <w:tc>
          <w:tcPr>
            <w:tcW w:w="5529" w:type="dxa"/>
          </w:tcPr>
          <w:p w:rsidR="00806D15" w:rsidRDefault="00806D15" w:rsidP="003F1E60">
            <w:pPr>
              <w:cnfStyle w:val="000000000000" w:firstRow="0" w:lastRow="0" w:firstColumn="0" w:lastColumn="0" w:oddVBand="0" w:evenVBand="0" w:oddHBand="0" w:evenHBand="0" w:firstRowFirstColumn="0" w:firstRowLastColumn="0" w:lastRowFirstColumn="0" w:lastRowLastColumn="0"/>
            </w:pPr>
            <w:r>
              <w:t>第一次版本</w:t>
            </w:r>
          </w:p>
        </w:tc>
      </w:tr>
    </w:tbl>
    <w:sdt>
      <w:sdtPr>
        <w:rPr>
          <w:rFonts w:asciiTheme="minorHAnsi" w:hAnsiTheme="minorHAnsi" w:cstheme="minorBidi"/>
          <w:caps w:val="0"/>
          <w:color w:val="auto"/>
          <w:sz w:val="22"/>
          <w:szCs w:val="22"/>
          <w:lang w:val="zh-CN"/>
        </w:rPr>
        <w:id w:val="-1562325396"/>
        <w:docPartObj>
          <w:docPartGallery w:val="Table of Contents"/>
          <w:docPartUnique/>
        </w:docPartObj>
      </w:sdtPr>
      <w:sdtContent>
        <w:p w:rsidR="008445D6" w:rsidRDefault="008445D6" w:rsidP="003F1E60">
          <w:pPr>
            <w:pStyle w:val="TOC"/>
          </w:pPr>
          <w:r>
            <w:rPr>
              <w:lang w:val="zh-CN"/>
            </w:rPr>
            <w:t>目录</w:t>
          </w:r>
        </w:p>
        <w:p w:rsidR="007732D5" w:rsidRDefault="008445D6">
          <w:pPr>
            <w:pStyle w:val="10"/>
            <w:tabs>
              <w:tab w:val="right" w:leader="dot" w:pos="9016"/>
            </w:tabs>
            <w:rPr>
              <w:rFonts w:eastAsiaTheme="minorEastAsia"/>
              <w:noProof/>
              <w:kern w:val="2"/>
              <w:sz w:val="21"/>
              <w14:ligatures w14:val="none"/>
            </w:rPr>
          </w:pPr>
          <w:r>
            <w:rPr>
              <w:b/>
              <w:bCs/>
              <w:lang w:val="zh-CN"/>
            </w:rPr>
            <w:fldChar w:fldCharType="begin"/>
          </w:r>
          <w:r>
            <w:rPr>
              <w:b/>
              <w:bCs/>
              <w:lang w:val="zh-CN"/>
            </w:rPr>
            <w:instrText xml:space="preserve"> TOC \o "1-3" \h \z \u </w:instrText>
          </w:r>
          <w:r>
            <w:rPr>
              <w:b/>
              <w:bCs/>
              <w:lang w:val="zh-CN"/>
            </w:rPr>
            <w:fldChar w:fldCharType="separate"/>
          </w:r>
          <w:hyperlink w:anchor="_Toc121494686" w:history="1">
            <w:r w:rsidR="007732D5" w:rsidRPr="003838F3">
              <w:rPr>
                <w:rStyle w:val="aff3"/>
                <w:noProof/>
              </w:rPr>
              <w:t xml:space="preserve">IPC </w:t>
            </w:r>
            <w:r w:rsidR="007732D5" w:rsidRPr="003838F3">
              <w:rPr>
                <w:rStyle w:val="aff3"/>
                <w:rFonts w:hint="eastAsia"/>
                <w:noProof/>
              </w:rPr>
              <w:t>应用程序接口</w:t>
            </w:r>
            <w:r w:rsidR="007732D5">
              <w:rPr>
                <w:noProof/>
                <w:webHidden/>
              </w:rPr>
              <w:tab/>
            </w:r>
            <w:r w:rsidR="007732D5">
              <w:rPr>
                <w:noProof/>
                <w:webHidden/>
              </w:rPr>
              <w:fldChar w:fldCharType="begin"/>
            </w:r>
            <w:r w:rsidR="007732D5">
              <w:rPr>
                <w:noProof/>
                <w:webHidden/>
              </w:rPr>
              <w:instrText xml:space="preserve"> PAGEREF _Toc121494686 \h </w:instrText>
            </w:r>
            <w:r w:rsidR="007732D5">
              <w:rPr>
                <w:noProof/>
                <w:webHidden/>
              </w:rPr>
            </w:r>
            <w:r w:rsidR="007732D5">
              <w:rPr>
                <w:noProof/>
                <w:webHidden/>
              </w:rPr>
              <w:fldChar w:fldCharType="separate"/>
            </w:r>
            <w:r w:rsidR="00B52E89">
              <w:rPr>
                <w:noProof/>
                <w:webHidden/>
              </w:rPr>
              <w:t>1</w:t>
            </w:r>
            <w:r w:rsidR="007732D5">
              <w:rPr>
                <w:noProof/>
                <w:webHidden/>
              </w:rPr>
              <w:fldChar w:fldCharType="end"/>
            </w:r>
          </w:hyperlink>
        </w:p>
        <w:p w:rsidR="007732D5" w:rsidRDefault="00A778EA">
          <w:pPr>
            <w:pStyle w:val="20"/>
            <w:tabs>
              <w:tab w:val="right" w:leader="dot" w:pos="9016"/>
            </w:tabs>
            <w:ind w:left="440"/>
            <w:rPr>
              <w:rFonts w:eastAsiaTheme="minorEastAsia"/>
              <w:noProof/>
              <w:kern w:val="2"/>
              <w:sz w:val="21"/>
              <w14:ligatures w14:val="none"/>
            </w:rPr>
          </w:pPr>
          <w:hyperlink w:anchor="_Toc121494687" w:history="1">
            <w:r w:rsidR="007732D5" w:rsidRPr="003838F3">
              <w:rPr>
                <w:rStyle w:val="aff3"/>
                <w:rFonts w:hint="eastAsia"/>
                <w:noProof/>
              </w:rPr>
              <w:t>前言</w:t>
            </w:r>
            <w:r w:rsidR="007732D5">
              <w:rPr>
                <w:noProof/>
                <w:webHidden/>
              </w:rPr>
              <w:tab/>
            </w:r>
            <w:r w:rsidR="007732D5">
              <w:rPr>
                <w:noProof/>
                <w:webHidden/>
              </w:rPr>
              <w:fldChar w:fldCharType="begin"/>
            </w:r>
            <w:r w:rsidR="007732D5">
              <w:rPr>
                <w:noProof/>
                <w:webHidden/>
              </w:rPr>
              <w:instrText xml:space="preserve"> PAGEREF _Toc121494687 \h </w:instrText>
            </w:r>
            <w:r w:rsidR="007732D5">
              <w:rPr>
                <w:noProof/>
                <w:webHidden/>
              </w:rPr>
            </w:r>
            <w:r w:rsidR="007732D5">
              <w:rPr>
                <w:noProof/>
                <w:webHidden/>
              </w:rPr>
              <w:fldChar w:fldCharType="separate"/>
            </w:r>
            <w:r w:rsidR="00B52E89">
              <w:rPr>
                <w:noProof/>
                <w:webHidden/>
              </w:rPr>
              <w:t>1</w:t>
            </w:r>
            <w:r w:rsidR="007732D5">
              <w:rPr>
                <w:noProof/>
                <w:webHidden/>
              </w:rPr>
              <w:fldChar w:fldCharType="end"/>
            </w:r>
          </w:hyperlink>
        </w:p>
        <w:p w:rsidR="007732D5" w:rsidRDefault="00A778EA">
          <w:pPr>
            <w:pStyle w:val="32"/>
            <w:tabs>
              <w:tab w:val="right" w:leader="dot" w:pos="9016"/>
            </w:tabs>
            <w:ind w:left="880"/>
            <w:rPr>
              <w:rFonts w:eastAsiaTheme="minorEastAsia"/>
              <w:noProof/>
              <w:kern w:val="2"/>
              <w:sz w:val="21"/>
              <w14:ligatures w14:val="none"/>
            </w:rPr>
          </w:pPr>
          <w:hyperlink w:anchor="_Toc121494688" w:history="1">
            <w:r w:rsidR="007732D5" w:rsidRPr="003838F3">
              <w:rPr>
                <w:rStyle w:val="aff3"/>
                <w:rFonts w:hint="eastAsia"/>
                <w:noProof/>
              </w:rPr>
              <w:t>读者对象</w:t>
            </w:r>
            <w:r w:rsidR="007732D5">
              <w:rPr>
                <w:noProof/>
                <w:webHidden/>
              </w:rPr>
              <w:tab/>
            </w:r>
            <w:r w:rsidR="007732D5">
              <w:rPr>
                <w:noProof/>
                <w:webHidden/>
              </w:rPr>
              <w:fldChar w:fldCharType="begin"/>
            </w:r>
            <w:r w:rsidR="007732D5">
              <w:rPr>
                <w:noProof/>
                <w:webHidden/>
              </w:rPr>
              <w:instrText xml:space="preserve"> PAGEREF _Toc121494688 \h </w:instrText>
            </w:r>
            <w:r w:rsidR="007732D5">
              <w:rPr>
                <w:noProof/>
                <w:webHidden/>
              </w:rPr>
            </w:r>
            <w:r w:rsidR="007732D5">
              <w:rPr>
                <w:noProof/>
                <w:webHidden/>
              </w:rPr>
              <w:fldChar w:fldCharType="separate"/>
            </w:r>
            <w:r w:rsidR="00B52E89">
              <w:rPr>
                <w:noProof/>
                <w:webHidden/>
              </w:rPr>
              <w:t>1</w:t>
            </w:r>
            <w:r w:rsidR="007732D5">
              <w:rPr>
                <w:noProof/>
                <w:webHidden/>
              </w:rPr>
              <w:fldChar w:fldCharType="end"/>
            </w:r>
          </w:hyperlink>
        </w:p>
        <w:p w:rsidR="007732D5" w:rsidRDefault="00A778EA">
          <w:pPr>
            <w:pStyle w:val="32"/>
            <w:tabs>
              <w:tab w:val="right" w:leader="dot" w:pos="9016"/>
            </w:tabs>
            <w:ind w:left="880"/>
            <w:rPr>
              <w:rFonts w:eastAsiaTheme="minorEastAsia"/>
              <w:noProof/>
              <w:kern w:val="2"/>
              <w:sz w:val="21"/>
              <w14:ligatures w14:val="none"/>
            </w:rPr>
          </w:pPr>
          <w:hyperlink w:anchor="_Toc121494689" w:history="1">
            <w:r w:rsidR="007732D5" w:rsidRPr="003838F3">
              <w:rPr>
                <w:rStyle w:val="aff3"/>
                <w:rFonts w:hint="eastAsia"/>
                <w:noProof/>
              </w:rPr>
              <w:t>内容简介</w:t>
            </w:r>
            <w:r w:rsidR="007732D5">
              <w:rPr>
                <w:noProof/>
                <w:webHidden/>
              </w:rPr>
              <w:tab/>
            </w:r>
            <w:r w:rsidR="007732D5">
              <w:rPr>
                <w:noProof/>
                <w:webHidden/>
              </w:rPr>
              <w:fldChar w:fldCharType="begin"/>
            </w:r>
            <w:r w:rsidR="007732D5">
              <w:rPr>
                <w:noProof/>
                <w:webHidden/>
              </w:rPr>
              <w:instrText xml:space="preserve"> PAGEREF _Toc121494689 \h </w:instrText>
            </w:r>
            <w:r w:rsidR="007732D5">
              <w:rPr>
                <w:noProof/>
                <w:webHidden/>
              </w:rPr>
            </w:r>
            <w:r w:rsidR="007732D5">
              <w:rPr>
                <w:noProof/>
                <w:webHidden/>
              </w:rPr>
              <w:fldChar w:fldCharType="separate"/>
            </w:r>
            <w:r w:rsidR="00B52E89">
              <w:rPr>
                <w:noProof/>
                <w:webHidden/>
              </w:rPr>
              <w:t>1</w:t>
            </w:r>
            <w:r w:rsidR="007732D5">
              <w:rPr>
                <w:noProof/>
                <w:webHidden/>
              </w:rPr>
              <w:fldChar w:fldCharType="end"/>
            </w:r>
          </w:hyperlink>
        </w:p>
        <w:p w:rsidR="007732D5" w:rsidRDefault="00A778EA">
          <w:pPr>
            <w:pStyle w:val="32"/>
            <w:tabs>
              <w:tab w:val="right" w:leader="dot" w:pos="9016"/>
            </w:tabs>
            <w:ind w:left="880"/>
            <w:rPr>
              <w:rFonts w:eastAsiaTheme="minorEastAsia"/>
              <w:noProof/>
              <w:kern w:val="2"/>
              <w:sz w:val="21"/>
              <w14:ligatures w14:val="none"/>
            </w:rPr>
          </w:pPr>
          <w:hyperlink w:anchor="_Toc121494690" w:history="1">
            <w:r w:rsidR="007732D5" w:rsidRPr="003838F3">
              <w:rPr>
                <w:rStyle w:val="aff3"/>
                <w:rFonts w:hint="eastAsia"/>
                <w:noProof/>
              </w:rPr>
              <w:t>格式约定</w:t>
            </w:r>
            <w:r w:rsidR="007732D5">
              <w:rPr>
                <w:noProof/>
                <w:webHidden/>
              </w:rPr>
              <w:tab/>
            </w:r>
            <w:r w:rsidR="007732D5">
              <w:rPr>
                <w:noProof/>
                <w:webHidden/>
              </w:rPr>
              <w:fldChar w:fldCharType="begin"/>
            </w:r>
            <w:r w:rsidR="007732D5">
              <w:rPr>
                <w:noProof/>
                <w:webHidden/>
              </w:rPr>
              <w:instrText xml:space="preserve"> PAGEREF _Toc121494690 \h </w:instrText>
            </w:r>
            <w:r w:rsidR="007732D5">
              <w:rPr>
                <w:noProof/>
                <w:webHidden/>
              </w:rPr>
            </w:r>
            <w:r w:rsidR="007732D5">
              <w:rPr>
                <w:noProof/>
                <w:webHidden/>
              </w:rPr>
              <w:fldChar w:fldCharType="separate"/>
            </w:r>
            <w:r w:rsidR="00B52E89">
              <w:rPr>
                <w:noProof/>
                <w:webHidden/>
              </w:rPr>
              <w:t>1</w:t>
            </w:r>
            <w:r w:rsidR="007732D5">
              <w:rPr>
                <w:noProof/>
                <w:webHidden/>
              </w:rPr>
              <w:fldChar w:fldCharType="end"/>
            </w:r>
          </w:hyperlink>
        </w:p>
        <w:p w:rsidR="007732D5" w:rsidRDefault="00A778EA">
          <w:pPr>
            <w:pStyle w:val="32"/>
            <w:tabs>
              <w:tab w:val="right" w:leader="dot" w:pos="9016"/>
            </w:tabs>
            <w:ind w:left="880"/>
            <w:rPr>
              <w:rFonts w:eastAsiaTheme="minorEastAsia"/>
              <w:noProof/>
              <w:kern w:val="2"/>
              <w:sz w:val="21"/>
              <w14:ligatures w14:val="none"/>
            </w:rPr>
          </w:pPr>
          <w:hyperlink w:anchor="_Toc121494691" w:history="1">
            <w:r w:rsidR="007732D5" w:rsidRPr="003838F3">
              <w:rPr>
                <w:rStyle w:val="aff3"/>
                <w:rFonts w:hint="eastAsia"/>
                <w:noProof/>
              </w:rPr>
              <w:t>修改记录</w:t>
            </w:r>
            <w:r w:rsidR="007732D5">
              <w:rPr>
                <w:noProof/>
                <w:webHidden/>
              </w:rPr>
              <w:tab/>
            </w:r>
            <w:r w:rsidR="007732D5">
              <w:rPr>
                <w:noProof/>
                <w:webHidden/>
              </w:rPr>
              <w:fldChar w:fldCharType="begin"/>
            </w:r>
            <w:r w:rsidR="007732D5">
              <w:rPr>
                <w:noProof/>
                <w:webHidden/>
              </w:rPr>
              <w:instrText xml:space="preserve"> PAGEREF _Toc121494691 \h </w:instrText>
            </w:r>
            <w:r w:rsidR="007732D5">
              <w:rPr>
                <w:noProof/>
                <w:webHidden/>
              </w:rPr>
            </w:r>
            <w:r w:rsidR="007732D5">
              <w:rPr>
                <w:noProof/>
                <w:webHidden/>
              </w:rPr>
              <w:fldChar w:fldCharType="separate"/>
            </w:r>
            <w:r w:rsidR="00B52E89">
              <w:rPr>
                <w:noProof/>
                <w:webHidden/>
              </w:rPr>
              <w:t>1</w:t>
            </w:r>
            <w:r w:rsidR="007732D5">
              <w:rPr>
                <w:noProof/>
                <w:webHidden/>
              </w:rPr>
              <w:fldChar w:fldCharType="end"/>
            </w:r>
          </w:hyperlink>
        </w:p>
        <w:p w:rsidR="007732D5" w:rsidRDefault="00A778EA">
          <w:pPr>
            <w:pStyle w:val="20"/>
            <w:tabs>
              <w:tab w:val="right" w:leader="dot" w:pos="9016"/>
            </w:tabs>
            <w:ind w:left="440"/>
            <w:rPr>
              <w:rFonts w:eastAsiaTheme="minorEastAsia"/>
              <w:noProof/>
              <w:kern w:val="2"/>
              <w:sz w:val="21"/>
              <w14:ligatures w14:val="none"/>
            </w:rPr>
          </w:pPr>
          <w:hyperlink w:anchor="_Toc121494692" w:history="1">
            <w:r w:rsidR="007732D5" w:rsidRPr="003838F3">
              <w:rPr>
                <w:rStyle w:val="aff3"/>
                <w:rFonts w:hint="eastAsia"/>
                <w:noProof/>
              </w:rPr>
              <w:t>概述</w:t>
            </w:r>
            <w:r w:rsidR="007732D5">
              <w:rPr>
                <w:noProof/>
                <w:webHidden/>
              </w:rPr>
              <w:tab/>
            </w:r>
            <w:r w:rsidR="007732D5">
              <w:rPr>
                <w:noProof/>
                <w:webHidden/>
              </w:rPr>
              <w:fldChar w:fldCharType="begin"/>
            </w:r>
            <w:r w:rsidR="007732D5">
              <w:rPr>
                <w:noProof/>
                <w:webHidden/>
              </w:rPr>
              <w:instrText xml:space="preserve"> PAGEREF _Toc121494692 \h </w:instrText>
            </w:r>
            <w:r w:rsidR="007732D5">
              <w:rPr>
                <w:noProof/>
                <w:webHidden/>
              </w:rPr>
            </w:r>
            <w:r w:rsidR="007732D5">
              <w:rPr>
                <w:noProof/>
                <w:webHidden/>
              </w:rPr>
              <w:fldChar w:fldCharType="separate"/>
            </w:r>
            <w:r w:rsidR="00B52E89">
              <w:rPr>
                <w:noProof/>
                <w:webHidden/>
              </w:rPr>
              <w:t>3</w:t>
            </w:r>
            <w:r w:rsidR="007732D5">
              <w:rPr>
                <w:noProof/>
                <w:webHidden/>
              </w:rPr>
              <w:fldChar w:fldCharType="end"/>
            </w:r>
          </w:hyperlink>
        </w:p>
        <w:p w:rsidR="007732D5" w:rsidRDefault="00A778EA">
          <w:pPr>
            <w:pStyle w:val="32"/>
            <w:tabs>
              <w:tab w:val="right" w:leader="dot" w:pos="9016"/>
            </w:tabs>
            <w:ind w:left="880"/>
            <w:rPr>
              <w:rFonts w:eastAsiaTheme="minorEastAsia"/>
              <w:noProof/>
              <w:kern w:val="2"/>
              <w:sz w:val="21"/>
              <w14:ligatures w14:val="none"/>
            </w:rPr>
          </w:pPr>
          <w:hyperlink w:anchor="_Toc121494693" w:history="1">
            <w:r w:rsidR="007732D5" w:rsidRPr="003838F3">
              <w:rPr>
                <w:rStyle w:val="aff3"/>
                <w:rFonts w:hint="eastAsia"/>
                <w:noProof/>
              </w:rPr>
              <w:t>描述范围</w:t>
            </w:r>
            <w:r w:rsidR="007732D5">
              <w:rPr>
                <w:noProof/>
                <w:webHidden/>
              </w:rPr>
              <w:tab/>
            </w:r>
            <w:r w:rsidR="007732D5">
              <w:rPr>
                <w:noProof/>
                <w:webHidden/>
              </w:rPr>
              <w:fldChar w:fldCharType="begin"/>
            </w:r>
            <w:r w:rsidR="007732D5">
              <w:rPr>
                <w:noProof/>
                <w:webHidden/>
              </w:rPr>
              <w:instrText xml:space="preserve"> PAGEREF _Toc121494693 \h </w:instrText>
            </w:r>
            <w:r w:rsidR="007732D5">
              <w:rPr>
                <w:noProof/>
                <w:webHidden/>
              </w:rPr>
            </w:r>
            <w:r w:rsidR="007732D5">
              <w:rPr>
                <w:noProof/>
                <w:webHidden/>
              </w:rPr>
              <w:fldChar w:fldCharType="separate"/>
            </w:r>
            <w:r w:rsidR="00B52E89">
              <w:rPr>
                <w:noProof/>
                <w:webHidden/>
              </w:rPr>
              <w:t>3</w:t>
            </w:r>
            <w:r w:rsidR="007732D5">
              <w:rPr>
                <w:noProof/>
                <w:webHidden/>
              </w:rPr>
              <w:fldChar w:fldCharType="end"/>
            </w:r>
          </w:hyperlink>
        </w:p>
        <w:p w:rsidR="007732D5" w:rsidRDefault="00A778EA">
          <w:pPr>
            <w:pStyle w:val="32"/>
            <w:tabs>
              <w:tab w:val="right" w:leader="dot" w:pos="9016"/>
            </w:tabs>
            <w:ind w:left="880"/>
            <w:rPr>
              <w:rFonts w:eastAsiaTheme="minorEastAsia"/>
              <w:noProof/>
              <w:kern w:val="2"/>
              <w:sz w:val="21"/>
              <w14:ligatures w14:val="none"/>
            </w:rPr>
          </w:pPr>
          <w:hyperlink w:anchor="_Toc121494694" w:history="1">
            <w:r w:rsidR="007732D5" w:rsidRPr="003838F3">
              <w:rPr>
                <w:rStyle w:val="aff3"/>
                <w:rFonts w:hint="eastAsia"/>
                <w:noProof/>
              </w:rPr>
              <w:t>函数列表</w:t>
            </w:r>
            <w:r w:rsidR="007732D5">
              <w:rPr>
                <w:noProof/>
                <w:webHidden/>
              </w:rPr>
              <w:tab/>
            </w:r>
            <w:r w:rsidR="007732D5">
              <w:rPr>
                <w:noProof/>
                <w:webHidden/>
              </w:rPr>
              <w:fldChar w:fldCharType="begin"/>
            </w:r>
            <w:r w:rsidR="007732D5">
              <w:rPr>
                <w:noProof/>
                <w:webHidden/>
              </w:rPr>
              <w:instrText xml:space="preserve"> PAGEREF _Toc121494694 \h </w:instrText>
            </w:r>
            <w:r w:rsidR="007732D5">
              <w:rPr>
                <w:noProof/>
                <w:webHidden/>
              </w:rPr>
            </w:r>
            <w:r w:rsidR="007732D5">
              <w:rPr>
                <w:noProof/>
                <w:webHidden/>
              </w:rPr>
              <w:fldChar w:fldCharType="separate"/>
            </w:r>
            <w:r w:rsidR="00B52E89">
              <w:rPr>
                <w:noProof/>
                <w:webHidden/>
              </w:rPr>
              <w:t>4</w:t>
            </w:r>
            <w:r w:rsidR="007732D5">
              <w:rPr>
                <w:noProof/>
                <w:webHidden/>
              </w:rPr>
              <w:fldChar w:fldCharType="end"/>
            </w:r>
          </w:hyperlink>
        </w:p>
        <w:p w:rsidR="007732D5" w:rsidRDefault="00A778EA">
          <w:pPr>
            <w:pStyle w:val="32"/>
            <w:tabs>
              <w:tab w:val="right" w:leader="dot" w:pos="9016"/>
            </w:tabs>
            <w:ind w:left="880"/>
            <w:rPr>
              <w:rFonts w:eastAsiaTheme="minorEastAsia"/>
              <w:noProof/>
              <w:kern w:val="2"/>
              <w:sz w:val="21"/>
              <w14:ligatures w14:val="none"/>
            </w:rPr>
          </w:pPr>
          <w:hyperlink w:anchor="_Toc121494695" w:history="1">
            <w:r w:rsidR="007732D5" w:rsidRPr="003838F3">
              <w:rPr>
                <w:rStyle w:val="aff3"/>
                <w:rFonts w:hint="eastAsia"/>
                <w:noProof/>
              </w:rPr>
              <w:t>函数描述方式</w:t>
            </w:r>
            <w:r w:rsidR="007732D5">
              <w:rPr>
                <w:noProof/>
                <w:webHidden/>
              </w:rPr>
              <w:tab/>
            </w:r>
            <w:r w:rsidR="007732D5">
              <w:rPr>
                <w:noProof/>
                <w:webHidden/>
              </w:rPr>
              <w:fldChar w:fldCharType="begin"/>
            </w:r>
            <w:r w:rsidR="007732D5">
              <w:rPr>
                <w:noProof/>
                <w:webHidden/>
              </w:rPr>
              <w:instrText xml:space="preserve"> PAGEREF _Toc121494695 \h </w:instrText>
            </w:r>
            <w:r w:rsidR="007732D5">
              <w:rPr>
                <w:noProof/>
                <w:webHidden/>
              </w:rPr>
            </w:r>
            <w:r w:rsidR="007732D5">
              <w:rPr>
                <w:noProof/>
                <w:webHidden/>
              </w:rPr>
              <w:fldChar w:fldCharType="separate"/>
            </w:r>
            <w:r w:rsidR="00B52E89">
              <w:rPr>
                <w:noProof/>
                <w:webHidden/>
              </w:rPr>
              <w:t>4</w:t>
            </w:r>
            <w:r w:rsidR="007732D5">
              <w:rPr>
                <w:noProof/>
                <w:webHidden/>
              </w:rPr>
              <w:fldChar w:fldCharType="end"/>
            </w:r>
          </w:hyperlink>
        </w:p>
        <w:p w:rsidR="007732D5" w:rsidRDefault="00A778EA">
          <w:pPr>
            <w:pStyle w:val="32"/>
            <w:tabs>
              <w:tab w:val="right" w:leader="dot" w:pos="9016"/>
            </w:tabs>
            <w:ind w:left="880"/>
            <w:rPr>
              <w:rFonts w:eastAsiaTheme="minorEastAsia"/>
              <w:noProof/>
              <w:kern w:val="2"/>
              <w:sz w:val="21"/>
              <w14:ligatures w14:val="none"/>
            </w:rPr>
          </w:pPr>
          <w:hyperlink w:anchor="_Toc121494696" w:history="1">
            <w:r w:rsidR="007732D5" w:rsidRPr="003838F3">
              <w:rPr>
                <w:rStyle w:val="aff3"/>
                <w:rFonts w:hint="eastAsia"/>
                <w:noProof/>
              </w:rPr>
              <w:t>结构体描述方式</w:t>
            </w:r>
            <w:r w:rsidR="007732D5">
              <w:rPr>
                <w:noProof/>
                <w:webHidden/>
              </w:rPr>
              <w:tab/>
            </w:r>
            <w:r w:rsidR="007732D5">
              <w:rPr>
                <w:noProof/>
                <w:webHidden/>
              </w:rPr>
              <w:fldChar w:fldCharType="begin"/>
            </w:r>
            <w:r w:rsidR="007732D5">
              <w:rPr>
                <w:noProof/>
                <w:webHidden/>
              </w:rPr>
              <w:instrText xml:space="preserve"> PAGEREF _Toc121494696 \h </w:instrText>
            </w:r>
            <w:r w:rsidR="007732D5">
              <w:rPr>
                <w:noProof/>
                <w:webHidden/>
              </w:rPr>
            </w:r>
            <w:r w:rsidR="007732D5">
              <w:rPr>
                <w:noProof/>
                <w:webHidden/>
              </w:rPr>
              <w:fldChar w:fldCharType="separate"/>
            </w:r>
            <w:r w:rsidR="00B52E89">
              <w:rPr>
                <w:noProof/>
                <w:webHidden/>
              </w:rPr>
              <w:t>5</w:t>
            </w:r>
            <w:r w:rsidR="007732D5">
              <w:rPr>
                <w:noProof/>
                <w:webHidden/>
              </w:rPr>
              <w:fldChar w:fldCharType="end"/>
            </w:r>
          </w:hyperlink>
        </w:p>
        <w:p w:rsidR="007732D5" w:rsidRDefault="00A778EA">
          <w:pPr>
            <w:pStyle w:val="20"/>
            <w:tabs>
              <w:tab w:val="right" w:leader="dot" w:pos="9016"/>
            </w:tabs>
            <w:ind w:left="440"/>
            <w:rPr>
              <w:rFonts w:eastAsiaTheme="minorEastAsia"/>
              <w:noProof/>
              <w:kern w:val="2"/>
              <w:sz w:val="21"/>
              <w14:ligatures w14:val="none"/>
            </w:rPr>
          </w:pPr>
          <w:hyperlink w:anchor="_Toc121494697" w:history="1">
            <w:r w:rsidR="007732D5" w:rsidRPr="003838F3">
              <w:rPr>
                <w:rStyle w:val="aff3"/>
                <w:rFonts w:hint="eastAsia"/>
                <w:noProof/>
              </w:rPr>
              <w:t>函数说明</w:t>
            </w:r>
            <w:r w:rsidR="007732D5">
              <w:rPr>
                <w:noProof/>
                <w:webHidden/>
              </w:rPr>
              <w:tab/>
            </w:r>
            <w:r w:rsidR="007732D5">
              <w:rPr>
                <w:noProof/>
                <w:webHidden/>
              </w:rPr>
              <w:fldChar w:fldCharType="begin"/>
            </w:r>
            <w:r w:rsidR="007732D5">
              <w:rPr>
                <w:noProof/>
                <w:webHidden/>
              </w:rPr>
              <w:instrText xml:space="preserve"> PAGEREF _Toc121494697 \h </w:instrText>
            </w:r>
            <w:r w:rsidR="007732D5">
              <w:rPr>
                <w:noProof/>
                <w:webHidden/>
              </w:rPr>
            </w:r>
            <w:r w:rsidR="007732D5">
              <w:rPr>
                <w:noProof/>
                <w:webHidden/>
              </w:rPr>
              <w:fldChar w:fldCharType="separate"/>
            </w:r>
            <w:r w:rsidR="00B52E89">
              <w:rPr>
                <w:noProof/>
                <w:webHidden/>
              </w:rPr>
              <w:t>6</w:t>
            </w:r>
            <w:r w:rsidR="007732D5">
              <w:rPr>
                <w:noProof/>
                <w:webHidden/>
              </w:rPr>
              <w:fldChar w:fldCharType="end"/>
            </w:r>
          </w:hyperlink>
        </w:p>
        <w:p w:rsidR="007732D5" w:rsidRDefault="00A778EA">
          <w:pPr>
            <w:pStyle w:val="32"/>
            <w:tabs>
              <w:tab w:val="right" w:leader="dot" w:pos="9016"/>
            </w:tabs>
            <w:ind w:left="880"/>
            <w:rPr>
              <w:rFonts w:eastAsiaTheme="minorEastAsia"/>
              <w:noProof/>
              <w:kern w:val="2"/>
              <w:sz w:val="21"/>
              <w14:ligatures w14:val="none"/>
            </w:rPr>
          </w:pPr>
          <w:hyperlink w:anchor="_Toc121494698" w:history="1">
            <w:r w:rsidR="007732D5" w:rsidRPr="003838F3">
              <w:rPr>
                <w:rStyle w:val="aff3"/>
                <w:noProof/>
              </w:rPr>
              <w:t>NETSDK_Init</w:t>
            </w:r>
            <w:r w:rsidR="007732D5">
              <w:rPr>
                <w:noProof/>
                <w:webHidden/>
              </w:rPr>
              <w:tab/>
            </w:r>
            <w:r w:rsidR="007732D5">
              <w:rPr>
                <w:noProof/>
                <w:webHidden/>
              </w:rPr>
              <w:fldChar w:fldCharType="begin"/>
            </w:r>
            <w:r w:rsidR="007732D5">
              <w:rPr>
                <w:noProof/>
                <w:webHidden/>
              </w:rPr>
              <w:instrText xml:space="preserve"> PAGEREF _Toc121494698 \h </w:instrText>
            </w:r>
            <w:r w:rsidR="007732D5">
              <w:rPr>
                <w:noProof/>
                <w:webHidden/>
              </w:rPr>
            </w:r>
            <w:r w:rsidR="007732D5">
              <w:rPr>
                <w:noProof/>
                <w:webHidden/>
              </w:rPr>
              <w:fldChar w:fldCharType="separate"/>
            </w:r>
            <w:r w:rsidR="00B52E89">
              <w:rPr>
                <w:noProof/>
                <w:webHidden/>
              </w:rPr>
              <w:t>6</w:t>
            </w:r>
            <w:r w:rsidR="007732D5">
              <w:rPr>
                <w:noProof/>
                <w:webHidden/>
              </w:rPr>
              <w:fldChar w:fldCharType="end"/>
            </w:r>
          </w:hyperlink>
        </w:p>
        <w:p w:rsidR="007732D5" w:rsidRDefault="00A778EA">
          <w:pPr>
            <w:pStyle w:val="32"/>
            <w:tabs>
              <w:tab w:val="right" w:leader="dot" w:pos="9016"/>
            </w:tabs>
            <w:ind w:left="880"/>
            <w:rPr>
              <w:rFonts w:eastAsiaTheme="minorEastAsia"/>
              <w:noProof/>
              <w:kern w:val="2"/>
              <w:sz w:val="21"/>
              <w14:ligatures w14:val="none"/>
            </w:rPr>
          </w:pPr>
          <w:hyperlink w:anchor="_Toc121494699" w:history="1">
            <w:r w:rsidR="007732D5" w:rsidRPr="003838F3">
              <w:rPr>
                <w:rStyle w:val="aff3"/>
                <w:noProof/>
              </w:rPr>
              <w:t>NETSDK_Cleanup</w:t>
            </w:r>
            <w:r w:rsidR="007732D5">
              <w:rPr>
                <w:noProof/>
                <w:webHidden/>
              </w:rPr>
              <w:tab/>
            </w:r>
            <w:r w:rsidR="007732D5">
              <w:rPr>
                <w:noProof/>
                <w:webHidden/>
              </w:rPr>
              <w:fldChar w:fldCharType="begin"/>
            </w:r>
            <w:r w:rsidR="007732D5">
              <w:rPr>
                <w:noProof/>
                <w:webHidden/>
              </w:rPr>
              <w:instrText xml:space="preserve"> PAGEREF _Toc121494699 \h </w:instrText>
            </w:r>
            <w:r w:rsidR="007732D5">
              <w:rPr>
                <w:noProof/>
                <w:webHidden/>
              </w:rPr>
            </w:r>
            <w:r w:rsidR="007732D5">
              <w:rPr>
                <w:noProof/>
                <w:webHidden/>
              </w:rPr>
              <w:fldChar w:fldCharType="separate"/>
            </w:r>
            <w:r w:rsidR="00B52E89">
              <w:rPr>
                <w:noProof/>
                <w:webHidden/>
              </w:rPr>
              <w:t>6</w:t>
            </w:r>
            <w:r w:rsidR="007732D5">
              <w:rPr>
                <w:noProof/>
                <w:webHidden/>
              </w:rPr>
              <w:fldChar w:fldCharType="end"/>
            </w:r>
          </w:hyperlink>
        </w:p>
        <w:p w:rsidR="007732D5" w:rsidRDefault="00A778EA">
          <w:pPr>
            <w:pStyle w:val="32"/>
            <w:tabs>
              <w:tab w:val="right" w:leader="dot" w:pos="9016"/>
            </w:tabs>
            <w:ind w:left="880"/>
            <w:rPr>
              <w:rFonts w:eastAsiaTheme="minorEastAsia"/>
              <w:noProof/>
              <w:kern w:val="2"/>
              <w:sz w:val="21"/>
              <w14:ligatures w14:val="none"/>
            </w:rPr>
          </w:pPr>
          <w:hyperlink w:anchor="_Toc121494700" w:history="1">
            <w:r w:rsidR="007732D5" w:rsidRPr="003838F3">
              <w:rPr>
                <w:rStyle w:val="aff3"/>
                <w:noProof/>
              </w:rPr>
              <w:t>NETSDK_SearchDevice</w:t>
            </w:r>
            <w:r w:rsidR="007732D5">
              <w:rPr>
                <w:noProof/>
                <w:webHidden/>
              </w:rPr>
              <w:tab/>
            </w:r>
            <w:r w:rsidR="007732D5">
              <w:rPr>
                <w:noProof/>
                <w:webHidden/>
              </w:rPr>
              <w:fldChar w:fldCharType="begin"/>
            </w:r>
            <w:r w:rsidR="007732D5">
              <w:rPr>
                <w:noProof/>
                <w:webHidden/>
              </w:rPr>
              <w:instrText xml:space="preserve"> PAGEREF _Toc121494700 \h </w:instrText>
            </w:r>
            <w:r w:rsidR="007732D5">
              <w:rPr>
                <w:noProof/>
                <w:webHidden/>
              </w:rPr>
            </w:r>
            <w:r w:rsidR="007732D5">
              <w:rPr>
                <w:noProof/>
                <w:webHidden/>
              </w:rPr>
              <w:fldChar w:fldCharType="separate"/>
            </w:r>
            <w:r w:rsidR="00B52E89">
              <w:rPr>
                <w:noProof/>
                <w:webHidden/>
              </w:rPr>
              <w:t>7</w:t>
            </w:r>
            <w:r w:rsidR="007732D5">
              <w:rPr>
                <w:noProof/>
                <w:webHidden/>
              </w:rPr>
              <w:fldChar w:fldCharType="end"/>
            </w:r>
          </w:hyperlink>
        </w:p>
        <w:p w:rsidR="007732D5" w:rsidRDefault="00A778EA">
          <w:pPr>
            <w:pStyle w:val="32"/>
            <w:tabs>
              <w:tab w:val="right" w:leader="dot" w:pos="9016"/>
            </w:tabs>
            <w:ind w:left="880"/>
            <w:rPr>
              <w:rFonts w:eastAsiaTheme="minorEastAsia"/>
              <w:noProof/>
              <w:kern w:val="2"/>
              <w:sz w:val="21"/>
              <w14:ligatures w14:val="none"/>
            </w:rPr>
          </w:pPr>
          <w:hyperlink w:anchor="_Toc121494701" w:history="1">
            <w:r w:rsidR="007732D5" w:rsidRPr="003838F3">
              <w:rPr>
                <w:rStyle w:val="aff3"/>
                <w:noProof/>
              </w:rPr>
              <w:t>NETSDK_Login</w:t>
            </w:r>
            <w:r w:rsidR="007732D5">
              <w:rPr>
                <w:noProof/>
                <w:webHidden/>
              </w:rPr>
              <w:tab/>
            </w:r>
            <w:r w:rsidR="007732D5">
              <w:rPr>
                <w:noProof/>
                <w:webHidden/>
              </w:rPr>
              <w:fldChar w:fldCharType="begin"/>
            </w:r>
            <w:r w:rsidR="007732D5">
              <w:rPr>
                <w:noProof/>
                <w:webHidden/>
              </w:rPr>
              <w:instrText xml:space="preserve"> PAGEREF _Toc121494701 \h </w:instrText>
            </w:r>
            <w:r w:rsidR="007732D5">
              <w:rPr>
                <w:noProof/>
                <w:webHidden/>
              </w:rPr>
            </w:r>
            <w:r w:rsidR="007732D5">
              <w:rPr>
                <w:noProof/>
                <w:webHidden/>
              </w:rPr>
              <w:fldChar w:fldCharType="separate"/>
            </w:r>
            <w:r w:rsidR="00B52E89">
              <w:rPr>
                <w:noProof/>
                <w:webHidden/>
              </w:rPr>
              <w:t>8</w:t>
            </w:r>
            <w:r w:rsidR="007732D5">
              <w:rPr>
                <w:noProof/>
                <w:webHidden/>
              </w:rPr>
              <w:fldChar w:fldCharType="end"/>
            </w:r>
          </w:hyperlink>
        </w:p>
        <w:p w:rsidR="007732D5" w:rsidRDefault="00A778EA">
          <w:pPr>
            <w:pStyle w:val="32"/>
            <w:tabs>
              <w:tab w:val="right" w:leader="dot" w:pos="9016"/>
            </w:tabs>
            <w:ind w:left="880"/>
            <w:rPr>
              <w:rFonts w:eastAsiaTheme="minorEastAsia"/>
              <w:noProof/>
              <w:kern w:val="2"/>
              <w:sz w:val="21"/>
              <w14:ligatures w14:val="none"/>
            </w:rPr>
          </w:pPr>
          <w:hyperlink w:anchor="_Toc121494702" w:history="1">
            <w:r w:rsidR="007732D5" w:rsidRPr="003838F3">
              <w:rPr>
                <w:rStyle w:val="aff3"/>
                <w:noProof/>
              </w:rPr>
              <w:t>NETSDK_Logout</w:t>
            </w:r>
            <w:r w:rsidR="007732D5">
              <w:rPr>
                <w:noProof/>
                <w:webHidden/>
              </w:rPr>
              <w:tab/>
            </w:r>
            <w:r w:rsidR="007732D5">
              <w:rPr>
                <w:noProof/>
                <w:webHidden/>
              </w:rPr>
              <w:fldChar w:fldCharType="begin"/>
            </w:r>
            <w:r w:rsidR="007732D5">
              <w:rPr>
                <w:noProof/>
                <w:webHidden/>
              </w:rPr>
              <w:instrText xml:space="preserve"> PAGEREF _Toc121494702 \h </w:instrText>
            </w:r>
            <w:r w:rsidR="007732D5">
              <w:rPr>
                <w:noProof/>
                <w:webHidden/>
              </w:rPr>
            </w:r>
            <w:r w:rsidR="007732D5">
              <w:rPr>
                <w:noProof/>
                <w:webHidden/>
              </w:rPr>
              <w:fldChar w:fldCharType="separate"/>
            </w:r>
            <w:r w:rsidR="00B52E89">
              <w:rPr>
                <w:noProof/>
                <w:webHidden/>
              </w:rPr>
              <w:t>9</w:t>
            </w:r>
            <w:r w:rsidR="007732D5">
              <w:rPr>
                <w:noProof/>
                <w:webHidden/>
              </w:rPr>
              <w:fldChar w:fldCharType="end"/>
            </w:r>
          </w:hyperlink>
        </w:p>
        <w:p w:rsidR="007732D5" w:rsidRDefault="00A778EA">
          <w:pPr>
            <w:pStyle w:val="32"/>
            <w:tabs>
              <w:tab w:val="right" w:leader="dot" w:pos="9016"/>
            </w:tabs>
            <w:ind w:left="880"/>
            <w:rPr>
              <w:rFonts w:eastAsiaTheme="minorEastAsia"/>
              <w:noProof/>
              <w:kern w:val="2"/>
              <w:sz w:val="21"/>
              <w14:ligatures w14:val="none"/>
            </w:rPr>
          </w:pPr>
          <w:hyperlink w:anchor="_Toc121494703" w:history="1">
            <w:r w:rsidR="007732D5" w:rsidRPr="003838F3">
              <w:rPr>
                <w:rStyle w:val="aff3"/>
                <w:noProof/>
              </w:rPr>
              <w:t>NETSDK_CreateRealPlay</w:t>
            </w:r>
            <w:r w:rsidR="007732D5">
              <w:rPr>
                <w:noProof/>
                <w:webHidden/>
              </w:rPr>
              <w:tab/>
            </w:r>
            <w:r w:rsidR="007732D5">
              <w:rPr>
                <w:noProof/>
                <w:webHidden/>
              </w:rPr>
              <w:fldChar w:fldCharType="begin"/>
            </w:r>
            <w:r w:rsidR="007732D5">
              <w:rPr>
                <w:noProof/>
                <w:webHidden/>
              </w:rPr>
              <w:instrText xml:space="preserve"> PAGEREF _Toc121494703 \h </w:instrText>
            </w:r>
            <w:r w:rsidR="007732D5">
              <w:rPr>
                <w:noProof/>
                <w:webHidden/>
              </w:rPr>
            </w:r>
            <w:r w:rsidR="007732D5">
              <w:rPr>
                <w:noProof/>
                <w:webHidden/>
              </w:rPr>
              <w:fldChar w:fldCharType="separate"/>
            </w:r>
            <w:r w:rsidR="00B52E89">
              <w:rPr>
                <w:noProof/>
                <w:webHidden/>
              </w:rPr>
              <w:t>10</w:t>
            </w:r>
            <w:r w:rsidR="007732D5">
              <w:rPr>
                <w:noProof/>
                <w:webHidden/>
              </w:rPr>
              <w:fldChar w:fldCharType="end"/>
            </w:r>
          </w:hyperlink>
        </w:p>
        <w:p w:rsidR="007732D5" w:rsidRDefault="00A778EA">
          <w:pPr>
            <w:pStyle w:val="32"/>
            <w:tabs>
              <w:tab w:val="right" w:leader="dot" w:pos="9016"/>
            </w:tabs>
            <w:ind w:left="880"/>
            <w:rPr>
              <w:rFonts w:eastAsiaTheme="minorEastAsia"/>
              <w:noProof/>
              <w:kern w:val="2"/>
              <w:sz w:val="21"/>
              <w14:ligatures w14:val="none"/>
            </w:rPr>
          </w:pPr>
          <w:hyperlink w:anchor="_Toc121494704" w:history="1">
            <w:r w:rsidR="007732D5" w:rsidRPr="003838F3">
              <w:rPr>
                <w:rStyle w:val="aff3"/>
                <w:noProof/>
              </w:rPr>
              <w:t>NETSDK_ DestoryRealPlay</w:t>
            </w:r>
            <w:r w:rsidR="007732D5">
              <w:rPr>
                <w:noProof/>
                <w:webHidden/>
              </w:rPr>
              <w:tab/>
            </w:r>
            <w:r w:rsidR="007732D5">
              <w:rPr>
                <w:noProof/>
                <w:webHidden/>
              </w:rPr>
              <w:fldChar w:fldCharType="begin"/>
            </w:r>
            <w:r w:rsidR="007732D5">
              <w:rPr>
                <w:noProof/>
                <w:webHidden/>
              </w:rPr>
              <w:instrText xml:space="preserve"> PAGEREF _Toc121494704 \h </w:instrText>
            </w:r>
            <w:r w:rsidR="007732D5">
              <w:rPr>
                <w:noProof/>
                <w:webHidden/>
              </w:rPr>
            </w:r>
            <w:r w:rsidR="007732D5">
              <w:rPr>
                <w:noProof/>
                <w:webHidden/>
              </w:rPr>
              <w:fldChar w:fldCharType="separate"/>
            </w:r>
            <w:r w:rsidR="00B52E89">
              <w:rPr>
                <w:noProof/>
                <w:webHidden/>
              </w:rPr>
              <w:t>10</w:t>
            </w:r>
            <w:r w:rsidR="007732D5">
              <w:rPr>
                <w:noProof/>
                <w:webHidden/>
              </w:rPr>
              <w:fldChar w:fldCharType="end"/>
            </w:r>
          </w:hyperlink>
        </w:p>
        <w:p w:rsidR="007732D5" w:rsidRDefault="00A778EA">
          <w:pPr>
            <w:pStyle w:val="32"/>
            <w:tabs>
              <w:tab w:val="right" w:leader="dot" w:pos="9016"/>
            </w:tabs>
            <w:ind w:left="880"/>
            <w:rPr>
              <w:rFonts w:eastAsiaTheme="minorEastAsia"/>
              <w:noProof/>
              <w:kern w:val="2"/>
              <w:sz w:val="21"/>
              <w14:ligatures w14:val="none"/>
            </w:rPr>
          </w:pPr>
          <w:hyperlink w:anchor="_Toc121494705" w:history="1">
            <w:r w:rsidR="007732D5" w:rsidRPr="003838F3">
              <w:rPr>
                <w:rStyle w:val="aff3"/>
                <w:noProof/>
              </w:rPr>
              <w:t>NETSDK_ StartRealPlay</w:t>
            </w:r>
            <w:r w:rsidR="007732D5">
              <w:rPr>
                <w:noProof/>
                <w:webHidden/>
              </w:rPr>
              <w:tab/>
            </w:r>
            <w:r w:rsidR="007732D5">
              <w:rPr>
                <w:noProof/>
                <w:webHidden/>
              </w:rPr>
              <w:fldChar w:fldCharType="begin"/>
            </w:r>
            <w:r w:rsidR="007732D5">
              <w:rPr>
                <w:noProof/>
                <w:webHidden/>
              </w:rPr>
              <w:instrText xml:space="preserve"> PAGEREF _Toc121494705 \h </w:instrText>
            </w:r>
            <w:r w:rsidR="007732D5">
              <w:rPr>
                <w:noProof/>
                <w:webHidden/>
              </w:rPr>
            </w:r>
            <w:r w:rsidR="007732D5">
              <w:rPr>
                <w:noProof/>
                <w:webHidden/>
              </w:rPr>
              <w:fldChar w:fldCharType="separate"/>
            </w:r>
            <w:r w:rsidR="00B52E89">
              <w:rPr>
                <w:noProof/>
                <w:webHidden/>
              </w:rPr>
              <w:t>11</w:t>
            </w:r>
            <w:r w:rsidR="007732D5">
              <w:rPr>
                <w:noProof/>
                <w:webHidden/>
              </w:rPr>
              <w:fldChar w:fldCharType="end"/>
            </w:r>
          </w:hyperlink>
        </w:p>
        <w:p w:rsidR="007732D5" w:rsidRDefault="00A778EA">
          <w:pPr>
            <w:pStyle w:val="32"/>
            <w:tabs>
              <w:tab w:val="right" w:leader="dot" w:pos="9016"/>
            </w:tabs>
            <w:ind w:left="880"/>
            <w:rPr>
              <w:rFonts w:eastAsiaTheme="minorEastAsia"/>
              <w:noProof/>
              <w:kern w:val="2"/>
              <w:sz w:val="21"/>
              <w14:ligatures w14:val="none"/>
            </w:rPr>
          </w:pPr>
          <w:hyperlink w:anchor="_Toc121494706" w:history="1">
            <w:r w:rsidR="007732D5" w:rsidRPr="003838F3">
              <w:rPr>
                <w:rStyle w:val="aff3"/>
                <w:noProof/>
              </w:rPr>
              <w:t>NETSDK_ SetRealStreamStatus</w:t>
            </w:r>
            <w:r w:rsidR="007732D5">
              <w:rPr>
                <w:noProof/>
                <w:webHidden/>
              </w:rPr>
              <w:tab/>
            </w:r>
            <w:r w:rsidR="007732D5">
              <w:rPr>
                <w:noProof/>
                <w:webHidden/>
              </w:rPr>
              <w:fldChar w:fldCharType="begin"/>
            </w:r>
            <w:r w:rsidR="007732D5">
              <w:rPr>
                <w:noProof/>
                <w:webHidden/>
              </w:rPr>
              <w:instrText xml:space="preserve"> PAGEREF _Toc121494706 \h </w:instrText>
            </w:r>
            <w:r w:rsidR="007732D5">
              <w:rPr>
                <w:noProof/>
                <w:webHidden/>
              </w:rPr>
            </w:r>
            <w:r w:rsidR="007732D5">
              <w:rPr>
                <w:noProof/>
                <w:webHidden/>
              </w:rPr>
              <w:fldChar w:fldCharType="separate"/>
            </w:r>
            <w:r w:rsidR="00B52E89">
              <w:rPr>
                <w:noProof/>
                <w:webHidden/>
              </w:rPr>
              <w:t>12</w:t>
            </w:r>
            <w:r w:rsidR="007732D5">
              <w:rPr>
                <w:noProof/>
                <w:webHidden/>
              </w:rPr>
              <w:fldChar w:fldCharType="end"/>
            </w:r>
          </w:hyperlink>
        </w:p>
        <w:p w:rsidR="007732D5" w:rsidRDefault="00A778EA">
          <w:pPr>
            <w:pStyle w:val="32"/>
            <w:tabs>
              <w:tab w:val="right" w:leader="dot" w:pos="9016"/>
            </w:tabs>
            <w:ind w:left="880"/>
            <w:rPr>
              <w:rFonts w:eastAsiaTheme="minorEastAsia"/>
              <w:noProof/>
              <w:kern w:val="2"/>
              <w:sz w:val="21"/>
              <w14:ligatures w14:val="none"/>
            </w:rPr>
          </w:pPr>
          <w:hyperlink w:anchor="_Toc121494707" w:history="1">
            <w:r w:rsidR="007732D5" w:rsidRPr="003838F3">
              <w:rPr>
                <w:rStyle w:val="aff3"/>
                <w:noProof/>
              </w:rPr>
              <w:t>NETSDK_ StopRealPlay</w:t>
            </w:r>
            <w:r w:rsidR="007732D5">
              <w:rPr>
                <w:noProof/>
                <w:webHidden/>
              </w:rPr>
              <w:tab/>
            </w:r>
            <w:r w:rsidR="007732D5">
              <w:rPr>
                <w:noProof/>
                <w:webHidden/>
              </w:rPr>
              <w:fldChar w:fldCharType="begin"/>
            </w:r>
            <w:r w:rsidR="007732D5">
              <w:rPr>
                <w:noProof/>
                <w:webHidden/>
              </w:rPr>
              <w:instrText xml:space="preserve"> PAGEREF _Toc121494707 \h </w:instrText>
            </w:r>
            <w:r w:rsidR="007732D5">
              <w:rPr>
                <w:noProof/>
                <w:webHidden/>
              </w:rPr>
            </w:r>
            <w:r w:rsidR="007732D5">
              <w:rPr>
                <w:noProof/>
                <w:webHidden/>
              </w:rPr>
              <w:fldChar w:fldCharType="separate"/>
            </w:r>
            <w:r w:rsidR="00B52E89">
              <w:rPr>
                <w:noProof/>
                <w:webHidden/>
              </w:rPr>
              <w:t>14</w:t>
            </w:r>
            <w:r w:rsidR="007732D5">
              <w:rPr>
                <w:noProof/>
                <w:webHidden/>
              </w:rPr>
              <w:fldChar w:fldCharType="end"/>
            </w:r>
          </w:hyperlink>
        </w:p>
        <w:p w:rsidR="007732D5" w:rsidRDefault="00A778EA">
          <w:pPr>
            <w:pStyle w:val="20"/>
            <w:tabs>
              <w:tab w:val="right" w:leader="dot" w:pos="9016"/>
            </w:tabs>
            <w:ind w:left="440"/>
            <w:rPr>
              <w:rFonts w:eastAsiaTheme="minorEastAsia"/>
              <w:noProof/>
              <w:kern w:val="2"/>
              <w:sz w:val="21"/>
              <w14:ligatures w14:val="none"/>
            </w:rPr>
          </w:pPr>
          <w:hyperlink w:anchor="_Toc121494708" w:history="1">
            <w:r w:rsidR="007732D5" w:rsidRPr="003838F3">
              <w:rPr>
                <w:rStyle w:val="aff3"/>
                <w:rFonts w:hint="eastAsia"/>
                <w:noProof/>
              </w:rPr>
              <w:t>数据类型与数据结构</w:t>
            </w:r>
            <w:r w:rsidR="007732D5">
              <w:rPr>
                <w:noProof/>
                <w:webHidden/>
              </w:rPr>
              <w:tab/>
            </w:r>
            <w:r w:rsidR="007732D5">
              <w:rPr>
                <w:noProof/>
                <w:webHidden/>
              </w:rPr>
              <w:fldChar w:fldCharType="begin"/>
            </w:r>
            <w:r w:rsidR="007732D5">
              <w:rPr>
                <w:noProof/>
                <w:webHidden/>
              </w:rPr>
              <w:instrText xml:space="preserve"> PAGEREF _Toc121494708 \h </w:instrText>
            </w:r>
            <w:r w:rsidR="007732D5">
              <w:rPr>
                <w:noProof/>
                <w:webHidden/>
              </w:rPr>
            </w:r>
            <w:r w:rsidR="007732D5">
              <w:rPr>
                <w:noProof/>
                <w:webHidden/>
              </w:rPr>
              <w:fldChar w:fldCharType="separate"/>
            </w:r>
            <w:r w:rsidR="00B52E89">
              <w:rPr>
                <w:noProof/>
                <w:webHidden/>
              </w:rPr>
              <w:t>14</w:t>
            </w:r>
            <w:r w:rsidR="007732D5">
              <w:rPr>
                <w:noProof/>
                <w:webHidden/>
              </w:rPr>
              <w:fldChar w:fldCharType="end"/>
            </w:r>
          </w:hyperlink>
        </w:p>
        <w:p w:rsidR="007732D5" w:rsidRDefault="00A778EA">
          <w:pPr>
            <w:pStyle w:val="32"/>
            <w:tabs>
              <w:tab w:val="right" w:leader="dot" w:pos="9016"/>
            </w:tabs>
            <w:ind w:left="880"/>
            <w:rPr>
              <w:rFonts w:eastAsiaTheme="minorEastAsia"/>
              <w:noProof/>
              <w:kern w:val="2"/>
              <w:sz w:val="21"/>
              <w14:ligatures w14:val="none"/>
            </w:rPr>
          </w:pPr>
          <w:hyperlink w:anchor="_Toc121494709" w:history="1">
            <w:r w:rsidR="007732D5" w:rsidRPr="003838F3">
              <w:rPr>
                <w:rStyle w:val="aff3"/>
                <w:rFonts w:hint="eastAsia"/>
                <w:noProof/>
              </w:rPr>
              <w:t>通用数据类型描述</w:t>
            </w:r>
            <w:r w:rsidR="007732D5">
              <w:rPr>
                <w:noProof/>
                <w:webHidden/>
              </w:rPr>
              <w:tab/>
            </w:r>
            <w:r w:rsidR="007732D5">
              <w:rPr>
                <w:noProof/>
                <w:webHidden/>
              </w:rPr>
              <w:fldChar w:fldCharType="begin"/>
            </w:r>
            <w:r w:rsidR="007732D5">
              <w:rPr>
                <w:noProof/>
                <w:webHidden/>
              </w:rPr>
              <w:instrText xml:space="preserve"> PAGEREF _Toc121494709 \h </w:instrText>
            </w:r>
            <w:r w:rsidR="007732D5">
              <w:rPr>
                <w:noProof/>
                <w:webHidden/>
              </w:rPr>
            </w:r>
            <w:r w:rsidR="007732D5">
              <w:rPr>
                <w:noProof/>
                <w:webHidden/>
              </w:rPr>
              <w:fldChar w:fldCharType="separate"/>
            </w:r>
            <w:r w:rsidR="00B52E89">
              <w:rPr>
                <w:noProof/>
                <w:webHidden/>
              </w:rPr>
              <w:t>14</w:t>
            </w:r>
            <w:r w:rsidR="007732D5">
              <w:rPr>
                <w:noProof/>
                <w:webHidden/>
              </w:rPr>
              <w:fldChar w:fldCharType="end"/>
            </w:r>
          </w:hyperlink>
        </w:p>
        <w:p w:rsidR="007732D5" w:rsidRDefault="00A778EA">
          <w:pPr>
            <w:pStyle w:val="32"/>
            <w:tabs>
              <w:tab w:val="right" w:leader="dot" w:pos="9016"/>
            </w:tabs>
            <w:ind w:left="880"/>
            <w:rPr>
              <w:rFonts w:eastAsiaTheme="minorEastAsia"/>
              <w:noProof/>
              <w:kern w:val="2"/>
              <w:sz w:val="21"/>
              <w14:ligatures w14:val="none"/>
            </w:rPr>
          </w:pPr>
          <w:hyperlink w:anchor="_Toc121494710" w:history="1">
            <w:r w:rsidR="007732D5" w:rsidRPr="003838F3">
              <w:rPr>
                <w:rStyle w:val="aff3"/>
                <w:rFonts w:hint="eastAsia"/>
                <w:noProof/>
              </w:rPr>
              <w:t>数据结构描述</w:t>
            </w:r>
            <w:r w:rsidR="007732D5">
              <w:rPr>
                <w:noProof/>
                <w:webHidden/>
              </w:rPr>
              <w:tab/>
            </w:r>
            <w:r w:rsidR="007732D5">
              <w:rPr>
                <w:noProof/>
                <w:webHidden/>
              </w:rPr>
              <w:fldChar w:fldCharType="begin"/>
            </w:r>
            <w:r w:rsidR="007732D5">
              <w:rPr>
                <w:noProof/>
                <w:webHidden/>
              </w:rPr>
              <w:instrText xml:space="preserve"> PAGEREF _Toc121494710 \h </w:instrText>
            </w:r>
            <w:r w:rsidR="007732D5">
              <w:rPr>
                <w:noProof/>
                <w:webHidden/>
              </w:rPr>
            </w:r>
            <w:r w:rsidR="007732D5">
              <w:rPr>
                <w:noProof/>
                <w:webHidden/>
              </w:rPr>
              <w:fldChar w:fldCharType="separate"/>
            </w:r>
            <w:r w:rsidR="00B52E89">
              <w:rPr>
                <w:noProof/>
                <w:webHidden/>
              </w:rPr>
              <w:t>15</w:t>
            </w:r>
            <w:r w:rsidR="007732D5">
              <w:rPr>
                <w:noProof/>
                <w:webHidden/>
              </w:rPr>
              <w:fldChar w:fldCharType="end"/>
            </w:r>
          </w:hyperlink>
        </w:p>
        <w:p w:rsidR="007732D5" w:rsidRDefault="00A778EA">
          <w:pPr>
            <w:pStyle w:val="20"/>
            <w:tabs>
              <w:tab w:val="right" w:leader="dot" w:pos="9016"/>
            </w:tabs>
            <w:ind w:left="440"/>
            <w:rPr>
              <w:rFonts w:eastAsiaTheme="minorEastAsia"/>
              <w:noProof/>
              <w:kern w:val="2"/>
              <w:sz w:val="21"/>
              <w14:ligatures w14:val="none"/>
            </w:rPr>
          </w:pPr>
          <w:hyperlink w:anchor="_Toc121494711" w:history="1">
            <w:r w:rsidR="007732D5" w:rsidRPr="003838F3">
              <w:rPr>
                <w:rStyle w:val="aff3"/>
                <w:noProof/>
              </w:rPr>
              <w:t xml:space="preserve">API </w:t>
            </w:r>
            <w:r w:rsidR="007732D5" w:rsidRPr="003838F3">
              <w:rPr>
                <w:rStyle w:val="aff3"/>
                <w:rFonts w:hint="eastAsia"/>
                <w:noProof/>
              </w:rPr>
              <w:t>应用实例</w:t>
            </w:r>
            <w:r w:rsidR="007732D5">
              <w:rPr>
                <w:noProof/>
                <w:webHidden/>
              </w:rPr>
              <w:tab/>
            </w:r>
            <w:r w:rsidR="007732D5">
              <w:rPr>
                <w:noProof/>
                <w:webHidden/>
              </w:rPr>
              <w:fldChar w:fldCharType="begin"/>
            </w:r>
            <w:r w:rsidR="007732D5">
              <w:rPr>
                <w:noProof/>
                <w:webHidden/>
              </w:rPr>
              <w:instrText xml:space="preserve"> PAGEREF _Toc121494711 \h </w:instrText>
            </w:r>
            <w:r w:rsidR="007732D5">
              <w:rPr>
                <w:noProof/>
                <w:webHidden/>
              </w:rPr>
            </w:r>
            <w:r w:rsidR="007732D5">
              <w:rPr>
                <w:noProof/>
                <w:webHidden/>
              </w:rPr>
              <w:fldChar w:fldCharType="separate"/>
            </w:r>
            <w:r w:rsidR="00B52E89">
              <w:rPr>
                <w:noProof/>
                <w:webHidden/>
              </w:rPr>
              <w:t>18</w:t>
            </w:r>
            <w:r w:rsidR="007732D5">
              <w:rPr>
                <w:noProof/>
                <w:webHidden/>
              </w:rPr>
              <w:fldChar w:fldCharType="end"/>
            </w:r>
          </w:hyperlink>
        </w:p>
        <w:p w:rsidR="007732D5" w:rsidRDefault="00A778EA">
          <w:pPr>
            <w:pStyle w:val="32"/>
            <w:tabs>
              <w:tab w:val="right" w:leader="dot" w:pos="9016"/>
            </w:tabs>
            <w:ind w:left="880"/>
            <w:rPr>
              <w:rFonts w:eastAsiaTheme="minorEastAsia"/>
              <w:noProof/>
              <w:kern w:val="2"/>
              <w:sz w:val="21"/>
              <w14:ligatures w14:val="none"/>
            </w:rPr>
          </w:pPr>
          <w:hyperlink w:anchor="_Toc121494712" w:history="1">
            <w:r w:rsidR="007732D5" w:rsidRPr="003838F3">
              <w:rPr>
                <w:rStyle w:val="aff3"/>
                <w:rFonts w:hint="eastAsia"/>
                <w:noProof/>
              </w:rPr>
              <w:t>获取码流的流程图</w:t>
            </w:r>
            <w:r w:rsidR="007732D5">
              <w:rPr>
                <w:noProof/>
                <w:webHidden/>
              </w:rPr>
              <w:tab/>
            </w:r>
            <w:r w:rsidR="007732D5">
              <w:rPr>
                <w:noProof/>
                <w:webHidden/>
              </w:rPr>
              <w:fldChar w:fldCharType="begin"/>
            </w:r>
            <w:r w:rsidR="007732D5">
              <w:rPr>
                <w:noProof/>
                <w:webHidden/>
              </w:rPr>
              <w:instrText xml:space="preserve"> PAGEREF _Toc121494712 \h </w:instrText>
            </w:r>
            <w:r w:rsidR="007732D5">
              <w:rPr>
                <w:noProof/>
                <w:webHidden/>
              </w:rPr>
            </w:r>
            <w:r w:rsidR="007732D5">
              <w:rPr>
                <w:noProof/>
                <w:webHidden/>
              </w:rPr>
              <w:fldChar w:fldCharType="separate"/>
            </w:r>
            <w:r w:rsidR="00B52E89">
              <w:rPr>
                <w:noProof/>
                <w:webHidden/>
              </w:rPr>
              <w:t>18</w:t>
            </w:r>
            <w:r w:rsidR="007732D5">
              <w:rPr>
                <w:noProof/>
                <w:webHidden/>
              </w:rPr>
              <w:fldChar w:fldCharType="end"/>
            </w:r>
          </w:hyperlink>
        </w:p>
        <w:p w:rsidR="007732D5" w:rsidRDefault="00A778EA">
          <w:pPr>
            <w:pStyle w:val="32"/>
            <w:tabs>
              <w:tab w:val="right" w:leader="dot" w:pos="9016"/>
            </w:tabs>
            <w:ind w:left="880"/>
            <w:rPr>
              <w:rFonts w:eastAsiaTheme="minorEastAsia"/>
              <w:noProof/>
              <w:kern w:val="2"/>
              <w:sz w:val="21"/>
              <w14:ligatures w14:val="none"/>
            </w:rPr>
          </w:pPr>
          <w:hyperlink w:anchor="_Toc121494713" w:history="1">
            <w:r w:rsidR="007732D5" w:rsidRPr="003838F3">
              <w:rPr>
                <w:rStyle w:val="aff3"/>
                <w:rFonts w:hint="eastAsia"/>
                <w:noProof/>
              </w:rPr>
              <w:t>程序实例</w:t>
            </w:r>
            <w:r w:rsidR="007732D5">
              <w:rPr>
                <w:noProof/>
                <w:webHidden/>
              </w:rPr>
              <w:tab/>
            </w:r>
            <w:r w:rsidR="007732D5">
              <w:rPr>
                <w:noProof/>
                <w:webHidden/>
              </w:rPr>
              <w:fldChar w:fldCharType="begin"/>
            </w:r>
            <w:r w:rsidR="007732D5">
              <w:rPr>
                <w:noProof/>
                <w:webHidden/>
              </w:rPr>
              <w:instrText xml:space="preserve"> PAGEREF _Toc121494713 \h </w:instrText>
            </w:r>
            <w:r w:rsidR="007732D5">
              <w:rPr>
                <w:noProof/>
                <w:webHidden/>
              </w:rPr>
            </w:r>
            <w:r w:rsidR="007732D5">
              <w:rPr>
                <w:noProof/>
                <w:webHidden/>
              </w:rPr>
              <w:fldChar w:fldCharType="separate"/>
            </w:r>
            <w:r w:rsidR="00B52E89">
              <w:rPr>
                <w:noProof/>
                <w:webHidden/>
              </w:rPr>
              <w:t>19</w:t>
            </w:r>
            <w:r w:rsidR="007732D5">
              <w:rPr>
                <w:noProof/>
                <w:webHidden/>
              </w:rPr>
              <w:fldChar w:fldCharType="end"/>
            </w:r>
          </w:hyperlink>
        </w:p>
        <w:p w:rsidR="008445D6" w:rsidRDefault="008445D6" w:rsidP="003F1E60">
          <w:pPr>
            <w:rPr>
              <w:lang w:val="zh-CN"/>
            </w:rPr>
          </w:pPr>
          <w:r>
            <w:rPr>
              <w:lang w:val="zh-CN"/>
            </w:rPr>
            <w:fldChar w:fldCharType="end"/>
          </w:r>
        </w:p>
      </w:sdtContent>
    </w:sdt>
    <w:p w:rsidR="008445D6" w:rsidRDefault="008445D6" w:rsidP="003F1E60">
      <w:pPr>
        <w:rPr>
          <w:lang w:val="zh-CN"/>
        </w:rPr>
      </w:pPr>
      <w:r>
        <w:rPr>
          <w:lang w:val="zh-CN"/>
        </w:rPr>
        <w:br w:type="page"/>
      </w:r>
    </w:p>
    <w:p w:rsidR="007F09B1" w:rsidRDefault="008445D6" w:rsidP="003F1E60">
      <w:pPr>
        <w:pStyle w:val="2"/>
        <w:rPr>
          <w:rFonts w:eastAsia="MS Gothic"/>
        </w:rPr>
      </w:pPr>
      <w:bookmarkStart w:id="6" w:name="_Toc121494692"/>
      <w:r>
        <w:lastRenderedPageBreak/>
        <w:t>概述</w:t>
      </w:r>
      <w:bookmarkEnd w:id="6"/>
    </w:p>
    <w:p w:rsidR="008445D6" w:rsidRDefault="008445D6" w:rsidP="003F1E60">
      <w:pPr>
        <w:pStyle w:val="3"/>
      </w:pPr>
      <w:bookmarkStart w:id="7" w:name="_Toc121494693"/>
      <w:r>
        <w:t>描述范围</w:t>
      </w:r>
      <w:bookmarkEnd w:id="7"/>
    </w:p>
    <w:p w:rsidR="008445D6" w:rsidRDefault="008445D6" w:rsidP="003F1E60">
      <w:r>
        <w:rPr>
          <w:rFonts w:hint="eastAsia"/>
        </w:rPr>
        <w:t>本公司提供的</w:t>
      </w:r>
      <w:r>
        <w:rPr>
          <w:rFonts w:hint="eastAsia"/>
        </w:rPr>
        <w:t>IPC</w:t>
      </w:r>
      <w:r>
        <w:rPr>
          <w:rFonts w:hint="eastAsia"/>
        </w:rPr>
        <w:t>应用库软件是一套高性能、高可靠性、兼容性良好的应用开发包。其内部完成了</w:t>
      </w:r>
      <w:r>
        <w:rPr>
          <w:rFonts w:hint="eastAsia"/>
        </w:rPr>
        <w:t>IPC</w:t>
      </w:r>
      <w:r>
        <w:rPr>
          <w:rFonts w:hint="eastAsia"/>
        </w:rPr>
        <w:t>通信和获取流数据的主要流程，并对外提供了灵活简单的</w:t>
      </w:r>
      <w:r>
        <w:rPr>
          <w:rFonts w:hint="eastAsia"/>
        </w:rPr>
        <w:t xml:space="preserve"> API</w:t>
      </w:r>
      <w:r>
        <w:rPr>
          <w:rFonts w:hint="eastAsia"/>
        </w:rPr>
        <w:t>，用户可快速地开发应用程序。</w:t>
      </w:r>
    </w:p>
    <w:p w:rsidR="008445D6" w:rsidRDefault="00D91E52" w:rsidP="003F1E60">
      <w:pPr>
        <w:rPr>
          <w:rFonts w:eastAsia="MS Gothic"/>
        </w:rPr>
      </w:pPr>
      <w:r>
        <w:rPr>
          <w:rFonts w:hint="eastAsia"/>
        </w:rPr>
        <w:t>本</w:t>
      </w:r>
      <w:r w:rsidR="008445D6">
        <w:rPr>
          <w:rFonts w:hint="eastAsia"/>
        </w:rPr>
        <w:t>软件为用户提供</w:t>
      </w:r>
      <w:r>
        <w:rPr>
          <w:rFonts w:hint="eastAsia"/>
        </w:rPr>
        <w:t>各种平台</w:t>
      </w:r>
      <w:r w:rsidR="008445D6">
        <w:rPr>
          <w:rFonts w:hint="eastAsia"/>
        </w:rPr>
        <w:t>下的静态库调用形式，可更方便地</w:t>
      </w:r>
      <w:r>
        <w:rPr>
          <w:rFonts w:hint="eastAsia"/>
        </w:rPr>
        <w:t>开发应用程序。</w:t>
      </w:r>
      <w:r w:rsidR="008445D6">
        <w:rPr>
          <w:rFonts w:hint="eastAsia"/>
        </w:rPr>
        <w:t>主要组件及相关说明如</w:t>
      </w:r>
      <w:r>
        <w:fldChar w:fldCharType="begin"/>
      </w:r>
      <w:r>
        <w:instrText xml:space="preserve"> </w:instrText>
      </w:r>
      <w:r>
        <w:rPr>
          <w:rFonts w:hint="eastAsia"/>
        </w:rPr>
        <w:instrText>REF _Ref121409456 \h</w:instrText>
      </w:r>
      <w:r>
        <w:instrText xml:space="preserve"> </w:instrText>
      </w:r>
      <w:r>
        <w:fldChar w:fldCharType="separate"/>
      </w:r>
      <w:r w:rsidR="00B52E89">
        <w:rPr>
          <w:rFonts w:hint="eastAsia"/>
        </w:rPr>
        <w:t>表</w:t>
      </w:r>
      <w:r w:rsidR="00B52E89">
        <w:rPr>
          <w:rFonts w:hint="eastAsia"/>
        </w:rPr>
        <w:t xml:space="preserve"> </w:t>
      </w:r>
      <w:r w:rsidR="00B52E89">
        <w:rPr>
          <w:noProof/>
        </w:rPr>
        <w:t>1</w:t>
      </w:r>
      <w:r>
        <w:fldChar w:fldCharType="end"/>
      </w:r>
      <w:r w:rsidR="008445D6">
        <w:rPr>
          <w:rFonts w:hint="eastAsia"/>
        </w:rPr>
        <w:t>所示。</w:t>
      </w:r>
    </w:p>
    <w:p w:rsidR="00D91E52" w:rsidRDefault="00D91E52" w:rsidP="003F1E60">
      <w:pPr>
        <w:pStyle w:val="ae"/>
      </w:pPr>
      <w:bookmarkStart w:id="8" w:name="_Ref121409456"/>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B52E89">
        <w:rPr>
          <w:noProof/>
        </w:rPr>
        <w:t>1</w:t>
      </w:r>
      <w:r>
        <w:fldChar w:fldCharType="end"/>
      </w:r>
      <w:bookmarkEnd w:id="8"/>
    </w:p>
    <w:tbl>
      <w:tblPr>
        <w:tblStyle w:val="af9"/>
        <w:tblW w:w="0" w:type="auto"/>
        <w:tblLook w:val="04A0" w:firstRow="1" w:lastRow="0" w:firstColumn="1" w:lastColumn="0" w:noHBand="0" w:noVBand="1"/>
      </w:tblPr>
      <w:tblGrid>
        <w:gridCol w:w="3008"/>
        <w:gridCol w:w="3009"/>
        <w:gridCol w:w="3009"/>
      </w:tblGrid>
      <w:tr w:rsidR="00D91E52" w:rsidTr="00D91E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8" w:type="dxa"/>
          </w:tcPr>
          <w:p w:rsidR="00D91E52" w:rsidRDefault="00D91E52" w:rsidP="003F1E60">
            <w:pPr>
              <w:rPr>
                <w:rFonts w:eastAsia="MS Gothic"/>
              </w:rPr>
            </w:pPr>
            <w:r>
              <w:rPr>
                <w:rFonts w:hint="eastAsia"/>
              </w:rPr>
              <w:t>组件</w:t>
            </w:r>
          </w:p>
        </w:tc>
        <w:tc>
          <w:tcPr>
            <w:tcW w:w="3009" w:type="dxa"/>
          </w:tcPr>
          <w:p w:rsidR="00D91E52" w:rsidRDefault="00D91E52" w:rsidP="003F1E60">
            <w:pPr>
              <w:cnfStyle w:val="100000000000" w:firstRow="1" w:lastRow="0" w:firstColumn="0" w:lastColumn="0" w:oddVBand="0" w:evenVBand="0" w:oddHBand="0" w:evenHBand="0" w:firstRowFirstColumn="0" w:firstRowLastColumn="0" w:lastRowFirstColumn="0" w:lastRowLastColumn="0"/>
            </w:pPr>
            <w:r>
              <w:rPr>
                <w:rFonts w:hint="eastAsia"/>
              </w:rPr>
              <w:t>名称</w:t>
            </w:r>
          </w:p>
        </w:tc>
        <w:tc>
          <w:tcPr>
            <w:tcW w:w="3009" w:type="dxa"/>
          </w:tcPr>
          <w:p w:rsidR="00D91E52" w:rsidRDefault="00D91E52" w:rsidP="003F1E60">
            <w:pPr>
              <w:cnfStyle w:val="100000000000" w:firstRow="1" w:lastRow="0" w:firstColumn="0" w:lastColumn="0" w:oddVBand="0" w:evenVBand="0" w:oddHBand="0" w:evenHBand="0" w:firstRowFirstColumn="0" w:firstRowLastColumn="0" w:lastRowFirstColumn="0" w:lastRowLastColumn="0"/>
              <w:rPr>
                <w:rFonts w:eastAsia="MS Gothic"/>
              </w:rPr>
            </w:pPr>
            <w:r>
              <w:rPr>
                <w:rFonts w:hint="eastAsia"/>
              </w:rPr>
              <w:t>说明</w:t>
            </w:r>
          </w:p>
        </w:tc>
      </w:tr>
      <w:tr w:rsidR="00D91E52" w:rsidTr="00D91E52">
        <w:tc>
          <w:tcPr>
            <w:cnfStyle w:val="001000000000" w:firstRow="0" w:lastRow="0" w:firstColumn="1" w:lastColumn="0" w:oddVBand="0" w:evenVBand="0" w:oddHBand="0" w:evenHBand="0" w:firstRowFirstColumn="0" w:firstRowLastColumn="0" w:lastRowFirstColumn="0" w:lastRowLastColumn="0"/>
            <w:tcW w:w="3008" w:type="dxa"/>
          </w:tcPr>
          <w:p w:rsidR="00D91E52" w:rsidRDefault="00D91E52" w:rsidP="003F1E60">
            <w:r>
              <w:rPr>
                <w:rFonts w:hint="eastAsia"/>
              </w:rPr>
              <w:t>API</w:t>
            </w:r>
            <w:r>
              <w:rPr>
                <w:rFonts w:hint="eastAsia"/>
              </w:rPr>
              <w:t>接口</w:t>
            </w:r>
          </w:p>
        </w:tc>
        <w:tc>
          <w:tcPr>
            <w:tcW w:w="3009" w:type="dxa"/>
          </w:tcPr>
          <w:p w:rsidR="00D91E52" w:rsidRPr="00D91E52" w:rsidRDefault="00D91E52" w:rsidP="003F1E60">
            <w:pPr>
              <w:pStyle w:val="aff4"/>
              <w:cnfStyle w:val="000000000000" w:firstRow="0" w:lastRow="0" w:firstColumn="0" w:lastColumn="0" w:oddVBand="0" w:evenVBand="0" w:oddHBand="0" w:evenHBand="0" w:firstRowFirstColumn="0" w:firstRowLastColumn="0" w:lastRowFirstColumn="0" w:lastRowLastColumn="0"/>
            </w:pPr>
            <w:r w:rsidRPr="00D91E52">
              <w:t>ipsdk_client.h</w:t>
            </w:r>
          </w:p>
          <w:p w:rsidR="00D91E52" w:rsidRPr="00D91E52" w:rsidRDefault="00D91E52" w:rsidP="003F1E60">
            <w:pPr>
              <w:pStyle w:val="aff4"/>
              <w:cnfStyle w:val="000000000000" w:firstRow="0" w:lastRow="0" w:firstColumn="0" w:lastColumn="0" w:oddVBand="0" w:evenVBand="0" w:oddHBand="0" w:evenHBand="0" w:firstRowFirstColumn="0" w:firstRowLastColumn="0" w:lastRowFirstColumn="0" w:lastRowLastColumn="0"/>
            </w:pPr>
            <w:r w:rsidRPr="00D91E52">
              <w:t>ipsdk_data_def.h</w:t>
            </w:r>
          </w:p>
          <w:p w:rsidR="00D91E52" w:rsidRPr="00D91E52" w:rsidRDefault="00D91E52" w:rsidP="003F1E60">
            <w:pPr>
              <w:pStyle w:val="aff4"/>
              <w:cnfStyle w:val="000000000000" w:firstRow="0" w:lastRow="0" w:firstColumn="0" w:lastColumn="0" w:oddVBand="0" w:evenVBand="0" w:oddHBand="0" w:evenHBand="0" w:firstRowFirstColumn="0" w:firstRowLastColumn="0" w:lastRowFirstColumn="0" w:lastRowLastColumn="0"/>
            </w:pPr>
            <w:r w:rsidRPr="00D91E52">
              <w:t>ipsdk_debug.h</w:t>
            </w:r>
          </w:p>
          <w:p w:rsidR="00D91E52" w:rsidRPr="00D91E52" w:rsidRDefault="00D91E52" w:rsidP="003F1E60">
            <w:pPr>
              <w:pStyle w:val="aff4"/>
              <w:cnfStyle w:val="000000000000" w:firstRow="0" w:lastRow="0" w:firstColumn="0" w:lastColumn="0" w:oddVBand="0" w:evenVBand="0" w:oddHBand="0" w:evenHBand="0" w:firstRowFirstColumn="0" w:firstRowLastColumn="0" w:lastRowFirstColumn="0" w:lastRowLastColumn="0"/>
            </w:pPr>
            <w:r w:rsidRPr="00D91E52">
              <w:t>ipsdk_def_type.h</w:t>
            </w:r>
          </w:p>
          <w:p w:rsidR="00D91E52" w:rsidRPr="00D91E52" w:rsidRDefault="00D91E52" w:rsidP="003F1E60">
            <w:pPr>
              <w:pStyle w:val="aff4"/>
              <w:cnfStyle w:val="000000000000" w:firstRow="0" w:lastRow="0" w:firstColumn="0" w:lastColumn="0" w:oddVBand="0" w:evenVBand="0" w:oddHBand="0" w:evenHBand="0" w:firstRowFirstColumn="0" w:firstRowLastColumn="0" w:lastRowFirstColumn="0" w:lastRowLastColumn="0"/>
            </w:pPr>
            <w:r w:rsidRPr="00D91E52">
              <w:t>ipsdk_erp.h</w:t>
            </w:r>
          </w:p>
          <w:p w:rsidR="00D91E52" w:rsidRPr="00D91E52" w:rsidRDefault="00D91E52" w:rsidP="003F1E60">
            <w:pPr>
              <w:pStyle w:val="aff4"/>
              <w:cnfStyle w:val="000000000000" w:firstRow="0" w:lastRow="0" w:firstColumn="0" w:lastColumn="0" w:oddVBand="0" w:evenVBand="0" w:oddHBand="0" w:evenHBand="0" w:firstRowFirstColumn="0" w:firstRowLastColumn="0" w:lastRowFirstColumn="0" w:lastRowLastColumn="0"/>
            </w:pPr>
            <w:r w:rsidRPr="00D91E52">
              <w:t>ipsdk_server.h</w:t>
            </w:r>
          </w:p>
          <w:p w:rsidR="00D91E52" w:rsidRDefault="00D91E52" w:rsidP="003F1E60">
            <w:pPr>
              <w:pStyle w:val="aff4"/>
              <w:cnfStyle w:val="000000000000" w:firstRow="0" w:lastRow="0" w:firstColumn="0" w:lastColumn="0" w:oddVBand="0" w:evenVBand="0" w:oddHBand="0" w:evenHBand="0" w:firstRowFirstColumn="0" w:firstRowLastColumn="0" w:lastRowFirstColumn="0" w:lastRowLastColumn="0"/>
            </w:pPr>
            <w:r w:rsidRPr="00D91E52">
              <w:t>ipsdk_version.h</w:t>
            </w:r>
          </w:p>
        </w:tc>
        <w:tc>
          <w:tcPr>
            <w:tcW w:w="3009" w:type="dxa"/>
          </w:tcPr>
          <w:p w:rsidR="00D91E52" w:rsidRPr="00B72D80" w:rsidRDefault="00B72D80" w:rsidP="003F1E60">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用户工程中，只需包含</w:t>
            </w:r>
            <w:r>
              <w:rPr>
                <w:rFonts w:hint="eastAsia"/>
                <w:lang w:eastAsia="zh-CN"/>
              </w:rPr>
              <w:t xml:space="preserve"> </w:t>
            </w:r>
            <w:r>
              <w:rPr>
                <w:lang w:eastAsia="zh-CN"/>
              </w:rPr>
              <w:t>ipsdk_client.h</w:t>
            </w:r>
            <w:r>
              <w:rPr>
                <w:lang w:eastAsia="zh-CN"/>
              </w:rPr>
              <w:t>即可，此文件会包含其他必须文件</w:t>
            </w:r>
          </w:p>
        </w:tc>
      </w:tr>
      <w:tr w:rsidR="00D91E52" w:rsidTr="00D91E52">
        <w:tc>
          <w:tcPr>
            <w:cnfStyle w:val="001000000000" w:firstRow="0" w:lastRow="0" w:firstColumn="1" w:lastColumn="0" w:oddVBand="0" w:evenVBand="0" w:oddHBand="0" w:evenHBand="0" w:firstRowFirstColumn="0" w:firstRowLastColumn="0" w:lastRowFirstColumn="0" w:lastRowLastColumn="0"/>
            <w:tcW w:w="3008" w:type="dxa"/>
          </w:tcPr>
          <w:p w:rsidR="00D91E52" w:rsidRDefault="00B72D80" w:rsidP="003F1E60">
            <w:r>
              <w:rPr>
                <w:rFonts w:hint="eastAsia"/>
              </w:rPr>
              <w:t>静态库</w:t>
            </w:r>
          </w:p>
        </w:tc>
        <w:tc>
          <w:tcPr>
            <w:tcW w:w="3009" w:type="dxa"/>
          </w:tcPr>
          <w:p w:rsidR="00B72D80" w:rsidRDefault="00B72D80" w:rsidP="003F1E60">
            <w:pPr>
              <w:pStyle w:val="aff4"/>
              <w:cnfStyle w:val="000000000000" w:firstRow="0" w:lastRow="0" w:firstColumn="0" w:lastColumn="0" w:oddVBand="0" w:evenVBand="0" w:oddHBand="0" w:evenHBand="0" w:firstRowFirstColumn="0" w:firstRowLastColumn="0" w:lastRowFirstColumn="0" w:lastRowLastColumn="0"/>
            </w:pPr>
            <w:r w:rsidRPr="00B72D80">
              <w:t>yssdk_client.lib</w:t>
            </w:r>
          </w:p>
        </w:tc>
        <w:tc>
          <w:tcPr>
            <w:tcW w:w="3009" w:type="dxa"/>
          </w:tcPr>
          <w:p w:rsidR="00D91E52" w:rsidRPr="00B72D80" w:rsidRDefault="00B72D80" w:rsidP="003F1E60">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静态库分多平台（</w:t>
            </w:r>
            <w:r>
              <w:rPr>
                <w:lang w:eastAsia="zh-CN"/>
              </w:rPr>
              <w:t>Windows/Linux</w:t>
            </w:r>
            <w:r>
              <w:rPr>
                <w:lang w:eastAsia="zh-CN"/>
              </w:rPr>
              <w:t>），多架构（</w:t>
            </w:r>
            <w:r>
              <w:rPr>
                <w:lang w:eastAsia="zh-CN"/>
              </w:rPr>
              <w:t>x86</w:t>
            </w:r>
            <w:r>
              <w:rPr>
                <w:rFonts w:hint="eastAsia"/>
                <w:lang w:eastAsia="zh-CN"/>
              </w:rPr>
              <w:t>和</w:t>
            </w:r>
            <w:r>
              <w:rPr>
                <w:rFonts w:hint="eastAsia"/>
                <w:lang w:eastAsia="zh-CN"/>
              </w:rPr>
              <w:t>x</w:t>
            </w:r>
            <w:r>
              <w:rPr>
                <w:lang w:eastAsia="zh-CN"/>
              </w:rPr>
              <w:t>64</w:t>
            </w:r>
            <w:r>
              <w:rPr>
                <w:lang w:eastAsia="zh-CN"/>
              </w:rPr>
              <w:t>），多目标（</w:t>
            </w:r>
            <w:r>
              <w:rPr>
                <w:lang w:eastAsia="zh-CN"/>
              </w:rPr>
              <w:t>Debug/Release</w:t>
            </w:r>
            <w:r>
              <w:rPr>
                <w:lang w:eastAsia="zh-CN"/>
              </w:rPr>
              <w:t>），编译的时候要链接正确的版本</w:t>
            </w:r>
          </w:p>
        </w:tc>
      </w:tr>
      <w:tr w:rsidR="00B72D80" w:rsidTr="00D91E52">
        <w:tc>
          <w:tcPr>
            <w:cnfStyle w:val="001000000000" w:firstRow="0" w:lastRow="0" w:firstColumn="1" w:lastColumn="0" w:oddVBand="0" w:evenVBand="0" w:oddHBand="0" w:evenHBand="0" w:firstRowFirstColumn="0" w:firstRowLastColumn="0" w:lastRowFirstColumn="0" w:lastRowLastColumn="0"/>
            <w:tcW w:w="3008" w:type="dxa"/>
          </w:tcPr>
          <w:p w:rsidR="00B72D80" w:rsidRDefault="00B72D80" w:rsidP="003F1E60">
            <w:r>
              <w:rPr>
                <w:rFonts w:hint="eastAsia"/>
              </w:rPr>
              <w:t>示范代码</w:t>
            </w:r>
          </w:p>
        </w:tc>
        <w:tc>
          <w:tcPr>
            <w:tcW w:w="3009" w:type="dxa"/>
          </w:tcPr>
          <w:p w:rsidR="00B72D80" w:rsidRPr="00B72D80" w:rsidRDefault="00B72D80" w:rsidP="003F1E60">
            <w:pPr>
              <w:pStyle w:val="aff4"/>
              <w:cnfStyle w:val="000000000000" w:firstRow="0" w:lastRow="0" w:firstColumn="0" w:lastColumn="0" w:oddVBand="0" w:evenVBand="0" w:oddHBand="0" w:evenHBand="0" w:firstRowFirstColumn="0" w:firstRowLastColumn="0" w:lastRowFirstColumn="0" w:lastRowLastColumn="0"/>
            </w:pPr>
          </w:p>
        </w:tc>
        <w:tc>
          <w:tcPr>
            <w:tcW w:w="3009" w:type="dxa"/>
          </w:tcPr>
          <w:p w:rsidR="00B72D80" w:rsidRDefault="00B72D80" w:rsidP="003F1E60">
            <w:pPr>
              <w:cnfStyle w:val="000000000000" w:firstRow="0" w:lastRow="0" w:firstColumn="0" w:lastColumn="0" w:oddVBand="0" w:evenVBand="0" w:oddHBand="0" w:evenHBand="0" w:firstRowFirstColumn="0" w:firstRowLastColumn="0" w:lastRowFirstColumn="0" w:lastRowLastColumn="0"/>
              <w:rPr>
                <w:lang w:eastAsia="zh-CN"/>
              </w:rPr>
            </w:pPr>
          </w:p>
        </w:tc>
      </w:tr>
    </w:tbl>
    <w:p w:rsidR="00D91E52" w:rsidRDefault="00B72D80" w:rsidP="00F5058E">
      <w:pPr>
        <w:rPr>
          <w:rFonts w:eastAsia="MS Gothic"/>
        </w:rPr>
      </w:pPr>
      <w:r w:rsidRPr="00B72D80">
        <w:rPr>
          <w:rFonts w:eastAsia="MS Gothic" w:hint="eastAsia"/>
        </w:rPr>
        <w:t>用</w:t>
      </w:r>
      <w:r w:rsidRPr="00B72D80">
        <w:rPr>
          <w:rFonts w:ascii="微软雅黑" w:hAnsi="微软雅黑" w:cs="微软雅黑" w:hint="eastAsia"/>
        </w:rPr>
        <w:t>户</w:t>
      </w:r>
      <w:r w:rsidRPr="00B72D80">
        <w:rPr>
          <w:rFonts w:ascii="MS Gothic" w:eastAsia="MS Gothic" w:hAnsi="MS Gothic" w:cs="MS Gothic"/>
        </w:rPr>
        <w:t>可在多种</w:t>
      </w:r>
      <w:r w:rsidRPr="00B72D80">
        <w:rPr>
          <w:rFonts w:ascii="微软雅黑" w:hAnsi="微软雅黑" w:cs="微软雅黑" w:hint="eastAsia"/>
        </w:rPr>
        <w:t>编译环</w:t>
      </w:r>
      <w:r w:rsidRPr="00B72D80">
        <w:rPr>
          <w:rFonts w:ascii="MS Gothic" w:eastAsia="MS Gothic" w:hAnsi="MS Gothic" w:cs="MS Gothic"/>
        </w:rPr>
        <w:t>境上</w:t>
      </w:r>
      <w:r w:rsidRPr="00B72D80">
        <w:rPr>
          <w:rFonts w:ascii="微软雅黑" w:hAnsi="微软雅黑" w:cs="微软雅黑" w:hint="eastAsia"/>
        </w:rPr>
        <w:t>进</w:t>
      </w:r>
      <w:r>
        <w:rPr>
          <w:rFonts w:ascii="MS Gothic" w:eastAsia="MS Gothic" w:hAnsi="MS Gothic" w:cs="MS Gothic"/>
        </w:rPr>
        <w:t>行基于</w:t>
      </w:r>
      <w:r>
        <w:rPr>
          <w:rFonts w:ascii="微软雅黑" w:hAnsi="微软雅黑" w:cs="微软雅黑"/>
        </w:rPr>
        <w:t>应用</w:t>
      </w:r>
      <w:r w:rsidRPr="00B72D80">
        <w:rPr>
          <w:rFonts w:ascii="微软雅黑" w:hAnsi="微软雅黑" w:cs="微软雅黑" w:hint="eastAsia"/>
        </w:rPr>
        <w:t>库</w:t>
      </w:r>
      <w:r w:rsidRPr="00B72D80">
        <w:rPr>
          <w:rFonts w:ascii="MS Gothic" w:eastAsia="MS Gothic" w:hAnsi="MS Gothic" w:cs="MS Gothic"/>
        </w:rPr>
        <w:t>的</w:t>
      </w:r>
      <w:r w:rsidRPr="00B72D80">
        <w:rPr>
          <w:rFonts w:ascii="微软雅黑" w:hAnsi="微软雅黑" w:cs="微软雅黑" w:hint="eastAsia"/>
        </w:rPr>
        <w:t>应</w:t>
      </w:r>
      <w:r w:rsidRPr="00B72D80">
        <w:rPr>
          <w:rFonts w:ascii="MS Gothic" w:eastAsia="MS Gothic" w:hAnsi="MS Gothic" w:cs="MS Gothic"/>
        </w:rPr>
        <w:t>用程序开</w:t>
      </w:r>
      <w:r w:rsidRPr="00B72D80">
        <w:rPr>
          <w:rFonts w:ascii="微软雅黑" w:hAnsi="微软雅黑" w:cs="微软雅黑" w:hint="eastAsia"/>
        </w:rPr>
        <w:t>发</w:t>
      </w:r>
      <w:r>
        <w:rPr>
          <w:rFonts w:ascii="MS Gothic" w:eastAsia="MS Gothic" w:hAnsi="MS Gothic" w:cs="MS Gothic"/>
        </w:rPr>
        <w:t>，</w:t>
      </w:r>
      <w:r w:rsidRPr="00B72D80">
        <w:rPr>
          <w:rFonts w:ascii="MS Gothic" w:eastAsia="MS Gothic" w:hAnsi="MS Gothic" w:cs="MS Gothic"/>
        </w:rPr>
        <w:t>兼容微</w:t>
      </w:r>
      <w:r w:rsidRPr="00B72D80">
        <w:rPr>
          <w:rFonts w:ascii="微软雅黑" w:hAnsi="微软雅黑" w:cs="微软雅黑" w:hint="eastAsia"/>
        </w:rPr>
        <w:t>软</w:t>
      </w:r>
      <w:r w:rsidRPr="00B72D80">
        <w:rPr>
          <w:rFonts w:ascii="MS Gothic" w:eastAsia="MS Gothic" w:hAnsi="MS Gothic" w:cs="MS Gothic"/>
        </w:rPr>
        <w:t>公司的</w:t>
      </w:r>
      <w:r w:rsidRPr="00B72D80">
        <w:rPr>
          <w:rFonts w:eastAsia="MS Gothic" w:hint="eastAsia"/>
        </w:rPr>
        <w:t xml:space="preserve">Windows </w:t>
      </w:r>
      <w:r w:rsidR="00361C71">
        <w:rPr>
          <w:rFonts w:eastAsia="MS Gothic"/>
        </w:rPr>
        <w:t>7</w:t>
      </w:r>
      <w:r w:rsidRPr="00B72D80">
        <w:rPr>
          <w:rFonts w:eastAsia="MS Gothic" w:hint="eastAsia"/>
        </w:rPr>
        <w:t xml:space="preserve"> </w:t>
      </w:r>
      <w:r w:rsidRPr="00B72D80">
        <w:rPr>
          <w:rFonts w:eastAsia="MS Gothic" w:hint="eastAsia"/>
        </w:rPr>
        <w:t>或更高</w:t>
      </w:r>
      <w:r w:rsidRPr="00D85000">
        <w:rPr>
          <w:rFonts w:hint="eastAsia"/>
        </w:rPr>
        <w:t>版本的主流视窗操作系统，兼容</w:t>
      </w:r>
      <w:r w:rsidRPr="00D85000">
        <w:rPr>
          <w:rFonts w:hint="eastAsia"/>
        </w:rPr>
        <w:t xml:space="preserve"> Intel </w:t>
      </w:r>
      <w:r w:rsidRPr="00D85000">
        <w:rPr>
          <w:rFonts w:hint="eastAsia"/>
        </w:rPr>
        <w:t>公司和</w:t>
      </w:r>
      <w:r w:rsidRPr="00D85000">
        <w:rPr>
          <w:rFonts w:hint="eastAsia"/>
        </w:rPr>
        <w:t xml:space="preserve"> AMD </w:t>
      </w:r>
      <w:r w:rsidRPr="00D85000">
        <w:rPr>
          <w:rFonts w:hint="eastAsia"/>
        </w:rPr>
        <w:t>公司自</w:t>
      </w:r>
      <w:r w:rsidRPr="00D85000">
        <w:rPr>
          <w:rFonts w:hint="eastAsia"/>
        </w:rPr>
        <w:t xml:space="preserve"> 2002</w:t>
      </w:r>
      <w:r w:rsidRPr="00D85000">
        <w:rPr>
          <w:rFonts w:hint="eastAsia"/>
        </w:rPr>
        <w:t>年来推出的绝大部分面向</w:t>
      </w:r>
      <w:r w:rsidRPr="00D85000">
        <w:rPr>
          <w:rFonts w:hint="eastAsia"/>
        </w:rPr>
        <w:t xml:space="preserve"> PC </w:t>
      </w:r>
      <w:r w:rsidRPr="00D85000">
        <w:rPr>
          <w:rFonts w:hint="eastAsia"/>
        </w:rPr>
        <w:t>机</w:t>
      </w:r>
      <w:r w:rsidRPr="00B72D80">
        <w:rPr>
          <w:rFonts w:eastAsia="MS Gothic" w:hint="eastAsia"/>
        </w:rPr>
        <w:t>的</w:t>
      </w:r>
      <w:r w:rsidRPr="00B72D80">
        <w:rPr>
          <w:rFonts w:eastAsia="MS Gothic" w:hint="eastAsia"/>
        </w:rPr>
        <w:t xml:space="preserve"> CPU </w:t>
      </w:r>
      <w:r w:rsidRPr="00B72D80">
        <w:rPr>
          <w:rFonts w:eastAsia="MS Gothic" w:hint="eastAsia"/>
        </w:rPr>
        <w:t>芯片</w:t>
      </w:r>
      <w:r w:rsidRPr="00B72D80">
        <w:rPr>
          <w:rFonts w:ascii="微软雅黑" w:hAnsi="微软雅黑" w:cs="微软雅黑" w:hint="eastAsia"/>
        </w:rPr>
        <w:t>组</w:t>
      </w:r>
      <w:r w:rsidRPr="00B72D80">
        <w:rPr>
          <w:rFonts w:ascii="MS Gothic" w:eastAsia="MS Gothic" w:hAnsi="MS Gothic" w:cs="MS Gothic" w:hint="eastAsia"/>
        </w:rPr>
        <w:t>。其主要开</w:t>
      </w:r>
      <w:r w:rsidRPr="00B72D80">
        <w:rPr>
          <w:rFonts w:ascii="微软雅黑" w:hAnsi="微软雅黑" w:cs="微软雅黑" w:hint="eastAsia"/>
        </w:rPr>
        <w:t>发</w:t>
      </w:r>
      <w:r w:rsidRPr="00B72D80">
        <w:rPr>
          <w:rFonts w:ascii="MS Gothic" w:eastAsia="MS Gothic" w:hAnsi="MS Gothic" w:cs="MS Gothic" w:hint="eastAsia"/>
        </w:rPr>
        <w:t>以及运行</w:t>
      </w:r>
      <w:r w:rsidRPr="00B72D80">
        <w:rPr>
          <w:rFonts w:ascii="微软雅黑" w:hAnsi="微软雅黑" w:cs="微软雅黑" w:hint="eastAsia"/>
        </w:rPr>
        <w:t>环</w:t>
      </w:r>
      <w:r w:rsidRPr="00B72D80">
        <w:rPr>
          <w:rFonts w:ascii="MS Gothic" w:eastAsia="MS Gothic" w:hAnsi="MS Gothic" w:cs="MS Gothic" w:hint="eastAsia"/>
        </w:rPr>
        <w:t>境</w:t>
      </w:r>
      <w:r w:rsidRPr="00B72D80">
        <w:rPr>
          <w:rFonts w:ascii="微软雅黑" w:hAnsi="微软雅黑" w:cs="微软雅黑" w:hint="eastAsia"/>
        </w:rPr>
        <w:t>说</w:t>
      </w:r>
      <w:r w:rsidRPr="00B72D80">
        <w:rPr>
          <w:rFonts w:ascii="MS Gothic" w:eastAsia="MS Gothic" w:hAnsi="MS Gothic" w:cs="MS Gothic" w:hint="eastAsia"/>
        </w:rPr>
        <w:t>明如表</w:t>
      </w:r>
      <w:r>
        <w:rPr>
          <w:rFonts w:eastAsia="MS Gothic" w:hint="eastAsia"/>
        </w:rPr>
        <w:t xml:space="preserve"> 1-2</w:t>
      </w:r>
      <w:r w:rsidRPr="00B72D80">
        <w:rPr>
          <w:rFonts w:eastAsia="MS Gothic" w:hint="eastAsia"/>
        </w:rPr>
        <w:t>所示。</w:t>
      </w:r>
    </w:p>
    <w:tbl>
      <w:tblPr>
        <w:tblStyle w:val="af9"/>
        <w:tblW w:w="0" w:type="auto"/>
        <w:tblLook w:val="04A0" w:firstRow="1" w:lastRow="0" w:firstColumn="1" w:lastColumn="0" w:noHBand="0" w:noVBand="1"/>
      </w:tblPr>
      <w:tblGrid>
        <w:gridCol w:w="2256"/>
        <w:gridCol w:w="2256"/>
        <w:gridCol w:w="2257"/>
        <w:gridCol w:w="2257"/>
      </w:tblGrid>
      <w:tr w:rsidR="00175FA6" w:rsidTr="00175F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rsidR="00175FA6" w:rsidRDefault="00175FA6" w:rsidP="003F1E60">
            <w:r>
              <w:rPr>
                <w:rFonts w:hint="eastAsia"/>
              </w:rPr>
              <w:t>分类</w:t>
            </w:r>
          </w:p>
        </w:tc>
        <w:tc>
          <w:tcPr>
            <w:tcW w:w="2256" w:type="dxa"/>
          </w:tcPr>
          <w:p w:rsidR="00175FA6" w:rsidRDefault="00175FA6" w:rsidP="003F1E60">
            <w:pPr>
              <w:cnfStyle w:val="100000000000" w:firstRow="1" w:lastRow="0" w:firstColumn="0" w:lastColumn="0" w:oddVBand="0" w:evenVBand="0" w:oddHBand="0" w:evenHBand="0" w:firstRowFirstColumn="0" w:firstRowLastColumn="0" w:lastRowFirstColumn="0" w:lastRowLastColumn="0"/>
            </w:pPr>
            <w:r>
              <w:rPr>
                <w:rFonts w:hint="eastAsia"/>
              </w:rPr>
              <w:t>兼容配置</w:t>
            </w:r>
          </w:p>
        </w:tc>
        <w:tc>
          <w:tcPr>
            <w:tcW w:w="2257" w:type="dxa"/>
          </w:tcPr>
          <w:p w:rsidR="00175FA6" w:rsidRDefault="00175FA6" w:rsidP="003F1E60">
            <w:pPr>
              <w:cnfStyle w:val="100000000000" w:firstRow="1" w:lastRow="0" w:firstColumn="0" w:lastColumn="0" w:oddVBand="0" w:evenVBand="0" w:oddHBand="0" w:evenHBand="0" w:firstRowFirstColumn="0" w:firstRowLastColumn="0" w:lastRowFirstColumn="0" w:lastRowLastColumn="0"/>
            </w:pPr>
            <w:r>
              <w:rPr>
                <w:rFonts w:hint="eastAsia"/>
              </w:rPr>
              <w:t>推荐配置</w:t>
            </w:r>
          </w:p>
        </w:tc>
        <w:tc>
          <w:tcPr>
            <w:tcW w:w="2257" w:type="dxa"/>
          </w:tcPr>
          <w:p w:rsidR="00175FA6" w:rsidRDefault="00175FA6" w:rsidP="003F1E60">
            <w:pPr>
              <w:cnfStyle w:val="100000000000" w:firstRow="1" w:lastRow="0" w:firstColumn="0" w:lastColumn="0" w:oddVBand="0" w:evenVBand="0" w:oddHBand="0" w:evenHBand="0" w:firstRowFirstColumn="0" w:firstRowLastColumn="0" w:lastRowFirstColumn="0" w:lastRowLastColumn="0"/>
              <w:rPr>
                <w:rFonts w:eastAsia="MS Gothic"/>
              </w:rPr>
            </w:pPr>
            <w:r>
              <w:rPr>
                <w:rFonts w:hint="eastAsia"/>
              </w:rPr>
              <w:t>说明</w:t>
            </w:r>
          </w:p>
        </w:tc>
      </w:tr>
      <w:tr w:rsidR="00175FA6" w:rsidTr="00175FA6">
        <w:tc>
          <w:tcPr>
            <w:cnfStyle w:val="001000000000" w:firstRow="0" w:lastRow="0" w:firstColumn="1" w:lastColumn="0" w:oddVBand="0" w:evenVBand="0" w:oddHBand="0" w:evenHBand="0" w:firstRowFirstColumn="0" w:firstRowLastColumn="0" w:lastRowFirstColumn="0" w:lastRowLastColumn="0"/>
            <w:tcW w:w="2256" w:type="dxa"/>
          </w:tcPr>
          <w:p w:rsidR="00175FA6" w:rsidRDefault="00175FA6" w:rsidP="003F1E60">
            <w:pPr>
              <w:rPr>
                <w:rFonts w:eastAsia="MS Gothic"/>
              </w:rPr>
            </w:pPr>
            <w:r>
              <w:rPr>
                <w:rFonts w:hint="eastAsia"/>
              </w:rPr>
              <w:t>编译器</w:t>
            </w:r>
          </w:p>
        </w:tc>
        <w:tc>
          <w:tcPr>
            <w:tcW w:w="2256" w:type="dxa"/>
          </w:tcPr>
          <w:p w:rsidR="00175FA6" w:rsidRPr="00175FA6" w:rsidRDefault="00175FA6" w:rsidP="003F1E60">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V</w:t>
            </w:r>
            <w:r>
              <w:rPr>
                <w:lang w:eastAsia="zh-CN"/>
              </w:rPr>
              <w:t>isual Studio 2015</w:t>
            </w:r>
          </w:p>
        </w:tc>
        <w:tc>
          <w:tcPr>
            <w:tcW w:w="2257" w:type="dxa"/>
          </w:tcPr>
          <w:p w:rsidR="00175FA6" w:rsidRPr="00175FA6" w:rsidRDefault="00175FA6" w:rsidP="003F1E60">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V</w:t>
            </w:r>
            <w:r>
              <w:rPr>
                <w:lang w:eastAsia="zh-CN"/>
              </w:rPr>
              <w:t>isual Studio 2017</w:t>
            </w:r>
          </w:p>
        </w:tc>
        <w:tc>
          <w:tcPr>
            <w:tcW w:w="2257" w:type="dxa"/>
          </w:tcPr>
          <w:p w:rsidR="00175FA6" w:rsidRDefault="00175FA6" w:rsidP="003F1E60">
            <w:pPr>
              <w:cnfStyle w:val="000000000000" w:firstRow="0" w:lastRow="0" w:firstColumn="0" w:lastColumn="0" w:oddVBand="0" w:evenVBand="0" w:oddHBand="0" w:evenHBand="0" w:firstRowFirstColumn="0" w:firstRowLastColumn="0" w:lastRowFirstColumn="0" w:lastRowLastColumn="0"/>
            </w:pPr>
          </w:p>
        </w:tc>
      </w:tr>
      <w:tr w:rsidR="00175FA6" w:rsidTr="00175FA6">
        <w:tc>
          <w:tcPr>
            <w:cnfStyle w:val="001000000000" w:firstRow="0" w:lastRow="0" w:firstColumn="1" w:lastColumn="0" w:oddVBand="0" w:evenVBand="0" w:oddHBand="0" w:evenHBand="0" w:firstRowFirstColumn="0" w:firstRowLastColumn="0" w:lastRowFirstColumn="0" w:lastRowLastColumn="0"/>
            <w:tcW w:w="2256" w:type="dxa"/>
          </w:tcPr>
          <w:p w:rsidR="00175FA6" w:rsidRDefault="00175FA6" w:rsidP="003F1E60">
            <w:r>
              <w:rPr>
                <w:rFonts w:hint="eastAsia"/>
              </w:rPr>
              <w:t>操作系统</w:t>
            </w:r>
          </w:p>
        </w:tc>
        <w:tc>
          <w:tcPr>
            <w:tcW w:w="2256" w:type="dxa"/>
          </w:tcPr>
          <w:p w:rsidR="00175FA6" w:rsidRDefault="00175FA6" w:rsidP="003F1E60">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W</w:t>
            </w:r>
            <w:r>
              <w:rPr>
                <w:lang w:eastAsia="zh-CN"/>
              </w:rPr>
              <w:t>indows 7</w:t>
            </w:r>
          </w:p>
          <w:p w:rsidR="00175FA6" w:rsidRDefault="00175FA6" w:rsidP="003F1E60">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Windows 8</w:t>
            </w:r>
          </w:p>
          <w:p w:rsidR="00175FA6" w:rsidRDefault="00175FA6" w:rsidP="003F1E60">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Windows 10</w:t>
            </w:r>
          </w:p>
          <w:p w:rsidR="00175FA6" w:rsidRDefault="00175FA6" w:rsidP="003F1E60">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Windows 11</w:t>
            </w:r>
          </w:p>
        </w:tc>
        <w:tc>
          <w:tcPr>
            <w:tcW w:w="2257" w:type="dxa"/>
          </w:tcPr>
          <w:p w:rsidR="00175FA6" w:rsidRDefault="00175FA6" w:rsidP="003F1E60">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W</w:t>
            </w:r>
            <w:r>
              <w:rPr>
                <w:lang w:eastAsia="zh-CN"/>
              </w:rPr>
              <w:t>indows 10+</w:t>
            </w:r>
          </w:p>
        </w:tc>
        <w:tc>
          <w:tcPr>
            <w:tcW w:w="2257" w:type="dxa"/>
          </w:tcPr>
          <w:p w:rsidR="00175FA6" w:rsidRDefault="00175FA6" w:rsidP="003F1E60">
            <w:pPr>
              <w:cnfStyle w:val="000000000000" w:firstRow="0" w:lastRow="0" w:firstColumn="0" w:lastColumn="0" w:oddVBand="0" w:evenVBand="0" w:oddHBand="0" w:evenHBand="0" w:firstRowFirstColumn="0" w:firstRowLastColumn="0" w:lastRowFirstColumn="0" w:lastRowLastColumn="0"/>
            </w:pPr>
          </w:p>
        </w:tc>
      </w:tr>
      <w:tr w:rsidR="00175FA6" w:rsidTr="00175FA6">
        <w:tc>
          <w:tcPr>
            <w:cnfStyle w:val="001000000000" w:firstRow="0" w:lastRow="0" w:firstColumn="1" w:lastColumn="0" w:oddVBand="0" w:evenVBand="0" w:oddHBand="0" w:evenHBand="0" w:firstRowFirstColumn="0" w:firstRowLastColumn="0" w:lastRowFirstColumn="0" w:lastRowLastColumn="0"/>
            <w:tcW w:w="2256" w:type="dxa"/>
          </w:tcPr>
          <w:p w:rsidR="00175FA6" w:rsidRDefault="00175FA6" w:rsidP="003F1E60">
            <w:r>
              <w:rPr>
                <w:rFonts w:hint="eastAsia"/>
              </w:rPr>
              <w:lastRenderedPageBreak/>
              <w:t>硬件</w:t>
            </w:r>
          </w:p>
        </w:tc>
        <w:tc>
          <w:tcPr>
            <w:tcW w:w="2256" w:type="dxa"/>
          </w:tcPr>
          <w:p w:rsidR="00175FA6" w:rsidRPr="00175FA6" w:rsidRDefault="00175FA6" w:rsidP="003F1E60">
            <w:pPr>
              <w:cnfStyle w:val="000000000000" w:firstRow="0" w:lastRow="0" w:firstColumn="0" w:lastColumn="0" w:oddVBand="0" w:evenVBand="0" w:oddHBand="0" w:evenHBand="0" w:firstRowFirstColumn="0" w:firstRowLastColumn="0" w:lastRowFirstColumn="0" w:lastRowLastColumn="0"/>
              <w:rPr>
                <w:lang w:eastAsia="zh-CN"/>
              </w:rPr>
            </w:pPr>
            <w:r w:rsidRPr="00175FA6">
              <w:rPr>
                <w:rFonts w:hint="eastAsia"/>
                <w:lang w:eastAsia="zh-CN"/>
              </w:rPr>
              <w:t xml:space="preserve">Intel P3 </w:t>
            </w:r>
            <w:r w:rsidRPr="00175FA6">
              <w:rPr>
                <w:rFonts w:hint="eastAsia"/>
                <w:lang w:eastAsia="zh-CN"/>
              </w:rPr>
              <w:t>系列</w:t>
            </w:r>
          </w:p>
          <w:p w:rsidR="00175FA6" w:rsidRPr="00175FA6" w:rsidRDefault="00175FA6" w:rsidP="003F1E60">
            <w:pPr>
              <w:cnfStyle w:val="000000000000" w:firstRow="0" w:lastRow="0" w:firstColumn="0" w:lastColumn="0" w:oddVBand="0" w:evenVBand="0" w:oddHBand="0" w:evenHBand="0" w:firstRowFirstColumn="0" w:firstRowLastColumn="0" w:lastRowFirstColumn="0" w:lastRowLastColumn="0"/>
              <w:rPr>
                <w:lang w:eastAsia="zh-CN"/>
              </w:rPr>
            </w:pPr>
            <w:r w:rsidRPr="00175FA6">
              <w:rPr>
                <w:rFonts w:hint="eastAsia"/>
                <w:lang w:eastAsia="zh-CN"/>
              </w:rPr>
              <w:t xml:space="preserve">Intel P4 </w:t>
            </w:r>
            <w:r w:rsidRPr="00175FA6">
              <w:rPr>
                <w:rFonts w:hint="eastAsia"/>
                <w:lang w:eastAsia="zh-CN"/>
              </w:rPr>
              <w:t>系列</w:t>
            </w:r>
          </w:p>
          <w:p w:rsidR="00175FA6" w:rsidRPr="00175FA6" w:rsidRDefault="00175FA6" w:rsidP="003F1E60">
            <w:pPr>
              <w:cnfStyle w:val="000000000000" w:firstRow="0" w:lastRow="0" w:firstColumn="0" w:lastColumn="0" w:oddVBand="0" w:evenVBand="0" w:oddHBand="0" w:evenHBand="0" w:firstRowFirstColumn="0" w:firstRowLastColumn="0" w:lastRowFirstColumn="0" w:lastRowLastColumn="0"/>
              <w:rPr>
                <w:lang w:eastAsia="zh-CN"/>
              </w:rPr>
            </w:pPr>
            <w:r w:rsidRPr="00175FA6">
              <w:rPr>
                <w:rFonts w:hint="eastAsia"/>
                <w:lang w:eastAsia="zh-CN"/>
              </w:rPr>
              <w:t xml:space="preserve">Intel Core </w:t>
            </w:r>
            <w:r w:rsidRPr="00175FA6">
              <w:rPr>
                <w:rFonts w:hint="eastAsia"/>
                <w:lang w:eastAsia="zh-CN"/>
              </w:rPr>
              <w:t>系列</w:t>
            </w:r>
          </w:p>
          <w:p w:rsidR="00175FA6" w:rsidRPr="00175FA6" w:rsidRDefault="00175FA6" w:rsidP="003F1E60">
            <w:pPr>
              <w:cnfStyle w:val="000000000000" w:firstRow="0" w:lastRow="0" w:firstColumn="0" w:lastColumn="0" w:oddVBand="0" w:evenVBand="0" w:oddHBand="0" w:evenHBand="0" w:firstRowFirstColumn="0" w:firstRowLastColumn="0" w:lastRowFirstColumn="0" w:lastRowLastColumn="0"/>
              <w:rPr>
                <w:lang w:eastAsia="zh-CN"/>
              </w:rPr>
            </w:pPr>
            <w:r w:rsidRPr="00175FA6">
              <w:rPr>
                <w:rFonts w:hint="eastAsia"/>
                <w:lang w:eastAsia="zh-CN"/>
              </w:rPr>
              <w:t xml:space="preserve">AMD Athlon64 </w:t>
            </w:r>
            <w:r w:rsidRPr="00175FA6">
              <w:rPr>
                <w:rFonts w:hint="eastAsia"/>
                <w:lang w:eastAsia="zh-CN"/>
              </w:rPr>
              <w:t>系列</w:t>
            </w:r>
          </w:p>
          <w:p w:rsidR="00175FA6" w:rsidRPr="00175FA6" w:rsidRDefault="00175FA6" w:rsidP="003F1E60">
            <w:pPr>
              <w:cnfStyle w:val="000000000000" w:firstRow="0" w:lastRow="0" w:firstColumn="0" w:lastColumn="0" w:oddVBand="0" w:evenVBand="0" w:oddHBand="0" w:evenHBand="0" w:firstRowFirstColumn="0" w:firstRowLastColumn="0" w:lastRowFirstColumn="0" w:lastRowLastColumn="0"/>
              <w:rPr>
                <w:lang w:eastAsia="zh-CN"/>
              </w:rPr>
            </w:pPr>
            <w:r w:rsidRPr="00175FA6">
              <w:rPr>
                <w:rFonts w:hint="eastAsia"/>
                <w:lang w:eastAsia="zh-CN"/>
              </w:rPr>
              <w:t xml:space="preserve">AMD Sempron </w:t>
            </w:r>
            <w:r w:rsidRPr="00175FA6">
              <w:rPr>
                <w:rFonts w:hint="eastAsia"/>
                <w:lang w:eastAsia="zh-CN"/>
              </w:rPr>
              <w:t>系列</w:t>
            </w:r>
          </w:p>
          <w:p w:rsidR="00175FA6" w:rsidRDefault="00175FA6" w:rsidP="003F1E60">
            <w:pPr>
              <w:cnfStyle w:val="000000000000" w:firstRow="0" w:lastRow="0" w:firstColumn="0" w:lastColumn="0" w:oddVBand="0" w:evenVBand="0" w:oddHBand="0" w:evenHBand="0" w:firstRowFirstColumn="0" w:firstRowLastColumn="0" w:lastRowFirstColumn="0" w:lastRowLastColumn="0"/>
              <w:rPr>
                <w:lang w:eastAsia="zh-CN"/>
              </w:rPr>
            </w:pPr>
            <w:r w:rsidRPr="00175FA6">
              <w:rPr>
                <w:rFonts w:hint="eastAsia"/>
                <w:lang w:eastAsia="zh-CN"/>
              </w:rPr>
              <w:t xml:space="preserve">AMD Athlon </w:t>
            </w:r>
            <w:r w:rsidRPr="00175FA6">
              <w:rPr>
                <w:rFonts w:hint="eastAsia"/>
                <w:lang w:eastAsia="zh-CN"/>
              </w:rPr>
              <w:t>系列</w:t>
            </w:r>
          </w:p>
        </w:tc>
        <w:tc>
          <w:tcPr>
            <w:tcW w:w="2257" w:type="dxa"/>
          </w:tcPr>
          <w:p w:rsidR="00175FA6" w:rsidRPr="00175FA6" w:rsidRDefault="00175FA6" w:rsidP="003F1E60">
            <w:pPr>
              <w:cnfStyle w:val="000000000000" w:firstRow="0" w:lastRow="0" w:firstColumn="0" w:lastColumn="0" w:oddVBand="0" w:evenVBand="0" w:oddHBand="0" w:evenHBand="0" w:firstRowFirstColumn="0" w:firstRowLastColumn="0" w:lastRowFirstColumn="0" w:lastRowLastColumn="0"/>
              <w:rPr>
                <w:lang w:eastAsia="zh-CN"/>
              </w:rPr>
            </w:pPr>
            <w:r w:rsidRPr="00175FA6">
              <w:rPr>
                <w:rFonts w:hint="eastAsia"/>
                <w:lang w:eastAsia="zh-CN"/>
              </w:rPr>
              <w:t xml:space="preserve">CPU </w:t>
            </w:r>
            <w:r w:rsidRPr="00175FA6">
              <w:rPr>
                <w:rFonts w:hint="eastAsia"/>
                <w:lang w:eastAsia="zh-CN"/>
              </w:rPr>
              <w:t>主频在</w:t>
            </w:r>
            <w:r w:rsidRPr="00175FA6">
              <w:rPr>
                <w:rFonts w:hint="eastAsia"/>
                <w:lang w:eastAsia="zh-CN"/>
              </w:rPr>
              <w:t xml:space="preserve">3.0GHz </w:t>
            </w:r>
            <w:r w:rsidRPr="00175FA6">
              <w:rPr>
                <w:rFonts w:hint="eastAsia"/>
                <w:lang w:eastAsia="zh-CN"/>
              </w:rPr>
              <w:t>以</w:t>
            </w:r>
          </w:p>
          <w:p w:rsidR="00175FA6" w:rsidRDefault="00175FA6" w:rsidP="003F1E60">
            <w:pPr>
              <w:cnfStyle w:val="000000000000" w:firstRow="0" w:lastRow="0" w:firstColumn="0" w:lastColumn="0" w:oddVBand="0" w:evenVBand="0" w:oddHBand="0" w:evenHBand="0" w:firstRowFirstColumn="0" w:firstRowLastColumn="0" w:lastRowFirstColumn="0" w:lastRowLastColumn="0"/>
              <w:rPr>
                <w:lang w:eastAsia="zh-CN"/>
              </w:rPr>
            </w:pPr>
            <w:r w:rsidRPr="00175FA6">
              <w:rPr>
                <w:rFonts w:hint="eastAsia"/>
                <w:lang w:eastAsia="zh-CN"/>
              </w:rPr>
              <w:t>上、内存大小在</w:t>
            </w:r>
            <w:r w:rsidRPr="00175FA6">
              <w:rPr>
                <w:rFonts w:hint="eastAsia"/>
                <w:lang w:eastAsia="zh-CN"/>
              </w:rPr>
              <w:t xml:space="preserve"> 512MB </w:t>
            </w:r>
            <w:r w:rsidRPr="00175FA6">
              <w:rPr>
                <w:rFonts w:hint="eastAsia"/>
                <w:lang w:eastAsia="zh-CN"/>
              </w:rPr>
              <w:t>以上的</w:t>
            </w:r>
            <w:r w:rsidRPr="00175FA6">
              <w:rPr>
                <w:rFonts w:hint="eastAsia"/>
                <w:lang w:eastAsia="zh-CN"/>
              </w:rPr>
              <w:t xml:space="preserve"> PC</w:t>
            </w:r>
          </w:p>
        </w:tc>
        <w:tc>
          <w:tcPr>
            <w:tcW w:w="2257" w:type="dxa"/>
          </w:tcPr>
          <w:p w:rsidR="00175FA6" w:rsidRDefault="00175FA6" w:rsidP="003F1E60">
            <w:pPr>
              <w:cnfStyle w:val="000000000000" w:firstRow="0" w:lastRow="0" w:firstColumn="0" w:lastColumn="0" w:oddVBand="0" w:evenVBand="0" w:oddHBand="0" w:evenHBand="0" w:firstRowFirstColumn="0" w:firstRowLastColumn="0" w:lastRowFirstColumn="0" w:lastRowLastColumn="0"/>
            </w:pPr>
          </w:p>
        </w:tc>
      </w:tr>
    </w:tbl>
    <w:p w:rsidR="00175FA6" w:rsidRDefault="00175FA6" w:rsidP="003F1E60">
      <w:pPr>
        <w:pStyle w:val="3"/>
      </w:pPr>
      <w:bookmarkStart w:id="9" w:name="_Toc121494694"/>
      <w:r>
        <w:t>函数列表</w:t>
      </w:r>
      <w:bookmarkEnd w:id="9"/>
    </w:p>
    <w:tbl>
      <w:tblPr>
        <w:tblStyle w:val="af9"/>
        <w:tblW w:w="0" w:type="auto"/>
        <w:tblLook w:val="04A0" w:firstRow="1" w:lastRow="0" w:firstColumn="1" w:lastColumn="0" w:noHBand="0" w:noVBand="1"/>
      </w:tblPr>
      <w:tblGrid>
        <w:gridCol w:w="4513"/>
        <w:gridCol w:w="4513"/>
      </w:tblGrid>
      <w:tr w:rsidR="00175FA6" w:rsidTr="00175F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3" w:type="dxa"/>
          </w:tcPr>
          <w:p w:rsidR="00175FA6" w:rsidRDefault="00175FA6" w:rsidP="003F1E60">
            <w:pPr>
              <w:rPr>
                <w:lang w:eastAsia="zh-CN"/>
              </w:rPr>
            </w:pPr>
            <w:r>
              <w:rPr>
                <w:rFonts w:hint="eastAsia"/>
                <w:lang w:eastAsia="zh-CN"/>
              </w:rPr>
              <w:t>函数</w:t>
            </w:r>
          </w:p>
        </w:tc>
        <w:tc>
          <w:tcPr>
            <w:tcW w:w="4513" w:type="dxa"/>
          </w:tcPr>
          <w:p w:rsidR="00175FA6" w:rsidRDefault="00175FA6" w:rsidP="003F1E60">
            <w:pPr>
              <w:cnfStyle w:val="100000000000" w:firstRow="1" w:lastRow="0" w:firstColumn="0" w:lastColumn="0" w:oddVBand="0" w:evenVBand="0" w:oddHBand="0" w:evenHBand="0" w:firstRowFirstColumn="0" w:firstRowLastColumn="0" w:lastRowFirstColumn="0" w:lastRowLastColumn="0"/>
              <w:rPr>
                <w:lang w:eastAsia="zh-CN"/>
              </w:rPr>
            </w:pPr>
            <w:r>
              <w:rPr>
                <w:rFonts w:hint="eastAsia"/>
                <w:lang w:eastAsia="zh-CN"/>
              </w:rPr>
              <w:t>功能</w:t>
            </w:r>
          </w:p>
        </w:tc>
      </w:tr>
      <w:tr w:rsidR="00175FA6" w:rsidTr="00175FA6">
        <w:tc>
          <w:tcPr>
            <w:cnfStyle w:val="001000000000" w:firstRow="0" w:lastRow="0" w:firstColumn="1" w:lastColumn="0" w:oddVBand="0" w:evenVBand="0" w:oddHBand="0" w:evenHBand="0" w:firstRowFirstColumn="0" w:firstRowLastColumn="0" w:lastRowFirstColumn="0" w:lastRowLastColumn="0"/>
            <w:tcW w:w="4513" w:type="dxa"/>
          </w:tcPr>
          <w:p w:rsidR="00175FA6" w:rsidRDefault="00ED4CA2" w:rsidP="003F1E60">
            <w:pPr>
              <w:rPr>
                <w:lang w:eastAsia="zh-CN"/>
              </w:rPr>
            </w:pPr>
            <w:r w:rsidRPr="00ED4CA2">
              <w:rPr>
                <w:lang w:eastAsia="zh-CN"/>
              </w:rPr>
              <w:t>NETSDK_Init</w:t>
            </w:r>
          </w:p>
        </w:tc>
        <w:tc>
          <w:tcPr>
            <w:tcW w:w="4513" w:type="dxa"/>
          </w:tcPr>
          <w:p w:rsidR="00175FA6" w:rsidRDefault="00ED4CA2" w:rsidP="003F1E60">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创建、初始化</w:t>
            </w:r>
            <w:r w:rsidR="002C66BE">
              <w:rPr>
                <w:lang w:eastAsia="zh-CN"/>
              </w:rPr>
              <w:t>SDK</w:t>
            </w:r>
            <w:r w:rsidR="002C66BE">
              <w:rPr>
                <w:lang w:eastAsia="zh-CN"/>
              </w:rPr>
              <w:t>库</w:t>
            </w:r>
          </w:p>
        </w:tc>
      </w:tr>
      <w:tr w:rsidR="00175FA6" w:rsidTr="00175FA6">
        <w:tc>
          <w:tcPr>
            <w:cnfStyle w:val="001000000000" w:firstRow="0" w:lastRow="0" w:firstColumn="1" w:lastColumn="0" w:oddVBand="0" w:evenVBand="0" w:oddHBand="0" w:evenHBand="0" w:firstRowFirstColumn="0" w:firstRowLastColumn="0" w:lastRowFirstColumn="0" w:lastRowLastColumn="0"/>
            <w:tcW w:w="4513" w:type="dxa"/>
          </w:tcPr>
          <w:p w:rsidR="00175FA6" w:rsidRDefault="00ED4CA2" w:rsidP="003F1E60">
            <w:pPr>
              <w:rPr>
                <w:lang w:eastAsia="zh-CN"/>
              </w:rPr>
            </w:pPr>
            <w:r w:rsidRPr="00ED4CA2">
              <w:rPr>
                <w:lang w:eastAsia="zh-CN"/>
              </w:rPr>
              <w:t>NETSDK_Cleanup</w:t>
            </w:r>
          </w:p>
        </w:tc>
        <w:tc>
          <w:tcPr>
            <w:tcW w:w="4513" w:type="dxa"/>
          </w:tcPr>
          <w:p w:rsidR="00175FA6" w:rsidRDefault="00ED4CA2" w:rsidP="003F1E60">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清理、销毁分配的内存</w:t>
            </w:r>
          </w:p>
        </w:tc>
      </w:tr>
      <w:tr w:rsidR="00ED4CA2" w:rsidTr="00175FA6">
        <w:tc>
          <w:tcPr>
            <w:cnfStyle w:val="001000000000" w:firstRow="0" w:lastRow="0" w:firstColumn="1" w:lastColumn="0" w:oddVBand="0" w:evenVBand="0" w:oddHBand="0" w:evenHBand="0" w:firstRowFirstColumn="0" w:firstRowLastColumn="0" w:lastRowFirstColumn="0" w:lastRowLastColumn="0"/>
            <w:tcW w:w="4513" w:type="dxa"/>
          </w:tcPr>
          <w:p w:rsidR="00ED4CA2" w:rsidRPr="00ED4CA2" w:rsidRDefault="00ED4CA2" w:rsidP="003F1E60">
            <w:pPr>
              <w:rPr>
                <w:lang w:eastAsia="zh-CN"/>
              </w:rPr>
            </w:pPr>
            <w:r w:rsidRPr="00ED4CA2">
              <w:rPr>
                <w:lang w:eastAsia="zh-CN"/>
              </w:rPr>
              <w:t>NETSDK_SearchDevice</w:t>
            </w:r>
          </w:p>
        </w:tc>
        <w:tc>
          <w:tcPr>
            <w:tcW w:w="4513" w:type="dxa"/>
          </w:tcPr>
          <w:p w:rsidR="00ED4CA2" w:rsidRDefault="00ED4CA2" w:rsidP="003F1E60">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搜索网络中的</w:t>
            </w:r>
            <w:r>
              <w:rPr>
                <w:rFonts w:hint="eastAsia"/>
                <w:lang w:eastAsia="zh-CN"/>
              </w:rPr>
              <w:t>IPC</w:t>
            </w:r>
            <w:r>
              <w:rPr>
                <w:rFonts w:hint="eastAsia"/>
                <w:lang w:eastAsia="zh-CN"/>
              </w:rPr>
              <w:t>设备</w:t>
            </w:r>
          </w:p>
        </w:tc>
      </w:tr>
      <w:tr w:rsidR="00ED4CA2" w:rsidTr="00175FA6">
        <w:tc>
          <w:tcPr>
            <w:cnfStyle w:val="001000000000" w:firstRow="0" w:lastRow="0" w:firstColumn="1" w:lastColumn="0" w:oddVBand="0" w:evenVBand="0" w:oddHBand="0" w:evenHBand="0" w:firstRowFirstColumn="0" w:firstRowLastColumn="0" w:lastRowFirstColumn="0" w:lastRowLastColumn="0"/>
            <w:tcW w:w="4513" w:type="dxa"/>
          </w:tcPr>
          <w:p w:rsidR="00ED4CA2" w:rsidRPr="00ED4CA2" w:rsidRDefault="005C1C09" w:rsidP="003F1E60">
            <w:pPr>
              <w:rPr>
                <w:lang w:eastAsia="zh-CN"/>
              </w:rPr>
            </w:pPr>
            <w:r w:rsidRPr="005C1C09">
              <w:rPr>
                <w:lang w:eastAsia="zh-CN"/>
              </w:rPr>
              <w:t>NETSDK_Login</w:t>
            </w:r>
          </w:p>
        </w:tc>
        <w:tc>
          <w:tcPr>
            <w:tcW w:w="4513" w:type="dxa"/>
          </w:tcPr>
          <w:p w:rsidR="00ED4CA2" w:rsidRDefault="00D85000" w:rsidP="003F1E60">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登录目标</w:t>
            </w:r>
            <w:r>
              <w:rPr>
                <w:rFonts w:hint="eastAsia"/>
                <w:lang w:eastAsia="zh-CN"/>
              </w:rPr>
              <w:t>IPC</w:t>
            </w:r>
          </w:p>
        </w:tc>
      </w:tr>
      <w:tr w:rsidR="005C1C09" w:rsidTr="00175FA6">
        <w:tc>
          <w:tcPr>
            <w:cnfStyle w:val="001000000000" w:firstRow="0" w:lastRow="0" w:firstColumn="1" w:lastColumn="0" w:oddVBand="0" w:evenVBand="0" w:oddHBand="0" w:evenHBand="0" w:firstRowFirstColumn="0" w:firstRowLastColumn="0" w:lastRowFirstColumn="0" w:lastRowLastColumn="0"/>
            <w:tcW w:w="4513" w:type="dxa"/>
          </w:tcPr>
          <w:p w:rsidR="005C1C09" w:rsidRPr="005C1C09" w:rsidRDefault="005C1C09" w:rsidP="003F1E60">
            <w:pPr>
              <w:rPr>
                <w:lang w:eastAsia="zh-CN"/>
              </w:rPr>
            </w:pPr>
            <w:r w:rsidRPr="005C1C09">
              <w:rPr>
                <w:lang w:eastAsia="zh-CN"/>
              </w:rPr>
              <w:t>NETSDK_Logout</w:t>
            </w:r>
          </w:p>
        </w:tc>
        <w:tc>
          <w:tcPr>
            <w:tcW w:w="4513" w:type="dxa"/>
          </w:tcPr>
          <w:p w:rsidR="005C1C09" w:rsidRDefault="00D85000" w:rsidP="003F1E60">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注销登录</w:t>
            </w:r>
          </w:p>
        </w:tc>
      </w:tr>
      <w:tr w:rsidR="005C1C09" w:rsidTr="00175FA6">
        <w:tc>
          <w:tcPr>
            <w:cnfStyle w:val="001000000000" w:firstRow="0" w:lastRow="0" w:firstColumn="1" w:lastColumn="0" w:oddVBand="0" w:evenVBand="0" w:oddHBand="0" w:evenHBand="0" w:firstRowFirstColumn="0" w:firstRowLastColumn="0" w:lastRowFirstColumn="0" w:lastRowLastColumn="0"/>
            <w:tcW w:w="4513" w:type="dxa"/>
          </w:tcPr>
          <w:p w:rsidR="005C1C09" w:rsidRPr="005C1C09" w:rsidRDefault="005C1C09" w:rsidP="003F1E60">
            <w:pPr>
              <w:rPr>
                <w:lang w:eastAsia="zh-CN"/>
              </w:rPr>
            </w:pPr>
            <w:r w:rsidRPr="005C1C09">
              <w:rPr>
                <w:lang w:eastAsia="zh-CN"/>
              </w:rPr>
              <w:t>NETSDK_CreateRealPlay</w:t>
            </w:r>
          </w:p>
        </w:tc>
        <w:tc>
          <w:tcPr>
            <w:tcW w:w="4513" w:type="dxa"/>
          </w:tcPr>
          <w:p w:rsidR="005C1C09" w:rsidRDefault="00D85000" w:rsidP="003F1E60">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建立流获取对象句柄</w:t>
            </w:r>
          </w:p>
        </w:tc>
      </w:tr>
      <w:tr w:rsidR="005C1C09" w:rsidTr="00175FA6">
        <w:tc>
          <w:tcPr>
            <w:cnfStyle w:val="001000000000" w:firstRow="0" w:lastRow="0" w:firstColumn="1" w:lastColumn="0" w:oddVBand="0" w:evenVBand="0" w:oddHBand="0" w:evenHBand="0" w:firstRowFirstColumn="0" w:firstRowLastColumn="0" w:lastRowFirstColumn="0" w:lastRowLastColumn="0"/>
            <w:tcW w:w="4513" w:type="dxa"/>
          </w:tcPr>
          <w:p w:rsidR="005C1C09" w:rsidRPr="005C1C09" w:rsidRDefault="005C1C09" w:rsidP="003F1E60">
            <w:pPr>
              <w:rPr>
                <w:lang w:eastAsia="zh-CN"/>
              </w:rPr>
            </w:pPr>
            <w:r w:rsidRPr="005C1C09">
              <w:rPr>
                <w:lang w:eastAsia="zh-CN"/>
              </w:rPr>
              <w:t>NETSDK_DestoryRealPlay</w:t>
            </w:r>
          </w:p>
        </w:tc>
        <w:tc>
          <w:tcPr>
            <w:tcW w:w="4513" w:type="dxa"/>
          </w:tcPr>
          <w:p w:rsidR="005C1C09" w:rsidRDefault="00D85000" w:rsidP="003F1E60">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关闭并销毁流获取对象句柄</w:t>
            </w:r>
          </w:p>
        </w:tc>
      </w:tr>
      <w:tr w:rsidR="005C1C09" w:rsidTr="00175FA6">
        <w:tc>
          <w:tcPr>
            <w:cnfStyle w:val="001000000000" w:firstRow="0" w:lastRow="0" w:firstColumn="1" w:lastColumn="0" w:oddVBand="0" w:evenVBand="0" w:oddHBand="0" w:evenHBand="0" w:firstRowFirstColumn="0" w:firstRowLastColumn="0" w:lastRowFirstColumn="0" w:lastRowLastColumn="0"/>
            <w:tcW w:w="4513" w:type="dxa"/>
          </w:tcPr>
          <w:p w:rsidR="005C1C09" w:rsidRPr="005C1C09" w:rsidRDefault="00D85000" w:rsidP="003F1E60">
            <w:pPr>
              <w:rPr>
                <w:lang w:eastAsia="zh-CN"/>
              </w:rPr>
            </w:pPr>
            <w:r w:rsidRPr="00D85000">
              <w:rPr>
                <w:lang w:eastAsia="zh-CN"/>
              </w:rPr>
              <w:t>NETSDK_StartRealPlay</w:t>
            </w:r>
          </w:p>
        </w:tc>
        <w:tc>
          <w:tcPr>
            <w:tcW w:w="4513" w:type="dxa"/>
          </w:tcPr>
          <w:p w:rsidR="005C1C09" w:rsidRDefault="00D85000" w:rsidP="003F1E60">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获取实时流数据</w:t>
            </w:r>
          </w:p>
        </w:tc>
      </w:tr>
      <w:tr w:rsidR="00FD578C" w:rsidTr="008A12C8">
        <w:tc>
          <w:tcPr>
            <w:cnfStyle w:val="001000000000" w:firstRow="0" w:lastRow="0" w:firstColumn="1" w:lastColumn="0" w:oddVBand="0" w:evenVBand="0" w:oddHBand="0" w:evenHBand="0" w:firstRowFirstColumn="0" w:firstRowLastColumn="0" w:lastRowFirstColumn="0" w:lastRowLastColumn="0"/>
            <w:tcW w:w="4513" w:type="dxa"/>
          </w:tcPr>
          <w:p w:rsidR="00FD578C" w:rsidRPr="00D85000" w:rsidRDefault="00FD578C" w:rsidP="008A12C8">
            <w:r w:rsidRPr="009E705B">
              <w:t>NETSDK_SetRealStreamStatus</w:t>
            </w:r>
          </w:p>
        </w:tc>
        <w:tc>
          <w:tcPr>
            <w:tcW w:w="4513" w:type="dxa"/>
          </w:tcPr>
          <w:p w:rsidR="00FD578C" w:rsidRPr="00DB7F5A" w:rsidRDefault="00FD578C" w:rsidP="008A12C8">
            <w:pPr>
              <w:cnfStyle w:val="000000000000" w:firstRow="0" w:lastRow="0" w:firstColumn="0" w:lastColumn="0" w:oddVBand="0" w:evenVBand="0" w:oddHBand="0" w:evenHBand="0" w:firstRowFirstColumn="0" w:firstRowLastColumn="0" w:lastRowFirstColumn="0" w:lastRowLastColumn="0"/>
              <w:rPr>
                <w:rFonts w:eastAsia="MS Gothic"/>
              </w:rPr>
            </w:pPr>
            <w:r>
              <w:rPr>
                <w:rFonts w:hint="eastAsia"/>
              </w:rPr>
              <w:t>相应实时流状态的通知</w:t>
            </w:r>
          </w:p>
        </w:tc>
      </w:tr>
      <w:tr w:rsidR="00D85000" w:rsidTr="00175FA6">
        <w:tc>
          <w:tcPr>
            <w:cnfStyle w:val="001000000000" w:firstRow="0" w:lastRow="0" w:firstColumn="1" w:lastColumn="0" w:oddVBand="0" w:evenVBand="0" w:oddHBand="0" w:evenHBand="0" w:firstRowFirstColumn="0" w:firstRowLastColumn="0" w:lastRowFirstColumn="0" w:lastRowLastColumn="0"/>
            <w:tcW w:w="4513" w:type="dxa"/>
          </w:tcPr>
          <w:p w:rsidR="00D85000" w:rsidRPr="00D85000" w:rsidRDefault="00D85000" w:rsidP="003F1E60">
            <w:pPr>
              <w:rPr>
                <w:lang w:eastAsia="zh-CN"/>
              </w:rPr>
            </w:pPr>
            <w:r w:rsidRPr="00D85000">
              <w:rPr>
                <w:lang w:eastAsia="zh-CN"/>
              </w:rPr>
              <w:t>NETSDK_StopRealPlay</w:t>
            </w:r>
          </w:p>
        </w:tc>
        <w:tc>
          <w:tcPr>
            <w:tcW w:w="4513" w:type="dxa"/>
          </w:tcPr>
          <w:p w:rsidR="00D85000" w:rsidRDefault="00D85000" w:rsidP="003F1E60">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停止获取流数据</w:t>
            </w:r>
          </w:p>
        </w:tc>
      </w:tr>
      <w:tr w:rsidR="00A778EA" w:rsidTr="00175FA6">
        <w:tc>
          <w:tcPr>
            <w:cnfStyle w:val="001000000000" w:firstRow="0" w:lastRow="0" w:firstColumn="1" w:lastColumn="0" w:oddVBand="0" w:evenVBand="0" w:oddHBand="0" w:evenHBand="0" w:firstRowFirstColumn="0" w:firstRowLastColumn="0" w:lastRowFirstColumn="0" w:lastRowLastColumn="0"/>
            <w:tcW w:w="4513" w:type="dxa"/>
          </w:tcPr>
          <w:p w:rsidR="00A778EA" w:rsidRPr="00D85000" w:rsidRDefault="00A778EA" w:rsidP="003F1E60">
            <w:pPr>
              <w:rPr>
                <w:rFonts w:hint="eastAsia"/>
                <w:lang w:eastAsia="zh-CN"/>
              </w:rPr>
            </w:pPr>
            <w:r>
              <w:rPr>
                <w:rFonts w:hint="eastAsia"/>
                <w:lang w:eastAsia="zh-CN"/>
              </w:rPr>
              <w:t>N</w:t>
            </w:r>
            <w:r>
              <w:rPr>
                <w:lang w:eastAsia="zh-CN"/>
              </w:rPr>
              <w:t>ETSDK_ProductTest</w:t>
            </w:r>
          </w:p>
        </w:tc>
        <w:tc>
          <w:tcPr>
            <w:tcW w:w="4513" w:type="dxa"/>
          </w:tcPr>
          <w:p w:rsidR="00A778EA" w:rsidRPr="00A778EA" w:rsidRDefault="00A778EA" w:rsidP="003F1E60">
            <w:pPr>
              <w:cnfStyle w:val="000000000000" w:firstRow="0" w:lastRow="0" w:firstColumn="0" w:lastColumn="0" w:oddVBand="0" w:evenVBand="0" w:oddHBand="0" w:evenHBand="0" w:firstRowFirstColumn="0" w:firstRowLastColumn="0" w:lastRowFirstColumn="0" w:lastRowLastColumn="0"/>
              <w:rPr>
                <w:rFonts w:eastAsia="MS Gothic" w:hint="eastAsia"/>
              </w:rPr>
            </w:pPr>
            <w:r>
              <w:rPr>
                <w:rFonts w:hint="eastAsia"/>
              </w:rPr>
              <w:t>云台操作</w:t>
            </w:r>
          </w:p>
        </w:tc>
      </w:tr>
    </w:tbl>
    <w:p w:rsidR="00175FA6" w:rsidRDefault="00D85000" w:rsidP="003F1E60">
      <w:pPr>
        <w:pStyle w:val="3"/>
      </w:pPr>
      <w:bookmarkStart w:id="10" w:name="_Toc121494695"/>
      <w:r>
        <w:rPr>
          <w:rFonts w:hint="eastAsia"/>
        </w:rPr>
        <w:t>函数描述方式</w:t>
      </w:r>
      <w:bookmarkEnd w:id="10"/>
    </w:p>
    <w:p w:rsidR="00D85000" w:rsidRDefault="00D85000" w:rsidP="003F1E60">
      <w:r>
        <w:t>本章用</w:t>
      </w:r>
      <w:r>
        <w:rPr>
          <w:rFonts w:hint="eastAsia"/>
        </w:rPr>
        <w:t>6</w:t>
      </w:r>
      <w:r>
        <w:rPr>
          <w:rFonts w:hint="eastAsia"/>
        </w:rPr>
        <w:t>个域对</w:t>
      </w:r>
      <w:r>
        <w:rPr>
          <w:rFonts w:hint="eastAsia"/>
        </w:rPr>
        <w:t>API</w:t>
      </w:r>
      <w:r>
        <w:rPr>
          <w:rFonts w:hint="eastAsia"/>
        </w:rPr>
        <w:t>参考信息进行描述。</w:t>
      </w:r>
    </w:p>
    <w:tbl>
      <w:tblPr>
        <w:tblStyle w:val="af9"/>
        <w:tblW w:w="0" w:type="auto"/>
        <w:tblLook w:val="04A0" w:firstRow="1" w:lastRow="0" w:firstColumn="1" w:lastColumn="0" w:noHBand="0" w:noVBand="1"/>
      </w:tblPr>
      <w:tblGrid>
        <w:gridCol w:w="4513"/>
        <w:gridCol w:w="4513"/>
      </w:tblGrid>
      <w:tr w:rsidR="00D85000" w:rsidTr="00D850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3" w:type="dxa"/>
          </w:tcPr>
          <w:p w:rsidR="00D85000" w:rsidRDefault="00D85000" w:rsidP="003F1E60">
            <w:pPr>
              <w:rPr>
                <w:lang w:eastAsia="zh-CN"/>
              </w:rPr>
            </w:pPr>
            <w:r>
              <w:rPr>
                <w:rFonts w:hint="eastAsia"/>
                <w:lang w:eastAsia="zh-CN"/>
              </w:rPr>
              <w:t>参数域</w:t>
            </w:r>
          </w:p>
        </w:tc>
        <w:tc>
          <w:tcPr>
            <w:tcW w:w="4513" w:type="dxa"/>
          </w:tcPr>
          <w:p w:rsidR="00D85000" w:rsidRDefault="00D85000" w:rsidP="003F1E60">
            <w:pPr>
              <w:cnfStyle w:val="100000000000" w:firstRow="1" w:lastRow="0" w:firstColumn="0" w:lastColumn="0" w:oddVBand="0" w:evenVBand="0" w:oddHBand="0" w:evenHBand="0" w:firstRowFirstColumn="0" w:firstRowLastColumn="0" w:lastRowFirstColumn="0" w:lastRowLastColumn="0"/>
              <w:rPr>
                <w:lang w:eastAsia="zh-CN"/>
              </w:rPr>
            </w:pPr>
            <w:r>
              <w:rPr>
                <w:rFonts w:hint="eastAsia"/>
                <w:lang w:eastAsia="zh-CN"/>
              </w:rPr>
              <w:t>作用</w:t>
            </w:r>
          </w:p>
        </w:tc>
      </w:tr>
      <w:tr w:rsidR="00D85000" w:rsidTr="00D85000">
        <w:tc>
          <w:tcPr>
            <w:cnfStyle w:val="001000000000" w:firstRow="0" w:lastRow="0" w:firstColumn="1" w:lastColumn="0" w:oddVBand="0" w:evenVBand="0" w:oddHBand="0" w:evenHBand="0" w:firstRowFirstColumn="0" w:firstRowLastColumn="0" w:lastRowFirstColumn="0" w:lastRowLastColumn="0"/>
            <w:tcW w:w="4513" w:type="dxa"/>
          </w:tcPr>
          <w:p w:rsidR="00D85000" w:rsidRDefault="00D85000" w:rsidP="003F1E60">
            <w:pPr>
              <w:rPr>
                <w:lang w:eastAsia="zh-CN"/>
              </w:rPr>
            </w:pPr>
            <w:r w:rsidRPr="00D85000">
              <w:rPr>
                <w:rFonts w:hint="eastAsia"/>
                <w:lang w:eastAsia="zh-CN"/>
              </w:rPr>
              <w:t>目的</w:t>
            </w:r>
          </w:p>
        </w:tc>
        <w:tc>
          <w:tcPr>
            <w:tcW w:w="4513" w:type="dxa"/>
          </w:tcPr>
          <w:p w:rsidR="00D85000" w:rsidRDefault="00D85000" w:rsidP="003F1E60">
            <w:pPr>
              <w:cnfStyle w:val="000000000000" w:firstRow="0" w:lastRow="0" w:firstColumn="0" w:lastColumn="0" w:oddVBand="0" w:evenVBand="0" w:oddHBand="0" w:evenHBand="0" w:firstRowFirstColumn="0" w:firstRowLastColumn="0" w:lastRowFirstColumn="0" w:lastRowLastColumn="0"/>
              <w:rPr>
                <w:lang w:eastAsia="zh-CN"/>
              </w:rPr>
            </w:pPr>
            <w:r w:rsidRPr="00D85000">
              <w:rPr>
                <w:rFonts w:hint="eastAsia"/>
                <w:lang w:eastAsia="zh-CN"/>
              </w:rPr>
              <w:t>简要描述</w:t>
            </w:r>
            <w:r w:rsidRPr="00D85000">
              <w:rPr>
                <w:rFonts w:hint="eastAsia"/>
                <w:lang w:eastAsia="zh-CN"/>
              </w:rPr>
              <w:t xml:space="preserve"> API </w:t>
            </w:r>
            <w:r w:rsidRPr="00D85000">
              <w:rPr>
                <w:rFonts w:hint="eastAsia"/>
                <w:lang w:eastAsia="zh-CN"/>
              </w:rPr>
              <w:t>的主要功能。</w:t>
            </w:r>
          </w:p>
        </w:tc>
      </w:tr>
      <w:tr w:rsidR="00D85000" w:rsidTr="00D85000">
        <w:tc>
          <w:tcPr>
            <w:cnfStyle w:val="001000000000" w:firstRow="0" w:lastRow="0" w:firstColumn="1" w:lastColumn="0" w:oddVBand="0" w:evenVBand="0" w:oddHBand="0" w:evenHBand="0" w:firstRowFirstColumn="0" w:firstRowLastColumn="0" w:lastRowFirstColumn="0" w:lastRowLastColumn="0"/>
            <w:tcW w:w="4513" w:type="dxa"/>
          </w:tcPr>
          <w:p w:rsidR="00D85000" w:rsidRPr="00D85000" w:rsidRDefault="00D85000" w:rsidP="003F1E60">
            <w:pPr>
              <w:rPr>
                <w:lang w:eastAsia="zh-CN"/>
              </w:rPr>
            </w:pPr>
            <w:r>
              <w:rPr>
                <w:rFonts w:hint="eastAsia"/>
                <w:lang w:eastAsia="zh-CN"/>
              </w:rPr>
              <w:t>语法</w:t>
            </w:r>
          </w:p>
        </w:tc>
        <w:tc>
          <w:tcPr>
            <w:tcW w:w="4513" w:type="dxa"/>
          </w:tcPr>
          <w:p w:rsidR="00D85000" w:rsidRPr="00D85000" w:rsidRDefault="00D85000" w:rsidP="003F1E60">
            <w:pPr>
              <w:cnfStyle w:val="000000000000" w:firstRow="0" w:lastRow="0" w:firstColumn="0" w:lastColumn="0" w:oddVBand="0" w:evenVBand="0" w:oddHBand="0" w:evenHBand="0" w:firstRowFirstColumn="0" w:firstRowLastColumn="0" w:lastRowFirstColumn="0" w:lastRowLastColumn="0"/>
              <w:rPr>
                <w:lang w:eastAsia="zh-CN"/>
              </w:rPr>
            </w:pPr>
            <w:r w:rsidRPr="00D85000">
              <w:rPr>
                <w:rFonts w:hint="eastAsia"/>
                <w:lang w:eastAsia="zh-CN"/>
              </w:rPr>
              <w:t>列出</w:t>
            </w:r>
            <w:r w:rsidRPr="00D85000">
              <w:rPr>
                <w:rFonts w:hint="eastAsia"/>
                <w:lang w:eastAsia="zh-CN"/>
              </w:rPr>
              <w:t xml:space="preserve"> API </w:t>
            </w:r>
            <w:r w:rsidRPr="00D85000">
              <w:rPr>
                <w:rFonts w:hint="eastAsia"/>
                <w:lang w:eastAsia="zh-CN"/>
              </w:rPr>
              <w:t>的语法样式。</w:t>
            </w:r>
          </w:p>
        </w:tc>
      </w:tr>
      <w:tr w:rsidR="00D85000" w:rsidTr="00D85000">
        <w:tc>
          <w:tcPr>
            <w:cnfStyle w:val="001000000000" w:firstRow="0" w:lastRow="0" w:firstColumn="1" w:lastColumn="0" w:oddVBand="0" w:evenVBand="0" w:oddHBand="0" w:evenHBand="0" w:firstRowFirstColumn="0" w:firstRowLastColumn="0" w:lastRowFirstColumn="0" w:lastRowLastColumn="0"/>
            <w:tcW w:w="4513" w:type="dxa"/>
          </w:tcPr>
          <w:p w:rsidR="00D85000" w:rsidRDefault="00D85000" w:rsidP="003F1E60">
            <w:pPr>
              <w:rPr>
                <w:lang w:eastAsia="zh-CN"/>
              </w:rPr>
            </w:pPr>
            <w:r>
              <w:rPr>
                <w:rFonts w:hint="eastAsia"/>
                <w:lang w:eastAsia="zh-CN"/>
              </w:rPr>
              <w:t>描述</w:t>
            </w:r>
          </w:p>
        </w:tc>
        <w:tc>
          <w:tcPr>
            <w:tcW w:w="4513" w:type="dxa"/>
          </w:tcPr>
          <w:p w:rsidR="00D85000" w:rsidRPr="00D85000" w:rsidRDefault="00D85000" w:rsidP="003F1E60">
            <w:pPr>
              <w:cnfStyle w:val="000000000000" w:firstRow="0" w:lastRow="0" w:firstColumn="0" w:lastColumn="0" w:oddVBand="0" w:evenVBand="0" w:oddHBand="0" w:evenHBand="0" w:firstRowFirstColumn="0" w:firstRowLastColumn="0" w:lastRowFirstColumn="0" w:lastRowLastColumn="0"/>
              <w:rPr>
                <w:lang w:eastAsia="zh-CN"/>
              </w:rPr>
            </w:pPr>
            <w:r w:rsidRPr="00D85000">
              <w:rPr>
                <w:rFonts w:hint="eastAsia"/>
                <w:lang w:eastAsia="zh-CN"/>
              </w:rPr>
              <w:t>简要描述</w:t>
            </w:r>
            <w:r w:rsidRPr="00D85000">
              <w:rPr>
                <w:rFonts w:hint="eastAsia"/>
                <w:lang w:eastAsia="zh-CN"/>
              </w:rPr>
              <w:t xml:space="preserve"> API </w:t>
            </w:r>
            <w:r w:rsidRPr="00D85000">
              <w:rPr>
                <w:rFonts w:hint="eastAsia"/>
                <w:lang w:eastAsia="zh-CN"/>
              </w:rPr>
              <w:t>的工作过程。</w:t>
            </w:r>
          </w:p>
        </w:tc>
      </w:tr>
      <w:tr w:rsidR="00D85000" w:rsidTr="00D85000">
        <w:tc>
          <w:tcPr>
            <w:cnfStyle w:val="001000000000" w:firstRow="0" w:lastRow="0" w:firstColumn="1" w:lastColumn="0" w:oddVBand="0" w:evenVBand="0" w:oddHBand="0" w:evenHBand="0" w:firstRowFirstColumn="0" w:firstRowLastColumn="0" w:lastRowFirstColumn="0" w:lastRowLastColumn="0"/>
            <w:tcW w:w="4513" w:type="dxa"/>
          </w:tcPr>
          <w:p w:rsidR="00D85000" w:rsidRDefault="00D85000" w:rsidP="003F1E60">
            <w:pPr>
              <w:rPr>
                <w:lang w:eastAsia="zh-CN"/>
              </w:rPr>
            </w:pPr>
            <w:r>
              <w:rPr>
                <w:rFonts w:hint="eastAsia"/>
                <w:lang w:eastAsia="zh-CN"/>
              </w:rPr>
              <w:lastRenderedPageBreak/>
              <w:t>参数</w:t>
            </w:r>
          </w:p>
        </w:tc>
        <w:tc>
          <w:tcPr>
            <w:tcW w:w="4513" w:type="dxa"/>
          </w:tcPr>
          <w:p w:rsidR="00D85000" w:rsidRPr="00D85000" w:rsidRDefault="00D85000" w:rsidP="003F1E60">
            <w:pPr>
              <w:cnfStyle w:val="000000000000" w:firstRow="0" w:lastRow="0" w:firstColumn="0" w:lastColumn="0" w:oddVBand="0" w:evenVBand="0" w:oddHBand="0" w:evenHBand="0" w:firstRowFirstColumn="0" w:firstRowLastColumn="0" w:lastRowFirstColumn="0" w:lastRowLastColumn="0"/>
              <w:rPr>
                <w:lang w:eastAsia="zh-CN"/>
              </w:rPr>
            </w:pPr>
            <w:r w:rsidRPr="00D85000">
              <w:rPr>
                <w:rFonts w:hint="eastAsia"/>
                <w:lang w:eastAsia="zh-CN"/>
              </w:rPr>
              <w:t>列出</w:t>
            </w:r>
            <w:r w:rsidRPr="00D85000">
              <w:rPr>
                <w:rFonts w:hint="eastAsia"/>
                <w:lang w:eastAsia="zh-CN"/>
              </w:rPr>
              <w:t xml:space="preserve"> API </w:t>
            </w:r>
            <w:r w:rsidRPr="00D85000">
              <w:rPr>
                <w:rFonts w:hint="eastAsia"/>
                <w:lang w:eastAsia="zh-CN"/>
              </w:rPr>
              <w:t>的参数、参数说明及参数属性。</w:t>
            </w:r>
          </w:p>
        </w:tc>
      </w:tr>
      <w:tr w:rsidR="00D85000" w:rsidTr="00D85000">
        <w:tc>
          <w:tcPr>
            <w:cnfStyle w:val="001000000000" w:firstRow="0" w:lastRow="0" w:firstColumn="1" w:lastColumn="0" w:oddVBand="0" w:evenVBand="0" w:oddHBand="0" w:evenHBand="0" w:firstRowFirstColumn="0" w:firstRowLastColumn="0" w:lastRowFirstColumn="0" w:lastRowLastColumn="0"/>
            <w:tcW w:w="4513" w:type="dxa"/>
          </w:tcPr>
          <w:p w:rsidR="00D85000" w:rsidRDefault="00D85000" w:rsidP="003F1E60">
            <w:pPr>
              <w:rPr>
                <w:lang w:eastAsia="zh-CN"/>
              </w:rPr>
            </w:pPr>
            <w:r>
              <w:rPr>
                <w:rFonts w:hint="eastAsia"/>
                <w:lang w:eastAsia="zh-CN"/>
              </w:rPr>
              <w:t>返回值</w:t>
            </w:r>
          </w:p>
        </w:tc>
        <w:tc>
          <w:tcPr>
            <w:tcW w:w="4513" w:type="dxa"/>
          </w:tcPr>
          <w:p w:rsidR="00D85000" w:rsidRPr="00D85000" w:rsidRDefault="00D85000" w:rsidP="003F1E60">
            <w:pPr>
              <w:cnfStyle w:val="000000000000" w:firstRow="0" w:lastRow="0" w:firstColumn="0" w:lastColumn="0" w:oddVBand="0" w:evenVBand="0" w:oddHBand="0" w:evenHBand="0" w:firstRowFirstColumn="0" w:firstRowLastColumn="0" w:lastRowFirstColumn="0" w:lastRowLastColumn="0"/>
              <w:rPr>
                <w:lang w:eastAsia="zh-CN"/>
              </w:rPr>
            </w:pPr>
            <w:r w:rsidRPr="00D85000">
              <w:rPr>
                <w:rFonts w:hint="eastAsia"/>
                <w:lang w:eastAsia="zh-CN"/>
              </w:rPr>
              <w:t>列出</w:t>
            </w:r>
            <w:r w:rsidRPr="00D85000">
              <w:rPr>
                <w:rFonts w:hint="eastAsia"/>
                <w:lang w:eastAsia="zh-CN"/>
              </w:rPr>
              <w:t xml:space="preserve"> API </w:t>
            </w:r>
            <w:r w:rsidRPr="00D85000">
              <w:rPr>
                <w:rFonts w:hint="eastAsia"/>
                <w:lang w:eastAsia="zh-CN"/>
              </w:rPr>
              <w:t>的返回值及返回值说明。</w:t>
            </w:r>
          </w:p>
        </w:tc>
      </w:tr>
      <w:tr w:rsidR="00D85000" w:rsidTr="00D85000">
        <w:tc>
          <w:tcPr>
            <w:cnfStyle w:val="001000000000" w:firstRow="0" w:lastRow="0" w:firstColumn="1" w:lastColumn="0" w:oddVBand="0" w:evenVBand="0" w:oddHBand="0" w:evenHBand="0" w:firstRowFirstColumn="0" w:firstRowLastColumn="0" w:lastRowFirstColumn="0" w:lastRowLastColumn="0"/>
            <w:tcW w:w="4513" w:type="dxa"/>
          </w:tcPr>
          <w:p w:rsidR="00D85000" w:rsidRDefault="00D85000" w:rsidP="003F1E60">
            <w:pPr>
              <w:rPr>
                <w:lang w:eastAsia="zh-CN"/>
              </w:rPr>
            </w:pPr>
            <w:r>
              <w:rPr>
                <w:rFonts w:hint="eastAsia"/>
                <w:lang w:eastAsia="zh-CN"/>
              </w:rPr>
              <w:t>注意</w:t>
            </w:r>
          </w:p>
        </w:tc>
        <w:tc>
          <w:tcPr>
            <w:tcW w:w="4513" w:type="dxa"/>
          </w:tcPr>
          <w:p w:rsidR="00D85000" w:rsidRPr="00D85000" w:rsidRDefault="00D85000" w:rsidP="003F1E60">
            <w:pPr>
              <w:cnfStyle w:val="000000000000" w:firstRow="0" w:lastRow="0" w:firstColumn="0" w:lastColumn="0" w:oddVBand="0" w:evenVBand="0" w:oddHBand="0" w:evenHBand="0" w:firstRowFirstColumn="0" w:firstRowLastColumn="0" w:lastRowFirstColumn="0" w:lastRowLastColumn="0"/>
              <w:rPr>
                <w:lang w:eastAsia="zh-CN"/>
              </w:rPr>
            </w:pPr>
            <w:r w:rsidRPr="00D85000">
              <w:rPr>
                <w:rFonts w:hint="eastAsia"/>
                <w:lang w:eastAsia="zh-CN"/>
              </w:rPr>
              <w:t>使用</w:t>
            </w:r>
            <w:r w:rsidRPr="00D85000">
              <w:rPr>
                <w:rFonts w:hint="eastAsia"/>
                <w:lang w:eastAsia="zh-CN"/>
              </w:rPr>
              <w:t xml:space="preserve"> API </w:t>
            </w:r>
            <w:r w:rsidRPr="00D85000">
              <w:rPr>
                <w:rFonts w:hint="eastAsia"/>
                <w:lang w:eastAsia="zh-CN"/>
              </w:rPr>
              <w:t>时应注意的事项。</w:t>
            </w:r>
          </w:p>
        </w:tc>
      </w:tr>
    </w:tbl>
    <w:p w:rsidR="00D85000" w:rsidRDefault="007A1B75" w:rsidP="003F1E60">
      <w:pPr>
        <w:pStyle w:val="3"/>
      </w:pPr>
      <w:bookmarkStart w:id="11" w:name="_Toc121494696"/>
      <w:r>
        <w:rPr>
          <w:rFonts w:hint="eastAsia"/>
        </w:rPr>
        <w:t>结构体描述方式</w:t>
      </w:r>
      <w:bookmarkEnd w:id="11"/>
    </w:p>
    <w:tbl>
      <w:tblPr>
        <w:tblStyle w:val="af9"/>
        <w:tblW w:w="0" w:type="auto"/>
        <w:tblLook w:val="04A0" w:firstRow="1" w:lastRow="0" w:firstColumn="1" w:lastColumn="0" w:noHBand="0" w:noVBand="1"/>
      </w:tblPr>
      <w:tblGrid>
        <w:gridCol w:w="4513"/>
        <w:gridCol w:w="4513"/>
      </w:tblGrid>
      <w:tr w:rsidR="007A1B75" w:rsidTr="007A1B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3" w:type="dxa"/>
          </w:tcPr>
          <w:p w:rsidR="007A1B75" w:rsidRDefault="007A1B75" w:rsidP="003F1E60">
            <w:pPr>
              <w:rPr>
                <w:lang w:eastAsia="zh-CN"/>
              </w:rPr>
            </w:pPr>
            <w:r>
              <w:rPr>
                <w:rFonts w:hint="eastAsia"/>
                <w:lang w:eastAsia="zh-CN"/>
              </w:rPr>
              <w:t>参数域</w:t>
            </w:r>
          </w:p>
        </w:tc>
        <w:tc>
          <w:tcPr>
            <w:tcW w:w="4513" w:type="dxa"/>
          </w:tcPr>
          <w:p w:rsidR="007A1B75" w:rsidRDefault="007A1B75" w:rsidP="003F1E60">
            <w:pPr>
              <w:cnfStyle w:val="100000000000" w:firstRow="1" w:lastRow="0" w:firstColumn="0" w:lastColumn="0" w:oddVBand="0" w:evenVBand="0" w:oddHBand="0" w:evenHBand="0" w:firstRowFirstColumn="0" w:firstRowLastColumn="0" w:lastRowFirstColumn="0" w:lastRowLastColumn="0"/>
              <w:rPr>
                <w:lang w:eastAsia="zh-CN"/>
              </w:rPr>
            </w:pPr>
            <w:r>
              <w:rPr>
                <w:rFonts w:hint="eastAsia"/>
                <w:lang w:eastAsia="zh-CN"/>
              </w:rPr>
              <w:t>作用</w:t>
            </w:r>
          </w:p>
        </w:tc>
      </w:tr>
      <w:tr w:rsidR="007A1B75" w:rsidTr="007A1B75">
        <w:tc>
          <w:tcPr>
            <w:cnfStyle w:val="001000000000" w:firstRow="0" w:lastRow="0" w:firstColumn="1" w:lastColumn="0" w:oddVBand="0" w:evenVBand="0" w:oddHBand="0" w:evenHBand="0" w:firstRowFirstColumn="0" w:firstRowLastColumn="0" w:lastRowFirstColumn="0" w:lastRowLastColumn="0"/>
            <w:tcW w:w="4513" w:type="dxa"/>
          </w:tcPr>
          <w:p w:rsidR="007A1B75" w:rsidRDefault="007A1B75" w:rsidP="003F1E60">
            <w:pPr>
              <w:rPr>
                <w:lang w:eastAsia="zh-CN"/>
              </w:rPr>
            </w:pPr>
            <w:r>
              <w:rPr>
                <w:rFonts w:hint="eastAsia"/>
                <w:lang w:eastAsia="zh-CN"/>
              </w:rPr>
              <w:t>说明</w:t>
            </w:r>
          </w:p>
        </w:tc>
        <w:tc>
          <w:tcPr>
            <w:tcW w:w="4513" w:type="dxa"/>
          </w:tcPr>
          <w:p w:rsidR="007A1B75" w:rsidRDefault="006B0270" w:rsidP="003F1E60">
            <w:pPr>
              <w:cnfStyle w:val="000000000000" w:firstRow="0" w:lastRow="0" w:firstColumn="0" w:lastColumn="0" w:oddVBand="0" w:evenVBand="0" w:oddHBand="0" w:evenHBand="0" w:firstRowFirstColumn="0" w:firstRowLastColumn="0" w:lastRowFirstColumn="0" w:lastRowLastColumn="0"/>
              <w:rPr>
                <w:lang w:eastAsia="zh-CN"/>
              </w:rPr>
            </w:pPr>
            <w:r w:rsidRPr="006B0270">
              <w:rPr>
                <w:rFonts w:hint="eastAsia"/>
                <w:lang w:eastAsia="zh-CN"/>
              </w:rPr>
              <w:t>简要描述结构体所实现的功能。</w:t>
            </w:r>
          </w:p>
        </w:tc>
      </w:tr>
      <w:tr w:rsidR="007A1B75" w:rsidTr="007A1B75">
        <w:tc>
          <w:tcPr>
            <w:cnfStyle w:val="001000000000" w:firstRow="0" w:lastRow="0" w:firstColumn="1" w:lastColumn="0" w:oddVBand="0" w:evenVBand="0" w:oddHBand="0" w:evenHBand="0" w:firstRowFirstColumn="0" w:firstRowLastColumn="0" w:lastRowFirstColumn="0" w:lastRowLastColumn="0"/>
            <w:tcW w:w="4513" w:type="dxa"/>
          </w:tcPr>
          <w:p w:rsidR="007A1B75" w:rsidRDefault="007A1B75" w:rsidP="003F1E60">
            <w:pPr>
              <w:rPr>
                <w:lang w:eastAsia="zh-CN"/>
              </w:rPr>
            </w:pPr>
            <w:r>
              <w:rPr>
                <w:rFonts w:hint="eastAsia"/>
                <w:lang w:eastAsia="zh-CN"/>
              </w:rPr>
              <w:t>定义</w:t>
            </w:r>
          </w:p>
        </w:tc>
        <w:tc>
          <w:tcPr>
            <w:tcW w:w="4513" w:type="dxa"/>
          </w:tcPr>
          <w:p w:rsidR="007A1B75" w:rsidRDefault="006B0270" w:rsidP="003F1E60">
            <w:pPr>
              <w:cnfStyle w:val="000000000000" w:firstRow="0" w:lastRow="0" w:firstColumn="0" w:lastColumn="0" w:oddVBand="0" w:evenVBand="0" w:oddHBand="0" w:evenHBand="0" w:firstRowFirstColumn="0" w:firstRowLastColumn="0" w:lastRowFirstColumn="0" w:lastRowLastColumn="0"/>
              <w:rPr>
                <w:lang w:eastAsia="zh-CN"/>
              </w:rPr>
            </w:pPr>
            <w:r w:rsidRPr="006B0270">
              <w:rPr>
                <w:rFonts w:hint="eastAsia"/>
                <w:lang w:eastAsia="zh-CN"/>
              </w:rPr>
              <w:t>列出结构体的定义。</w:t>
            </w:r>
          </w:p>
        </w:tc>
      </w:tr>
      <w:tr w:rsidR="007A1B75" w:rsidTr="007A1B75">
        <w:tc>
          <w:tcPr>
            <w:cnfStyle w:val="001000000000" w:firstRow="0" w:lastRow="0" w:firstColumn="1" w:lastColumn="0" w:oddVBand="0" w:evenVBand="0" w:oddHBand="0" w:evenHBand="0" w:firstRowFirstColumn="0" w:firstRowLastColumn="0" w:lastRowFirstColumn="0" w:lastRowLastColumn="0"/>
            <w:tcW w:w="4513" w:type="dxa"/>
          </w:tcPr>
          <w:p w:rsidR="007A1B75" w:rsidRDefault="007A1B75" w:rsidP="003F1E60">
            <w:pPr>
              <w:rPr>
                <w:lang w:eastAsia="zh-CN"/>
              </w:rPr>
            </w:pPr>
            <w:r>
              <w:rPr>
                <w:rFonts w:hint="eastAsia"/>
                <w:lang w:eastAsia="zh-CN"/>
              </w:rPr>
              <w:t>注意事项</w:t>
            </w:r>
          </w:p>
        </w:tc>
        <w:tc>
          <w:tcPr>
            <w:tcW w:w="4513" w:type="dxa"/>
          </w:tcPr>
          <w:p w:rsidR="007A1B75" w:rsidRDefault="006B0270" w:rsidP="003F1E60">
            <w:pPr>
              <w:cnfStyle w:val="000000000000" w:firstRow="0" w:lastRow="0" w:firstColumn="0" w:lastColumn="0" w:oddVBand="0" w:evenVBand="0" w:oddHBand="0" w:evenHBand="0" w:firstRowFirstColumn="0" w:firstRowLastColumn="0" w:lastRowFirstColumn="0" w:lastRowLastColumn="0"/>
              <w:rPr>
                <w:lang w:eastAsia="zh-CN"/>
              </w:rPr>
            </w:pPr>
            <w:r w:rsidRPr="006B0270">
              <w:rPr>
                <w:rFonts w:hint="eastAsia"/>
                <w:lang w:eastAsia="zh-CN"/>
              </w:rPr>
              <w:t>列出结构体的注意事项。</w:t>
            </w:r>
          </w:p>
        </w:tc>
      </w:tr>
    </w:tbl>
    <w:p w:rsidR="006B0270" w:rsidRDefault="006B0270" w:rsidP="003F1E60"/>
    <w:p w:rsidR="006B0270" w:rsidRDefault="006B0270" w:rsidP="003F1E60">
      <w:r>
        <w:br w:type="page"/>
      </w:r>
    </w:p>
    <w:p w:rsidR="007A1B75" w:rsidRDefault="006B0270" w:rsidP="003F1E60">
      <w:pPr>
        <w:pStyle w:val="2"/>
      </w:pPr>
      <w:bookmarkStart w:id="12" w:name="_Toc121494697"/>
      <w:r>
        <w:rPr>
          <w:rFonts w:hint="eastAsia"/>
        </w:rPr>
        <w:lastRenderedPageBreak/>
        <w:t>函数说明</w:t>
      </w:r>
      <w:bookmarkEnd w:id="12"/>
    </w:p>
    <w:p w:rsidR="006B0270" w:rsidRDefault="006B0270" w:rsidP="003F1E60">
      <w:pPr>
        <w:pStyle w:val="3"/>
      </w:pPr>
      <w:bookmarkStart w:id="13" w:name="_Toc121494698"/>
      <w:r w:rsidRPr="006B0270">
        <w:t>NETSDK_Init</w:t>
      </w:r>
      <w:bookmarkEnd w:id="13"/>
    </w:p>
    <w:p w:rsidR="00384159" w:rsidRDefault="00384159" w:rsidP="003F1E60">
      <w:pPr>
        <w:pStyle w:val="4"/>
      </w:pPr>
      <w:r>
        <w:rPr>
          <w:rFonts w:hint="eastAsia"/>
        </w:rPr>
        <w:t>目的</w:t>
      </w:r>
    </w:p>
    <w:p w:rsidR="00384159" w:rsidRDefault="00D54F54" w:rsidP="003F1E60">
      <w:r>
        <w:rPr>
          <w:rFonts w:hint="eastAsia"/>
        </w:rPr>
        <w:t>创建、初始化</w:t>
      </w:r>
    </w:p>
    <w:p w:rsidR="00384159" w:rsidRDefault="00384159" w:rsidP="003F1E60">
      <w:pPr>
        <w:pStyle w:val="4"/>
      </w:pPr>
      <w:r>
        <w:t>语法</w:t>
      </w:r>
    </w:p>
    <w:p w:rsidR="008D769D" w:rsidRPr="008D769D" w:rsidRDefault="008D769D" w:rsidP="008D769D">
      <w:pPr>
        <w:shd w:val="clear" w:color="auto" w:fill="242424"/>
        <w:spacing w:before="0" w:line="255" w:lineRule="atLeast"/>
        <w:rPr>
          <w:rFonts w:ascii="FiraCode NF" w:eastAsia="宋体" w:hAnsi="FiraCode NF" w:cs="宋体"/>
          <w:color w:val="F8F8F2"/>
          <w:kern w:val="0"/>
          <w:sz w:val="18"/>
          <w:szCs w:val="18"/>
          <w14:ligatures w14:val="none"/>
        </w:rPr>
      </w:pPr>
      <w:r w:rsidRPr="008D769D">
        <w:rPr>
          <w:rFonts w:ascii="FiraCode NF" w:eastAsia="宋体" w:hAnsi="FiraCode NF" w:cs="宋体"/>
          <w:i/>
          <w:iCs/>
          <w:color w:val="66D9EF"/>
          <w:kern w:val="0"/>
          <w:sz w:val="18"/>
          <w:szCs w:val="18"/>
          <w14:ligatures w14:val="none"/>
        </w:rPr>
        <w:t>IPSDK_Int</w:t>
      </w:r>
      <w:r w:rsidRPr="008D769D">
        <w:rPr>
          <w:rFonts w:ascii="FiraCode NF" w:eastAsia="宋体" w:hAnsi="FiraCode NF" w:cs="宋体"/>
          <w:color w:val="F8F8F2"/>
          <w:kern w:val="0"/>
          <w:sz w:val="18"/>
          <w:szCs w:val="18"/>
          <w14:ligatures w14:val="none"/>
        </w:rPr>
        <w:t> </w:t>
      </w:r>
      <w:r w:rsidRPr="008D769D">
        <w:rPr>
          <w:rFonts w:ascii="FiraCode NF" w:eastAsia="宋体" w:hAnsi="FiraCode NF" w:cs="宋体"/>
          <w:color w:val="A6E22E"/>
          <w:kern w:val="0"/>
          <w:sz w:val="18"/>
          <w:szCs w:val="18"/>
          <w14:ligatures w14:val="none"/>
        </w:rPr>
        <w:t>NETSDK_Init</w:t>
      </w:r>
      <w:r w:rsidRPr="008D769D">
        <w:rPr>
          <w:rFonts w:ascii="FiraCode NF" w:eastAsia="宋体" w:hAnsi="FiraCode NF" w:cs="宋体"/>
          <w:color w:val="F8F8F2"/>
          <w:kern w:val="0"/>
          <w:sz w:val="18"/>
          <w:szCs w:val="18"/>
          <w14:ligatures w14:val="none"/>
        </w:rPr>
        <w:t>();</w:t>
      </w:r>
    </w:p>
    <w:p w:rsidR="008D769D" w:rsidRPr="008D769D" w:rsidRDefault="008D769D" w:rsidP="003F1E60">
      <w:pPr>
        <w:pStyle w:val="aff4"/>
      </w:pPr>
    </w:p>
    <w:p w:rsidR="00384159" w:rsidRDefault="00384159" w:rsidP="003F1E60">
      <w:pPr>
        <w:pStyle w:val="4"/>
      </w:pPr>
      <w:r>
        <w:t>描述</w:t>
      </w:r>
    </w:p>
    <w:p w:rsidR="00384159" w:rsidRDefault="008645EB" w:rsidP="003F1E60">
      <w:r>
        <w:t>初始化</w:t>
      </w:r>
      <w:r>
        <w:t>SDK</w:t>
      </w:r>
      <w:r>
        <w:t>库，分配上下文内存和环境</w:t>
      </w:r>
    </w:p>
    <w:p w:rsidR="00384159" w:rsidRDefault="00384159" w:rsidP="003F1E60">
      <w:pPr>
        <w:pStyle w:val="4"/>
      </w:pPr>
      <w:r>
        <w:t>参数</w:t>
      </w:r>
    </w:p>
    <w:p w:rsidR="00384159" w:rsidRDefault="008645EB" w:rsidP="003F1E60">
      <w:r>
        <w:t>无</w:t>
      </w:r>
    </w:p>
    <w:p w:rsidR="00384159" w:rsidRDefault="00384159" w:rsidP="003F1E60">
      <w:pPr>
        <w:pStyle w:val="4"/>
      </w:pPr>
      <w:r>
        <w:t>返回值</w:t>
      </w:r>
    </w:p>
    <w:tbl>
      <w:tblPr>
        <w:tblStyle w:val="af9"/>
        <w:tblW w:w="0" w:type="auto"/>
        <w:tblLook w:val="04A0" w:firstRow="1" w:lastRow="0" w:firstColumn="1" w:lastColumn="0" w:noHBand="0" w:noVBand="1"/>
      </w:tblPr>
      <w:tblGrid>
        <w:gridCol w:w="4513"/>
        <w:gridCol w:w="4513"/>
      </w:tblGrid>
      <w:tr w:rsidR="008645EB" w:rsidTr="008645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3" w:type="dxa"/>
          </w:tcPr>
          <w:p w:rsidR="008645EB" w:rsidRDefault="008645EB" w:rsidP="003F1E60">
            <w:pPr>
              <w:rPr>
                <w:lang w:eastAsia="zh-CN"/>
              </w:rPr>
            </w:pPr>
            <w:r>
              <w:rPr>
                <w:lang w:eastAsia="zh-CN"/>
              </w:rPr>
              <w:t>返回值</w:t>
            </w:r>
          </w:p>
        </w:tc>
        <w:tc>
          <w:tcPr>
            <w:tcW w:w="4513" w:type="dxa"/>
          </w:tcPr>
          <w:p w:rsidR="008645EB" w:rsidRDefault="008645EB" w:rsidP="003F1E60">
            <w:pPr>
              <w:cnfStyle w:val="100000000000" w:firstRow="1" w:lastRow="0" w:firstColumn="0" w:lastColumn="0" w:oddVBand="0" w:evenVBand="0" w:oddHBand="0" w:evenHBand="0" w:firstRowFirstColumn="0" w:firstRowLastColumn="0" w:lastRowFirstColumn="0" w:lastRowLastColumn="0"/>
              <w:rPr>
                <w:lang w:eastAsia="zh-CN"/>
              </w:rPr>
            </w:pPr>
            <w:r>
              <w:rPr>
                <w:lang w:eastAsia="zh-CN"/>
              </w:rPr>
              <w:t>描述</w:t>
            </w:r>
          </w:p>
        </w:tc>
      </w:tr>
      <w:tr w:rsidR="008645EB" w:rsidTr="008645EB">
        <w:tc>
          <w:tcPr>
            <w:cnfStyle w:val="001000000000" w:firstRow="0" w:lastRow="0" w:firstColumn="1" w:lastColumn="0" w:oddVBand="0" w:evenVBand="0" w:oddHBand="0" w:evenHBand="0" w:firstRowFirstColumn="0" w:firstRowLastColumn="0" w:lastRowFirstColumn="0" w:lastRowLastColumn="0"/>
            <w:tcW w:w="4513" w:type="dxa"/>
          </w:tcPr>
          <w:p w:rsidR="008645EB" w:rsidRDefault="008645EB" w:rsidP="003F1E60">
            <w:pPr>
              <w:rPr>
                <w:lang w:eastAsia="zh-CN"/>
              </w:rPr>
            </w:pPr>
            <w:r>
              <w:rPr>
                <w:rFonts w:hint="eastAsia"/>
                <w:lang w:eastAsia="zh-CN"/>
              </w:rPr>
              <w:t>0</w:t>
            </w:r>
          </w:p>
        </w:tc>
        <w:tc>
          <w:tcPr>
            <w:tcW w:w="4513" w:type="dxa"/>
          </w:tcPr>
          <w:p w:rsidR="008645EB" w:rsidRDefault="008645EB" w:rsidP="003F1E60">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成功</w:t>
            </w:r>
          </w:p>
        </w:tc>
      </w:tr>
      <w:tr w:rsidR="008645EB" w:rsidTr="008645EB">
        <w:tc>
          <w:tcPr>
            <w:cnfStyle w:val="001000000000" w:firstRow="0" w:lastRow="0" w:firstColumn="1" w:lastColumn="0" w:oddVBand="0" w:evenVBand="0" w:oddHBand="0" w:evenHBand="0" w:firstRowFirstColumn="0" w:firstRowLastColumn="0" w:lastRowFirstColumn="0" w:lastRowLastColumn="0"/>
            <w:tcW w:w="4513" w:type="dxa"/>
          </w:tcPr>
          <w:p w:rsidR="008645EB" w:rsidRDefault="008645EB" w:rsidP="003F1E60">
            <w:pPr>
              <w:rPr>
                <w:lang w:eastAsia="zh-CN"/>
              </w:rPr>
            </w:pPr>
            <w:r>
              <w:rPr>
                <w:rFonts w:hint="eastAsia"/>
                <w:lang w:eastAsia="zh-CN"/>
              </w:rPr>
              <w:t>非</w:t>
            </w:r>
            <w:r>
              <w:rPr>
                <w:rFonts w:hint="eastAsia"/>
                <w:lang w:eastAsia="zh-CN"/>
              </w:rPr>
              <w:t>0</w:t>
            </w:r>
          </w:p>
        </w:tc>
        <w:tc>
          <w:tcPr>
            <w:tcW w:w="4513" w:type="dxa"/>
          </w:tcPr>
          <w:p w:rsidR="008645EB" w:rsidRDefault="008645EB" w:rsidP="003F1E60">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初始化失败，内存分配失败或网络不可用</w:t>
            </w:r>
          </w:p>
        </w:tc>
      </w:tr>
    </w:tbl>
    <w:p w:rsidR="00384159" w:rsidRDefault="00384159" w:rsidP="003F1E60"/>
    <w:p w:rsidR="00384159" w:rsidRDefault="00384159" w:rsidP="003F1E60">
      <w:pPr>
        <w:pStyle w:val="4"/>
      </w:pPr>
      <w:r>
        <w:t>注意</w:t>
      </w:r>
    </w:p>
    <w:p w:rsidR="00384159" w:rsidRDefault="008645EB" w:rsidP="003F1E60">
      <w:r>
        <w:t>此函数必须在所有函数调用之前调用，否则所有函数都不会正常工作</w:t>
      </w:r>
    </w:p>
    <w:p w:rsidR="007F09B1" w:rsidRDefault="007F09B1" w:rsidP="003F1E60">
      <w:pPr>
        <w:pStyle w:val="3"/>
      </w:pPr>
      <w:bookmarkStart w:id="14" w:name="_Toc121494699"/>
      <w:r>
        <w:t>NETSDK_Cleanup</w:t>
      </w:r>
      <w:bookmarkEnd w:id="14"/>
    </w:p>
    <w:p w:rsidR="007F09B1" w:rsidRDefault="007F09B1" w:rsidP="003F1E60">
      <w:pPr>
        <w:pStyle w:val="4"/>
      </w:pPr>
      <w:r>
        <w:rPr>
          <w:rFonts w:hint="eastAsia"/>
        </w:rPr>
        <w:t>目的</w:t>
      </w:r>
    </w:p>
    <w:p w:rsidR="007F09B1" w:rsidRDefault="007F09B1" w:rsidP="003F1E60">
      <w:r>
        <w:rPr>
          <w:rFonts w:hint="eastAsia"/>
        </w:rPr>
        <w:t>清理、销毁</w:t>
      </w:r>
      <w:r>
        <w:rPr>
          <w:rFonts w:hint="eastAsia"/>
        </w:rPr>
        <w:t>SDK</w:t>
      </w:r>
      <w:r>
        <w:rPr>
          <w:rFonts w:hint="eastAsia"/>
        </w:rPr>
        <w:t>库</w:t>
      </w:r>
    </w:p>
    <w:p w:rsidR="007F09B1" w:rsidRDefault="007F09B1" w:rsidP="003F1E60">
      <w:pPr>
        <w:pStyle w:val="4"/>
      </w:pPr>
      <w:r>
        <w:t>语法</w:t>
      </w:r>
    </w:p>
    <w:p w:rsidR="008D769D" w:rsidRPr="008D769D" w:rsidRDefault="008D769D" w:rsidP="008D769D">
      <w:pPr>
        <w:shd w:val="clear" w:color="auto" w:fill="242424"/>
        <w:spacing w:before="0" w:line="255" w:lineRule="atLeast"/>
        <w:rPr>
          <w:rFonts w:ascii="FiraCode NF" w:eastAsia="宋体" w:hAnsi="FiraCode NF" w:cs="宋体"/>
          <w:color w:val="F8F8F2"/>
          <w:kern w:val="0"/>
          <w:sz w:val="18"/>
          <w:szCs w:val="18"/>
          <w14:ligatures w14:val="none"/>
        </w:rPr>
      </w:pPr>
      <w:r w:rsidRPr="008D769D">
        <w:rPr>
          <w:rFonts w:ascii="FiraCode NF" w:eastAsia="宋体" w:hAnsi="FiraCode NF" w:cs="宋体"/>
          <w:i/>
          <w:iCs/>
          <w:color w:val="66D9EF"/>
          <w:kern w:val="0"/>
          <w:sz w:val="18"/>
          <w:szCs w:val="18"/>
          <w14:ligatures w14:val="none"/>
        </w:rPr>
        <w:t>IPSDK_Int</w:t>
      </w:r>
      <w:r w:rsidRPr="008D769D">
        <w:rPr>
          <w:rFonts w:ascii="FiraCode NF" w:eastAsia="宋体" w:hAnsi="FiraCode NF" w:cs="宋体"/>
          <w:color w:val="A6E22E"/>
          <w:kern w:val="0"/>
          <w:sz w:val="18"/>
          <w:szCs w:val="18"/>
          <w14:ligatures w14:val="none"/>
        </w:rPr>
        <w:t xml:space="preserve"> NETSDK_Cleanup</w:t>
      </w:r>
      <w:r w:rsidRPr="008D769D">
        <w:rPr>
          <w:rFonts w:ascii="FiraCode NF" w:eastAsia="宋体" w:hAnsi="FiraCode NF" w:cs="宋体"/>
          <w:color w:val="F8F8F2"/>
          <w:kern w:val="0"/>
          <w:sz w:val="18"/>
          <w:szCs w:val="18"/>
          <w14:ligatures w14:val="none"/>
        </w:rPr>
        <w:t>();</w:t>
      </w:r>
    </w:p>
    <w:p w:rsidR="008D769D" w:rsidRPr="008D769D" w:rsidRDefault="008D769D" w:rsidP="003F1E60">
      <w:pPr>
        <w:pStyle w:val="aff4"/>
      </w:pPr>
    </w:p>
    <w:p w:rsidR="007F09B1" w:rsidRDefault="007F09B1" w:rsidP="003F1E60">
      <w:pPr>
        <w:pStyle w:val="4"/>
      </w:pPr>
      <w:r>
        <w:t>描述</w:t>
      </w:r>
    </w:p>
    <w:p w:rsidR="007F09B1" w:rsidRDefault="0031088D" w:rsidP="003F1E60">
      <w:r>
        <w:rPr>
          <w:rFonts w:hint="eastAsia"/>
        </w:rPr>
        <w:t>使用结束后，销毁</w:t>
      </w:r>
      <w:r>
        <w:rPr>
          <w:rFonts w:hint="eastAsia"/>
        </w:rPr>
        <w:t>SDK</w:t>
      </w:r>
      <w:r w:rsidR="007F09B1" w:rsidRPr="007F09B1">
        <w:rPr>
          <w:rFonts w:hint="eastAsia"/>
        </w:rPr>
        <w:t>工作时分配的内存空间，以防止内存泄漏</w:t>
      </w:r>
    </w:p>
    <w:p w:rsidR="007F09B1" w:rsidRDefault="007F09B1" w:rsidP="003F1E60">
      <w:pPr>
        <w:pStyle w:val="4"/>
      </w:pPr>
      <w:r>
        <w:t>参数</w:t>
      </w:r>
    </w:p>
    <w:p w:rsidR="007F09B1" w:rsidRDefault="007F09B1" w:rsidP="003F1E60">
      <w:r>
        <w:t>无</w:t>
      </w:r>
    </w:p>
    <w:p w:rsidR="007F09B1" w:rsidRDefault="007F09B1" w:rsidP="003F1E60">
      <w:pPr>
        <w:pStyle w:val="4"/>
      </w:pPr>
      <w:r>
        <w:lastRenderedPageBreak/>
        <w:t>返回值</w:t>
      </w:r>
    </w:p>
    <w:tbl>
      <w:tblPr>
        <w:tblStyle w:val="af9"/>
        <w:tblW w:w="0" w:type="auto"/>
        <w:tblLook w:val="04A0" w:firstRow="1" w:lastRow="0" w:firstColumn="1" w:lastColumn="0" w:noHBand="0" w:noVBand="1"/>
      </w:tblPr>
      <w:tblGrid>
        <w:gridCol w:w="4513"/>
        <w:gridCol w:w="4513"/>
      </w:tblGrid>
      <w:tr w:rsidR="007F09B1" w:rsidTr="007F0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3" w:type="dxa"/>
          </w:tcPr>
          <w:p w:rsidR="007F09B1" w:rsidRDefault="007F09B1" w:rsidP="003F1E60">
            <w:pPr>
              <w:rPr>
                <w:lang w:eastAsia="zh-CN"/>
              </w:rPr>
            </w:pPr>
            <w:r>
              <w:rPr>
                <w:lang w:eastAsia="zh-CN"/>
              </w:rPr>
              <w:t>返回值</w:t>
            </w:r>
          </w:p>
        </w:tc>
        <w:tc>
          <w:tcPr>
            <w:tcW w:w="4513" w:type="dxa"/>
          </w:tcPr>
          <w:p w:rsidR="007F09B1" w:rsidRDefault="007F09B1" w:rsidP="003F1E60">
            <w:pPr>
              <w:cnfStyle w:val="100000000000" w:firstRow="1" w:lastRow="0" w:firstColumn="0" w:lastColumn="0" w:oddVBand="0" w:evenVBand="0" w:oddHBand="0" w:evenHBand="0" w:firstRowFirstColumn="0" w:firstRowLastColumn="0" w:lastRowFirstColumn="0" w:lastRowLastColumn="0"/>
              <w:rPr>
                <w:lang w:eastAsia="zh-CN"/>
              </w:rPr>
            </w:pPr>
            <w:r>
              <w:rPr>
                <w:lang w:eastAsia="zh-CN"/>
              </w:rPr>
              <w:t>描述</w:t>
            </w:r>
          </w:p>
        </w:tc>
      </w:tr>
      <w:tr w:rsidR="007F09B1" w:rsidTr="007F09B1">
        <w:tc>
          <w:tcPr>
            <w:cnfStyle w:val="001000000000" w:firstRow="0" w:lastRow="0" w:firstColumn="1" w:lastColumn="0" w:oddVBand="0" w:evenVBand="0" w:oddHBand="0" w:evenHBand="0" w:firstRowFirstColumn="0" w:firstRowLastColumn="0" w:lastRowFirstColumn="0" w:lastRowLastColumn="0"/>
            <w:tcW w:w="4513" w:type="dxa"/>
          </w:tcPr>
          <w:p w:rsidR="007F09B1" w:rsidRDefault="007F09B1" w:rsidP="003F1E60">
            <w:pPr>
              <w:rPr>
                <w:lang w:eastAsia="zh-CN"/>
              </w:rPr>
            </w:pPr>
            <w:r>
              <w:rPr>
                <w:rFonts w:hint="eastAsia"/>
                <w:lang w:eastAsia="zh-CN"/>
              </w:rPr>
              <w:t>0</w:t>
            </w:r>
          </w:p>
        </w:tc>
        <w:tc>
          <w:tcPr>
            <w:tcW w:w="4513" w:type="dxa"/>
          </w:tcPr>
          <w:p w:rsidR="007F09B1" w:rsidRDefault="007F09B1" w:rsidP="003F1E60">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成功</w:t>
            </w:r>
          </w:p>
        </w:tc>
      </w:tr>
      <w:tr w:rsidR="007F09B1" w:rsidTr="007F09B1">
        <w:tc>
          <w:tcPr>
            <w:cnfStyle w:val="001000000000" w:firstRow="0" w:lastRow="0" w:firstColumn="1" w:lastColumn="0" w:oddVBand="0" w:evenVBand="0" w:oddHBand="0" w:evenHBand="0" w:firstRowFirstColumn="0" w:firstRowLastColumn="0" w:lastRowFirstColumn="0" w:lastRowLastColumn="0"/>
            <w:tcW w:w="4513" w:type="dxa"/>
          </w:tcPr>
          <w:p w:rsidR="007F09B1" w:rsidRDefault="007F09B1" w:rsidP="003F1E60">
            <w:pPr>
              <w:rPr>
                <w:lang w:eastAsia="zh-CN"/>
              </w:rPr>
            </w:pPr>
            <w:r>
              <w:rPr>
                <w:rFonts w:hint="eastAsia"/>
                <w:lang w:eastAsia="zh-CN"/>
              </w:rPr>
              <w:t>非</w:t>
            </w:r>
            <w:r>
              <w:rPr>
                <w:rFonts w:hint="eastAsia"/>
                <w:lang w:eastAsia="zh-CN"/>
              </w:rPr>
              <w:t>0</w:t>
            </w:r>
          </w:p>
        </w:tc>
        <w:tc>
          <w:tcPr>
            <w:tcW w:w="4513" w:type="dxa"/>
          </w:tcPr>
          <w:p w:rsidR="007F09B1" w:rsidRDefault="007F09B1" w:rsidP="003F1E60">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失败</w:t>
            </w:r>
          </w:p>
        </w:tc>
      </w:tr>
    </w:tbl>
    <w:p w:rsidR="007F09B1" w:rsidRDefault="007F09B1" w:rsidP="003F1E60"/>
    <w:p w:rsidR="007F09B1" w:rsidRDefault="007F09B1" w:rsidP="003F1E60">
      <w:pPr>
        <w:pStyle w:val="4"/>
      </w:pPr>
      <w:r>
        <w:t>注意</w:t>
      </w:r>
    </w:p>
    <w:p w:rsidR="007F09B1" w:rsidRDefault="0031088D" w:rsidP="003F1E60">
      <w:r>
        <w:t>此函数必须在最后</w:t>
      </w:r>
      <w:r w:rsidR="007F09B1">
        <w:t>调用，</w:t>
      </w:r>
      <w:r>
        <w:rPr>
          <w:rFonts w:hint="eastAsia"/>
        </w:rPr>
        <w:t>不允许重复销毁。</w:t>
      </w:r>
    </w:p>
    <w:p w:rsidR="00DF53EB" w:rsidRDefault="00D53EC5" w:rsidP="003F1E60">
      <w:pPr>
        <w:pStyle w:val="3"/>
      </w:pPr>
      <w:bookmarkStart w:id="15" w:name="_Toc121494700"/>
      <w:r w:rsidRPr="00D53EC5">
        <w:t>NETSDK_SearchDevice</w:t>
      </w:r>
      <w:bookmarkEnd w:id="15"/>
    </w:p>
    <w:p w:rsidR="00DF53EB" w:rsidRDefault="00DF53EB" w:rsidP="003F1E60">
      <w:pPr>
        <w:pStyle w:val="4"/>
      </w:pPr>
      <w:r>
        <w:rPr>
          <w:rFonts w:hint="eastAsia"/>
        </w:rPr>
        <w:t>目的</w:t>
      </w:r>
    </w:p>
    <w:p w:rsidR="00DF53EB" w:rsidRDefault="00AE3843" w:rsidP="003F1E60">
      <w:r>
        <w:rPr>
          <w:rFonts w:hint="eastAsia"/>
        </w:rPr>
        <w:t>获得</w:t>
      </w:r>
      <w:r w:rsidR="003F1E60">
        <w:rPr>
          <w:rFonts w:hint="eastAsia"/>
        </w:rPr>
        <w:t>网络中所有设备</w:t>
      </w:r>
      <w:r w:rsidR="00C568AD">
        <w:rPr>
          <w:rFonts w:hint="eastAsia"/>
        </w:rPr>
        <w:t>的基本</w:t>
      </w:r>
      <w:r w:rsidR="003F1E60">
        <w:rPr>
          <w:rFonts w:hint="eastAsia"/>
        </w:rPr>
        <w:t>信息</w:t>
      </w:r>
    </w:p>
    <w:p w:rsidR="00DF53EB" w:rsidRDefault="00DF53EB" w:rsidP="003F1E60">
      <w:pPr>
        <w:pStyle w:val="4"/>
      </w:pPr>
      <w:r>
        <w:t>语法</w:t>
      </w:r>
    </w:p>
    <w:p w:rsidR="008D769D" w:rsidRPr="008D769D" w:rsidRDefault="008D769D" w:rsidP="008D769D">
      <w:pPr>
        <w:shd w:val="clear" w:color="auto" w:fill="242424"/>
        <w:spacing w:before="0" w:line="255" w:lineRule="atLeast"/>
        <w:rPr>
          <w:rFonts w:ascii="FiraCode NF" w:eastAsia="宋体" w:hAnsi="FiraCode NF" w:cs="宋体"/>
          <w:color w:val="F8F8F2"/>
          <w:kern w:val="0"/>
          <w:sz w:val="18"/>
          <w:szCs w:val="18"/>
          <w14:ligatures w14:val="none"/>
        </w:rPr>
      </w:pPr>
      <w:r w:rsidRPr="008D769D">
        <w:rPr>
          <w:rFonts w:ascii="FiraCode NF" w:eastAsia="宋体" w:hAnsi="FiraCode NF" w:cs="宋体"/>
          <w:i/>
          <w:iCs/>
          <w:color w:val="66D9EF"/>
          <w:kern w:val="0"/>
          <w:sz w:val="18"/>
          <w:szCs w:val="18"/>
          <w14:ligatures w14:val="none"/>
        </w:rPr>
        <w:t>IPSDK_Int</w:t>
      </w:r>
      <w:r w:rsidRPr="008D769D">
        <w:rPr>
          <w:rFonts w:ascii="FiraCode NF" w:eastAsia="宋体" w:hAnsi="FiraCode NF" w:cs="宋体"/>
          <w:color w:val="F8F8F2"/>
          <w:kern w:val="0"/>
          <w:sz w:val="18"/>
          <w:szCs w:val="18"/>
          <w14:ligatures w14:val="none"/>
        </w:rPr>
        <w:t xml:space="preserve"> </w:t>
      </w:r>
      <w:r w:rsidRPr="008D769D">
        <w:rPr>
          <w:rFonts w:ascii="FiraCode NF" w:eastAsia="宋体" w:hAnsi="FiraCode NF" w:cs="宋体"/>
          <w:color w:val="A6E22E"/>
          <w:kern w:val="0"/>
          <w:sz w:val="18"/>
          <w:szCs w:val="18"/>
          <w14:ligatures w14:val="none"/>
        </w:rPr>
        <w:t>NETSDK_SearchDevice</w:t>
      </w:r>
      <w:r w:rsidRPr="008D769D">
        <w:rPr>
          <w:rFonts w:ascii="FiraCode NF" w:eastAsia="宋体" w:hAnsi="FiraCode NF" w:cs="宋体"/>
          <w:color w:val="F8F8F2"/>
          <w:kern w:val="0"/>
          <w:sz w:val="18"/>
          <w:szCs w:val="18"/>
          <w14:ligatures w14:val="none"/>
        </w:rPr>
        <w:t>(</w:t>
      </w:r>
      <w:r w:rsidRPr="008D769D">
        <w:rPr>
          <w:rFonts w:ascii="FiraCode NF" w:eastAsia="宋体" w:hAnsi="FiraCode NF" w:cs="宋体"/>
          <w:i/>
          <w:iCs/>
          <w:color w:val="66D9EF"/>
          <w:kern w:val="0"/>
          <w:sz w:val="18"/>
          <w:szCs w:val="18"/>
          <w14:ligatures w14:val="none"/>
        </w:rPr>
        <w:t>fSearchDevCallBack</w:t>
      </w:r>
      <w:r w:rsidRPr="008D769D">
        <w:rPr>
          <w:rFonts w:ascii="FiraCode NF" w:eastAsia="宋体" w:hAnsi="FiraCode NF" w:cs="宋体"/>
          <w:color w:val="F8F8F2"/>
          <w:kern w:val="0"/>
          <w:sz w:val="18"/>
          <w:szCs w:val="18"/>
          <w14:ligatures w14:val="none"/>
        </w:rPr>
        <w:t xml:space="preserve"> </w:t>
      </w:r>
      <w:r w:rsidRPr="008D769D">
        <w:rPr>
          <w:rFonts w:ascii="FiraCode NF" w:eastAsia="宋体" w:hAnsi="FiraCode NF" w:cs="宋体"/>
          <w:i/>
          <w:iCs/>
          <w:color w:val="FD971F"/>
          <w:kern w:val="0"/>
          <w:sz w:val="18"/>
          <w:szCs w:val="18"/>
          <w14:ligatures w14:val="none"/>
        </w:rPr>
        <w:t>fSearchCallback</w:t>
      </w:r>
      <w:r w:rsidRPr="008D769D">
        <w:rPr>
          <w:rFonts w:ascii="FiraCode NF" w:eastAsia="宋体" w:hAnsi="FiraCode NF" w:cs="宋体"/>
          <w:color w:val="F8F8F2"/>
          <w:kern w:val="0"/>
          <w:sz w:val="18"/>
          <w:szCs w:val="18"/>
          <w14:ligatures w14:val="none"/>
        </w:rPr>
        <w:t>,</w:t>
      </w:r>
    </w:p>
    <w:p w:rsidR="008D769D" w:rsidRPr="008D769D" w:rsidRDefault="008D769D" w:rsidP="008D769D">
      <w:pPr>
        <w:shd w:val="clear" w:color="auto" w:fill="242424"/>
        <w:spacing w:before="0" w:line="255" w:lineRule="atLeast"/>
        <w:rPr>
          <w:rFonts w:ascii="FiraCode NF" w:eastAsia="宋体" w:hAnsi="FiraCode NF" w:cs="宋体"/>
          <w:color w:val="F8F8F2"/>
          <w:kern w:val="0"/>
          <w:sz w:val="18"/>
          <w:szCs w:val="18"/>
          <w14:ligatures w14:val="none"/>
        </w:rPr>
      </w:pPr>
      <w:r w:rsidRPr="008D769D">
        <w:rPr>
          <w:rFonts w:ascii="FiraCode NF" w:eastAsia="宋体" w:hAnsi="FiraCode NF" w:cs="宋体"/>
          <w:color w:val="F8F8F2"/>
          <w:kern w:val="0"/>
          <w:sz w:val="18"/>
          <w:szCs w:val="18"/>
          <w14:ligatures w14:val="none"/>
        </w:rPr>
        <w:t xml:space="preserve">    </w:t>
      </w:r>
      <w:r w:rsidRPr="008D769D">
        <w:rPr>
          <w:rFonts w:ascii="FiraCode NF" w:eastAsia="宋体" w:hAnsi="FiraCode NF" w:cs="宋体"/>
          <w:i/>
          <w:iCs/>
          <w:color w:val="66D9EF"/>
          <w:kern w:val="0"/>
          <w:sz w:val="18"/>
          <w:szCs w:val="18"/>
          <w14:ligatures w14:val="none"/>
        </w:rPr>
        <w:t>IPSDK_PVoid</w:t>
      </w:r>
      <w:r w:rsidRPr="008D769D">
        <w:rPr>
          <w:rFonts w:ascii="FiraCode NF" w:eastAsia="宋体" w:hAnsi="FiraCode NF" w:cs="宋体"/>
          <w:color w:val="F8F8F2"/>
          <w:kern w:val="0"/>
          <w:sz w:val="18"/>
          <w:szCs w:val="18"/>
          <w14:ligatures w14:val="none"/>
        </w:rPr>
        <w:t xml:space="preserve"> </w:t>
      </w:r>
      <w:r w:rsidRPr="008D769D">
        <w:rPr>
          <w:rFonts w:ascii="FiraCode NF" w:eastAsia="宋体" w:hAnsi="FiraCode NF" w:cs="宋体"/>
          <w:i/>
          <w:iCs/>
          <w:color w:val="FD971F"/>
          <w:kern w:val="0"/>
          <w:sz w:val="18"/>
          <w:szCs w:val="18"/>
          <w14:ligatures w14:val="none"/>
        </w:rPr>
        <w:t>lParam</w:t>
      </w:r>
      <w:r w:rsidRPr="008D769D">
        <w:rPr>
          <w:rFonts w:ascii="FiraCode NF" w:eastAsia="宋体" w:hAnsi="FiraCode NF" w:cs="宋体"/>
          <w:color w:val="F8F8F2"/>
          <w:kern w:val="0"/>
          <w:sz w:val="18"/>
          <w:szCs w:val="18"/>
          <w14:ligatures w14:val="none"/>
        </w:rPr>
        <w:t xml:space="preserve">, </w:t>
      </w:r>
      <w:r w:rsidRPr="008D769D">
        <w:rPr>
          <w:rFonts w:ascii="FiraCode NF" w:eastAsia="宋体" w:hAnsi="FiraCode NF" w:cs="宋体"/>
          <w:i/>
          <w:iCs/>
          <w:color w:val="66D9EF"/>
          <w:kern w:val="0"/>
          <w:sz w:val="18"/>
          <w:szCs w:val="18"/>
          <w14:ligatures w14:val="none"/>
        </w:rPr>
        <w:t>IPSDK_Int</w:t>
      </w:r>
      <w:r w:rsidRPr="008D769D">
        <w:rPr>
          <w:rFonts w:ascii="FiraCode NF" w:eastAsia="宋体" w:hAnsi="FiraCode NF" w:cs="宋体"/>
          <w:color w:val="F8F8F2"/>
          <w:kern w:val="0"/>
          <w:sz w:val="18"/>
          <w:szCs w:val="18"/>
          <w14:ligatures w14:val="none"/>
        </w:rPr>
        <w:t xml:space="preserve"> </w:t>
      </w:r>
      <w:r w:rsidRPr="008D769D">
        <w:rPr>
          <w:rFonts w:ascii="FiraCode NF" w:eastAsia="宋体" w:hAnsi="FiraCode NF" w:cs="宋体"/>
          <w:i/>
          <w:iCs/>
          <w:color w:val="FD971F"/>
          <w:kern w:val="0"/>
          <w:sz w:val="18"/>
          <w:szCs w:val="18"/>
          <w14:ligatures w14:val="none"/>
        </w:rPr>
        <w:t>nTimeout</w:t>
      </w:r>
      <w:r w:rsidRPr="008D769D">
        <w:rPr>
          <w:rFonts w:ascii="FiraCode NF" w:eastAsia="宋体" w:hAnsi="FiraCode NF" w:cs="宋体"/>
          <w:color w:val="F8F8F2"/>
          <w:kern w:val="0"/>
          <w:sz w:val="18"/>
          <w:szCs w:val="18"/>
          <w14:ligatures w14:val="none"/>
        </w:rPr>
        <w:t xml:space="preserve">, </w:t>
      </w:r>
      <w:r w:rsidRPr="008D769D">
        <w:rPr>
          <w:rFonts w:ascii="FiraCode NF" w:eastAsia="宋体" w:hAnsi="FiraCode NF" w:cs="宋体"/>
          <w:i/>
          <w:iCs/>
          <w:color w:val="66D9EF"/>
          <w:kern w:val="0"/>
          <w:sz w:val="18"/>
          <w:szCs w:val="18"/>
          <w14:ligatures w14:val="none"/>
        </w:rPr>
        <w:t>IPSDK_ULong</w:t>
      </w:r>
      <w:r w:rsidRPr="008D769D">
        <w:rPr>
          <w:rFonts w:ascii="FiraCode NF" w:eastAsia="宋体" w:hAnsi="FiraCode NF" w:cs="宋体"/>
          <w:color w:val="F8F8F2"/>
          <w:kern w:val="0"/>
          <w:sz w:val="18"/>
          <w:szCs w:val="18"/>
          <w14:ligatures w14:val="none"/>
        </w:rPr>
        <w:t xml:space="preserve"> </w:t>
      </w:r>
      <w:r w:rsidRPr="008D769D">
        <w:rPr>
          <w:rFonts w:ascii="FiraCode NF" w:eastAsia="宋体" w:hAnsi="FiraCode NF" w:cs="宋体"/>
          <w:i/>
          <w:iCs/>
          <w:color w:val="FD971F"/>
          <w:kern w:val="0"/>
          <w:sz w:val="18"/>
          <w:szCs w:val="18"/>
          <w14:ligatures w14:val="none"/>
        </w:rPr>
        <w:t>ulBindAddr</w:t>
      </w:r>
      <w:r w:rsidRPr="008D769D">
        <w:rPr>
          <w:rFonts w:ascii="FiraCode NF" w:eastAsia="宋体" w:hAnsi="FiraCode NF" w:cs="宋体"/>
          <w:color w:val="F8F8F2"/>
          <w:kern w:val="0"/>
          <w:sz w:val="18"/>
          <w:szCs w:val="18"/>
          <w14:ligatures w14:val="none"/>
        </w:rPr>
        <w:t>);</w:t>
      </w:r>
    </w:p>
    <w:p w:rsidR="008D769D" w:rsidRPr="008D769D" w:rsidRDefault="008D769D" w:rsidP="003F1E60">
      <w:pPr>
        <w:pStyle w:val="aff4"/>
        <w:rPr>
          <w:rFonts w:eastAsiaTheme="minorEastAsia"/>
        </w:rPr>
      </w:pPr>
    </w:p>
    <w:p w:rsidR="00DF53EB" w:rsidRDefault="00DF53EB" w:rsidP="003F1E60">
      <w:pPr>
        <w:pStyle w:val="4"/>
      </w:pPr>
      <w:r>
        <w:t>描述</w:t>
      </w:r>
    </w:p>
    <w:p w:rsidR="00DF53EB" w:rsidRDefault="00C568AD" w:rsidP="003F1E60">
      <w:r>
        <w:rPr>
          <w:rFonts w:hint="eastAsia"/>
        </w:rPr>
        <w:t>用户可通过此函数查看当前网络中有多少设备以及各个设备的基本信息。</w:t>
      </w:r>
    </w:p>
    <w:p w:rsidR="00DF53EB" w:rsidRDefault="00DF53EB" w:rsidP="003F1E60">
      <w:pPr>
        <w:pStyle w:val="4"/>
      </w:pPr>
      <w:r>
        <w:t>参数</w:t>
      </w:r>
    </w:p>
    <w:tbl>
      <w:tblPr>
        <w:tblStyle w:val="af9"/>
        <w:tblW w:w="0" w:type="auto"/>
        <w:tblLook w:val="04A0" w:firstRow="1" w:lastRow="0" w:firstColumn="1" w:lastColumn="0" w:noHBand="0" w:noVBand="1"/>
      </w:tblPr>
      <w:tblGrid>
        <w:gridCol w:w="1931"/>
        <w:gridCol w:w="1774"/>
        <w:gridCol w:w="1774"/>
        <w:gridCol w:w="2524"/>
      </w:tblGrid>
      <w:tr w:rsidR="00006884" w:rsidTr="000068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1" w:type="dxa"/>
          </w:tcPr>
          <w:p w:rsidR="00006884" w:rsidRDefault="00006884" w:rsidP="003F1E60">
            <w:r>
              <w:rPr>
                <w:rFonts w:hint="eastAsia"/>
              </w:rPr>
              <w:t>参数</w:t>
            </w:r>
          </w:p>
        </w:tc>
        <w:tc>
          <w:tcPr>
            <w:tcW w:w="1774" w:type="dxa"/>
          </w:tcPr>
          <w:p w:rsidR="00006884" w:rsidRDefault="00006884" w:rsidP="003F1E60">
            <w:pPr>
              <w:cnfStyle w:val="100000000000" w:firstRow="1" w:lastRow="0" w:firstColumn="0" w:lastColumn="0" w:oddVBand="0" w:evenVBand="0" w:oddHBand="0" w:evenHBand="0" w:firstRowFirstColumn="0" w:firstRowLastColumn="0" w:lastRowFirstColumn="0" w:lastRowLastColumn="0"/>
            </w:pPr>
            <w:r>
              <w:rPr>
                <w:rFonts w:hint="eastAsia"/>
              </w:rPr>
              <w:t>取值范围</w:t>
            </w:r>
          </w:p>
        </w:tc>
        <w:tc>
          <w:tcPr>
            <w:tcW w:w="1774" w:type="dxa"/>
          </w:tcPr>
          <w:p w:rsidR="00006884" w:rsidRDefault="00006884" w:rsidP="003F1E60">
            <w:pPr>
              <w:cnfStyle w:val="100000000000" w:firstRow="1" w:lastRow="0" w:firstColumn="0" w:lastColumn="0" w:oddVBand="0" w:evenVBand="0" w:oddHBand="0" w:evenHBand="0" w:firstRowFirstColumn="0" w:firstRowLastColumn="0" w:lastRowFirstColumn="0" w:lastRowLastColumn="0"/>
              <w:rPr>
                <w:lang w:eastAsia="zh-CN"/>
              </w:rPr>
            </w:pPr>
            <w:r>
              <w:rPr>
                <w:rFonts w:hint="eastAsia"/>
              </w:rPr>
              <w:t>输入</w:t>
            </w:r>
            <w:r>
              <w:rPr>
                <w:rFonts w:hint="eastAsia"/>
                <w:lang w:eastAsia="zh-CN"/>
              </w:rPr>
              <w:t>/</w:t>
            </w:r>
            <w:r>
              <w:rPr>
                <w:rFonts w:hint="eastAsia"/>
                <w:lang w:eastAsia="zh-CN"/>
              </w:rPr>
              <w:t>输出</w:t>
            </w:r>
          </w:p>
        </w:tc>
        <w:tc>
          <w:tcPr>
            <w:tcW w:w="2524" w:type="dxa"/>
          </w:tcPr>
          <w:p w:rsidR="00006884" w:rsidRDefault="00006884" w:rsidP="003F1E60">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006884" w:rsidTr="00006884">
        <w:tc>
          <w:tcPr>
            <w:cnfStyle w:val="001000000000" w:firstRow="0" w:lastRow="0" w:firstColumn="1" w:lastColumn="0" w:oddVBand="0" w:evenVBand="0" w:oddHBand="0" w:evenHBand="0" w:firstRowFirstColumn="0" w:firstRowLastColumn="0" w:lastRowFirstColumn="0" w:lastRowLastColumn="0"/>
            <w:tcW w:w="1931" w:type="dxa"/>
          </w:tcPr>
          <w:p w:rsidR="00006884" w:rsidRDefault="00006884" w:rsidP="003F1E60">
            <w:pPr>
              <w:rPr>
                <w:lang w:eastAsia="zh-CN"/>
              </w:rPr>
            </w:pPr>
            <w:r>
              <w:rPr>
                <w:rFonts w:hint="eastAsia"/>
                <w:lang w:eastAsia="zh-CN"/>
              </w:rPr>
              <w:t>f</w:t>
            </w:r>
            <w:r>
              <w:rPr>
                <w:lang w:eastAsia="zh-CN"/>
              </w:rPr>
              <w:t>SearchCallback</w:t>
            </w:r>
          </w:p>
        </w:tc>
        <w:tc>
          <w:tcPr>
            <w:tcW w:w="1774" w:type="dxa"/>
          </w:tcPr>
          <w:p w:rsidR="00006884" w:rsidRDefault="00006884" w:rsidP="003F1E60">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w:t>
            </w:r>
          </w:p>
        </w:tc>
        <w:tc>
          <w:tcPr>
            <w:tcW w:w="1774" w:type="dxa"/>
          </w:tcPr>
          <w:p w:rsidR="00006884" w:rsidRDefault="00006884" w:rsidP="003F1E60">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输入</w:t>
            </w:r>
          </w:p>
        </w:tc>
        <w:tc>
          <w:tcPr>
            <w:tcW w:w="2524" w:type="dxa"/>
          </w:tcPr>
          <w:p w:rsidR="00006884" w:rsidRDefault="00006884" w:rsidP="003F1E60">
            <w:pPr>
              <w:cnfStyle w:val="000000000000" w:firstRow="0" w:lastRow="0" w:firstColumn="0" w:lastColumn="0" w:oddVBand="0" w:evenVBand="0" w:oddHBand="0" w:evenHBand="0" w:firstRowFirstColumn="0" w:firstRowLastColumn="0" w:lastRowFirstColumn="0" w:lastRowLastColumn="0"/>
            </w:pPr>
            <w:r>
              <w:rPr>
                <w:rFonts w:hint="eastAsia"/>
              </w:rPr>
              <w:t>回调函数地址</w:t>
            </w:r>
          </w:p>
        </w:tc>
      </w:tr>
      <w:tr w:rsidR="00006884" w:rsidTr="00006884">
        <w:tc>
          <w:tcPr>
            <w:cnfStyle w:val="001000000000" w:firstRow="0" w:lastRow="0" w:firstColumn="1" w:lastColumn="0" w:oddVBand="0" w:evenVBand="0" w:oddHBand="0" w:evenHBand="0" w:firstRowFirstColumn="0" w:firstRowLastColumn="0" w:lastRowFirstColumn="0" w:lastRowLastColumn="0"/>
            <w:tcW w:w="1931" w:type="dxa"/>
          </w:tcPr>
          <w:p w:rsidR="00006884" w:rsidRDefault="00006884" w:rsidP="003F1E60">
            <w:pPr>
              <w:rPr>
                <w:lang w:eastAsia="zh-CN"/>
              </w:rPr>
            </w:pPr>
            <w:r>
              <w:rPr>
                <w:rFonts w:hint="eastAsia"/>
                <w:lang w:eastAsia="zh-CN"/>
              </w:rPr>
              <w:t>l</w:t>
            </w:r>
            <w:r>
              <w:rPr>
                <w:lang w:eastAsia="zh-CN"/>
              </w:rPr>
              <w:t>Param</w:t>
            </w:r>
          </w:p>
        </w:tc>
        <w:tc>
          <w:tcPr>
            <w:tcW w:w="1774" w:type="dxa"/>
          </w:tcPr>
          <w:p w:rsidR="00006884" w:rsidRDefault="00006884" w:rsidP="003F1E60">
            <w:pPr>
              <w:cnfStyle w:val="000000000000" w:firstRow="0" w:lastRow="0" w:firstColumn="0" w:lastColumn="0" w:oddVBand="0" w:evenVBand="0" w:oddHBand="0" w:evenHBand="0" w:firstRowFirstColumn="0" w:firstRowLastColumn="0" w:lastRowFirstColumn="0" w:lastRowLastColumn="0"/>
            </w:pPr>
          </w:p>
        </w:tc>
        <w:tc>
          <w:tcPr>
            <w:tcW w:w="1774" w:type="dxa"/>
          </w:tcPr>
          <w:p w:rsidR="00006884" w:rsidRDefault="00006884" w:rsidP="003F1E60">
            <w:pPr>
              <w:cnfStyle w:val="000000000000" w:firstRow="0" w:lastRow="0" w:firstColumn="0" w:lastColumn="0" w:oddVBand="0" w:evenVBand="0" w:oddHBand="0" w:evenHBand="0" w:firstRowFirstColumn="0" w:firstRowLastColumn="0" w:lastRowFirstColumn="0" w:lastRowLastColumn="0"/>
            </w:pPr>
            <w:r>
              <w:rPr>
                <w:rFonts w:hint="eastAsia"/>
              </w:rPr>
              <w:t>输入</w:t>
            </w:r>
          </w:p>
        </w:tc>
        <w:tc>
          <w:tcPr>
            <w:tcW w:w="2524" w:type="dxa"/>
          </w:tcPr>
          <w:p w:rsidR="00006884" w:rsidRDefault="00006884" w:rsidP="003F1E60">
            <w:pPr>
              <w:cnfStyle w:val="000000000000" w:firstRow="0" w:lastRow="0" w:firstColumn="0" w:lastColumn="0" w:oddVBand="0" w:evenVBand="0" w:oddHBand="0" w:evenHBand="0" w:firstRowFirstColumn="0" w:firstRowLastColumn="0" w:lastRowFirstColumn="0" w:lastRowLastColumn="0"/>
            </w:pPr>
            <w:r>
              <w:rPr>
                <w:rFonts w:hint="eastAsia"/>
              </w:rPr>
              <w:t>提供给回调函数的参数</w:t>
            </w:r>
          </w:p>
        </w:tc>
      </w:tr>
      <w:tr w:rsidR="00006884" w:rsidTr="00006884">
        <w:tc>
          <w:tcPr>
            <w:cnfStyle w:val="001000000000" w:firstRow="0" w:lastRow="0" w:firstColumn="1" w:lastColumn="0" w:oddVBand="0" w:evenVBand="0" w:oddHBand="0" w:evenHBand="0" w:firstRowFirstColumn="0" w:firstRowLastColumn="0" w:lastRowFirstColumn="0" w:lastRowLastColumn="0"/>
            <w:tcW w:w="1931" w:type="dxa"/>
          </w:tcPr>
          <w:p w:rsidR="00006884" w:rsidRDefault="00006884" w:rsidP="003F1E60">
            <w:pPr>
              <w:rPr>
                <w:lang w:eastAsia="zh-CN"/>
              </w:rPr>
            </w:pPr>
            <w:r>
              <w:rPr>
                <w:rFonts w:hint="eastAsia"/>
                <w:lang w:eastAsia="zh-CN"/>
              </w:rPr>
              <w:t>n</w:t>
            </w:r>
            <w:r>
              <w:rPr>
                <w:lang w:eastAsia="zh-CN"/>
              </w:rPr>
              <w:t>Timeout</w:t>
            </w:r>
          </w:p>
        </w:tc>
        <w:tc>
          <w:tcPr>
            <w:tcW w:w="1774" w:type="dxa"/>
          </w:tcPr>
          <w:p w:rsidR="00006884" w:rsidRDefault="00006884" w:rsidP="003F1E60">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0</w:t>
            </w:r>
            <w:r>
              <w:rPr>
                <w:lang w:eastAsia="zh-CN"/>
              </w:rPr>
              <w:t xml:space="preserve"> – ∞</w:t>
            </w:r>
          </w:p>
        </w:tc>
        <w:tc>
          <w:tcPr>
            <w:tcW w:w="1774" w:type="dxa"/>
          </w:tcPr>
          <w:p w:rsidR="00006884" w:rsidRDefault="00006884" w:rsidP="003F1E60">
            <w:pPr>
              <w:cnfStyle w:val="000000000000" w:firstRow="0" w:lastRow="0" w:firstColumn="0" w:lastColumn="0" w:oddVBand="0" w:evenVBand="0" w:oddHBand="0" w:evenHBand="0" w:firstRowFirstColumn="0" w:firstRowLastColumn="0" w:lastRowFirstColumn="0" w:lastRowLastColumn="0"/>
            </w:pPr>
            <w:r>
              <w:rPr>
                <w:rFonts w:hint="eastAsia"/>
              </w:rPr>
              <w:t>输入</w:t>
            </w:r>
          </w:p>
        </w:tc>
        <w:tc>
          <w:tcPr>
            <w:tcW w:w="2524" w:type="dxa"/>
          </w:tcPr>
          <w:p w:rsidR="00006884" w:rsidRPr="00C568AD" w:rsidRDefault="00006884" w:rsidP="003F1E60">
            <w:pPr>
              <w:cnfStyle w:val="000000000000" w:firstRow="0" w:lastRow="0" w:firstColumn="0" w:lastColumn="0" w:oddVBand="0" w:evenVBand="0" w:oddHBand="0" w:evenHBand="0" w:firstRowFirstColumn="0" w:firstRowLastColumn="0" w:lastRowFirstColumn="0" w:lastRowLastColumn="0"/>
              <w:rPr>
                <w:rFonts w:eastAsia="MS Gothic"/>
              </w:rPr>
            </w:pPr>
            <w:r>
              <w:rPr>
                <w:rFonts w:hint="eastAsia"/>
              </w:rPr>
              <w:t>网络通信等待超时上限</w:t>
            </w:r>
          </w:p>
        </w:tc>
      </w:tr>
      <w:tr w:rsidR="00006884" w:rsidTr="00006884">
        <w:tc>
          <w:tcPr>
            <w:cnfStyle w:val="001000000000" w:firstRow="0" w:lastRow="0" w:firstColumn="1" w:lastColumn="0" w:oddVBand="0" w:evenVBand="0" w:oddHBand="0" w:evenHBand="0" w:firstRowFirstColumn="0" w:firstRowLastColumn="0" w:lastRowFirstColumn="0" w:lastRowLastColumn="0"/>
            <w:tcW w:w="1931" w:type="dxa"/>
          </w:tcPr>
          <w:p w:rsidR="00006884" w:rsidRDefault="00006884" w:rsidP="003F1E60">
            <w:pPr>
              <w:rPr>
                <w:lang w:eastAsia="zh-CN"/>
              </w:rPr>
            </w:pPr>
            <w:r>
              <w:rPr>
                <w:rFonts w:hint="eastAsia"/>
                <w:lang w:eastAsia="zh-CN"/>
              </w:rPr>
              <w:t>u</w:t>
            </w:r>
            <w:r>
              <w:rPr>
                <w:lang w:eastAsia="zh-CN"/>
              </w:rPr>
              <w:t>lBindAddr</w:t>
            </w:r>
          </w:p>
        </w:tc>
        <w:tc>
          <w:tcPr>
            <w:tcW w:w="1774" w:type="dxa"/>
          </w:tcPr>
          <w:p w:rsidR="00006884" w:rsidRDefault="00006884" w:rsidP="003F1E60">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w:t>
            </w:r>
          </w:p>
        </w:tc>
        <w:tc>
          <w:tcPr>
            <w:tcW w:w="1774" w:type="dxa"/>
          </w:tcPr>
          <w:p w:rsidR="00006884" w:rsidRDefault="00006884" w:rsidP="003F1E60">
            <w:pPr>
              <w:cnfStyle w:val="000000000000" w:firstRow="0" w:lastRow="0" w:firstColumn="0" w:lastColumn="0" w:oddVBand="0" w:evenVBand="0" w:oddHBand="0" w:evenHBand="0" w:firstRowFirstColumn="0" w:firstRowLastColumn="0" w:lastRowFirstColumn="0" w:lastRowLastColumn="0"/>
            </w:pPr>
            <w:r>
              <w:rPr>
                <w:rFonts w:hint="eastAsia"/>
              </w:rPr>
              <w:t>输入</w:t>
            </w:r>
          </w:p>
        </w:tc>
        <w:tc>
          <w:tcPr>
            <w:tcW w:w="2524" w:type="dxa"/>
          </w:tcPr>
          <w:p w:rsidR="00006884" w:rsidRDefault="00006884" w:rsidP="003F1E60">
            <w:pPr>
              <w:cnfStyle w:val="000000000000" w:firstRow="0" w:lastRow="0" w:firstColumn="0" w:lastColumn="0" w:oddVBand="0" w:evenVBand="0" w:oddHBand="0" w:evenHBand="0" w:firstRowFirstColumn="0" w:firstRowLastColumn="0" w:lastRowFirstColumn="0" w:lastRowLastColumn="0"/>
            </w:pPr>
            <w:r>
              <w:rPr>
                <w:rFonts w:hint="eastAsia"/>
              </w:rPr>
              <w:t>本机的</w:t>
            </w:r>
            <w:r>
              <w:rPr>
                <w:rFonts w:hint="eastAsia"/>
              </w:rPr>
              <w:t>IP</w:t>
            </w:r>
            <w:r>
              <w:rPr>
                <w:rFonts w:hint="eastAsia"/>
              </w:rPr>
              <w:t>地址</w:t>
            </w:r>
          </w:p>
        </w:tc>
      </w:tr>
    </w:tbl>
    <w:p w:rsidR="00C568AD" w:rsidRDefault="00C568AD" w:rsidP="003F1E60"/>
    <w:p w:rsidR="00DF53EB" w:rsidRDefault="00DF53EB" w:rsidP="003F1E60">
      <w:pPr>
        <w:pStyle w:val="4"/>
      </w:pPr>
      <w:r>
        <w:t>返回值</w:t>
      </w:r>
    </w:p>
    <w:tbl>
      <w:tblPr>
        <w:tblStyle w:val="af9"/>
        <w:tblW w:w="0" w:type="auto"/>
        <w:tblLook w:val="04A0" w:firstRow="1" w:lastRow="0" w:firstColumn="1" w:lastColumn="0" w:noHBand="0" w:noVBand="1"/>
      </w:tblPr>
      <w:tblGrid>
        <w:gridCol w:w="4513"/>
        <w:gridCol w:w="4513"/>
      </w:tblGrid>
      <w:tr w:rsidR="00DF53EB" w:rsidTr="00D060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3" w:type="dxa"/>
          </w:tcPr>
          <w:p w:rsidR="00DF53EB" w:rsidRDefault="00DF53EB" w:rsidP="003F1E60">
            <w:pPr>
              <w:rPr>
                <w:lang w:eastAsia="zh-CN"/>
              </w:rPr>
            </w:pPr>
            <w:r>
              <w:rPr>
                <w:lang w:eastAsia="zh-CN"/>
              </w:rPr>
              <w:t>返回值</w:t>
            </w:r>
          </w:p>
        </w:tc>
        <w:tc>
          <w:tcPr>
            <w:tcW w:w="4513" w:type="dxa"/>
          </w:tcPr>
          <w:p w:rsidR="00DF53EB" w:rsidRDefault="00DF53EB" w:rsidP="003F1E60">
            <w:pPr>
              <w:cnfStyle w:val="100000000000" w:firstRow="1" w:lastRow="0" w:firstColumn="0" w:lastColumn="0" w:oddVBand="0" w:evenVBand="0" w:oddHBand="0" w:evenHBand="0" w:firstRowFirstColumn="0" w:firstRowLastColumn="0" w:lastRowFirstColumn="0" w:lastRowLastColumn="0"/>
              <w:rPr>
                <w:lang w:eastAsia="zh-CN"/>
              </w:rPr>
            </w:pPr>
            <w:r>
              <w:rPr>
                <w:lang w:eastAsia="zh-CN"/>
              </w:rPr>
              <w:t>描述</w:t>
            </w:r>
          </w:p>
        </w:tc>
      </w:tr>
      <w:tr w:rsidR="00DF53EB" w:rsidTr="00D06058">
        <w:tc>
          <w:tcPr>
            <w:cnfStyle w:val="001000000000" w:firstRow="0" w:lastRow="0" w:firstColumn="1" w:lastColumn="0" w:oddVBand="0" w:evenVBand="0" w:oddHBand="0" w:evenHBand="0" w:firstRowFirstColumn="0" w:firstRowLastColumn="0" w:lastRowFirstColumn="0" w:lastRowLastColumn="0"/>
            <w:tcW w:w="4513" w:type="dxa"/>
          </w:tcPr>
          <w:p w:rsidR="00DF53EB" w:rsidRDefault="00C568AD" w:rsidP="003F1E60">
            <w:pPr>
              <w:rPr>
                <w:lang w:eastAsia="zh-CN"/>
              </w:rPr>
            </w:pPr>
            <w:r>
              <w:rPr>
                <w:lang w:eastAsia="zh-CN"/>
              </w:rPr>
              <w:t>0</w:t>
            </w:r>
          </w:p>
        </w:tc>
        <w:tc>
          <w:tcPr>
            <w:tcW w:w="4513" w:type="dxa"/>
          </w:tcPr>
          <w:p w:rsidR="00DF53EB" w:rsidRDefault="00C568AD" w:rsidP="003F1E60">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成功调用</w:t>
            </w:r>
          </w:p>
        </w:tc>
      </w:tr>
      <w:tr w:rsidR="00C568AD" w:rsidTr="00D06058">
        <w:tc>
          <w:tcPr>
            <w:cnfStyle w:val="001000000000" w:firstRow="0" w:lastRow="0" w:firstColumn="1" w:lastColumn="0" w:oddVBand="0" w:evenVBand="0" w:oddHBand="0" w:evenHBand="0" w:firstRowFirstColumn="0" w:firstRowLastColumn="0" w:lastRowFirstColumn="0" w:lastRowLastColumn="0"/>
            <w:tcW w:w="4513" w:type="dxa"/>
          </w:tcPr>
          <w:p w:rsidR="00C568AD" w:rsidRDefault="00C568AD" w:rsidP="003F1E60">
            <w:pPr>
              <w:rPr>
                <w:lang w:eastAsia="zh-CN"/>
              </w:rPr>
            </w:pPr>
            <w:r>
              <w:t>非</w:t>
            </w:r>
            <w:r>
              <w:rPr>
                <w:rFonts w:hint="eastAsia"/>
                <w:lang w:eastAsia="zh-CN"/>
              </w:rPr>
              <w:t>0</w:t>
            </w:r>
          </w:p>
        </w:tc>
        <w:tc>
          <w:tcPr>
            <w:tcW w:w="4513" w:type="dxa"/>
          </w:tcPr>
          <w:p w:rsidR="00C568AD" w:rsidRDefault="00C568AD" w:rsidP="003F1E60">
            <w:pPr>
              <w:cnfStyle w:val="000000000000" w:firstRow="0" w:lastRow="0" w:firstColumn="0" w:lastColumn="0" w:oddVBand="0" w:evenVBand="0" w:oddHBand="0" w:evenHBand="0" w:firstRowFirstColumn="0" w:firstRowLastColumn="0" w:lastRowFirstColumn="0" w:lastRowLastColumn="0"/>
            </w:pPr>
            <w:r>
              <w:rPr>
                <w:rFonts w:hint="eastAsia"/>
              </w:rPr>
              <w:t>调用函数出错</w:t>
            </w:r>
          </w:p>
        </w:tc>
      </w:tr>
    </w:tbl>
    <w:p w:rsidR="00DF53EB" w:rsidRDefault="00DF53EB" w:rsidP="003F1E60"/>
    <w:p w:rsidR="00DF53EB" w:rsidRDefault="00DF53EB" w:rsidP="003F1E60">
      <w:pPr>
        <w:pStyle w:val="4"/>
      </w:pPr>
      <w:r>
        <w:lastRenderedPageBreak/>
        <w:t>注意</w:t>
      </w:r>
    </w:p>
    <w:p w:rsidR="00D06058" w:rsidRDefault="001B6972" w:rsidP="003F1E60">
      <w:r>
        <w:t>此函数使用了回调，因此在使用之前必须先声明</w:t>
      </w:r>
      <w:r w:rsidR="00D06058">
        <w:t>和定义</w:t>
      </w:r>
      <w:r w:rsidR="00D06058">
        <w:t>fSearchCalback</w:t>
      </w:r>
      <w:r w:rsidR="00D06058">
        <w:t>回调函数，回调函数的声明为：</w:t>
      </w:r>
    </w:p>
    <w:p w:rsidR="009061FB" w:rsidRPr="009061FB" w:rsidRDefault="009061FB" w:rsidP="009061FB">
      <w:pPr>
        <w:shd w:val="clear" w:color="auto" w:fill="242424"/>
        <w:spacing w:before="0" w:line="255" w:lineRule="atLeast"/>
        <w:rPr>
          <w:rFonts w:ascii="FiraCode NF" w:eastAsia="宋体" w:hAnsi="FiraCode NF" w:cs="宋体"/>
          <w:color w:val="F8F8F2"/>
          <w:kern w:val="0"/>
          <w:sz w:val="18"/>
          <w:szCs w:val="18"/>
          <w14:ligatures w14:val="none"/>
        </w:rPr>
      </w:pPr>
      <w:r w:rsidRPr="009061FB">
        <w:rPr>
          <w:rFonts w:ascii="FiraCode NF" w:eastAsia="宋体" w:hAnsi="FiraCode NF" w:cs="宋体"/>
          <w:color w:val="F92672"/>
          <w:kern w:val="0"/>
          <w:sz w:val="18"/>
          <w:szCs w:val="18"/>
          <w14:ligatures w14:val="none"/>
        </w:rPr>
        <w:t>typedef</w:t>
      </w:r>
      <w:r w:rsidRPr="009061FB">
        <w:rPr>
          <w:rFonts w:ascii="FiraCode NF" w:eastAsia="宋体" w:hAnsi="FiraCode NF" w:cs="宋体"/>
          <w:color w:val="F8F8F2"/>
          <w:kern w:val="0"/>
          <w:sz w:val="18"/>
          <w:szCs w:val="18"/>
          <w14:ligatures w14:val="none"/>
        </w:rPr>
        <w:t xml:space="preserve"> </w:t>
      </w:r>
      <w:r w:rsidRPr="009061FB">
        <w:rPr>
          <w:rFonts w:ascii="FiraCode NF" w:eastAsia="宋体" w:hAnsi="FiraCode NF" w:cs="宋体"/>
          <w:i/>
          <w:iCs/>
          <w:color w:val="66D9EF"/>
          <w:kern w:val="0"/>
          <w:sz w:val="18"/>
          <w:szCs w:val="18"/>
          <w14:ligatures w14:val="none"/>
        </w:rPr>
        <w:t>IPSDK_Int</w:t>
      </w:r>
      <w:r w:rsidRPr="009061FB">
        <w:rPr>
          <w:rFonts w:ascii="FiraCode NF" w:eastAsia="宋体" w:hAnsi="FiraCode NF" w:cs="宋体"/>
          <w:color w:val="F8F8F2"/>
          <w:kern w:val="0"/>
          <w:sz w:val="18"/>
          <w:szCs w:val="18"/>
          <w14:ligatures w14:val="none"/>
        </w:rPr>
        <w:t>(</w:t>
      </w:r>
      <w:r w:rsidRPr="009061FB">
        <w:rPr>
          <w:rFonts w:ascii="FiraCode NF" w:eastAsia="宋体" w:hAnsi="FiraCode NF" w:cs="宋体"/>
          <w:color w:val="A6E22E"/>
          <w:kern w:val="0"/>
          <w:sz w:val="18"/>
          <w:szCs w:val="18"/>
          <w14:ligatures w14:val="none"/>
        </w:rPr>
        <w:t>IPSDK_CALLBACK</w:t>
      </w:r>
      <w:r w:rsidRPr="009061FB">
        <w:rPr>
          <w:rFonts w:ascii="FiraCode NF" w:eastAsia="宋体" w:hAnsi="FiraCode NF" w:cs="宋体"/>
          <w:color w:val="F8F8F2"/>
          <w:kern w:val="0"/>
          <w:sz w:val="18"/>
          <w:szCs w:val="18"/>
          <w14:ligatures w14:val="none"/>
        </w:rPr>
        <w:t xml:space="preserve"> </w:t>
      </w:r>
      <w:r w:rsidRPr="009061FB">
        <w:rPr>
          <w:rFonts w:ascii="FiraCode NF" w:eastAsia="宋体" w:hAnsi="FiraCode NF" w:cs="宋体"/>
          <w:color w:val="F92672"/>
          <w:kern w:val="0"/>
          <w:sz w:val="18"/>
          <w:szCs w:val="18"/>
          <w14:ligatures w14:val="none"/>
        </w:rPr>
        <w:t>*</w:t>
      </w:r>
      <w:r w:rsidRPr="009061FB">
        <w:rPr>
          <w:rFonts w:ascii="FiraCode NF" w:eastAsia="宋体" w:hAnsi="FiraCode NF" w:cs="宋体"/>
          <w:i/>
          <w:iCs/>
          <w:color w:val="66D9EF"/>
          <w:kern w:val="0"/>
          <w:sz w:val="18"/>
          <w:szCs w:val="18"/>
          <w14:ligatures w14:val="none"/>
        </w:rPr>
        <w:t>fSearchDevCallBack</w:t>
      </w:r>
      <w:r w:rsidRPr="009061FB">
        <w:rPr>
          <w:rFonts w:ascii="FiraCode NF" w:eastAsia="宋体" w:hAnsi="FiraCode NF" w:cs="宋体"/>
          <w:color w:val="F8F8F2"/>
          <w:kern w:val="0"/>
          <w:sz w:val="18"/>
          <w:szCs w:val="18"/>
          <w14:ligatures w14:val="none"/>
        </w:rPr>
        <w:t>)(</w:t>
      </w:r>
      <w:r w:rsidRPr="009061FB">
        <w:rPr>
          <w:rFonts w:ascii="FiraCode NF" w:eastAsia="宋体" w:hAnsi="FiraCode NF" w:cs="宋体"/>
          <w:i/>
          <w:iCs/>
          <w:color w:val="66D9EF"/>
          <w:kern w:val="0"/>
          <w:sz w:val="18"/>
          <w:szCs w:val="18"/>
          <w14:ligatures w14:val="none"/>
        </w:rPr>
        <w:t>IPSDK_Int</w:t>
      </w:r>
      <w:r w:rsidRPr="009061FB">
        <w:rPr>
          <w:rFonts w:ascii="FiraCode NF" w:eastAsia="宋体" w:hAnsi="FiraCode NF" w:cs="宋体"/>
          <w:color w:val="F8F8F2"/>
          <w:kern w:val="0"/>
          <w:sz w:val="18"/>
          <w:szCs w:val="18"/>
          <w14:ligatures w14:val="none"/>
        </w:rPr>
        <w:t xml:space="preserve"> nStateCode, </w:t>
      </w:r>
      <w:r w:rsidRPr="009061FB">
        <w:rPr>
          <w:rFonts w:ascii="FiraCode NF" w:eastAsia="宋体" w:hAnsi="FiraCode NF" w:cs="宋体"/>
          <w:i/>
          <w:iCs/>
          <w:color w:val="66D9EF"/>
          <w:kern w:val="0"/>
          <w:sz w:val="18"/>
          <w:szCs w:val="18"/>
          <w14:ligatures w14:val="none"/>
        </w:rPr>
        <w:t>IPSDK_SearchDevice</w:t>
      </w:r>
      <w:r w:rsidRPr="009061FB">
        <w:rPr>
          <w:rFonts w:ascii="FiraCode NF" w:eastAsia="宋体" w:hAnsi="FiraCode NF" w:cs="宋体"/>
          <w:color w:val="F92672"/>
          <w:kern w:val="0"/>
          <w:sz w:val="18"/>
          <w:szCs w:val="18"/>
          <w14:ligatures w14:val="none"/>
        </w:rPr>
        <w:t>*</w:t>
      </w:r>
      <w:r w:rsidRPr="009061FB">
        <w:rPr>
          <w:rFonts w:ascii="FiraCode NF" w:eastAsia="宋体" w:hAnsi="FiraCode NF" w:cs="宋体"/>
          <w:color w:val="F8F8F2"/>
          <w:kern w:val="0"/>
          <w:sz w:val="18"/>
          <w:szCs w:val="18"/>
          <w14:ligatures w14:val="none"/>
        </w:rPr>
        <w:t xml:space="preserve"> pSearchDevice, </w:t>
      </w:r>
      <w:r w:rsidRPr="009061FB">
        <w:rPr>
          <w:rFonts w:ascii="FiraCode NF" w:eastAsia="宋体" w:hAnsi="FiraCode NF" w:cs="宋体"/>
          <w:i/>
          <w:iCs/>
          <w:color w:val="66D9EF"/>
          <w:kern w:val="0"/>
          <w:sz w:val="18"/>
          <w:szCs w:val="18"/>
          <w14:ligatures w14:val="none"/>
        </w:rPr>
        <w:t>IPSDK_PVoid</w:t>
      </w:r>
      <w:r w:rsidRPr="009061FB">
        <w:rPr>
          <w:rFonts w:ascii="FiraCode NF" w:eastAsia="宋体" w:hAnsi="FiraCode NF" w:cs="宋体"/>
          <w:color w:val="F8F8F2"/>
          <w:kern w:val="0"/>
          <w:sz w:val="18"/>
          <w:szCs w:val="18"/>
          <w14:ligatures w14:val="none"/>
        </w:rPr>
        <w:t xml:space="preserve"> pUserParam);</w:t>
      </w:r>
    </w:p>
    <w:p w:rsidR="009061FB" w:rsidRPr="009061FB" w:rsidRDefault="009061FB" w:rsidP="00D06058">
      <w:pPr>
        <w:pStyle w:val="aff4"/>
      </w:pPr>
    </w:p>
    <w:p w:rsidR="00D06058" w:rsidRDefault="00D06058" w:rsidP="00D06058">
      <w:pPr>
        <w:pStyle w:val="5"/>
      </w:pPr>
      <w:r>
        <w:t>回调函数说明</w:t>
      </w:r>
    </w:p>
    <w:tbl>
      <w:tblPr>
        <w:tblStyle w:val="af9"/>
        <w:tblW w:w="0" w:type="auto"/>
        <w:tblLook w:val="04A0" w:firstRow="1" w:lastRow="0" w:firstColumn="1" w:lastColumn="0" w:noHBand="0" w:noVBand="1"/>
      </w:tblPr>
      <w:tblGrid>
        <w:gridCol w:w="2127"/>
        <w:gridCol w:w="1842"/>
        <w:gridCol w:w="5057"/>
      </w:tblGrid>
      <w:tr w:rsidR="00D06058" w:rsidTr="00D060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06058" w:rsidRDefault="00D06058" w:rsidP="003F1E60">
            <w:r>
              <w:rPr>
                <w:rFonts w:hint="eastAsia"/>
              </w:rPr>
              <w:t>参数</w:t>
            </w:r>
          </w:p>
        </w:tc>
        <w:tc>
          <w:tcPr>
            <w:tcW w:w="1842" w:type="dxa"/>
          </w:tcPr>
          <w:p w:rsidR="00D06058" w:rsidRDefault="00D06058" w:rsidP="003F1E60">
            <w:pPr>
              <w:cnfStyle w:val="100000000000" w:firstRow="1" w:lastRow="0" w:firstColumn="0" w:lastColumn="0" w:oddVBand="0" w:evenVBand="0" w:oddHBand="0" w:evenHBand="0" w:firstRowFirstColumn="0" w:firstRowLastColumn="0" w:lastRowFirstColumn="0" w:lastRowLastColumn="0"/>
              <w:rPr>
                <w:lang w:eastAsia="zh-CN"/>
              </w:rPr>
            </w:pPr>
            <w:r>
              <w:rPr>
                <w:rFonts w:hint="eastAsia"/>
                <w:lang w:eastAsia="zh-CN"/>
              </w:rPr>
              <w:t>成员</w:t>
            </w:r>
          </w:p>
        </w:tc>
        <w:tc>
          <w:tcPr>
            <w:tcW w:w="5057" w:type="dxa"/>
          </w:tcPr>
          <w:p w:rsidR="00D06058" w:rsidRDefault="00D06058" w:rsidP="003F1E60">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06058" w:rsidTr="00D06058">
        <w:tc>
          <w:tcPr>
            <w:cnfStyle w:val="001000000000" w:firstRow="0" w:lastRow="0" w:firstColumn="1" w:lastColumn="0" w:oddVBand="0" w:evenVBand="0" w:oddHBand="0" w:evenHBand="0" w:firstRowFirstColumn="0" w:firstRowLastColumn="0" w:lastRowFirstColumn="0" w:lastRowLastColumn="0"/>
            <w:tcW w:w="2127" w:type="dxa"/>
          </w:tcPr>
          <w:p w:rsidR="00D06058" w:rsidRDefault="00D06058" w:rsidP="003F1E60">
            <w:pPr>
              <w:rPr>
                <w:lang w:eastAsia="zh-CN"/>
              </w:rPr>
            </w:pPr>
            <w:r>
              <w:rPr>
                <w:rFonts w:hint="eastAsia"/>
                <w:lang w:eastAsia="zh-CN"/>
              </w:rPr>
              <w:t>n</w:t>
            </w:r>
            <w:r>
              <w:rPr>
                <w:lang w:eastAsia="zh-CN"/>
              </w:rPr>
              <w:t>StateCode</w:t>
            </w:r>
          </w:p>
        </w:tc>
        <w:tc>
          <w:tcPr>
            <w:tcW w:w="1842" w:type="dxa"/>
          </w:tcPr>
          <w:p w:rsidR="00D06058" w:rsidRDefault="00D06058" w:rsidP="003F1E60">
            <w:pPr>
              <w:cnfStyle w:val="000000000000" w:firstRow="0" w:lastRow="0" w:firstColumn="0" w:lastColumn="0" w:oddVBand="0" w:evenVBand="0" w:oddHBand="0" w:evenHBand="0" w:firstRowFirstColumn="0" w:firstRowLastColumn="0" w:lastRowFirstColumn="0" w:lastRowLastColumn="0"/>
            </w:pPr>
          </w:p>
        </w:tc>
        <w:tc>
          <w:tcPr>
            <w:tcW w:w="5057" w:type="dxa"/>
          </w:tcPr>
          <w:p w:rsidR="00D06058" w:rsidRPr="00D06058" w:rsidRDefault="00D06058" w:rsidP="003F1E60">
            <w:pPr>
              <w:cnfStyle w:val="000000000000" w:firstRow="0" w:lastRow="0" w:firstColumn="0" w:lastColumn="0" w:oddVBand="0" w:evenVBand="0" w:oddHBand="0" w:evenHBand="0" w:firstRowFirstColumn="0" w:firstRowLastColumn="0" w:lastRowFirstColumn="0" w:lastRowLastColumn="0"/>
              <w:rPr>
                <w:rFonts w:eastAsia="MS Gothic"/>
                <w:lang w:eastAsia="zh-CN"/>
              </w:rPr>
            </w:pPr>
            <w:r>
              <w:rPr>
                <w:rFonts w:hint="eastAsia"/>
              </w:rPr>
              <w:t>通知代码</w:t>
            </w:r>
          </w:p>
        </w:tc>
      </w:tr>
      <w:tr w:rsidR="00D06058" w:rsidTr="00D06058">
        <w:tc>
          <w:tcPr>
            <w:cnfStyle w:val="001000000000" w:firstRow="0" w:lastRow="0" w:firstColumn="1" w:lastColumn="0" w:oddVBand="0" w:evenVBand="0" w:oddHBand="0" w:evenHBand="0" w:firstRowFirstColumn="0" w:firstRowLastColumn="0" w:lastRowFirstColumn="0" w:lastRowLastColumn="0"/>
            <w:tcW w:w="2127" w:type="dxa"/>
          </w:tcPr>
          <w:p w:rsidR="00D06058" w:rsidRDefault="00D06058" w:rsidP="003F1E60">
            <w:pPr>
              <w:rPr>
                <w:lang w:eastAsia="zh-CN"/>
              </w:rPr>
            </w:pPr>
            <w:r>
              <w:rPr>
                <w:rFonts w:hint="eastAsia"/>
                <w:lang w:eastAsia="zh-CN"/>
              </w:rPr>
              <w:t>p</w:t>
            </w:r>
            <w:r>
              <w:rPr>
                <w:lang w:eastAsia="zh-CN"/>
              </w:rPr>
              <w:t>SearchDevice</w:t>
            </w:r>
          </w:p>
        </w:tc>
        <w:tc>
          <w:tcPr>
            <w:tcW w:w="1842" w:type="dxa"/>
          </w:tcPr>
          <w:p w:rsidR="00D06058" w:rsidRDefault="00D06058" w:rsidP="003F1E60">
            <w:pPr>
              <w:cnfStyle w:val="000000000000" w:firstRow="0" w:lastRow="0" w:firstColumn="0" w:lastColumn="0" w:oddVBand="0" w:evenVBand="0" w:oddHBand="0" w:evenHBand="0" w:firstRowFirstColumn="0" w:firstRowLastColumn="0" w:lastRowFirstColumn="0" w:lastRowLastColumn="0"/>
            </w:pPr>
            <w:r w:rsidRPr="00D06058">
              <w:t>strDeviceId</w:t>
            </w:r>
          </w:p>
        </w:tc>
        <w:tc>
          <w:tcPr>
            <w:tcW w:w="5057" w:type="dxa"/>
          </w:tcPr>
          <w:p w:rsidR="00D06058" w:rsidRDefault="00D06058" w:rsidP="003F1E60">
            <w:pPr>
              <w:cnfStyle w:val="000000000000" w:firstRow="0" w:lastRow="0" w:firstColumn="0" w:lastColumn="0" w:oddVBand="0" w:evenVBand="0" w:oddHBand="0" w:evenHBand="0" w:firstRowFirstColumn="0" w:firstRowLastColumn="0" w:lastRowFirstColumn="0" w:lastRowLastColumn="0"/>
            </w:pPr>
            <w:r>
              <w:rPr>
                <w:rFonts w:hint="eastAsia"/>
              </w:rPr>
              <w:t>设备</w:t>
            </w:r>
            <w:r>
              <w:rPr>
                <w:rFonts w:hint="eastAsia"/>
              </w:rPr>
              <w:t>ID</w:t>
            </w:r>
          </w:p>
        </w:tc>
      </w:tr>
      <w:tr w:rsidR="00D06058" w:rsidTr="00D06058">
        <w:tc>
          <w:tcPr>
            <w:cnfStyle w:val="001000000000" w:firstRow="0" w:lastRow="0" w:firstColumn="1" w:lastColumn="0" w:oddVBand="0" w:evenVBand="0" w:oddHBand="0" w:evenHBand="0" w:firstRowFirstColumn="0" w:firstRowLastColumn="0" w:lastRowFirstColumn="0" w:lastRowLastColumn="0"/>
            <w:tcW w:w="2127" w:type="dxa"/>
          </w:tcPr>
          <w:p w:rsidR="00D06058" w:rsidRDefault="00D06058" w:rsidP="003F1E60"/>
        </w:tc>
        <w:tc>
          <w:tcPr>
            <w:tcW w:w="1842" w:type="dxa"/>
          </w:tcPr>
          <w:p w:rsidR="00D06058" w:rsidRDefault="00D06058" w:rsidP="003F1E60">
            <w:pPr>
              <w:cnfStyle w:val="000000000000" w:firstRow="0" w:lastRow="0" w:firstColumn="0" w:lastColumn="0" w:oddVBand="0" w:evenVBand="0" w:oddHBand="0" w:evenHBand="0" w:firstRowFirstColumn="0" w:firstRowLastColumn="0" w:lastRowFirstColumn="0" w:lastRowLastColumn="0"/>
            </w:pPr>
            <w:r w:rsidRPr="00D06058">
              <w:t>stLanInfo</w:t>
            </w:r>
          </w:p>
        </w:tc>
        <w:tc>
          <w:tcPr>
            <w:tcW w:w="5057" w:type="dxa"/>
          </w:tcPr>
          <w:p w:rsidR="00D06058" w:rsidRDefault="00D06058" w:rsidP="003F1E60">
            <w:pPr>
              <w:cnfStyle w:val="000000000000" w:firstRow="0" w:lastRow="0" w:firstColumn="0" w:lastColumn="0" w:oddVBand="0" w:evenVBand="0" w:oddHBand="0" w:evenHBand="0" w:firstRowFirstColumn="0" w:firstRowLastColumn="0" w:lastRowFirstColumn="0" w:lastRowLastColumn="0"/>
            </w:pPr>
            <w:r>
              <w:rPr>
                <w:rFonts w:hint="eastAsia"/>
              </w:rPr>
              <w:t>设备网络信息（包含网络地址、通信端口等）</w:t>
            </w:r>
          </w:p>
        </w:tc>
      </w:tr>
      <w:tr w:rsidR="00D06058" w:rsidTr="00D06058">
        <w:tc>
          <w:tcPr>
            <w:cnfStyle w:val="001000000000" w:firstRow="0" w:lastRow="0" w:firstColumn="1" w:lastColumn="0" w:oddVBand="0" w:evenVBand="0" w:oddHBand="0" w:evenHBand="0" w:firstRowFirstColumn="0" w:firstRowLastColumn="0" w:lastRowFirstColumn="0" w:lastRowLastColumn="0"/>
            <w:tcW w:w="2127" w:type="dxa"/>
          </w:tcPr>
          <w:p w:rsidR="00D06058" w:rsidRDefault="00D06058" w:rsidP="003F1E60"/>
        </w:tc>
        <w:tc>
          <w:tcPr>
            <w:tcW w:w="1842" w:type="dxa"/>
          </w:tcPr>
          <w:p w:rsidR="00D06058" w:rsidRDefault="00D06058" w:rsidP="003F1E60">
            <w:pPr>
              <w:cnfStyle w:val="000000000000" w:firstRow="0" w:lastRow="0" w:firstColumn="0" w:lastColumn="0" w:oddVBand="0" w:evenVBand="0" w:oddHBand="0" w:evenHBand="0" w:firstRowFirstColumn="0" w:firstRowLastColumn="0" w:lastRowFirstColumn="0" w:lastRowLastColumn="0"/>
            </w:pPr>
            <w:r w:rsidRPr="00D06058">
              <w:t>stDeviceInfo</w:t>
            </w:r>
          </w:p>
        </w:tc>
        <w:tc>
          <w:tcPr>
            <w:tcW w:w="5057" w:type="dxa"/>
          </w:tcPr>
          <w:p w:rsidR="00D06058" w:rsidRDefault="00D06058" w:rsidP="003F1E60">
            <w:pPr>
              <w:cnfStyle w:val="000000000000" w:firstRow="0" w:lastRow="0" w:firstColumn="0" w:lastColumn="0" w:oddVBand="0" w:evenVBand="0" w:oddHBand="0" w:evenHBand="0" w:firstRowFirstColumn="0" w:firstRowLastColumn="0" w:lastRowFirstColumn="0" w:lastRowLastColumn="0"/>
            </w:pPr>
            <w:r>
              <w:rPr>
                <w:rFonts w:hint="eastAsia"/>
              </w:rPr>
              <w:t>设备信息（包含版本、硬件、云</w:t>
            </w:r>
            <w:r>
              <w:rPr>
                <w:rFonts w:hint="eastAsia"/>
              </w:rPr>
              <w:t>ID</w:t>
            </w:r>
            <w:r>
              <w:rPr>
                <w:rFonts w:hint="eastAsia"/>
              </w:rPr>
              <w:t>等）</w:t>
            </w:r>
          </w:p>
        </w:tc>
      </w:tr>
      <w:tr w:rsidR="00D06058" w:rsidTr="00D06058">
        <w:tc>
          <w:tcPr>
            <w:cnfStyle w:val="001000000000" w:firstRow="0" w:lastRow="0" w:firstColumn="1" w:lastColumn="0" w:oddVBand="0" w:evenVBand="0" w:oddHBand="0" w:evenHBand="0" w:firstRowFirstColumn="0" w:firstRowLastColumn="0" w:lastRowFirstColumn="0" w:lastRowLastColumn="0"/>
            <w:tcW w:w="2127" w:type="dxa"/>
          </w:tcPr>
          <w:p w:rsidR="00D06058" w:rsidRDefault="00D06058" w:rsidP="003F1E60">
            <w:pPr>
              <w:rPr>
                <w:lang w:eastAsia="zh-CN"/>
              </w:rPr>
            </w:pPr>
            <w:r>
              <w:rPr>
                <w:rFonts w:hint="eastAsia"/>
                <w:lang w:eastAsia="zh-CN"/>
              </w:rPr>
              <w:t>p</w:t>
            </w:r>
            <w:r>
              <w:rPr>
                <w:lang w:eastAsia="zh-CN"/>
              </w:rPr>
              <w:t>UserParam</w:t>
            </w:r>
          </w:p>
        </w:tc>
        <w:tc>
          <w:tcPr>
            <w:tcW w:w="1842" w:type="dxa"/>
          </w:tcPr>
          <w:p w:rsidR="00D06058" w:rsidRDefault="00D06058" w:rsidP="003F1E60">
            <w:pPr>
              <w:cnfStyle w:val="000000000000" w:firstRow="0" w:lastRow="0" w:firstColumn="0" w:lastColumn="0" w:oddVBand="0" w:evenVBand="0" w:oddHBand="0" w:evenHBand="0" w:firstRowFirstColumn="0" w:firstRowLastColumn="0" w:lastRowFirstColumn="0" w:lastRowLastColumn="0"/>
            </w:pPr>
          </w:p>
        </w:tc>
        <w:tc>
          <w:tcPr>
            <w:tcW w:w="5057" w:type="dxa"/>
          </w:tcPr>
          <w:p w:rsidR="00D06058" w:rsidRDefault="00D06058" w:rsidP="003F1E60">
            <w:pPr>
              <w:cnfStyle w:val="000000000000" w:firstRow="0" w:lastRow="0" w:firstColumn="0" w:lastColumn="0" w:oddVBand="0" w:evenVBand="0" w:oddHBand="0" w:evenHBand="0" w:firstRowFirstColumn="0" w:firstRowLastColumn="0" w:lastRowFirstColumn="0" w:lastRowLastColumn="0"/>
              <w:rPr>
                <w:lang w:eastAsia="zh-CN"/>
              </w:rPr>
            </w:pPr>
            <w:r>
              <w:t>调用</w:t>
            </w:r>
            <w:r w:rsidRPr="00D06058">
              <w:t>NETSDK_SearchDevice</w:t>
            </w:r>
            <w:r>
              <w:t>的时候传递给</w:t>
            </w:r>
            <w:r>
              <w:rPr>
                <w:rFonts w:hint="eastAsia"/>
                <w:lang w:eastAsia="zh-CN"/>
              </w:rPr>
              <w:t>l</w:t>
            </w:r>
            <w:r>
              <w:rPr>
                <w:lang w:eastAsia="zh-CN"/>
              </w:rPr>
              <w:t>Param</w:t>
            </w:r>
            <w:r>
              <w:rPr>
                <w:lang w:eastAsia="zh-CN"/>
              </w:rPr>
              <w:t>的值</w:t>
            </w:r>
          </w:p>
        </w:tc>
      </w:tr>
    </w:tbl>
    <w:p w:rsidR="00DF53EB" w:rsidRDefault="00A77F4A" w:rsidP="003F1E60">
      <w:r>
        <w:t>函数在执行当中每找到一台设备就</w:t>
      </w:r>
      <w:r w:rsidR="00C70E8B">
        <w:t>会通过</w:t>
      </w:r>
      <w:r>
        <w:t>回调函数</w:t>
      </w:r>
      <w:r w:rsidR="0040613D">
        <w:t>通知用户，用户可以保存设备相关信息以便在后续的执行中使用。</w:t>
      </w:r>
    </w:p>
    <w:p w:rsidR="00B75172" w:rsidRDefault="00B75172" w:rsidP="00B75172">
      <w:pPr>
        <w:pStyle w:val="3"/>
      </w:pPr>
      <w:bookmarkStart w:id="16" w:name="_Toc121494701"/>
      <w:bookmarkStart w:id="17" w:name="_Ref134438755"/>
      <w:r>
        <w:t>NETSDK_Login</w:t>
      </w:r>
      <w:bookmarkEnd w:id="16"/>
      <w:bookmarkEnd w:id="17"/>
    </w:p>
    <w:p w:rsidR="00B75172" w:rsidRDefault="00B75172" w:rsidP="00B75172">
      <w:pPr>
        <w:pStyle w:val="4"/>
      </w:pPr>
      <w:r>
        <w:rPr>
          <w:rFonts w:hint="eastAsia"/>
        </w:rPr>
        <w:t>目的</w:t>
      </w:r>
    </w:p>
    <w:p w:rsidR="00B75172" w:rsidRDefault="00F25946" w:rsidP="00B75172">
      <w:r>
        <w:rPr>
          <w:rFonts w:hint="eastAsia"/>
        </w:rPr>
        <w:t>登录目标</w:t>
      </w:r>
      <w:r>
        <w:rPr>
          <w:rFonts w:hint="eastAsia"/>
        </w:rPr>
        <w:t>IPC</w:t>
      </w:r>
      <w:r>
        <w:rPr>
          <w:rFonts w:hint="eastAsia"/>
        </w:rPr>
        <w:t>，创建有效会话句柄</w:t>
      </w:r>
    </w:p>
    <w:p w:rsidR="00B75172" w:rsidRDefault="00B75172" w:rsidP="00B75172">
      <w:pPr>
        <w:pStyle w:val="4"/>
      </w:pPr>
      <w:r>
        <w:t>语法</w:t>
      </w:r>
    </w:p>
    <w:p w:rsidR="00B75172" w:rsidRPr="00B75172" w:rsidRDefault="00B75172" w:rsidP="00B75172">
      <w:pPr>
        <w:shd w:val="clear" w:color="auto" w:fill="242424"/>
        <w:spacing w:before="0" w:line="255" w:lineRule="atLeast"/>
        <w:rPr>
          <w:rFonts w:ascii="FiraCode NF" w:eastAsia="宋体" w:hAnsi="FiraCode NF" w:cs="宋体"/>
          <w:color w:val="F8F8F2"/>
          <w:kern w:val="0"/>
          <w:sz w:val="18"/>
          <w:szCs w:val="18"/>
          <w14:ligatures w14:val="none"/>
        </w:rPr>
      </w:pPr>
      <w:r w:rsidRPr="00B75172">
        <w:rPr>
          <w:rFonts w:ascii="FiraCode NF" w:eastAsia="宋体" w:hAnsi="FiraCode NF" w:cs="宋体"/>
          <w:i/>
          <w:iCs/>
          <w:color w:val="66D9EF"/>
          <w:kern w:val="0"/>
          <w:sz w:val="18"/>
          <w:szCs w:val="18"/>
          <w14:ligatures w14:val="none"/>
        </w:rPr>
        <w:t>IPSDK_HLOGIN</w:t>
      </w:r>
      <w:r w:rsidR="008D769D" w:rsidRPr="00B75172">
        <w:rPr>
          <w:rFonts w:ascii="FiraCode NF" w:eastAsia="宋体" w:hAnsi="FiraCode NF" w:cs="宋体"/>
          <w:color w:val="A6E22E"/>
          <w:kern w:val="0"/>
          <w:sz w:val="18"/>
          <w:szCs w:val="18"/>
          <w14:ligatures w14:val="none"/>
        </w:rPr>
        <w:t xml:space="preserve"> </w:t>
      </w:r>
      <w:r w:rsidRPr="00B75172">
        <w:rPr>
          <w:rFonts w:ascii="FiraCode NF" w:eastAsia="宋体" w:hAnsi="FiraCode NF" w:cs="宋体"/>
          <w:color w:val="A6E22E"/>
          <w:kern w:val="0"/>
          <w:sz w:val="18"/>
          <w:szCs w:val="18"/>
          <w14:ligatures w14:val="none"/>
        </w:rPr>
        <w:t>NETSDK_Login</w:t>
      </w:r>
      <w:r w:rsidRPr="00B75172">
        <w:rPr>
          <w:rFonts w:ascii="FiraCode NF" w:eastAsia="宋体" w:hAnsi="FiraCode NF" w:cs="宋体"/>
          <w:color w:val="F8F8F2"/>
          <w:kern w:val="0"/>
          <w:sz w:val="18"/>
          <w:szCs w:val="18"/>
          <w14:ligatures w14:val="none"/>
        </w:rPr>
        <w:t>(</w:t>
      </w:r>
      <w:r w:rsidRPr="00B75172">
        <w:rPr>
          <w:rFonts w:ascii="FiraCode NF" w:eastAsia="宋体" w:hAnsi="FiraCode NF" w:cs="宋体"/>
          <w:color w:val="F92672"/>
          <w:kern w:val="0"/>
          <w:sz w:val="18"/>
          <w:szCs w:val="18"/>
          <w14:ligatures w14:val="none"/>
        </w:rPr>
        <w:t>const</w:t>
      </w:r>
      <w:r w:rsidRPr="00B75172">
        <w:rPr>
          <w:rFonts w:ascii="FiraCode NF" w:eastAsia="宋体" w:hAnsi="FiraCode NF" w:cs="宋体"/>
          <w:color w:val="F8F8F2"/>
          <w:kern w:val="0"/>
          <w:sz w:val="18"/>
          <w:szCs w:val="18"/>
          <w14:ligatures w14:val="none"/>
        </w:rPr>
        <w:t xml:space="preserve"> </w:t>
      </w:r>
      <w:r w:rsidRPr="00B75172">
        <w:rPr>
          <w:rFonts w:ascii="FiraCode NF" w:eastAsia="宋体" w:hAnsi="FiraCode NF" w:cs="宋体"/>
          <w:i/>
          <w:iCs/>
          <w:color w:val="66D9EF"/>
          <w:kern w:val="0"/>
          <w:sz w:val="18"/>
          <w:szCs w:val="18"/>
          <w14:ligatures w14:val="none"/>
        </w:rPr>
        <w:t>IPSDK_Char</w:t>
      </w:r>
      <w:r w:rsidRPr="00B75172">
        <w:rPr>
          <w:rFonts w:ascii="FiraCode NF" w:eastAsia="宋体" w:hAnsi="FiraCode NF" w:cs="宋体"/>
          <w:color w:val="F92672"/>
          <w:kern w:val="0"/>
          <w:sz w:val="18"/>
          <w:szCs w:val="18"/>
          <w14:ligatures w14:val="none"/>
        </w:rPr>
        <w:t>*</w:t>
      </w:r>
      <w:r w:rsidRPr="00B75172">
        <w:rPr>
          <w:rFonts w:ascii="FiraCode NF" w:eastAsia="宋体" w:hAnsi="FiraCode NF" w:cs="宋体"/>
          <w:color w:val="F8F8F2"/>
          <w:kern w:val="0"/>
          <w:sz w:val="18"/>
          <w:szCs w:val="18"/>
          <w14:ligatures w14:val="none"/>
        </w:rPr>
        <w:t xml:space="preserve"> </w:t>
      </w:r>
      <w:r w:rsidRPr="00B75172">
        <w:rPr>
          <w:rFonts w:ascii="FiraCode NF" w:eastAsia="宋体" w:hAnsi="FiraCode NF" w:cs="宋体"/>
          <w:i/>
          <w:iCs/>
          <w:color w:val="FD971F"/>
          <w:kern w:val="0"/>
          <w:sz w:val="18"/>
          <w:szCs w:val="18"/>
          <w14:ligatures w14:val="none"/>
        </w:rPr>
        <w:t>pstrHostAddr</w:t>
      </w:r>
      <w:r w:rsidRPr="00B75172">
        <w:rPr>
          <w:rFonts w:ascii="FiraCode NF" w:eastAsia="宋体" w:hAnsi="FiraCode NF" w:cs="宋体"/>
          <w:color w:val="F8F8F2"/>
          <w:kern w:val="0"/>
          <w:sz w:val="18"/>
          <w:szCs w:val="18"/>
          <w14:ligatures w14:val="none"/>
        </w:rPr>
        <w:t xml:space="preserve">, </w:t>
      </w:r>
      <w:r w:rsidRPr="00B75172">
        <w:rPr>
          <w:rFonts w:ascii="FiraCode NF" w:eastAsia="宋体" w:hAnsi="FiraCode NF" w:cs="宋体"/>
          <w:i/>
          <w:iCs/>
          <w:color w:val="66D9EF"/>
          <w:kern w:val="0"/>
          <w:sz w:val="18"/>
          <w:szCs w:val="18"/>
          <w14:ligatures w14:val="none"/>
        </w:rPr>
        <w:t>IPSDK_Int</w:t>
      </w:r>
      <w:r w:rsidRPr="00B75172">
        <w:rPr>
          <w:rFonts w:ascii="FiraCode NF" w:eastAsia="宋体" w:hAnsi="FiraCode NF" w:cs="宋体"/>
          <w:color w:val="F8F8F2"/>
          <w:kern w:val="0"/>
          <w:sz w:val="18"/>
          <w:szCs w:val="18"/>
          <w14:ligatures w14:val="none"/>
        </w:rPr>
        <w:t xml:space="preserve"> </w:t>
      </w:r>
      <w:r w:rsidRPr="00B75172">
        <w:rPr>
          <w:rFonts w:ascii="FiraCode NF" w:eastAsia="宋体" w:hAnsi="FiraCode NF" w:cs="宋体"/>
          <w:i/>
          <w:iCs/>
          <w:color w:val="FD971F"/>
          <w:kern w:val="0"/>
          <w:sz w:val="18"/>
          <w:szCs w:val="18"/>
          <w14:ligatures w14:val="none"/>
        </w:rPr>
        <w:t>nSessionPort</w:t>
      </w:r>
      <w:r w:rsidRPr="00B75172">
        <w:rPr>
          <w:rFonts w:ascii="FiraCode NF" w:eastAsia="宋体" w:hAnsi="FiraCode NF" w:cs="宋体"/>
          <w:color w:val="F8F8F2"/>
          <w:kern w:val="0"/>
          <w:sz w:val="18"/>
          <w:szCs w:val="18"/>
          <w14:ligatures w14:val="none"/>
        </w:rPr>
        <w:t xml:space="preserve">, </w:t>
      </w:r>
      <w:r w:rsidRPr="00B75172">
        <w:rPr>
          <w:rFonts w:ascii="FiraCode NF" w:eastAsia="宋体" w:hAnsi="FiraCode NF" w:cs="宋体"/>
          <w:i/>
          <w:iCs/>
          <w:color w:val="66D9EF"/>
          <w:kern w:val="0"/>
          <w:sz w:val="18"/>
          <w:szCs w:val="18"/>
          <w14:ligatures w14:val="none"/>
        </w:rPr>
        <w:t>IPSDK_Int</w:t>
      </w:r>
      <w:r w:rsidRPr="00B75172">
        <w:rPr>
          <w:rFonts w:ascii="FiraCode NF" w:eastAsia="宋体" w:hAnsi="FiraCode NF" w:cs="宋体"/>
          <w:color w:val="F8F8F2"/>
          <w:kern w:val="0"/>
          <w:sz w:val="18"/>
          <w:szCs w:val="18"/>
          <w14:ligatures w14:val="none"/>
        </w:rPr>
        <w:t xml:space="preserve"> </w:t>
      </w:r>
      <w:r w:rsidRPr="00B75172">
        <w:rPr>
          <w:rFonts w:ascii="FiraCode NF" w:eastAsia="宋体" w:hAnsi="FiraCode NF" w:cs="宋体"/>
          <w:i/>
          <w:iCs/>
          <w:color w:val="FD971F"/>
          <w:kern w:val="0"/>
          <w:sz w:val="18"/>
          <w:szCs w:val="18"/>
          <w14:ligatures w14:val="none"/>
        </w:rPr>
        <w:t>nStreamPort</w:t>
      </w:r>
      <w:r w:rsidRPr="00B75172">
        <w:rPr>
          <w:rFonts w:ascii="FiraCode NF" w:eastAsia="宋体" w:hAnsi="FiraCode NF" w:cs="宋体"/>
          <w:color w:val="F8F8F2"/>
          <w:kern w:val="0"/>
          <w:sz w:val="18"/>
          <w:szCs w:val="18"/>
          <w14:ligatures w14:val="none"/>
        </w:rPr>
        <w:t xml:space="preserve">, </w:t>
      </w:r>
      <w:r w:rsidRPr="00B75172">
        <w:rPr>
          <w:rFonts w:ascii="FiraCode NF" w:eastAsia="宋体" w:hAnsi="FiraCode NF" w:cs="宋体"/>
          <w:color w:val="F92672"/>
          <w:kern w:val="0"/>
          <w:sz w:val="18"/>
          <w:szCs w:val="18"/>
          <w14:ligatures w14:val="none"/>
        </w:rPr>
        <w:t>const</w:t>
      </w:r>
      <w:r w:rsidRPr="00B75172">
        <w:rPr>
          <w:rFonts w:ascii="FiraCode NF" w:eastAsia="宋体" w:hAnsi="FiraCode NF" w:cs="宋体"/>
          <w:color w:val="F8F8F2"/>
          <w:kern w:val="0"/>
          <w:sz w:val="18"/>
          <w:szCs w:val="18"/>
          <w14:ligatures w14:val="none"/>
        </w:rPr>
        <w:t xml:space="preserve"> </w:t>
      </w:r>
      <w:r w:rsidRPr="00B75172">
        <w:rPr>
          <w:rFonts w:ascii="FiraCode NF" w:eastAsia="宋体" w:hAnsi="FiraCode NF" w:cs="宋体"/>
          <w:i/>
          <w:iCs/>
          <w:color w:val="66D9EF"/>
          <w:kern w:val="0"/>
          <w:sz w:val="18"/>
          <w:szCs w:val="18"/>
          <w14:ligatures w14:val="none"/>
        </w:rPr>
        <w:t>IPSDK_Char</w:t>
      </w:r>
      <w:r w:rsidRPr="00B75172">
        <w:rPr>
          <w:rFonts w:ascii="FiraCode NF" w:eastAsia="宋体" w:hAnsi="FiraCode NF" w:cs="宋体"/>
          <w:color w:val="F92672"/>
          <w:kern w:val="0"/>
          <w:sz w:val="18"/>
          <w:szCs w:val="18"/>
          <w14:ligatures w14:val="none"/>
        </w:rPr>
        <w:t>*</w:t>
      </w:r>
      <w:r w:rsidRPr="00B75172">
        <w:rPr>
          <w:rFonts w:ascii="FiraCode NF" w:eastAsia="宋体" w:hAnsi="FiraCode NF" w:cs="宋体"/>
          <w:color w:val="F8F8F2"/>
          <w:kern w:val="0"/>
          <w:sz w:val="18"/>
          <w:szCs w:val="18"/>
          <w14:ligatures w14:val="none"/>
        </w:rPr>
        <w:t xml:space="preserve"> </w:t>
      </w:r>
      <w:r w:rsidRPr="00B75172">
        <w:rPr>
          <w:rFonts w:ascii="FiraCode NF" w:eastAsia="宋体" w:hAnsi="FiraCode NF" w:cs="宋体"/>
          <w:i/>
          <w:iCs/>
          <w:color w:val="FD971F"/>
          <w:kern w:val="0"/>
          <w:sz w:val="18"/>
          <w:szCs w:val="18"/>
          <w14:ligatures w14:val="none"/>
        </w:rPr>
        <w:t>pstrUserName</w:t>
      </w:r>
      <w:r w:rsidRPr="00B75172">
        <w:rPr>
          <w:rFonts w:ascii="FiraCode NF" w:eastAsia="宋体" w:hAnsi="FiraCode NF" w:cs="宋体"/>
          <w:color w:val="F8F8F2"/>
          <w:kern w:val="0"/>
          <w:sz w:val="18"/>
          <w:szCs w:val="18"/>
          <w14:ligatures w14:val="none"/>
        </w:rPr>
        <w:t xml:space="preserve">, </w:t>
      </w:r>
      <w:r w:rsidRPr="00B75172">
        <w:rPr>
          <w:rFonts w:ascii="FiraCode NF" w:eastAsia="宋体" w:hAnsi="FiraCode NF" w:cs="宋体"/>
          <w:color w:val="F92672"/>
          <w:kern w:val="0"/>
          <w:sz w:val="18"/>
          <w:szCs w:val="18"/>
          <w14:ligatures w14:val="none"/>
        </w:rPr>
        <w:t>const</w:t>
      </w:r>
      <w:r w:rsidRPr="00B75172">
        <w:rPr>
          <w:rFonts w:ascii="FiraCode NF" w:eastAsia="宋体" w:hAnsi="FiraCode NF" w:cs="宋体"/>
          <w:color w:val="F8F8F2"/>
          <w:kern w:val="0"/>
          <w:sz w:val="18"/>
          <w:szCs w:val="18"/>
          <w14:ligatures w14:val="none"/>
        </w:rPr>
        <w:t xml:space="preserve"> </w:t>
      </w:r>
      <w:r w:rsidRPr="00B75172">
        <w:rPr>
          <w:rFonts w:ascii="FiraCode NF" w:eastAsia="宋体" w:hAnsi="FiraCode NF" w:cs="宋体"/>
          <w:i/>
          <w:iCs/>
          <w:color w:val="66D9EF"/>
          <w:kern w:val="0"/>
          <w:sz w:val="18"/>
          <w:szCs w:val="18"/>
          <w14:ligatures w14:val="none"/>
        </w:rPr>
        <w:t>IPSDK_Char</w:t>
      </w:r>
      <w:r w:rsidRPr="00B75172">
        <w:rPr>
          <w:rFonts w:ascii="FiraCode NF" w:eastAsia="宋体" w:hAnsi="FiraCode NF" w:cs="宋体"/>
          <w:color w:val="F92672"/>
          <w:kern w:val="0"/>
          <w:sz w:val="18"/>
          <w:szCs w:val="18"/>
          <w14:ligatures w14:val="none"/>
        </w:rPr>
        <w:t>*</w:t>
      </w:r>
      <w:r w:rsidRPr="00B75172">
        <w:rPr>
          <w:rFonts w:ascii="FiraCode NF" w:eastAsia="宋体" w:hAnsi="FiraCode NF" w:cs="宋体"/>
          <w:color w:val="F8F8F2"/>
          <w:kern w:val="0"/>
          <w:sz w:val="18"/>
          <w:szCs w:val="18"/>
          <w14:ligatures w14:val="none"/>
        </w:rPr>
        <w:t xml:space="preserve"> </w:t>
      </w:r>
      <w:r w:rsidRPr="00B75172">
        <w:rPr>
          <w:rFonts w:ascii="FiraCode NF" w:eastAsia="宋体" w:hAnsi="FiraCode NF" w:cs="宋体"/>
          <w:i/>
          <w:iCs/>
          <w:color w:val="FD971F"/>
          <w:kern w:val="0"/>
          <w:sz w:val="18"/>
          <w:szCs w:val="18"/>
          <w14:ligatures w14:val="none"/>
        </w:rPr>
        <w:t>pstrPassword</w:t>
      </w:r>
      <w:r w:rsidRPr="00B75172">
        <w:rPr>
          <w:rFonts w:ascii="FiraCode NF" w:eastAsia="宋体" w:hAnsi="FiraCode NF" w:cs="宋体"/>
          <w:color w:val="F8F8F2"/>
          <w:kern w:val="0"/>
          <w:sz w:val="18"/>
          <w:szCs w:val="18"/>
          <w14:ligatures w14:val="none"/>
        </w:rPr>
        <w:t xml:space="preserve">, </w:t>
      </w:r>
      <w:r w:rsidRPr="00B75172">
        <w:rPr>
          <w:rFonts w:ascii="FiraCode NF" w:eastAsia="宋体" w:hAnsi="FiraCode NF" w:cs="宋体"/>
          <w:i/>
          <w:iCs/>
          <w:color w:val="66D9EF"/>
          <w:kern w:val="0"/>
          <w:sz w:val="18"/>
          <w:szCs w:val="18"/>
          <w14:ligatures w14:val="none"/>
        </w:rPr>
        <w:t>IPSDK_PVoid</w:t>
      </w:r>
      <w:r w:rsidRPr="00B75172">
        <w:rPr>
          <w:rFonts w:ascii="FiraCode NF" w:eastAsia="宋体" w:hAnsi="FiraCode NF" w:cs="宋体"/>
          <w:color w:val="F8F8F2"/>
          <w:kern w:val="0"/>
          <w:sz w:val="18"/>
          <w:szCs w:val="18"/>
          <w14:ligatures w14:val="none"/>
        </w:rPr>
        <w:t xml:space="preserve"> </w:t>
      </w:r>
      <w:r w:rsidRPr="00B75172">
        <w:rPr>
          <w:rFonts w:ascii="FiraCode NF" w:eastAsia="宋体" w:hAnsi="FiraCode NF" w:cs="宋体"/>
          <w:i/>
          <w:iCs/>
          <w:color w:val="FD971F"/>
          <w:kern w:val="0"/>
          <w:sz w:val="18"/>
          <w:szCs w:val="18"/>
          <w14:ligatures w14:val="none"/>
        </w:rPr>
        <w:t>lParam</w:t>
      </w:r>
      <w:r w:rsidRPr="00B75172">
        <w:rPr>
          <w:rFonts w:ascii="FiraCode NF" w:eastAsia="宋体" w:hAnsi="FiraCode NF" w:cs="宋体"/>
          <w:color w:val="F8F8F2"/>
          <w:kern w:val="0"/>
          <w:sz w:val="18"/>
          <w:szCs w:val="18"/>
          <w14:ligatures w14:val="none"/>
        </w:rPr>
        <w:t>);</w:t>
      </w:r>
    </w:p>
    <w:p w:rsidR="00B75172" w:rsidRPr="00B75172" w:rsidRDefault="00B75172" w:rsidP="00B75172">
      <w:pPr>
        <w:pStyle w:val="aff4"/>
      </w:pPr>
    </w:p>
    <w:p w:rsidR="00B75172" w:rsidRDefault="00B75172" w:rsidP="00B75172">
      <w:pPr>
        <w:pStyle w:val="4"/>
      </w:pPr>
      <w:r>
        <w:t>描述</w:t>
      </w:r>
    </w:p>
    <w:p w:rsidR="00B75172" w:rsidRDefault="00B75172" w:rsidP="00B75172">
      <w:r>
        <w:t>初始化</w:t>
      </w:r>
      <w:r w:rsidR="00F25946">
        <w:t>会话，建立和</w:t>
      </w:r>
      <w:r w:rsidR="00F25946">
        <w:t>IPC</w:t>
      </w:r>
      <w:r w:rsidR="00F25946">
        <w:t>通信的渠道，同时</w:t>
      </w:r>
      <w:r w:rsidR="00F25946">
        <w:t>IPC</w:t>
      </w:r>
      <w:r w:rsidR="00F25946">
        <w:t>会校验用户的有效性</w:t>
      </w:r>
    </w:p>
    <w:p w:rsidR="00B75172" w:rsidRDefault="00B75172" w:rsidP="00B75172">
      <w:pPr>
        <w:pStyle w:val="4"/>
      </w:pPr>
      <w:r>
        <w:t>参数</w:t>
      </w:r>
    </w:p>
    <w:tbl>
      <w:tblPr>
        <w:tblStyle w:val="af9"/>
        <w:tblW w:w="0" w:type="auto"/>
        <w:tblLook w:val="04A0" w:firstRow="1" w:lastRow="0" w:firstColumn="1" w:lastColumn="0" w:noHBand="0" w:noVBand="1"/>
      </w:tblPr>
      <w:tblGrid>
        <w:gridCol w:w="1931"/>
        <w:gridCol w:w="1774"/>
        <w:gridCol w:w="1774"/>
        <w:gridCol w:w="2524"/>
      </w:tblGrid>
      <w:tr w:rsidR="00F25946" w:rsidTr="00967E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1" w:type="dxa"/>
          </w:tcPr>
          <w:p w:rsidR="00F25946" w:rsidRDefault="00F25946" w:rsidP="00967E41">
            <w:r>
              <w:rPr>
                <w:rFonts w:hint="eastAsia"/>
              </w:rPr>
              <w:t>参数</w:t>
            </w:r>
          </w:p>
        </w:tc>
        <w:tc>
          <w:tcPr>
            <w:tcW w:w="1774" w:type="dxa"/>
          </w:tcPr>
          <w:p w:rsidR="00F25946" w:rsidRDefault="00F25946" w:rsidP="00967E41">
            <w:pPr>
              <w:cnfStyle w:val="100000000000" w:firstRow="1" w:lastRow="0" w:firstColumn="0" w:lastColumn="0" w:oddVBand="0" w:evenVBand="0" w:oddHBand="0" w:evenHBand="0" w:firstRowFirstColumn="0" w:firstRowLastColumn="0" w:lastRowFirstColumn="0" w:lastRowLastColumn="0"/>
            </w:pPr>
            <w:r>
              <w:rPr>
                <w:rFonts w:hint="eastAsia"/>
              </w:rPr>
              <w:t>取值范围</w:t>
            </w:r>
          </w:p>
        </w:tc>
        <w:tc>
          <w:tcPr>
            <w:tcW w:w="1774" w:type="dxa"/>
          </w:tcPr>
          <w:p w:rsidR="00F25946" w:rsidRDefault="00F25946" w:rsidP="00967E41">
            <w:pPr>
              <w:cnfStyle w:val="100000000000" w:firstRow="1" w:lastRow="0" w:firstColumn="0" w:lastColumn="0" w:oddVBand="0" w:evenVBand="0" w:oddHBand="0" w:evenHBand="0" w:firstRowFirstColumn="0" w:firstRowLastColumn="0" w:lastRowFirstColumn="0" w:lastRowLastColumn="0"/>
              <w:rPr>
                <w:lang w:eastAsia="zh-CN"/>
              </w:rPr>
            </w:pPr>
            <w:r>
              <w:rPr>
                <w:rFonts w:hint="eastAsia"/>
              </w:rPr>
              <w:t>输入</w:t>
            </w:r>
            <w:r>
              <w:rPr>
                <w:rFonts w:hint="eastAsia"/>
                <w:lang w:eastAsia="zh-CN"/>
              </w:rPr>
              <w:t>/</w:t>
            </w:r>
            <w:r>
              <w:rPr>
                <w:rFonts w:hint="eastAsia"/>
                <w:lang w:eastAsia="zh-CN"/>
              </w:rPr>
              <w:t>输出</w:t>
            </w:r>
          </w:p>
        </w:tc>
        <w:tc>
          <w:tcPr>
            <w:tcW w:w="2524" w:type="dxa"/>
          </w:tcPr>
          <w:p w:rsidR="00F25946" w:rsidRDefault="00F25946" w:rsidP="00967E41">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F25946" w:rsidTr="00967E41">
        <w:tc>
          <w:tcPr>
            <w:cnfStyle w:val="001000000000" w:firstRow="0" w:lastRow="0" w:firstColumn="1" w:lastColumn="0" w:oddVBand="0" w:evenVBand="0" w:oddHBand="0" w:evenHBand="0" w:firstRowFirstColumn="0" w:firstRowLastColumn="0" w:lastRowFirstColumn="0" w:lastRowLastColumn="0"/>
            <w:tcW w:w="1931" w:type="dxa"/>
          </w:tcPr>
          <w:p w:rsidR="00F25946" w:rsidRDefault="00F25946" w:rsidP="00967E41">
            <w:pPr>
              <w:rPr>
                <w:lang w:eastAsia="zh-CN"/>
              </w:rPr>
            </w:pPr>
            <w:r>
              <w:rPr>
                <w:lang w:eastAsia="zh-CN"/>
              </w:rPr>
              <w:t>pstrHostAddr</w:t>
            </w:r>
          </w:p>
        </w:tc>
        <w:tc>
          <w:tcPr>
            <w:tcW w:w="1774" w:type="dxa"/>
          </w:tcPr>
          <w:p w:rsidR="00F25946" w:rsidRDefault="00F25946" w:rsidP="00967E41">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w:t>
            </w:r>
          </w:p>
        </w:tc>
        <w:tc>
          <w:tcPr>
            <w:tcW w:w="1774" w:type="dxa"/>
          </w:tcPr>
          <w:p w:rsidR="00F25946" w:rsidRDefault="00F25946" w:rsidP="00967E41">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输入</w:t>
            </w:r>
          </w:p>
        </w:tc>
        <w:tc>
          <w:tcPr>
            <w:tcW w:w="2524" w:type="dxa"/>
          </w:tcPr>
          <w:p w:rsidR="00F25946" w:rsidRDefault="00F25946" w:rsidP="00967E41">
            <w:pPr>
              <w:cnfStyle w:val="000000000000" w:firstRow="0" w:lastRow="0" w:firstColumn="0" w:lastColumn="0" w:oddVBand="0" w:evenVBand="0" w:oddHBand="0" w:evenHBand="0" w:firstRowFirstColumn="0" w:firstRowLastColumn="0" w:lastRowFirstColumn="0" w:lastRowLastColumn="0"/>
            </w:pPr>
            <w:r>
              <w:rPr>
                <w:rFonts w:hint="eastAsia"/>
                <w:lang w:eastAsia="zh-CN"/>
              </w:rPr>
              <w:t>目标</w:t>
            </w:r>
            <w:r>
              <w:rPr>
                <w:rFonts w:hint="eastAsia"/>
                <w:lang w:eastAsia="zh-CN"/>
              </w:rPr>
              <w:t>IPD</w:t>
            </w:r>
            <w:r>
              <w:rPr>
                <w:rFonts w:hint="eastAsia"/>
                <w:lang w:eastAsia="zh-CN"/>
              </w:rPr>
              <w:t>的</w:t>
            </w:r>
            <w:r>
              <w:rPr>
                <w:rFonts w:hint="eastAsia"/>
                <w:lang w:eastAsia="zh-CN"/>
              </w:rPr>
              <w:t>IP</w:t>
            </w:r>
            <w:r>
              <w:rPr>
                <w:rFonts w:hint="eastAsia"/>
              </w:rPr>
              <w:t>地址</w:t>
            </w:r>
          </w:p>
        </w:tc>
      </w:tr>
      <w:tr w:rsidR="00F25946" w:rsidTr="00967E41">
        <w:tc>
          <w:tcPr>
            <w:cnfStyle w:val="001000000000" w:firstRow="0" w:lastRow="0" w:firstColumn="1" w:lastColumn="0" w:oddVBand="0" w:evenVBand="0" w:oddHBand="0" w:evenHBand="0" w:firstRowFirstColumn="0" w:firstRowLastColumn="0" w:lastRowFirstColumn="0" w:lastRowLastColumn="0"/>
            <w:tcW w:w="1931" w:type="dxa"/>
          </w:tcPr>
          <w:p w:rsidR="00F25946" w:rsidRDefault="00F25946" w:rsidP="00967E41">
            <w:pPr>
              <w:rPr>
                <w:lang w:eastAsia="zh-CN"/>
              </w:rPr>
            </w:pPr>
            <w:r>
              <w:rPr>
                <w:lang w:eastAsia="zh-CN"/>
              </w:rPr>
              <w:t>nSessionPort</w:t>
            </w:r>
          </w:p>
        </w:tc>
        <w:tc>
          <w:tcPr>
            <w:tcW w:w="1774" w:type="dxa"/>
          </w:tcPr>
          <w:p w:rsidR="00F25946" w:rsidRDefault="00F25946" w:rsidP="00967E41">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1</w:t>
            </w:r>
            <w:r>
              <w:rPr>
                <w:lang w:eastAsia="zh-CN"/>
              </w:rPr>
              <w:t>-65535</w:t>
            </w:r>
          </w:p>
        </w:tc>
        <w:tc>
          <w:tcPr>
            <w:tcW w:w="1774" w:type="dxa"/>
          </w:tcPr>
          <w:p w:rsidR="00F25946" w:rsidRDefault="00F25946" w:rsidP="00967E41">
            <w:pPr>
              <w:cnfStyle w:val="000000000000" w:firstRow="0" w:lastRow="0" w:firstColumn="0" w:lastColumn="0" w:oddVBand="0" w:evenVBand="0" w:oddHBand="0" w:evenHBand="0" w:firstRowFirstColumn="0" w:firstRowLastColumn="0" w:lastRowFirstColumn="0" w:lastRowLastColumn="0"/>
            </w:pPr>
            <w:r>
              <w:rPr>
                <w:rFonts w:hint="eastAsia"/>
              </w:rPr>
              <w:t>输入</w:t>
            </w:r>
          </w:p>
        </w:tc>
        <w:tc>
          <w:tcPr>
            <w:tcW w:w="2524" w:type="dxa"/>
          </w:tcPr>
          <w:p w:rsidR="00F25946" w:rsidRPr="00F25946" w:rsidRDefault="00F25946" w:rsidP="00967E41">
            <w:pPr>
              <w:cnfStyle w:val="000000000000" w:firstRow="0" w:lastRow="0" w:firstColumn="0" w:lastColumn="0" w:oddVBand="0" w:evenVBand="0" w:oddHBand="0" w:evenHBand="0" w:firstRowFirstColumn="0" w:firstRowLastColumn="0" w:lastRowFirstColumn="0" w:lastRowLastColumn="0"/>
              <w:rPr>
                <w:rFonts w:eastAsia="MS Gothic"/>
              </w:rPr>
            </w:pPr>
            <w:r>
              <w:rPr>
                <w:rFonts w:hint="eastAsia"/>
              </w:rPr>
              <w:t>通话端口</w:t>
            </w:r>
          </w:p>
        </w:tc>
      </w:tr>
      <w:tr w:rsidR="00F25946" w:rsidTr="00967E41">
        <w:tc>
          <w:tcPr>
            <w:cnfStyle w:val="001000000000" w:firstRow="0" w:lastRow="0" w:firstColumn="1" w:lastColumn="0" w:oddVBand="0" w:evenVBand="0" w:oddHBand="0" w:evenHBand="0" w:firstRowFirstColumn="0" w:firstRowLastColumn="0" w:lastRowFirstColumn="0" w:lastRowLastColumn="0"/>
            <w:tcW w:w="1931" w:type="dxa"/>
          </w:tcPr>
          <w:p w:rsidR="00F25946" w:rsidRDefault="00F25946" w:rsidP="00967E41">
            <w:pPr>
              <w:rPr>
                <w:lang w:eastAsia="zh-CN"/>
              </w:rPr>
            </w:pPr>
            <w:r>
              <w:rPr>
                <w:rFonts w:hint="eastAsia"/>
                <w:lang w:eastAsia="zh-CN"/>
              </w:rPr>
              <w:t>n</w:t>
            </w:r>
            <w:r>
              <w:rPr>
                <w:lang w:eastAsia="zh-CN"/>
              </w:rPr>
              <w:t>StreamPort</w:t>
            </w:r>
          </w:p>
        </w:tc>
        <w:tc>
          <w:tcPr>
            <w:tcW w:w="1774" w:type="dxa"/>
          </w:tcPr>
          <w:p w:rsidR="00F25946" w:rsidRDefault="00F25946" w:rsidP="00967E41">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1-65535</w:t>
            </w:r>
          </w:p>
        </w:tc>
        <w:tc>
          <w:tcPr>
            <w:tcW w:w="1774" w:type="dxa"/>
          </w:tcPr>
          <w:p w:rsidR="00F25946" w:rsidRDefault="00F25946" w:rsidP="00967E41">
            <w:pPr>
              <w:cnfStyle w:val="000000000000" w:firstRow="0" w:lastRow="0" w:firstColumn="0" w:lastColumn="0" w:oddVBand="0" w:evenVBand="0" w:oddHBand="0" w:evenHBand="0" w:firstRowFirstColumn="0" w:firstRowLastColumn="0" w:lastRowFirstColumn="0" w:lastRowLastColumn="0"/>
            </w:pPr>
            <w:r>
              <w:rPr>
                <w:rFonts w:hint="eastAsia"/>
              </w:rPr>
              <w:t>输入</w:t>
            </w:r>
          </w:p>
        </w:tc>
        <w:tc>
          <w:tcPr>
            <w:tcW w:w="2524" w:type="dxa"/>
          </w:tcPr>
          <w:p w:rsidR="00F25946" w:rsidRPr="00F25946" w:rsidRDefault="00F25946" w:rsidP="00967E41">
            <w:pPr>
              <w:cnfStyle w:val="000000000000" w:firstRow="0" w:lastRow="0" w:firstColumn="0" w:lastColumn="0" w:oddVBand="0" w:evenVBand="0" w:oddHBand="0" w:evenHBand="0" w:firstRowFirstColumn="0" w:firstRowLastColumn="0" w:lastRowFirstColumn="0" w:lastRowLastColumn="0"/>
              <w:rPr>
                <w:rFonts w:eastAsia="MS Gothic"/>
              </w:rPr>
            </w:pPr>
            <w:r>
              <w:rPr>
                <w:rFonts w:hint="eastAsia"/>
              </w:rPr>
              <w:t>流采集端口</w:t>
            </w:r>
          </w:p>
        </w:tc>
      </w:tr>
      <w:tr w:rsidR="00F25946" w:rsidTr="00967E41">
        <w:tc>
          <w:tcPr>
            <w:cnfStyle w:val="001000000000" w:firstRow="0" w:lastRow="0" w:firstColumn="1" w:lastColumn="0" w:oddVBand="0" w:evenVBand="0" w:oddHBand="0" w:evenHBand="0" w:firstRowFirstColumn="0" w:firstRowLastColumn="0" w:lastRowFirstColumn="0" w:lastRowLastColumn="0"/>
            <w:tcW w:w="1931" w:type="dxa"/>
          </w:tcPr>
          <w:p w:rsidR="00F25946" w:rsidRDefault="00F25946" w:rsidP="00967E41">
            <w:pPr>
              <w:rPr>
                <w:lang w:eastAsia="zh-CN"/>
              </w:rPr>
            </w:pPr>
            <w:r>
              <w:rPr>
                <w:lang w:eastAsia="zh-CN"/>
              </w:rPr>
              <w:t>pstrUserName</w:t>
            </w:r>
          </w:p>
        </w:tc>
        <w:tc>
          <w:tcPr>
            <w:tcW w:w="1774" w:type="dxa"/>
          </w:tcPr>
          <w:p w:rsidR="00F25946" w:rsidRDefault="00F25946" w:rsidP="00967E41">
            <w:pPr>
              <w:cnfStyle w:val="000000000000" w:firstRow="0" w:lastRow="0" w:firstColumn="0" w:lastColumn="0" w:oddVBand="0" w:evenVBand="0" w:oddHBand="0" w:evenHBand="0" w:firstRowFirstColumn="0" w:firstRowLastColumn="0" w:lastRowFirstColumn="0" w:lastRowLastColumn="0"/>
              <w:rPr>
                <w:lang w:eastAsia="zh-CN"/>
              </w:rPr>
            </w:pPr>
          </w:p>
        </w:tc>
        <w:tc>
          <w:tcPr>
            <w:tcW w:w="1774" w:type="dxa"/>
          </w:tcPr>
          <w:p w:rsidR="00F25946" w:rsidRDefault="00F25946" w:rsidP="00967E41">
            <w:pPr>
              <w:cnfStyle w:val="000000000000" w:firstRow="0" w:lastRow="0" w:firstColumn="0" w:lastColumn="0" w:oddVBand="0" w:evenVBand="0" w:oddHBand="0" w:evenHBand="0" w:firstRowFirstColumn="0" w:firstRowLastColumn="0" w:lastRowFirstColumn="0" w:lastRowLastColumn="0"/>
            </w:pPr>
            <w:r>
              <w:rPr>
                <w:rFonts w:hint="eastAsia"/>
              </w:rPr>
              <w:t>输入</w:t>
            </w:r>
          </w:p>
        </w:tc>
        <w:tc>
          <w:tcPr>
            <w:tcW w:w="2524" w:type="dxa"/>
          </w:tcPr>
          <w:p w:rsidR="00F25946" w:rsidRPr="00F25946" w:rsidRDefault="00F25946" w:rsidP="00967E41">
            <w:pPr>
              <w:cnfStyle w:val="000000000000" w:firstRow="0" w:lastRow="0" w:firstColumn="0" w:lastColumn="0" w:oddVBand="0" w:evenVBand="0" w:oddHBand="0" w:evenHBand="0" w:firstRowFirstColumn="0" w:firstRowLastColumn="0" w:lastRowFirstColumn="0" w:lastRowLastColumn="0"/>
              <w:rPr>
                <w:rFonts w:eastAsia="MS Gothic"/>
              </w:rPr>
            </w:pPr>
            <w:r>
              <w:rPr>
                <w:rFonts w:hint="eastAsia"/>
              </w:rPr>
              <w:t>用户名称</w:t>
            </w:r>
          </w:p>
        </w:tc>
      </w:tr>
      <w:tr w:rsidR="00F25946" w:rsidTr="00967E41">
        <w:tc>
          <w:tcPr>
            <w:cnfStyle w:val="001000000000" w:firstRow="0" w:lastRow="0" w:firstColumn="1" w:lastColumn="0" w:oddVBand="0" w:evenVBand="0" w:oddHBand="0" w:evenHBand="0" w:firstRowFirstColumn="0" w:firstRowLastColumn="0" w:lastRowFirstColumn="0" w:lastRowLastColumn="0"/>
            <w:tcW w:w="1931" w:type="dxa"/>
          </w:tcPr>
          <w:p w:rsidR="00F25946" w:rsidRDefault="00F25946" w:rsidP="00967E41">
            <w:pPr>
              <w:rPr>
                <w:lang w:eastAsia="zh-CN"/>
              </w:rPr>
            </w:pPr>
            <w:r>
              <w:rPr>
                <w:rFonts w:hint="eastAsia"/>
                <w:lang w:eastAsia="zh-CN"/>
              </w:rPr>
              <w:lastRenderedPageBreak/>
              <w:t>p</w:t>
            </w:r>
            <w:r>
              <w:rPr>
                <w:lang w:eastAsia="zh-CN"/>
              </w:rPr>
              <w:t>strPassword</w:t>
            </w:r>
          </w:p>
        </w:tc>
        <w:tc>
          <w:tcPr>
            <w:tcW w:w="1774" w:type="dxa"/>
          </w:tcPr>
          <w:p w:rsidR="00F25946" w:rsidRDefault="00F25946" w:rsidP="00967E41">
            <w:pPr>
              <w:cnfStyle w:val="000000000000" w:firstRow="0" w:lastRow="0" w:firstColumn="0" w:lastColumn="0" w:oddVBand="0" w:evenVBand="0" w:oddHBand="0" w:evenHBand="0" w:firstRowFirstColumn="0" w:firstRowLastColumn="0" w:lastRowFirstColumn="0" w:lastRowLastColumn="0"/>
            </w:pPr>
          </w:p>
        </w:tc>
        <w:tc>
          <w:tcPr>
            <w:tcW w:w="1774" w:type="dxa"/>
          </w:tcPr>
          <w:p w:rsidR="00F25946" w:rsidRDefault="00F25946" w:rsidP="00967E41">
            <w:pPr>
              <w:cnfStyle w:val="000000000000" w:firstRow="0" w:lastRow="0" w:firstColumn="0" w:lastColumn="0" w:oddVBand="0" w:evenVBand="0" w:oddHBand="0" w:evenHBand="0" w:firstRowFirstColumn="0" w:firstRowLastColumn="0" w:lastRowFirstColumn="0" w:lastRowLastColumn="0"/>
            </w:pPr>
            <w:r>
              <w:rPr>
                <w:rFonts w:hint="eastAsia"/>
              </w:rPr>
              <w:t>输入</w:t>
            </w:r>
          </w:p>
        </w:tc>
        <w:tc>
          <w:tcPr>
            <w:tcW w:w="2524" w:type="dxa"/>
          </w:tcPr>
          <w:p w:rsidR="00F25946" w:rsidRDefault="00F25946" w:rsidP="00967E41">
            <w:pPr>
              <w:cnfStyle w:val="000000000000" w:firstRow="0" w:lastRow="0" w:firstColumn="0" w:lastColumn="0" w:oddVBand="0" w:evenVBand="0" w:oddHBand="0" w:evenHBand="0" w:firstRowFirstColumn="0" w:firstRowLastColumn="0" w:lastRowFirstColumn="0" w:lastRowLastColumn="0"/>
            </w:pPr>
            <w:r>
              <w:rPr>
                <w:rFonts w:hint="eastAsia"/>
              </w:rPr>
              <w:t>用户密码</w:t>
            </w:r>
          </w:p>
        </w:tc>
      </w:tr>
      <w:tr w:rsidR="00F25946" w:rsidTr="00967E41">
        <w:tc>
          <w:tcPr>
            <w:cnfStyle w:val="001000000000" w:firstRow="0" w:lastRow="0" w:firstColumn="1" w:lastColumn="0" w:oddVBand="0" w:evenVBand="0" w:oddHBand="0" w:evenHBand="0" w:firstRowFirstColumn="0" w:firstRowLastColumn="0" w:lastRowFirstColumn="0" w:lastRowLastColumn="0"/>
            <w:tcW w:w="1931" w:type="dxa"/>
          </w:tcPr>
          <w:p w:rsidR="00F25946" w:rsidRDefault="00F25946" w:rsidP="00967E41">
            <w:pPr>
              <w:rPr>
                <w:lang w:eastAsia="zh-CN"/>
              </w:rPr>
            </w:pPr>
            <w:r>
              <w:rPr>
                <w:rFonts w:hint="eastAsia"/>
                <w:lang w:eastAsia="zh-CN"/>
              </w:rPr>
              <w:t>l</w:t>
            </w:r>
            <w:r>
              <w:rPr>
                <w:lang w:eastAsia="zh-CN"/>
              </w:rPr>
              <w:t>Param</w:t>
            </w:r>
          </w:p>
        </w:tc>
        <w:tc>
          <w:tcPr>
            <w:tcW w:w="1774" w:type="dxa"/>
          </w:tcPr>
          <w:p w:rsidR="00F25946" w:rsidRDefault="00F25946" w:rsidP="00967E41">
            <w:pPr>
              <w:cnfStyle w:val="000000000000" w:firstRow="0" w:lastRow="0" w:firstColumn="0" w:lastColumn="0" w:oddVBand="0" w:evenVBand="0" w:oddHBand="0" w:evenHBand="0" w:firstRowFirstColumn="0" w:firstRowLastColumn="0" w:lastRowFirstColumn="0" w:lastRowLastColumn="0"/>
            </w:pPr>
          </w:p>
        </w:tc>
        <w:tc>
          <w:tcPr>
            <w:tcW w:w="1774" w:type="dxa"/>
          </w:tcPr>
          <w:p w:rsidR="00F25946" w:rsidRDefault="00F25946" w:rsidP="00967E41">
            <w:pPr>
              <w:cnfStyle w:val="000000000000" w:firstRow="0" w:lastRow="0" w:firstColumn="0" w:lastColumn="0" w:oddVBand="0" w:evenVBand="0" w:oddHBand="0" w:evenHBand="0" w:firstRowFirstColumn="0" w:firstRowLastColumn="0" w:lastRowFirstColumn="0" w:lastRowLastColumn="0"/>
            </w:pPr>
          </w:p>
        </w:tc>
        <w:tc>
          <w:tcPr>
            <w:tcW w:w="2524" w:type="dxa"/>
          </w:tcPr>
          <w:p w:rsidR="00F25946" w:rsidRDefault="00F25946" w:rsidP="00967E41">
            <w:pPr>
              <w:cnfStyle w:val="000000000000" w:firstRow="0" w:lastRow="0" w:firstColumn="0" w:lastColumn="0" w:oddVBand="0" w:evenVBand="0" w:oddHBand="0" w:evenHBand="0" w:firstRowFirstColumn="0" w:firstRowLastColumn="0" w:lastRowFirstColumn="0" w:lastRowLastColumn="0"/>
            </w:pPr>
            <w:r>
              <w:rPr>
                <w:rFonts w:hint="eastAsia"/>
              </w:rPr>
              <w:t>保留参数</w:t>
            </w:r>
          </w:p>
        </w:tc>
      </w:tr>
    </w:tbl>
    <w:p w:rsidR="00B75172" w:rsidRDefault="00B75172" w:rsidP="00B75172"/>
    <w:p w:rsidR="00B75172" w:rsidRDefault="00B75172" w:rsidP="00B75172">
      <w:pPr>
        <w:pStyle w:val="4"/>
      </w:pPr>
      <w:r>
        <w:t>返回值</w:t>
      </w:r>
    </w:p>
    <w:tbl>
      <w:tblPr>
        <w:tblStyle w:val="af9"/>
        <w:tblW w:w="0" w:type="auto"/>
        <w:tblLook w:val="04A0" w:firstRow="1" w:lastRow="0" w:firstColumn="1" w:lastColumn="0" w:noHBand="0" w:noVBand="1"/>
      </w:tblPr>
      <w:tblGrid>
        <w:gridCol w:w="4513"/>
        <w:gridCol w:w="4513"/>
      </w:tblGrid>
      <w:tr w:rsidR="00B75172" w:rsidTr="00967E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3" w:type="dxa"/>
          </w:tcPr>
          <w:p w:rsidR="00B75172" w:rsidRDefault="00B75172" w:rsidP="00967E41">
            <w:pPr>
              <w:rPr>
                <w:lang w:eastAsia="zh-CN"/>
              </w:rPr>
            </w:pPr>
            <w:r>
              <w:rPr>
                <w:lang w:eastAsia="zh-CN"/>
              </w:rPr>
              <w:t>返回值</w:t>
            </w:r>
          </w:p>
        </w:tc>
        <w:tc>
          <w:tcPr>
            <w:tcW w:w="4513" w:type="dxa"/>
          </w:tcPr>
          <w:p w:rsidR="00B75172" w:rsidRDefault="00B75172" w:rsidP="00967E41">
            <w:pPr>
              <w:cnfStyle w:val="100000000000" w:firstRow="1" w:lastRow="0" w:firstColumn="0" w:lastColumn="0" w:oddVBand="0" w:evenVBand="0" w:oddHBand="0" w:evenHBand="0" w:firstRowFirstColumn="0" w:firstRowLastColumn="0" w:lastRowFirstColumn="0" w:lastRowLastColumn="0"/>
              <w:rPr>
                <w:lang w:eastAsia="zh-CN"/>
              </w:rPr>
            </w:pPr>
            <w:r>
              <w:rPr>
                <w:lang w:eastAsia="zh-CN"/>
              </w:rPr>
              <w:t>描述</w:t>
            </w:r>
          </w:p>
        </w:tc>
      </w:tr>
      <w:tr w:rsidR="00B75172" w:rsidTr="00967E41">
        <w:tc>
          <w:tcPr>
            <w:cnfStyle w:val="001000000000" w:firstRow="0" w:lastRow="0" w:firstColumn="1" w:lastColumn="0" w:oddVBand="0" w:evenVBand="0" w:oddHBand="0" w:evenHBand="0" w:firstRowFirstColumn="0" w:firstRowLastColumn="0" w:lastRowFirstColumn="0" w:lastRowLastColumn="0"/>
            <w:tcW w:w="4513" w:type="dxa"/>
          </w:tcPr>
          <w:p w:rsidR="00B75172" w:rsidRDefault="00B75172" w:rsidP="00967E41">
            <w:pPr>
              <w:rPr>
                <w:lang w:eastAsia="zh-CN"/>
              </w:rPr>
            </w:pPr>
            <w:r>
              <w:rPr>
                <w:rFonts w:hint="eastAsia"/>
                <w:lang w:eastAsia="zh-CN"/>
              </w:rPr>
              <w:t>0</w:t>
            </w:r>
          </w:p>
        </w:tc>
        <w:tc>
          <w:tcPr>
            <w:tcW w:w="4513" w:type="dxa"/>
          </w:tcPr>
          <w:p w:rsidR="00B75172" w:rsidRDefault="00F25946" w:rsidP="00967E41">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登录失败</w:t>
            </w:r>
          </w:p>
        </w:tc>
      </w:tr>
      <w:tr w:rsidR="00B75172" w:rsidTr="00967E41">
        <w:tc>
          <w:tcPr>
            <w:cnfStyle w:val="001000000000" w:firstRow="0" w:lastRow="0" w:firstColumn="1" w:lastColumn="0" w:oddVBand="0" w:evenVBand="0" w:oddHBand="0" w:evenHBand="0" w:firstRowFirstColumn="0" w:firstRowLastColumn="0" w:lastRowFirstColumn="0" w:lastRowLastColumn="0"/>
            <w:tcW w:w="4513" w:type="dxa"/>
          </w:tcPr>
          <w:p w:rsidR="00B75172" w:rsidRDefault="00B75172" w:rsidP="00967E41">
            <w:pPr>
              <w:rPr>
                <w:lang w:eastAsia="zh-CN"/>
              </w:rPr>
            </w:pPr>
            <w:r>
              <w:rPr>
                <w:rFonts w:hint="eastAsia"/>
                <w:lang w:eastAsia="zh-CN"/>
              </w:rPr>
              <w:t>非</w:t>
            </w:r>
            <w:r>
              <w:rPr>
                <w:rFonts w:hint="eastAsia"/>
                <w:lang w:eastAsia="zh-CN"/>
              </w:rPr>
              <w:t>0</w:t>
            </w:r>
          </w:p>
        </w:tc>
        <w:tc>
          <w:tcPr>
            <w:tcW w:w="4513" w:type="dxa"/>
          </w:tcPr>
          <w:p w:rsidR="00B75172" w:rsidRDefault="00F25946" w:rsidP="00967E41">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登录成功，返回值为会话句柄</w:t>
            </w:r>
          </w:p>
        </w:tc>
      </w:tr>
    </w:tbl>
    <w:p w:rsidR="00B75172" w:rsidRDefault="00B75172" w:rsidP="00B75172"/>
    <w:p w:rsidR="00B75172" w:rsidRDefault="00B75172" w:rsidP="00B75172">
      <w:pPr>
        <w:pStyle w:val="4"/>
      </w:pPr>
      <w:r>
        <w:t>注意</w:t>
      </w:r>
    </w:p>
    <w:p w:rsidR="00B75172" w:rsidRDefault="001B3720" w:rsidP="00B75172">
      <w:r>
        <w:t>无</w:t>
      </w:r>
    </w:p>
    <w:p w:rsidR="001B3720" w:rsidRDefault="001B3720" w:rsidP="001B3720">
      <w:pPr>
        <w:pStyle w:val="3"/>
      </w:pPr>
      <w:bookmarkStart w:id="18" w:name="_Toc121494702"/>
      <w:r>
        <w:t>NETSDK_Logout</w:t>
      </w:r>
      <w:bookmarkEnd w:id="18"/>
    </w:p>
    <w:p w:rsidR="001B3720" w:rsidRDefault="001B3720" w:rsidP="001B3720">
      <w:pPr>
        <w:pStyle w:val="4"/>
      </w:pPr>
      <w:r>
        <w:rPr>
          <w:rFonts w:hint="eastAsia"/>
        </w:rPr>
        <w:t>目的</w:t>
      </w:r>
    </w:p>
    <w:p w:rsidR="001B3720" w:rsidRDefault="001B3720" w:rsidP="001B3720">
      <w:r>
        <w:rPr>
          <w:rFonts w:hint="eastAsia"/>
        </w:rPr>
        <w:t>销毁</w:t>
      </w:r>
      <w:r>
        <w:t>会话句柄</w:t>
      </w:r>
    </w:p>
    <w:p w:rsidR="001B3720" w:rsidRDefault="001B3720" w:rsidP="001B3720">
      <w:pPr>
        <w:pStyle w:val="4"/>
      </w:pPr>
      <w:r>
        <w:t>语法</w:t>
      </w:r>
    </w:p>
    <w:p w:rsidR="001B3720" w:rsidRPr="008D769D" w:rsidRDefault="001B3720" w:rsidP="001B3720">
      <w:pPr>
        <w:shd w:val="clear" w:color="auto" w:fill="242424"/>
        <w:spacing w:line="255" w:lineRule="atLeast"/>
        <w:rPr>
          <w:rFonts w:ascii="FiraCode NF" w:eastAsia="宋体" w:hAnsi="FiraCode NF" w:cs="宋体"/>
          <w:color w:val="F8F8F2"/>
          <w:kern w:val="0"/>
          <w:sz w:val="18"/>
          <w:szCs w:val="18"/>
          <w14:ligatures w14:val="none"/>
        </w:rPr>
      </w:pPr>
      <w:r w:rsidRPr="008D769D">
        <w:rPr>
          <w:rFonts w:ascii="FiraCode NF" w:eastAsia="宋体" w:hAnsi="FiraCode NF" w:cs="宋体"/>
          <w:i/>
          <w:iCs/>
          <w:color w:val="66D9EF"/>
          <w:kern w:val="0"/>
          <w:sz w:val="18"/>
          <w:szCs w:val="18"/>
          <w14:ligatures w14:val="none"/>
        </w:rPr>
        <w:t>IPSDK_Int</w:t>
      </w:r>
      <w:r>
        <w:rPr>
          <w:rFonts w:ascii="FiraCode NF" w:eastAsia="宋体" w:hAnsi="FiraCode NF" w:cs="宋体"/>
          <w:color w:val="A6E22E"/>
          <w:kern w:val="0"/>
          <w:sz w:val="18"/>
          <w:szCs w:val="18"/>
          <w14:ligatures w14:val="none"/>
        </w:rPr>
        <w:t xml:space="preserve"> NETSDK_Logout</w:t>
      </w:r>
      <w:r w:rsidRPr="008D769D">
        <w:rPr>
          <w:rFonts w:ascii="FiraCode NF" w:eastAsia="宋体" w:hAnsi="FiraCode NF" w:cs="宋体"/>
          <w:color w:val="F8F8F2"/>
          <w:kern w:val="0"/>
          <w:sz w:val="18"/>
          <w:szCs w:val="18"/>
          <w14:ligatures w14:val="none"/>
        </w:rPr>
        <w:t>(</w:t>
      </w:r>
      <w:r w:rsidRPr="001B3720">
        <w:rPr>
          <w:rFonts w:ascii="FiraCode NF" w:eastAsia="宋体" w:hAnsi="FiraCode NF" w:cs="宋体"/>
          <w:i/>
          <w:iCs/>
          <w:color w:val="66D9EF"/>
          <w:kern w:val="0"/>
          <w:sz w:val="18"/>
          <w:szCs w:val="18"/>
          <w14:ligatures w14:val="none"/>
        </w:rPr>
        <w:t>IPSDK_HLOGIN</w:t>
      </w:r>
      <w:r w:rsidRPr="001B3720">
        <w:rPr>
          <w:rFonts w:ascii="FiraCode NF" w:eastAsia="宋体" w:hAnsi="FiraCode NF" w:cs="宋体"/>
          <w:color w:val="F8F8F2"/>
          <w:kern w:val="0"/>
          <w:sz w:val="18"/>
          <w:szCs w:val="18"/>
          <w14:ligatures w14:val="none"/>
        </w:rPr>
        <w:t xml:space="preserve"> </w:t>
      </w:r>
      <w:r w:rsidRPr="001B3720">
        <w:rPr>
          <w:rFonts w:ascii="FiraCode NF" w:eastAsia="宋体" w:hAnsi="FiraCode NF" w:cs="宋体"/>
          <w:i/>
          <w:iCs/>
          <w:color w:val="FD971F"/>
          <w:kern w:val="0"/>
          <w:sz w:val="18"/>
          <w:szCs w:val="18"/>
          <w14:ligatures w14:val="none"/>
        </w:rPr>
        <w:t>hUserId</w:t>
      </w:r>
      <w:r w:rsidRPr="008D769D">
        <w:rPr>
          <w:rFonts w:ascii="FiraCode NF" w:eastAsia="宋体" w:hAnsi="FiraCode NF" w:cs="宋体"/>
          <w:color w:val="F8F8F2"/>
          <w:kern w:val="0"/>
          <w:sz w:val="18"/>
          <w:szCs w:val="18"/>
          <w14:ligatures w14:val="none"/>
        </w:rPr>
        <w:t>);</w:t>
      </w:r>
    </w:p>
    <w:p w:rsidR="001B3720" w:rsidRPr="008D769D" w:rsidRDefault="001B3720" w:rsidP="001B3720">
      <w:pPr>
        <w:pStyle w:val="aff4"/>
      </w:pPr>
    </w:p>
    <w:p w:rsidR="001B3720" w:rsidRDefault="001B3720" w:rsidP="001B3720">
      <w:pPr>
        <w:pStyle w:val="4"/>
      </w:pPr>
      <w:r>
        <w:t>描述</w:t>
      </w:r>
    </w:p>
    <w:p w:rsidR="001B3720" w:rsidRDefault="001B3720" w:rsidP="001B3720">
      <w:r>
        <w:rPr>
          <w:rFonts w:hint="eastAsia"/>
        </w:rPr>
        <w:t>会话结束后，销毁</w:t>
      </w:r>
      <w:r w:rsidRPr="007F09B1">
        <w:rPr>
          <w:rFonts w:hint="eastAsia"/>
        </w:rPr>
        <w:t>分配的内存空间，以防止内存泄漏</w:t>
      </w:r>
    </w:p>
    <w:p w:rsidR="001B3720" w:rsidRDefault="001B3720" w:rsidP="001B3720">
      <w:pPr>
        <w:pStyle w:val="4"/>
      </w:pPr>
      <w:r>
        <w:t>参数</w:t>
      </w:r>
    </w:p>
    <w:tbl>
      <w:tblPr>
        <w:tblStyle w:val="af9"/>
        <w:tblW w:w="0" w:type="auto"/>
        <w:tblLook w:val="04A0" w:firstRow="1" w:lastRow="0" w:firstColumn="1" w:lastColumn="0" w:noHBand="0" w:noVBand="1"/>
      </w:tblPr>
      <w:tblGrid>
        <w:gridCol w:w="1931"/>
        <w:gridCol w:w="1774"/>
        <w:gridCol w:w="1774"/>
        <w:gridCol w:w="2524"/>
      </w:tblGrid>
      <w:tr w:rsidR="001B3720" w:rsidTr="00967E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1" w:type="dxa"/>
          </w:tcPr>
          <w:p w:rsidR="001B3720" w:rsidRDefault="001B3720" w:rsidP="00967E41">
            <w:r>
              <w:rPr>
                <w:rFonts w:hint="eastAsia"/>
              </w:rPr>
              <w:t>参数</w:t>
            </w:r>
          </w:p>
        </w:tc>
        <w:tc>
          <w:tcPr>
            <w:tcW w:w="1774" w:type="dxa"/>
          </w:tcPr>
          <w:p w:rsidR="001B3720" w:rsidRDefault="001B3720" w:rsidP="00967E41">
            <w:pPr>
              <w:cnfStyle w:val="100000000000" w:firstRow="1" w:lastRow="0" w:firstColumn="0" w:lastColumn="0" w:oddVBand="0" w:evenVBand="0" w:oddHBand="0" w:evenHBand="0" w:firstRowFirstColumn="0" w:firstRowLastColumn="0" w:lastRowFirstColumn="0" w:lastRowLastColumn="0"/>
            </w:pPr>
            <w:r>
              <w:rPr>
                <w:rFonts w:hint="eastAsia"/>
              </w:rPr>
              <w:t>取值范围</w:t>
            </w:r>
          </w:p>
        </w:tc>
        <w:tc>
          <w:tcPr>
            <w:tcW w:w="1774" w:type="dxa"/>
          </w:tcPr>
          <w:p w:rsidR="001B3720" w:rsidRDefault="001B3720" w:rsidP="00967E41">
            <w:pPr>
              <w:cnfStyle w:val="100000000000" w:firstRow="1" w:lastRow="0" w:firstColumn="0" w:lastColumn="0" w:oddVBand="0" w:evenVBand="0" w:oddHBand="0" w:evenHBand="0" w:firstRowFirstColumn="0" w:firstRowLastColumn="0" w:lastRowFirstColumn="0" w:lastRowLastColumn="0"/>
              <w:rPr>
                <w:lang w:eastAsia="zh-CN"/>
              </w:rPr>
            </w:pPr>
            <w:r>
              <w:rPr>
                <w:rFonts w:hint="eastAsia"/>
              </w:rPr>
              <w:t>输入</w:t>
            </w:r>
            <w:r>
              <w:rPr>
                <w:rFonts w:hint="eastAsia"/>
                <w:lang w:eastAsia="zh-CN"/>
              </w:rPr>
              <w:t>/</w:t>
            </w:r>
            <w:r>
              <w:rPr>
                <w:rFonts w:hint="eastAsia"/>
                <w:lang w:eastAsia="zh-CN"/>
              </w:rPr>
              <w:t>输出</w:t>
            </w:r>
          </w:p>
        </w:tc>
        <w:tc>
          <w:tcPr>
            <w:tcW w:w="2524" w:type="dxa"/>
          </w:tcPr>
          <w:p w:rsidR="001B3720" w:rsidRDefault="001B3720" w:rsidP="00967E41">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1B3720" w:rsidTr="00967E41">
        <w:tc>
          <w:tcPr>
            <w:cnfStyle w:val="001000000000" w:firstRow="0" w:lastRow="0" w:firstColumn="1" w:lastColumn="0" w:oddVBand="0" w:evenVBand="0" w:oddHBand="0" w:evenHBand="0" w:firstRowFirstColumn="0" w:firstRowLastColumn="0" w:lastRowFirstColumn="0" w:lastRowLastColumn="0"/>
            <w:tcW w:w="1931" w:type="dxa"/>
          </w:tcPr>
          <w:p w:rsidR="001B3720" w:rsidRDefault="001B3720" w:rsidP="001B3720">
            <w:pPr>
              <w:rPr>
                <w:lang w:eastAsia="zh-CN"/>
              </w:rPr>
            </w:pPr>
            <w:r>
              <w:rPr>
                <w:lang w:eastAsia="zh-CN"/>
              </w:rPr>
              <w:t>hUserId</w:t>
            </w:r>
          </w:p>
        </w:tc>
        <w:tc>
          <w:tcPr>
            <w:tcW w:w="1774" w:type="dxa"/>
          </w:tcPr>
          <w:p w:rsidR="001B3720" w:rsidRDefault="001B3720" w:rsidP="00967E41">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w:t>
            </w:r>
          </w:p>
        </w:tc>
        <w:tc>
          <w:tcPr>
            <w:tcW w:w="1774" w:type="dxa"/>
          </w:tcPr>
          <w:p w:rsidR="001B3720" w:rsidRDefault="001B3720" w:rsidP="00967E41">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输入</w:t>
            </w:r>
          </w:p>
        </w:tc>
        <w:tc>
          <w:tcPr>
            <w:tcW w:w="2524" w:type="dxa"/>
          </w:tcPr>
          <w:p w:rsidR="001B3720" w:rsidRDefault="001B3720" w:rsidP="001B3720">
            <w:pPr>
              <w:cnfStyle w:val="000000000000" w:firstRow="0" w:lastRow="0" w:firstColumn="0" w:lastColumn="0" w:oddVBand="0" w:evenVBand="0" w:oddHBand="0" w:evenHBand="0" w:firstRowFirstColumn="0" w:firstRowLastColumn="0" w:lastRowFirstColumn="0" w:lastRowLastColumn="0"/>
            </w:pPr>
            <w:r>
              <w:rPr>
                <w:rFonts w:hint="eastAsia"/>
                <w:lang w:eastAsia="zh-CN"/>
              </w:rPr>
              <w:t>待销毁的会话</w:t>
            </w:r>
            <w:r w:rsidRPr="001B3720">
              <w:rPr>
                <w:rFonts w:hint="eastAsia"/>
                <w:lang w:eastAsia="zh-CN"/>
              </w:rPr>
              <w:t>句柄</w:t>
            </w:r>
          </w:p>
        </w:tc>
      </w:tr>
    </w:tbl>
    <w:p w:rsidR="001B3720" w:rsidRDefault="001B3720" w:rsidP="001B3720"/>
    <w:p w:rsidR="001B3720" w:rsidRDefault="001B3720" w:rsidP="001B3720">
      <w:pPr>
        <w:pStyle w:val="4"/>
      </w:pPr>
      <w:r>
        <w:t>返回值</w:t>
      </w:r>
    </w:p>
    <w:tbl>
      <w:tblPr>
        <w:tblStyle w:val="af9"/>
        <w:tblW w:w="0" w:type="auto"/>
        <w:tblLook w:val="04A0" w:firstRow="1" w:lastRow="0" w:firstColumn="1" w:lastColumn="0" w:noHBand="0" w:noVBand="1"/>
      </w:tblPr>
      <w:tblGrid>
        <w:gridCol w:w="4513"/>
        <w:gridCol w:w="4513"/>
      </w:tblGrid>
      <w:tr w:rsidR="001B3720" w:rsidTr="00967E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3" w:type="dxa"/>
          </w:tcPr>
          <w:p w:rsidR="001B3720" w:rsidRDefault="001B3720" w:rsidP="00967E41">
            <w:pPr>
              <w:rPr>
                <w:lang w:eastAsia="zh-CN"/>
              </w:rPr>
            </w:pPr>
            <w:r>
              <w:rPr>
                <w:lang w:eastAsia="zh-CN"/>
              </w:rPr>
              <w:t>返回值</w:t>
            </w:r>
          </w:p>
        </w:tc>
        <w:tc>
          <w:tcPr>
            <w:tcW w:w="4513" w:type="dxa"/>
          </w:tcPr>
          <w:p w:rsidR="001B3720" w:rsidRDefault="001B3720" w:rsidP="00967E41">
            <w:pPr>
              <w:cnfStyle w:val="100000000000" w:firstRow="1" w:lastRow="0" w:firstColumn="0" w:lastColumn="0" w:oddVBand="0" w:evenVBand="0" w:oddHBand="0" w:evenHBand="0" w:firstRowFirstColumn="0" w:firstRowLastColumn="0" w:lastRowFirstColumn="0" w:lastRowLastColumn="0"/>
              <w:rPr>
                <w:lang w:eastAsia="zh-CN"/>
              </w:rPr>
            </w:pPr>
            <w:r>
              <w:rPr>
                <w:lang w:eastAsia="zh-CN"/>
              </w:rPr>
              <w:t>描述</w:t>
            </w:r>
          </w:p>
        </w:tc>
      </w:tr>
      <w:tr w:rsidR="001B3720" w:rsidTr="00967E41">
        <w:tc>
          <w:tcPr>
            <w:cnfStyle w:val="001000000000" w:firstRow="0" w:lastRow="0" w:firstColumn="1" w:lastColumn="0" w:oddVBand="0" w:evenVBand="0" w:oddHBand="0" w:evenHBand="0" w:firstRowFirstColumn="0" w:firstRowLastColumn="0" w:lastRowFirstColumn="0" w:lastRowLastColumn="0"/>
            <w:tcW w:w="4513" w:type="dxa"/>
          </w:tcPr>
          <w:p w:rsidR="001B3720" w:rsidRDefault="001B3720" w:rsidP="00967E41">
            <w:pPr>
              <w:rPr>
                <w:lang w:eastAsia="zh-CN"/>
              </w:rPr>
            </w:pPr>
            <w:r>
              <w:rPr>
                <w:rFonts w:hint="eastAsia"/>
                <w:lang w:eastAsia="zh-CN"/>
              </w:rPr>
              <w:t>0</w:t>
            </w:r>
          </w:p>
        </w:tc>
        <w:tc>
          <w:tcPr>
            <w:tcW w:w="4513" w:type="dxa"/>
          </w:tcPr>
          <w:p w:rsidR="001B3720" w:rsidRDefault="001B3720" w:rsidP="00967E41">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成功</w:t>
            </w:r>
          </w:p>
        </w:tc>
      </w:tr>
      <w:tr w:rsidR="001B3720" w:rsidTr="00967E41">
        <w:tc>
          <w:tcPr>
            <w:cnfStyle w:val="001000000000" w:firstRow="0" w:lastRow="0" w:firstColumn="1" w:lastColumn="0" w:oddVBand="0" w:evenVBand="0" w:oddHBand="0" w:evenHBand="0" w:firstRowFirstColumn="0" w:firstRowLastColumn="0" w:lastRowFirstColumn="0" w:lastRowLastColumn="0"/>
            <w:tcW w:w="4513" w:type="dxa"/>
          </w:tcPr>
          <w:p w:rsidR="001B3720" w:rsidRDefault="001B3720" w:rsidP="00967E41">
            <w:pPr>
              <w:rPr>
                <w:lang w:eastAsia="zh-CN"/>
              </w:rPr>
            </w:pPr>
            <w:r>
              <w:rPr>
                <w:rFonts w:hint="eastAsia"/>
                <w:lang w:eastAsia="zh-CN"/>
              </w:rPr>
              <w:t>非</w:t>
            </w:r>
            <w:r>
              <w:rPr>
                <w:rFonts w:hint="eastAsia"/>
                <w:lang w:eastAsia="zh-CN"/>
              </w:rPr>
              <w:t>0</w:t>
            </w:r>
          </w:p>
        </w:tc>
        <w:tc>
          <w:tcPr>
            <w:tcW w:w="4513" w:type="dxa"/>
          </w:tcPr>
          <w:p w:rsidR="001B3720" w:rsidRDefault="001B3720" w:rsidP="00967E41">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失败</w:t>
            </w:r>
          </w:p>
        </w:tc>
      </w:tr>
    </w:tbl>
    <w:p w:rsidR="001B3720" w:rsidRDefault="001B3720" w:rsidP="001B3720"/>
    <w:p w:rsidR="001B3720" w:rsidRDefault="001B3720" w:rsidP="001B3720">
      <w:pPr>
        <w:pStyle w:val="4"/>
      </w:pPr>
      <w:r>
        <w:lastRenderedPageBreak/>
        <w:t>注意</w:t>
      </w:r>
    </w:p>
    <w:p w:rsidR="001B3720" w:rsidRDefault="001B3720" w:rsidP="001B3720">
      <w:r>
        <w:rPr>
          <w:rFonts w:hint="eastAsia"/>
        </w:rPr>
        <w:t>会话句柄的合法性由用户保证，不允许重复销毁</w:t>
      </w:r>
      <w:r w:rsidRPr="001B3720">
        <w:rPr>
          <w:rFonts w:hint="eastAsia"/>
        </w:rPr>
        <w:t>。</w:t>
      </w:r>
    </w:p>
    <w:p w:rsidR="001B3720" w:rsidRDefault="001B3720" w:rsidP="001B3720">
      <w:r w:rsidRPr="001B3720">
        <w:rPr>
          <w:rFonts w:hint="eastAsia"/>
        </w:rPr>
        <w:t>销毁后的句柄需要手动置空</w:t>
      </w:r>
      <w:r>
        <w:rPr>
          <w:rFonts w:hint="eastAsia"/>
        </w:rPr>
        <w:t>。</w:t>
      </w:r>
    </w:p>
    <w:p w:rsidR="00967E41" w:rsidRDefault="00967E41" w:rsidP="00967E41">
      <w:pPr>
        <w:pStyle w:val="3"/>
      </w:pPr>
      <w:bookmarkStart w:id="19" w:name="_Toc121494703"/>
      <w:r>
        <w:t>NETSDK_CreateRealPlay</w:t>
      </w:r>
      <w:bookmarkEnd w:id="19"/>
    </w:p>
    <w:p w:rsidR="00967E41" w:rsidRDefault="00967E41" w:rsidP="00967E41">
      <w:pPr>
        <w:pStyle w:val="4"/>
      </w:pPr>
      <w:r>
        <w:rPr>
          <w:rFonts w:hint="eastAsia"/>
        </w:rPr>
        <w:t>目的</w:t>
      </w:r>
    </w:p>
    <w:p w:rsidR="00967E41" w:rsidRDefault="00EF4313" w:rsidP="00967E41">
      <w:r>
        <w:rPr>
          <w:rFonts w:hint="eastAsia"/>
        </w:rPr>
        <w:t>创建有效流</w:t>
      </w:r>
      <w:r w:rsidR="005B5EB9">
        <w:rPr>
          <w:rFonts w:hint="eastAsia"/>
        </w:rPr>
        <w:t>通道</w:t>
      </w:r>
      <w:r w:rsidR="00967E41">
        <w:rPr>
          <w:rFonts w:hint="eastAsia"/>
        </w:rPr>
        <w:t>句柄</w:t>
      </w:r>
    </w:p>
    <w:p w:rsidR="00967E41" w:rsidRDefault="00967E41" w:rsidP="00967E41">
      <w:pPr>
        <w:pStyle w:val="4"/>
      </w:pPr>
      <w:r>
        <w:t>语法</w:t>
      </w:r>
    </w:p>
    <w:p w:rsidR="00967E41" w:rsidRPr="00967E41" w:rsidRDefault="00967E41" w:rsidP="00967E41">
      <w:pPr>
        <w:shd w:val="clear" w:color="auto" w:fill="242424"/>
        <w:spacing w:before="0" w:line="255" w:lineRule="atLeast"/>
        <w:rPr>
          <w:rFonts w:ascii="FiraCode NF" w:eastAsia="宋体" w:hAnsi="FiraCode NF" w:cs="宋体"/>
          <w:color w:val="F8F8F2"/>
          <w:kern w:val="0"/>
          <w:sz w:val="18"/>
          <w:szCs w:val="18"/>
          <w14:ligatures w14:val="none"/>
        </w:rPr>
      </w:pPr>
      <w:r w:rsidRPr="00967E41">
        <w:rPr>
          <w:rFonts w:ascii="FiraCode NF" w:eastAsia="宋体" w:hAnsi="FiraCode NF" w:cs="宋体"/>
          <w:i/>
          <w:iCs/>
          <w:color w:val="66D9EF"/>
          <w:kern w:val="0"/>
          <w:sz w:val="18"/>
          <w:szCs w:val="18"/>
          <w14:ligatures w14:val="none"/>
        </w:rPr>
        <w:t>IPSDK_HCHANNEL</w:t>
      </w:r>
      <w:r w:rsidRPr="00967E41">
        <w:rPr>
          <w:rFonts w:ascii="FiraCode NF" w:eastAsia="宋体" w:hAnsi="FiraCode NF" w:cs="宋体"/>
          <w:color w:val="F8F8F2"/>
          <w:kern w:val="0"/>
          <w:sz w:val="18"/>
          <w:szCs w:val="18"/>
          <w14:ligatures w14:val="none"/>
        </w:rPr>
        <w:t xml:space="preserve"> </w:t>
      </w:r>
      <w:r w:rsidRPr="00967E41">
        <w:rPr>
          <w:rFonts w:ascii="FiraCode NF" w:eastAsia="宋体" w:hAnsi="FiraCode NF" w:cs="宋体"/>
          <w:color w:val="A6E22E"/>
          <w:kern w:val="0"/>
          <w:sz w:val="18"/>
          <w:szCs w:val="18"/>
          <w14:ligatures w14:val="none"/>
        </w:rPr>
        <w:t>NETSDK_CreateRealPlay</w:t>
      </w:r>
      <w:r w:rsidRPr="00967E41">
        <w:rPr>
          <w:rFonts w:ascii="FiraCode NF" w:eastAsia="宋体" w:hAnsi="FiraCode NF" w:cs="宋体"/>
          <w:color w:val="F8F8F2"/>
          <w:kern w:val="0"/>
          <w:sz w:val="18"/>
          <w:szCs w:val="18"/>
          <w14:ligatures w14:val="none"/>
        </w:rPr>
        <w:t>(</w:t>
      </w:r>
      <w:r w:rsidRPr="00967E41">
        <w:rPr>
          <w:rFonts w:ascii="FiraCode NF" w:eastAsia="宋体" w:hAnsi="FiraCode NF" w:cs="宋体"/>
          <w:i/>
          <w:iCs/>
          <w:color w:val="66D9EF"/>
          <w:kern w:val="0"/>
          <w:sz w:val="18"/>
          <w:szCs w:val="18"/>
          <w14:ligatures w14:val="none"/>
        </w:rPr>
        <w:t>IPSDK_HLOGIN</w:t>
      </w:r>
      <w:r w:rsidRPr="00967E41">
        <w:rPr>
          <w:rFonts w:ascii="FiraCode NF" w:eastAsia="宋体" w:hAnsi="FiraCode NF" w:cs="宋体"/>
          <w:color w:val="F8F8F2"/>
          <w:kern w:val="0"/>
          <w:sz w:val="18"/>
          <w:szCs w:val="18"/>
          <w14:ligatures w14:val="none"/>
        </w:rPr>
        <w:t xml:space="preserve"> </w:t>
      </w:r>
      <w:r w:rsidRPr="00967E41">
        <w:rPr>
          <w:rFonts w:ascii="FiraCode NF" w:eastAsia="宋体" w:hAnsi="FiraCode NF" w:cs="宋体"/>
          <w:i/>
          <w:iCs/>
          <w:color w:val="FD971F"/>
          <w:kern w:val="0"/>
          <w:sz w:val="18"/>
          <w:szCs w:val="18"/>
          <w14:ligatures w14:val="none"/>
        </w:rPr>
        <w:t>hHandle</w:t>
      </w:r>
      <w:r w:rsidRPr="00967E41">
        <w:rPr>
          <w:rFonts w:ascii="FiraCode NF" w:eastAsia="宋体" w:hAnsi="FiraCode NF" w:cs="宋体"/>
          <w:color w:val="F8F8F2"/>
          <w:kern w:val="0"/>
          <w:sz w:val="18"/>
          <w:szCs w:val="18"/>
          <w14:ligatures w14:val="none"/>
        </w:rPr>
        <w:t xml:space="preserve">, </w:t>
      </w:r>
      <w:r w:rsidRPr="00967E41">
        <w:rPr>
          <w:rFonts w:ascii="FiraCode NF" w:eastAsia="宋体" w:hAnsi="FiraCode NF" w:cs="宋体"/>
          <w:color w:val="F92672"/>
          <w:kern w:val="0"/>
          <w:sz w:val="18"/>
          <w:szCs w:val="18"/>
          <w14:ligatures w14:val="none"/>
        </w:rPr>
        <w:t>const</w:t>
      </w:r>
      <w:r>
        <w:rPr>
          <w:rFonts w:ascii="FiraCode NF" w:eastAsia="宋体" w:hAnsi="FiraCode NF" w:cs="宋体"/>
          <w:color w:val="F92672"/>
          <w:kern w:val="0"/>
          <w:sz w:val="18"/>
          <w:szCs w:val="18"/>
          <w14:ligatures w14:val="none"/>
        </w:rPr>
        <w:t xml:space="preserve"> </w:t>
      </w:r>
      <w:r w:rsidRPr="00967E41">
        <w:rPr>
          <w:rFonts w:ascii="FiraCode NF" w:eastAsia="宋体" w:hAnsi="FiraCode NF" w:cs="宋体"/>
          <w:i/>
          <w:iCs/>
          <w:color w:val="66D9EF"/>
          <w:kern w:val="0"/>
          <w:sz w:val="18"/>
          <w:szCs w:val="18"/>
          <w14:ligatures w14:val="none"/>
        </w:rPr>
        <w:t>IPSDK_ChannelInfo</w:t>
      </w:r>
      <w:r w:rsidRPr="00967E41">
        <w:rPr>
          <w:rFonts w:ascii="FiraCode NF" w:eastAsia="宋体" w:hAnsi="FiraCode NF" w:cs="宋体"/>
          <w:color w:val="F92672"/>
          <w:kern w:val="0"/>
          <w:sz w:val="18"/>
          <w:szCs w:val="18"/>
          <w14:ligatures w14:val="none"/>
        </w:rPr>
        <w:t>*</w:t>
      </w:r>
      <w:r w:rsidRPr="00967E41">
        <w:rPr>
          <w:rFonts w:ascii="FiraCode NF" w:eastAsia="宋体" w:hAnsi="FiraCode NF" w:cs="宋体"/>
          <w:color w:val="F8F8F2"/>
          <w:kern w:val="0"/>
          <w:sz w:val="18"/>
          <w:szCs w:val="18"/>
          <w14:ligatures w14:val="none"/>
        </w:rPr>
        <w:t xml:space="preserve"> </w:t>
      </w:r>
      <w:r w:rsidRPr="00967E41">
        <w:rPr>
          <w:rFonts w:ascii="FiraCode NF" w:eastAsia="宋体" w:hAnsi="FiraCode NF" w:cs="宋体"/>
          <w:i/>
          <w:iCs/>
          <w:color w:val="FD971F"/>
          <w:kern w:val="0"/>
          <w:sz w:val="18"/>
          <w:szCs w:val="18"/>
          <w14:ligatures w14:val="none"/>
        </w:rPr>
        <w:t>pChannelInfo</w:t>
      </w:r>
      <w:r w:rsidRPr="00967E41">
        <w:rPr>
          <w:rFonts w:ascii="FiraCode NF" w:eastAsia="宋体" w:hAnsi="FiraCode NF" w:cs="宋体"/>
          <w:color w:val="F8F8F2"/>
          <w:kern w:val="0"/>
          <w:sz w:val="18"/>
          <w:szCs w:val="18"/>
          <w14:ligatures w14:val="none"/>
        </w:rPr>
        <w:t>);</w:t>
      </w:r>
    </w:p>
    <w:p w:rsidR="00967E41" w:rsidRPr="00967E41" w:rsidRDefault="00967E41" w:rsidP="00967E41">
      <w:pPr>
        <w:pStyle w:val="aff4"/>
      </w:pPr>
    </w:p>
    <w:p w:rsidR="00967E41" w:rsidRDefault="00967E41" w:rsidP="00967E41">
      <w:pPr>
        <w:pStyle w:val="4"/>
      </w:pPr>
      <w:r>
        <w:t>描述</w:t>
      </w:r>
    </w:p>
    <w:p w:rsidR="00967E41" w:rsidRDefault="00EF4313" w:rsidP="00967E41">
      <w:r>
        <w:t>在建立</w:t>
      </w:r>
      <w:r w:rsidR="00967E41">
        <w:t>会话</w:t>
      </w:r>
      <w:r>
        <w:t>之后</w:t>
      </w:r>
      <w:r w:rsidR="00967E41">
        <w:t>，建立和</w:t>
      </w:r>
      <w:r w:rsidR="00967E41">
        <w:t>IPC</w:t>
      </w:r>
      <w:r w:rsidR="00967E41">
        <w:t>的</w:t>
      </w:r>
      <w:r>
        <w:t>流通道</w:t>
      </w:r>
      <w:r w:rsidR="00967E41">
        <w:t>，</w:t>
      </w:r>
      <w:r>
        <w:t>为播放做准备。</w:t>
      </w:r>
    </w:p>
    <w:p w:rsidR="00967E41" w:rsidRDefault="00967E41" w:rsidP="00967E41">
      <w:pPr>
        <w:pStyle w:val="4"/>
      </w:pPr>
      <w:r>
        <w:t>参数</w:t>
      </w:r>
    </w:p>
    <w:tbl>
      <w:tblPr>
        <w:tblStyle w:val="af9"/>
        <w:tblW w:w="0" w:type="auto"/>
        <w:tblLook w:val="04A0" w:firstRow="1" w:lastRow="0" w:firstColumn="1" w:lastColumn="0" w:noHBand="0" w:noVBand="1"/>
      </w:tblPr>
      <w:tblGrid>
        <w:gridCol w:w="1931"/>
        <w:gridCol w:w="1774"/>
        <w:gridCol w:w="1774"/>
        <w:gridCol w:w="2524"/>
      </w:tblGrid>
      <w:tr w:rsidR="00967E41" w:rsidTr="00967E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1" w:type="dxa"/>
          </w:tcPr>
          <w:p w:rsidR="00967E41" w:rsidRDefault="00967E41" w:rsidP="00967E41">
            <w:r>
              <w:rPr>
                <w:rFonts w:hint="eastAsia"/>
              </w:rPr>
              <w:t>参数</w:t>
            </w:r>
          </w:p>
        </w:tc>
        <w:tc>
          <w:tcPr>
            <w:tcW w:w="1774" w:type="dxa"/>
          </w:tcPr>
          <w:p w:rsidR="00967E41" w:rsidRPr="00EF4313" w:rsidRDefault="00EF4313" w:rsidP="00967E41">
            <w:pPr>
              <w:cnfStyle w:val="100000000000" w:firstRow="1" w:lastRow="0" w:firstColumn="0" w:lastColumn="0" w:oddVBand="0" w:evenVBand="0" w:oddHBand="0" w:evenHBand="0" w:firstRowFirstColumn="0" w:firstRowLastColumn="0" w:lastRowFirstColumn="0" w:lastRowLastColumn="0"/>
              <w:rPr>
                <w:rFonts w:eastAsia="MS Gothic"/>
              </w:rPr>
            </w:pPr>
            <w:r>
              <w:rPr>
                <w:rFonts w:hint="eastAsia"/>
              </w:rPr>
              <w:t>成员</w:t>
            </w:r>
          </w:p>
        </w:tc>
        <w:tc>
          <w:tcPr>
            <w:tcW w:w="1774" w:type="dxa"/>
          </w:tcPr>
          <w:p w:rsidR="00967E41" w:rsidRDefault="00967E41" w:rsidP="00967E41">
            <w:pPr>
              <w:cnfStyle w:val="100000000000" w:firstRow="1" w:lastRow="0" w:firstColumn="0" w:lastColumn="0" w:oddVBand="0" w:evenVBand="0" w:oddHBand="0" w:evenHBand="0" w:firstRowFirstColumn="0" w:firstRowLastColumn="0" w:lastRowFirstColumn="0" w:lastRowLastColumn="0"/>
              <w:rPr>
                <w:lang w:eastAsia="zh-CN"/>
              </w:rPr>
            </w:pPr>
            <w:r>
              <w:rPr>
                <w:rFonts w:hint="eastAsia"/>
              </w:rPr>
              <w:t>输入</w:t>
            </w:r>
            <w:r>
              <w:rPr>
                <w:rFonts w:hint="eastAsia"/>
                <w:lang w:eastAsia="zh-CN"/>
              </w:rPr>
              <w:t>/</w:t>
            </w:r>
            <w:r>
              <w:rPr>
                <w:rFonts w:hint="eastAsia"/>
                <w:lang w:eastAsia="zh-CN"/>
              </w:rPr>
              <w:t>输出</w:t>
            </w:r>
          </w:p>
        </w:tc>
        <w:tc>
          <w:tcPr>
            <w:tcW w:w="2524" w:type="dxa"/>
          </w:tcPr>
          <w:p w:rsidR="00967E41" w:rsidRDefault="00967E41" w:rsidP="00967E41">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967E41" w:rsidTr="00967E41">
        <w:tc>
          <w:tcPr>
            <w:cnfStyle w:val="001000000000" w:firstRow="0" w:lastRow="0" w:firstColumn="1" w:lastColumn="0" w:oddVBand="0" w:evenVBand="0" w:oddHBand="0" w:evenHBand="0" w:firstRowFirstColumn="0" w:firstRowLastColumn="0" w:lastRowFirstColumn="0" w:lastRowLastColumn="0"/>
            <w:tcW w:w="1931" w:type="dxa"/>
          </w:tcPr>
          <w:p w:rsidR="00967E41" w:rsidRDefault="00EF4313" w:rsidP="00967E41">
            <w:pPr>
              <w:rPr>
                <w:lang w:eastAsia="zh-CN"/>
              </w:rPr>
            </w:pPr>
            <w:r>
              <w:rPr>
                <w:lang w:eastAsia="zh-CN"/>
              </w:rPr>
              <w:t>hHandle</w:t>
            </w:r>
          </w:p>
        </w:tc>
        <w:tc>
          <w:tcPr>
            <w:tcW w:w="1774" w:type="dxa"/>
          </w:tcPr>
          <w:p w:rsidR="00967E41" w:rsidRDefault="00967E41" w:rsidP="00967E41">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w:t>
            </w:r>
          </w:p>
        </w:tc>
        <w:tc>
          <w:tcPr>
            <w:tcW w:w="1774" w:type="dxa"/>
          </w:tcPr>
          <w:p w:rsidR="00967E41" w:rsidRDefault="00967E41" w:rsidP="00967E41">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输入</w:t>
            </w:r>
          </w:p>
        </w:tc>
        <w:tc>
          <w:tcPr>
            <w:tcW w:w="2524" w:type="dxa"/>
          </w:tcPr>
          <w:p w:rsidR="00967E41" w:rsidRDefault="00EF4313" w:rsidP="00967E41">
            <w:pPr>
              <w:cnfStyle w:val="000000000000" w:firstRow="0" w:lastRow="0" w:firstColumn="0" w:lastColumn="0" w:oddVBand="0" w:evenVBand="0" w:oddHBand="0" w:evenHBand="0" w:firstRowFirstColumn="0" w:firstRowLastColumn="0" w:lastRowFirstColumn="0" w:lastRowLastColumn="0"/>
            </w:pPr>
            <w:r>
              <w:rPr>
                <w:rFonts w:hint="eastAsia"/>
                <w:lang w:eastAsia="zh-CN"/>
              </w:rPr>
              <w:t>会话句柄</w:t>
            </w:r>
          </w:p>
        </w:tc>
      </w:tr>
      <w:tr w:rsidR="00967E41" w:rsidTr="00967E41">
        <w:tc>
          <w:tcPr>
            <w:cnfStyle w:val="001000000000" w:firstRow="0" w:lastRow="0" w:firstColumn="1" w:lastColumn="0" w:oddVBand="0" w:evenVBand="0" w:oddHBand="0" w:evenHBand="0" w:firstRowFirstColumn="0" w:firstRowLastColumn="0" w:lastRowFirstColumn="0" w:lastRowLastColumn="0"/>
            <w:tcW w:w="1931" w:type="dxa"/>
          </w:tcPr>
          <w:p w:rsidR="00967E41" w:rsidRDefault="00EF4313" w:rsidP="00967E41">
            <w:pPr>
              <w:rPr>
                <w:lang w:eastAsia="zh-CN"/>
              </w:rPr>
            </w:pPr>
            <w:r>
              <w:rPr>
                <w:lang w:eastAsia="zh-CN"/>
              </w:rPr>
              <w:t>pChannelInfo</w:t>
            </w:r>
          </w:p>
        </w:tc>
        <w:tc>
          <w:tcPr>
            <w:tcW w:w="1774" w:type="dxa"/>
          </w:tcPr>
          <w:p w:rsidR="00967E41" w:rsidRDefault="00EF4313" w:rsidP="00967E41">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nChannel</w:t>
            </w:r>
          </w:p>
        </w:tc>
        <w:tc>
          <w:tcPr>
            <w:tcW w:w="1774" w:type="dxa"/>
          </w:tcPr>
          <w:p w:rsidR="00967E41" w:rsidRDefault="00967E41" w:rsidP="00967E41">
            <w:pPr>
              <w:cnfStyle w:val="000000000000" w:firstRow="0" w:lastRow="0" w:firstColumn="0" w:lastColumn="0" w:oddVBand="0" w:evenVBand="0" w:oddHBand="0" w:evenHBand="0" w:firstRowFirstColumn="0" w:firstRowLastColumn="0" w:lastRowFirstColumn="0" w:lastRowLastColumn="0"/>
            </w:pPr>
            <w:r>
              <w:rPr>
                <w:rFonts w:hint="eastAsia"/>
              </w:rPr>
              <w:t>输入</w:t>
            </w:r>
          </w:p>
        </w:tc>
        <w:tc>
          <w:tcPr>
            <w:tcW w:w="2524" w:type="dxa"/>
          </w:tcPr>
          <w:p w:rsidR="00967E41" w:rsidRPr="00EF4313" w:rsidRDefault="00EF4313" w:rsidP="00967E41">
            <w:pPr>
              <w:cnfStyle w:val="000000000000" w:firstRow="0" w:lastRow="0" w:firstColumn="0" w:lastColumn="0" w:oddVBand="0" w:evenVBand="0" w:oddHBand="0" w:evenHBand="0" w:firstRowFirstColumn="0" w:firstRowLastColumn="0" w:lastRowFirstColumn="0" w:lastRowLastColumn="0"/>
              <w:rPr>
                <w:rFonts w:eastAsia="MS Gothic"/>
              </w:rPr>
            </w:pPr>
            <w:r>
              <w:rPr>
                <w:rFonts w:hint="eastAsia"/>
              </w:rPr>
              <w:t>设备通道</w:t>
            </w:r>
          </w:p>
        </w:tc>
      </w:tr>
      <w:tr w:rsidR="00967E41" w:rsidTr="00967E41">
        <w:tc>
          <w:tcPr>
            <w:cnfStyle w:val="001000000000" w:firstRow="0" w:lastRow="0" w:firstColumn="1" w:lastColumn="0" w:oddVBand="0" w:evenVBand="0" w:oddHBand="0" w:evenHBand="0" w:firstRowFirstColumn="0" w:firstRowLastColumn="0" w:lastRowFirstColumn="0" w:lastRowLastColumn="0"/>
            <w:tcW w:w="1931" w:type="dxa"/>
          </w:tcPr>
          <w:p w:rsidR="00967E41" w:rsidRDefault="00967E41" w:rsidP="00967E41">
            <w:pPr>
              <w:rPr>
                <w:lang w:eastAsia="zh-CN"/>
              </w:rPr>
            </w:pPr>
          </w:p>
        </w:tc>
        <w:tc>
          <w:tcPr>
            <w:tcW w:w="1774" w:type="dxa"/>
          </w:tcPr>
          <w:p w:rsidR="00967E41" w:rsidRDefault="00EF4313" w:rsidP="00967E41">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n</w:t>
            </w:r>
            <w:r>
              <w:rPr>
                <w:lang w:eastAsia="zh-CN"/>
              </w:rPr>
              <w:t>Stream</w:t>
            </w:r>
          </w:p>
        </w:tc>
        <w:tc>
          <w:tcPr>
            <w:tcW w:w="1774" w:type="dxa"/>
          </w:tcPr>
          <w:p w:rsidR="00967E41" w:rsidRDefault="00EF4313" w:rsidP="00967E41">
            <w:pPr>
              <w:cnfStyle w:val="000000000000" w:firstRow="0" w:lastRow="0" w:firstColumn="0" w:lastColumn="0" w:oddVBand="0" w:evenVBand="0" w:oddHBand="0" w:evenHBand="0" w:firstRowFirstColumn="0" w:firstRowLastColumn="0" w:lastRowFirstColumn="0" w:lastRowLastColumn="0"/>
            </w:pPr>
            <w:r>
              <w:rPr>
                <w:rFonts w:hint="eastAsia"/>
              </w:rPr>
              <w:t>输入</w:t>
            </w:r>
          </w:p>
        </w:tc>
        <w:tc>
          <w:tcPr>
            <w:tcW w:w="2524" w:type="dxa"/>
          </w:tcPr>
          <w:p w:rsidR="00967E41" w:rsidRPr="00EF4313" w:rsidRDefault="00EF4313" w:rsidP="00967E41">
            <w:pPr>
              <w:cnfStyle w:val="000000000000" w:firstRow="0" w:lastRow="0" w:firstColumn="0" w:lastColumn="0" w:oddVBand="0" w:evenVBand="0" w:oddHBand="0" w:evenHBand="0" w:firstRowFirstColumn="0" w:firstRowLastColumn="0" w:lastRowFirstColumn="0" w:lastRowLastColumn="0"/>
              <w:rPr>
                <w:rFonts w:eastAsia="MS Gothic"/>
              </w:rPr>
            </w:pPr>
            <w:r>
              <w:rPr>
                <w:rFonts w:hint="eastAsia"/>
              </w:rPr>
              <w:t>码流通道</w:t>
            </w:r>
          </w:p>
        </w:tc>
      </w:tr>
    </w:tbl>
    <w:p w:rsidR="00967E41" w:rsidRDefault="00967E41" w:rsidP="00967E41"/>
    <w:p w:rsidR="00967E41" w:rsidRDefault="00967E41" w:rsidP="00967E41">
      <w:pPr>
        <w:pStyle w:val="4"/>
      </w:pPr>
      <w:r>
        <w:t>返回值</w:t>
      </w:r>
    </w:p>
    <w:tbl>
      <w:tblPr>
        <w:tblStyle w:val="af9"/>
        <w:tblW w:w="0" w:type="auto"/>
        <w:tblLook w:val="04A0" w:firstRow="1" w:lastRow="0" w:firstColumn="1" w:lastColumn="0" w:noHBand="0" w:noVBand="1"/>
      </w:tblPr>
      <w:tblGrid>
        <w:gridCol w:w="4513"/>
        <w:gridCol w:w="4513"/>
      </w:tblGrid>
      <w:tr w:rsidR="00967E41" w:rsidTr="00967E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3" w:type="dxa"/>
          </w:tcPr>
          <w:p w:rsidR="00967E41" w:rsidRDefault="00967E41" w:rsidP="00967E41">
            <w:pPr>
              <w:rPr>
                <w:lang w:eastAsia="zh-CN"/>
              </w:rPr>
            </w:pPr>
            <w:r>
              <w:rPr>
                <w:lang w:eastAsia="zh-CN"/>
              </w:rPr>
              <w:t>返回值</w:t>
            </w:r>
          </w:p>
        </w:tc>
        <w:tc>
          <w:tcPr>
            <w:tcW w:w="4513" w:type="dxa"/>
          </w:tcPr>
          <w:p w:rsidR="00967E41" w:rsidRDefault="00967E41" w:rsidP="00967E41">
            <w:pPr>
              <w:cnfStyle w:val="100000000000" w:firstRow="1" w:lastRow="0" w:firstColumn="0" w:lastColumn="0" w:oddVBand="0" w:evenVBand="0" w:oddHBand="0" w:evenHBand="0" w:firstRowFirstColumn="0" w:firstRowLastColumn="0" w:lastRowFirstColumn="0" w:lastRowLastColumn="0"/>
              <w:rPr>
                <w:lang w:eastAsia="zh-CN"/>
              </w:rPr>
            </w:pPr>
            <w:r>
              <w:rPr>
                <w:lang w:eastAsia="zh-CN"/>
              </w:rPr>
              <w:t>描述</w:t>
            </w:r>
          </w:p>
        </w:tc>
      </w:tr>
      <w:tr w:rsidR="00967E41" w:rsidTr="00967E41">
        <w:tc>
          <w:tcPr>
            <w:cnfStyle w:val="001000000000" w:firstRow="0" w:lastRow="0" w:firstColumn="1" w:lastColumn="0" w:oddVBand="0" w:evenVBand="0" w:oddHBand="0" w:evenHBand="0" w:firstRowFirstColumn="0" w:firstRowLastColumn="0" w:lastRowFirstColumn="0" w:lastRowLastColumn="0"/>
            <w:tcW w:w="4513" w:type="dxa"/>
          </w:tcPr>
          <w:p w:rsidR="00967E41" w:rsidRDefault="00967E41" w:rsidP="00967E41">
            <w:pPr>
              <w:rPr>
                <w:lang w:eastAsia="zh-CN"/>
              </w:rPr>
            </w:pPr>
            <w:r>
              <w:rPr>
                <w:rFonts w:hint="eastAsia"/>
                <w:lang w:eastAsia="zh-CN"/>
              </w:rPr>
              <w:t>0</w:t>
            </w:r>
          </w:p>
        </w:tc>
        <w:tc>
          <w:tcPr>
            <w:tcW w:w="4513" w:type="dxa"/>
          </w:tcPr>
          <w:p w:rsidR="00967E41" w:rsidRDefault="00EF4313" w:rsidP="00967E41">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建立通道</w:t>
            </w:r>
            <w:r w:rsidR="00967E41">
              <w:rPr>
                <w:lang w:eastAsia="zh-CN"/>
              </w:rPr>
              <w:t>失败</w:t>
            </w:r>
          </w:p>
        </w:tc>
      </w:tr>
      <w:tr w:rsidR="00967E41" w:rsidTr="00967E41">
        <w:tc>
          <w:tcPr>
            <w:cnfStyle w:val="001000000000" w:firstRow="0" w:lastRow="0" w:firstColumn="1" w:lastColumn="0" w:oddVBand="0" w:evenVBand="0" w:oddHBand="0" w:evenHBand="0" w:firstRowFirstColumn="0" w:firstRowLastColumn="0" w:lastRowFirstColumn="0" w:lastRowLastColumn="0"/>
            <w:tcW w:w="4513" w:type="dxa"/>
          </w:tcPr>
          <w:p w:rsidR="00967E41" w:rsidRDefault="00967E41" w:rsidP="00967E41">
            <w:pPr>
              <w:rPr>
                <w:lang w:eastAsia="zh-CN"/>
              </w:rPr>
            </w:pPr>
            <w:r>
              <w:rPr>
                <w:rFonts w:hint="eastAsia"/>
                <w:lang w:eastAsia="zh-CN"/>
              </w:rPr>
              <w:t>非</w:t>
            </w:r>
            <w:r>
              <w:rPr>
                <w:rFonts w:hint="eastAsia"/>
                <w:lang w:eastAsia="zh-CN"/>
              </w:rPr>
              <w:t>0</w:t>
            </w:r>
          </w:p>
        </w:tc>
        <w:tc>
          <w:tcPr>
            <w:tcW w:w="4513" w:type="dxa"/>
          </w:tcPr>
          <w:p w:rsidR="00967E41" w:rsidRDefault="00EF4313" w:rsidP="00967E41">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成功建立通道，返回值为通道</w:t>
            </w:r>
            <w:r w:rsidR="00967E41">
              <w:rPr>
                <w:lang w:eastAsia="zh-CN"/>
              </w:rPr>
              <w:t>句柄</w:t>
            </w:r>
          </w:p>
        </w:tc>
      </w:tr>
    </w:tbl>
    <w:p w:rsidR="00967E41" w:rsidRDefault="00967E41" w:rsidP="00967E41"/>
    <w:p w:rsidR="00967E41" w:rsidRDefault="00967E41" w:rsidP="00967E41">
      <w:pPr>
        <w:pStyle w:val="4"/>
      </w:pPr>
      <w:r>
        <w:t>注意</w:t>
      </w:r>
    </w:p>
    <w:p w:rsidR="00967E41" w:rsidRDefault="00EF4313" w:rsidP="00967E41">
      <w:r>
        <w:t>用户要保证会话句柄的有效性。</w:t>
      </w:r>
    </w:p>
    <w:p w:rsidR="00EF4313" w:rsidRDefault="00EF4313" w:rsidP="00967E41">
      <w:r>
        <w:t>目前设备通道一般为</w:t>
      </w:r>
      <w:r>
        <w:rPr>
          <w:rFonts w:hint="eastAsia"/>
        </w:rPr>
        <w:t>0</w:t>
      </w:r>
      <w:r>
        <w:rPr>
          <w:rFonts w:hint="eastAsia"/>
        </w:rPr>
        <w:t>。</w:t>
      </w:r>
    </w:p>
    <w:p w:rsidR="00EF4313" w:rsidRDefault="00EF4313" w:rsidP="00967E41">
      <w:r>
        <w:t>码流通道目前有两个，</w:t>
      </w:r>
      <w:r>
        <w:rPr>
          <w:rFonts w:hint="eastAsia"/>
        </w:rPr>
        <w:t>0</w:t>
      </w:r>
      <w:r>
        <w:rPr>
          <w:rFonts w:hint="eastAsia"/>
        </w:rPr>
        <w:t>代表主码流，</w:t>
      </w:r>
      <w:r>
        <w:rPr>
          <w:rFonts w:hint="eastAsia"/>
        </w:rPr>
        <w:t>1</w:t>
      </w:r>
      <w:r>
        <w:rPr>
          <w:rFonts w:hint="eastAsia"/>
        </w:rPr>
        <w:t>代表从码流。</w:t>
      </w:r>
    </w:p>
    <w:p w:rsidR="005B5EB9" w:rsidRDefault="005B5EB9" w:rsidP="005B5EB9">
      <w:pPr>
        <w:pStyle w:val="3"/>
      </w:pPr>
      <w:bookmarkStart w:id="20" w:name="_Toc121494704"/>
      <w:r>
        <w:t>NETSDK_</w:t>
      </w:r>
      <w:r w:rsidRPr="005B5EB9">
        <w:t xml:space="preserve"> DestoryRealPlay</w:t>
      </w:r>
      <w:bookmarkEnd w:id="20"/>
    </w:p>
    <w:p w:rsidR="005B5EB9" w:rsidRDefault="005B5EB9" w:rsidP="005B5EB9">
      <w:pPr>
        <w:pStyle w:val="4"/>
      </w:pPr>
      <w:r>
        <w:rPr>
          <w:rFonts w:hint="eastAsia"/>
        </w:rPr>
        <w:t>目的</w:t>
      </w:r>
    </w:p>
    <w:p w:rsidR="005B5EB9" w:rsidRDefault="005B5EB9" w:rsidP="005B5EB9">
      <w:r>
        <w:rPr>
          <w:rFonts w:hint="eastAsia"/>
        </w:rPr>
        <w:t>销毁流通道</w:t>
      </w:r>
      <w:r>
        <w:t>句柄</w:t>
      </w:r>
    </w:p>
    <w:p w:rsidR="005B5EB9" w:rsidRDefault="005B5EB9" w:rsidP="005B5EB9">
      <w:pPr>
        <w:pStyle w:val="4"/>
      </w:pPr>
      <w:r>
        <w:lastRenderedPageBreak/>
        <w:t>语法</w:t>
      </w:r>
    </w:p>
    <w:p w:rsidR="005B5EB9" w:rsidRPr="005B5EB9" w:rsidRDefault="005B5EB9" w:rsidP="005B5EB9">
      <w:pPr>
        <w:shd w:val="clear" w:color="auto" w:fill="242424"/>
        <w:spacing w:before="0" w:line="255" w:lineRule="atLeast"/>
        <w:rPr>
          <w:rFonts w:ascii="FiraCode NF" w:eastAsia="宋体" w:hAnsi="FiraCode NF" w:cs="宋体"/>
          <w:color w:val="F8F8F2"/>
          <w:kern w:val="0"/>
          <w:sz w:val="18"/>
          <w:szCs w:val="18"/>
          <w14:ligatures w14:val="none"/>
        </w:rPr>
      </w:pPr>
      <w:r w:rsidRPr="005B5EB9">
        <w:rPr>
          <w:rFonts w:ascii="FiraCode NF" w:eastAsia="宋体" w:hAnsi="FiraCode NF" w:cs="宋体"/>
          <w:i/>
          <w:iCs/>
          <w:color w:val="66D9EF"/>
          <w:kern w:val="0"/>
          <w:sz w:val="18"/>
          <w:szCs w:val="18"/>
          <w14:ligatures w14:val="none"/>
        </w:rPr>
        <w:t>IPSDK_Int</w:t>
      </w:r>
      <w:r w:rsidRPr="005B5EB9">
        <w:rPr>
          <w:rFonts w:ascii="FiraCode NF" w:eastAsia="宋体" w:hAnsi="FiraCode NF" w:cs="宋体"/>
          <w:color w:val="F8F8F2"/>
          <w:kern w:val="0"/>
          <w:sz w:val="18"/>
          <w:szCs w:val="18"/>
          <w14:ligatures w14:val="none"/>
        </w:rPr>
        <w:t xml:space="preserve"> </w:t>
      </w:r>
      <w:r w:rsidRPr="005B5EB9">
        <w:rPr>
          <w:rFonts w:ascii="FiraCode NF" w:eastAsia="宋体" w:hAnsi="FiraCode NF" w:cs="宋体"/>
          <w:color w:val="A6E22E"/>
          <w:kern w:val="0"/>
          <w:sz w:val="18"/>
          <w:szCs w:val="18"/>
          <w14:ligatures w14:val="none"/>
        </w:rPr>
        <w:t>NETSDK_DestoryRealPlay</w:t>
      </w:r>
      <w:r w:rsidRPr="005B5EB9">
        <w:rPr>
          <w:rFonts w:ascii="FiraCode NF" w:eastAsia="宋体" w:hAnsi="FiraCode NF" w:cs="宋体"/>
          <w:color w:val="F8F8F2"/>
          <w:kern w:val="0"/>
          <w:sz w:val="18"/>
          <w:szCs w:val="18"/>
          <w14:ligatures w14:val="none"/>
        </w:rPr>
        <w:t>(</w:t>
      </w:r>
      <w:r w:rsidRPr="005B5EB9">
        <w:rPr>
          <w:rFonts w:ascii="FiraCode NF" w:eastAsia="宋体" w:hAnsi="FiraCode NF" w:cs="宋体"/>
          <w:i/>
          <w:iCs/>
          <w:color w:val="66D9EF"/>
          <w:kern w:val="0"/>
          <w:sz w:val="18"/>
          <w:szCs w:val="18"/>
          <w14:ligatures w14:val="none"/>
        </w:rPr>
        <w:t>IPSDK_HCHANNEL</w:t>
      </w:r>
      <w:r w:rsidRPr="005B5EB9">
        <w:rPr>
          <w:rFonts w:ascii="FiraCode NF" w:eastAsia="宋体" w:hAnsi="FiraCode NF" w:cs="宋体"/>
          <w:color w:val="F8F8F2"/>
          <w:kern w:val="0"/>
          <w:sz w:val="18"/>
          <w:szCs w:val="18"/>
          <w14:ligatures w14:val="none"/>
        </w:rPr>
        <w:t xml:space="preserve"> </w:t>
      </w:r>
      <w:r w:rsidRPr="005B5EB9">
        <w:rPr>
          <w:rFonts w:ascii="FiraCode NF" w:eastAsia="宋体" w:hAnsi="FiraCode NF" w:cs="宋体"/>
          <w:i/>
          <w:iCs/>
          <w:color w:val="FD971F"/>
          <w:kern w:val="0"/>
          <w:sz w:val="18"/>
          <w:szCs w:val="18"/>
          <w14:ligatures w14:val="none"/>
        </w:rPr>
        <w:t>hChannel</w:t>
      </w:r>
      <w:r w:rsidRPr="005B5EB9">
        <w:rPr>
          <w:rFonts w:ascii="FiraCode NF" w:eastAsia="宋体" w:hAnsi="FiraCode NF" w:cs="宋体"/>
          <w:color w:val="F8F8F2"/>
          <w:kern w:val="0"/>
          <w:sz w:val="18"/>
          <w:szCs w:val="18"/>
          <w14:ligatures w14:val="none"/>
        </w:rPr>
        <w:t>);</w:t>
      </w:r>
    </w:p>
    <w:p w:rsidR="005B5EB9" w:rsidRPr="005B5EB9" w:rsidRDefault="005B5EB9" w:rsidP="005B5EB9">
      <w:pPr>
        <w:pStyle w:val="aff4"/>
      </w:pPr>
    </w:p>
    <w:p w:rsidR="005B5EB9" w:rsidRDefault="005B5EB9" w:rsidP="005B5EB9">
      <w:pPr>
        <w:pStyle w:val="4"/>
      </w:pPr>
      <w:r>
        <w:t>描述</w:t>
      </w:r>
    </w:p>
    <w:p w:rsidR="005B5EB9" w:rsidRDefault="005B5EB9" w:rsidP="005B5EB9">
      <w:r>
        <w:rPr>
          <w:rFonts w:hint="eastAsia"/>
        </w:rPr>
        <w:t>取码流完毕后，销毁</w:t>
      </w:r>
      <w:r w:rsidRPr="007F09B1">
        <w:rPr>
          <w:rFonts w:hint="eastAsia"/>
        </w:rPr>
        <w:t>分配的内存空间，以防止内存泄漏</w:t>
      </w:r>
    </w:p>
    <w:p w:rsidR="005B5EB9" w:rsidRDefault="005B5EB9" w:rsidP="005B5EB9">
      <w:pPr>
        <w:pStyle w:val="4"/>
      </w:pPr>
      <w:r>
        <w:t>参数</w:t>
      </w:r>
    </w:p>
    <w:tbl>
      <w:tblPr>
        <w:tblStyle w:val="af9"/>
        <w:tblW w:w="0" w:type="auto"/>
        <w:tblLook w:val="04A0" w:firstRow="1" w:lastRow="0" w:firstColumn="1" w:lastColumn="0" w:noHBand="0" w:noVBand="1"/>
      </w:tblPr>
      <w:tblGrid>
        <w:gridCol w:w="1931"/>
        <w:gridCol w:w="1774"/>
        <w:gridCol w:w="1774"/>
        <w:gridCol w:w="2524"/>
      </w:tblGrid>
      <w:tr w:rsidR="005B5EB9" w:rsidTr="008A12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1" w:type="dxa"/>
          </w:tcPr>
          <w:p w:rsidR="005B5EB9" w:rsidRDefault="005B5EB9" w:rsidP="008A12C8">
            <w:r>
              <w:rPr>
                <w:rFonts w:hint="eastAsia"/>
              </w:rPr>
              <w:t>参数</w:t>
            </w:r>
          </w:p>
        </w:tc>
        <w:tc>
          <w:tcPr>
            <w:tcW w:w="1774" w:type="dxa"/>
          </w:tcPr>
          <w:p w:rsidR="005B5EB9" w:rsidRDefault="005B5EB9" w:rsidP="008A12C8">
            <w:pPr>
              <w:cnfStyle w:val="100000000000" w:firstRow="1" w:lastRow="0" w:firstColumn="0" w:lastColumn="0" w:oddVBand="0" w:evenVBand="0" w:oddHBand="0" w:evenHBand="0" w:firstRowFirstColumn="0" w:firstRowLastColumn="0" w:lastRowFirstColumn="0" w:lastRowLastColumn="0"/>
            </w:pPr>
            <w:r>
              <w:rPr>
                <w:rFonts w:hint="eastAsia"/>
              </w:rPr>
              <w:t>取值范围</w:t>
            </w:r>
          </w:p>
        </w:tc>
        <w:tc>
          <w:tcPr>
            <w:tcW w:w="1774" w:type="dxa"/>
          </w:tcPr>
          <w:p w:rsidR="005B5EB9" w:rsidRDefault="005B5EB9" w:rsidP="008A12C8">
            <w:pPr>
              <w:cnfStyle w:val="100000000000" w:firstRow="1" w:lastRow="0" w:firstColumn="0" w:lastColumn="0" w:oddVBand="0" w:evenVBand="0" w:oddHBand="0" w:evenHBand="0" w:firstRowFirstColumn="0" w:firstRowLastColumn="0" w:lastRowFirstColumn="0" w:lastRowLastColumn="0"/>
              <w:rPr>
                <w:lang w:eastAsia="zh-CN"/>
              </w:rPr>
            </w:pPr>
            <w:r>
              <w:rPr>
                <w:rFonts w:hint="eastAsia"/>
              </w:rPr>
              <w:t>输入</w:t>
            </w:r>
            <w:r>
              <w:rPr>
                <w:rFonts w:hint="eastAsia"/>
                <w:lang w:eastAsia="zh-CN"/>
              </w:rPr>
              <w:t>/</w:t>
            </w:r>
            <w:r>
              <w:rPr>
                <w:rFonts w:hint="eastAsia"/>
                <w:lang w:eastAsia="zh-CN"/>
              </w:rPr>
              <w:t>输出</w:t>
            </w:r>
          </w:p>
        </w:tc>
        <w:tc>
          <w:tcPr>
            <w:tcW w:w="2524" w:type="dxa"/>
          </w:tcPr>
          <w:p w:rsidR="005B5EB9" w:rsidRDefault="005B5EB9" w:rsidP="008A12C8">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5B5EB9" w:rsidTr="008A12C8">
        <w:tc>
          <w:tcPr>
            <w:cnfStyle w:val="001000000000" w:firstRow="0" w:lastRow="0" w:firstColumn="1" w:lastColumn="0" w:oddVBand="0" w:evenVBand="0" w:oddHBand="0" w:evenHBand="0" w:firstRowFirstColumn="0" w:firstRowLastColumn="0" w:lastRowFirstColumn="0" w:lastRowLastColumn="0"/>
            <w:tcW w:w="1931" w:type="dxa"/>
          </w:tcPr>
          <w:p w:rsidR="005B5EB9" w:rsidRDefault="005B5EB9" w:rsidP="008A12C8">
            <w:pPr>
              <w:rPr>
                <w:lang w:eastAsia="zh-CN"/>
              </w:rPr>
            </w:pPr>
            <w:r>
              <w:rPr>
                <w:lang w:eastAsia="zh-CN"/>
              </w:rPr>
              <w:t>hChannel</w:t>
            </w:r>
          </w:p>
        </w:tc>
        <w:tc>
          <w:tcPr>
            <w:tcW w:w="1774" w:type="dxa"/>
          </w:tcPr>
          <w:p w:rsidR="005B5EB9" w:rsidRDefault="005B5EB9" w:rsidP="008A12C8">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w:t>
            </w:r>
          </w:p>
        </w:tc>
        <w:tc>
          <w:tcPr>
            <w:tcW w:w="1774" w:type="dxa"/>
          </w:tcPr>
          <w:p w:rsidR="005B5EB9" w:rsidRDefault="005B5EB9" w:rsidP="008A12C8">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输入</w:t>
            </w:r>
          </w:p>
        </w:tc>
        <w:tc>
          <w:tcPr>
            <w:tcW w:w="2524" w:type="dxa"/>
          </w:tcPr>
          <w:p w:rsidR="005B5EB9" w:rsidRDefault="005B5EB9" w:rsidP="008A12C8">
            <w:pPr>
              <w:cnfStyle w:val="000000000000" w:firstRow="0" w:lastRow="0" w:firstColumn="0" w:lastColumn="0" w:oddVBand="0" w:evenVBand="0" w:oddHBand="0" w:evenHBand="0" w:firstRowFirstColumn="0" w:firstRowLastColumn="0" w:lastRowFirstColumn="0" w:lastRowLastColumn="0"/>
            </w:pPr>
            <w:r>
              <w:rPr>
                <w:rFonts w:hint="eastAsia"/>
                <w:lang w:eastAsia="zh-CN"/>
              </w:rPr>
              <w:t>待销毁的通道</w:t>
            </w:r>
            <w:r w:rsidRPr="001B3720">
              <w:rPr>
                <w:rFonts w:hint="eastAsia"/>
                <w:lang w:eastAsia="zh-CN"/>
              </w:rPr>
              <w:t>句柄</w:t>
            </w:r>
          </w:p>
        </w:tc>
      </w:tr>
    </w:tbl>
    <w:p w:rsidR="005B5EB9" w:rsidRDefault="005B5EB9" w:rsidP="005B5EB9"/>
    <w:p w:rsidR="005B5EB9" w:rsidRDefault="005B5EB9" w:rsidP="005B5EB9">
      <w:pPr>
        <w:pStyle w:val="4"/>
      </w:pPr>
      <w:r>
        <w:t>返回值</w:t>
      </w:r>
    </w:p>
    <w:tbl>
      <w:tblPr>
        <w:tblStyle w:val="af9"/>
        <w:tblW w:w="0" w:type="auto"/>
        <w:tblLook w:val="04A0" w:firstRow="1" w:lastRow="0" w:firstColumn="1" w:lastColumn="0" w:noHBand="0" w:noVBand="1"/>
      </w:tblPr>
      <w:tblGrid>
        <w:gridCol w:w="4513"/>
        <w:gridCol w:w="4513"/>
      </w:tblGrid>
      <w:tr w:rsidR="005B5EB9" w:rsidTr="008A12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3" w:type="dxa"/>
          </w:tcPr>
          <w:p w:rsidR="005B5EB9" w:rsidRDefault="005B5EB9" w:rsidP="008A12C8">
            <w:pPr>
              <w:rPr>
                <w:lang w:eastAsia="zh-CN"/>
              </w:rPr>
            </w:pPr>
            <w:r>
              <w:rPr>
                <w:lang w:eastAsia="zh-CN"/>
              </w:rPr>
              <w:t>返回值</w:t>
            </w:r>
          </w:p>
        </w:tc>
        <w:tc>
          <w:tcPr>
            <w:tcW w:w="4513" w:type="dxa"/>
          </w:tcPr>
          <w:p w:rsidR="005B5EB9" w:rsidRDefault="005B5EB9" w:rsidP="008A12C8">
            <w:pPr>
              <w:cnfStyle w:val="100000000000" w:firstRow="1" w:lastRow="0" w:firstColumn="0" w:lastColumn="0" w:oddVBand="0" w:evenVBand="0" w:oddHBand="0" w:evenHBand="0" w:firstRowFirstColumn="0" w:firstRowLastColumn="0" w:lastRowFirstColumn="0" w:lastRowLastColumn="0"/>
              <w:rPr>
                <w:lang w:eastAsia="zh-CN"/>
              </w:rPr>
            </w:pPr>
            <w:r>
              <w:rPr>
                <w:lang w:eastAsia="zh-CN"/>
              </w:rPr>
              <w:t>描述</w:t>
            </w:r>
          </w:p>
        </w:tc>
      </w:tr>
      <w:tr w:rsidR="005B5EB9" w:rsidTr="008A12C8">
        <w:tc>
          <w:tcPr>
            <w:cnfStyle w:val="001000000000" w:firstRow="0" w:lastRow="0" w:firstColumn="1" w:lastColumn="0" w:oddVBand="0" w:evenVBand="0" w:oddHBand="0" w:evenHBand="0" w:firstRowFirstColumn="0" w:firstRowLastColumn="0" w:lastRowFirstColumn="0" w:lastRowLastColumn="0"/>
            <w:tcW w:w="4513" w:type="dxa"/>
          </w:tcPr>
          <w:p w:rsidR="005B5EB9" w:rsidRDefault="005B5EB9" w:rsidP="008A12C8">
            <w:pPr>
              <w:rPr>
                <w:lang w:eastAsia="zh-CN"/>
              </w:rPr>
            </w:pPr>
            <w:r>
              <w:rPr>
                <w:rFonts w:hint="eastAsia"/>
                <w:lang w:eastAsia="zh-CN"/>
              </w:rPr>
              <w:t>0</w:t>
            </w:r>
          </w:p>
        </w:tc>
        <w:tc>
          <w:tcPr>
            <w:tcW w:w="4513" w:type="dxa"/>
          </w:tcPr>
          <w:p w:rsidR="005B5EB9" w:rsidRDefault="005B5EB9" w:rsidP="008A12C8">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成功</w:t>
            </w:r>
          </w:p>
        </w:tc>
      </w:tr>
      <w:tr w:rsidR="005B5EB9" w:rsidTr="008A12C8">
        <w:tc>
          <w:tcPr>
            <w:cnfStyle w:val="001000000000" w:firstRow="0" w:lastRow="0" w:firstColumn="1" w:lastColumn="0" w:oddVBand="0" w:evenVBand="0" w:oddHBand="0" w:evenHBand="0" w:firstRowFirstColumn="0" w:firstRowLastColumn="0" w:lastRowFirstColumn="0" w:lastRowLastColumn="0"/>
            <w:tcW w:w="4513" w:type="dxa"/>
          </w:tcPr>
          <w:p w:rsidR="005B5EB9" w:rsidRDefault="005B5EB9" w:rsidP="008A12C8">
            <w:pPr>
              <w:rPr>
                <w:lang w:eastAsia="zh-CN"/>
              </w:rPr>
            </w:pPr>
            <w:r>
              <w:rPr>
                <w:rFonts w:hint="eastAsia"/>
                <w:lang w:eastAsia="zh-CN"/>
              </w:rPr>
              <w:t>非</w:t>
            </w:r>
            <w:r>
              <w:rPr>
                <w:rFonts w:hint="eastAsia"/>
                <w:lang w:eastAsia="zh-CN"/>
              </w:rPr>
              <w:t>0</w:t>
            </w:r>
          </w:p>
        </w:tc>
        <w:tc>
          <w:tcPr>
            <w:tcW w:w="4513" w:type="dxa"/>
          </w:tcPr>
          <w:p w:rsidR="005B5EB9" w:rsidRDefault="005B5EB9" w:rsidP="008A12C8">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失败</w:t>
            </w:r>
          </w:p>
        </w:tc>
      </w:tr>
    </w:tbl>
    <w:p w:rsidR="005B5EB9" w:rsidRDefault="005B5EB9" w:rsidP="005B5EB9"/>
    <w:p w:rsidR="005B5EB9" w:rsidRDefault="005B5EB9" w:rsidP="005B5EB9">
      <w:pPr>
        <w:pStyle w:val="4"/>
      </w:pPr>
      <w:r>
        <w:t>注意</w:t>
      </w:r>
    </w:p>
    <w:p w:rsidR="005B5EB9" w:rsidRDefault="005B5EB9" w:rsidP="005B5EB9">
      <w:r>
        <w:rPr>
          <w:rFonts w:hint="eastAsia"/>
        </w:rPr>
        <w:t>通道句柄的合法性由用户保证，不允许重复销毁</w:t>
      </w:r>
      <w:r w:rsidRPr="001B3720">
        <w:rPr>
          <w:rFonts w:hint="eastAsia"/>
        </w:rPr>
        <w:t>。</w:t>
      </w:r>
    </w:p>
    <w:p w:rsidR="005B5EB9" w:rsidRDefault="005B5EB9" w:rsidP="005B5EB9">
      <w:r w:rsidRPr="001B3720">
        <w:rPr>
          <w:rFonts w:hint="eastAsia"/>
        </w:rPr>
        <w:t>销毁后的句柄需要手动置空</w:t>
      </w:r>
      <w:r>
        <w:rPr>
          <w:rFonts w:hint="eastAsia"/>
        </w:rPr>
        <w:t>。</w:t>
      </w:r>
    </w:p>
    <w:p w:rsidR="003F202C" w:rsidRDefault="003F202C" w:rsidP="003F202C">
      <w:pPr>
        <w:pStyle w:val="3"/>
      </w:pPr>
      <w:bookmarkStart w:id="21" w:name="_Toc121494705"/>
      <w:r w:rsidRPr="00D53EC5">
        <w:t>NETSDK_</w:t>
      </w:r>
      <w:r w:rsidRPr="003F202C">
        <w:t xml:space="preserve"> StartRealPlay</w:t>
      </w:r>
      <w:bookmarkEnd w:id="21"/>
    </w:p>
    <w:p w:rsidR="003F202C" w:rsidRDefault="003F202C" w:rsidP="003F202C">
      <w:pPr>
        <w:pStyle w:val="4"/>
      </w:pPr>
      <w:r>
        <w:rPr>
          <w:rFonts w:hint="eastAsia"/>
        </w:rPr>
        <w:t>目的</w:t>
      </w:r>
    </w:p>
    <w:p w:rsidR="003F202C" w:rsidRDefault="003F202C" w:rsidP="003F202C">
      <w:r>
        <w:rPr>
          <w:rFonts w:hint="eastAsia"/>
        </w:rPr>
        <w:t>获得</w:t>
      </w:r>
      <w:r w:rsidR="004D1149">
        <w:rPr>
          <w:rFonts w:hint="eastAsia"/>
        </w:rPr>
        <w:t>IPC</w:t>
      </w:r>
      <w:r w:rsidR="004D1149">
        <w:rPr>
          <w:rFonts w:hint="eastAsia"/>
        </w:rPr>
        <w:t>中的数据流</w:t>
      </w:r>
    </w:p>
    <w:p w:rsidR="003F202C" w:rsidRDefault="003F202C" w:rsidP="003F202C">
      <w:pPr>
        <w:pStyle w:val="4"/>
      </w:pPr>
      <w:r>
        <w:t>语法</w:t>
      </w:r>
    </w:p>
    <w:p w:rsidR="003F202C" w:rsidRPr="003F202C" w:rsidRDefault="003F202C" w:rsidP="003F202C">
      <w:pPr>
        <w:shd w:val="clear" w:color="auto" w:fill="242424"/>
        <w:spacing w:before="0" w:line="255" w:lineRule="atLeast"/>
        <w:rPr>
          <w:rFonts w:ascii="FiraCode NF" w:eastAsia="宋体" w:hAnsi="FiraCode NF" w:cs="宋体"/>
          <w:color w:val="F8F8F2"/>
          <w:kern w:val="0"/>
          <w:sz w:val="18"/>
          <w:szCs w:val="18"/>
          <w14:ligatures w14:val="none"/>
        </w:rPr>
      </w:pPr>
      <w:r w:rsidRPr="003F202C">
        <w:rPr>
          <w:rFonts w:ascii="FiraCode NF" w:eastAsia="宋体" w:hAnsi="FiraCode NF" w:cs="宋体"/>
          <w:i/>
          <w:iCs/>
          <w:color w:val="66D9EF"/>
          <w:kern w:val="0"/>
          <w:sz w:val="18"/>
          <w:szCs w:val="18"/>
          <w14:ligatures w14:val="none"/>
        </w:rPr>
        <w:t>IPSDK_Int</w:t>
      </w:r>
      <w:r w:rsidRPr="003F202C">
        <w:rPr>
          <w:rFonts w:ascii="FiraCode NF" w:eastAsia="宋体" w:hAnsi="FiraCode NF" w:cs="宋体"/>
          <w:color w:val="F8F8F2"/>
          <w:kern w:val="0"/>
          <w:sz w:val="18"/>
          <w:szCs w:val="18"/>
          <w14:ligatures w14:val="none"/>
        </w:rPr>
        <w:t xml:space="preserve"> </w:t>
      </w:r>
      <w:r w:rsidRPr="003F202C">
        <w:rPr>
          <w:rFonts w:ascii="FiraCode NF" w:eastAsia="宋体" w:hAnsi="FiraCode NF" w:cs="宋体"/>
          <w:color w:val="A6E22E"/>
          <w:kern w:val="0"/>
          <w:sz w:val="18"/>
          <w:szCs w:val="18"/>
          <w14:ligatures w14:val="none"/>
        </w:rPr>
        <w:t>NETSDK_StartRealPlay</w:t>
      </w:r>
      <w:r w:rsidRPr="003F202C">
        <w:rPr>
          <w:rFonts w:ascii="FiraCode NF" w:eastAsia="宋体" w:hAnsi="FiraCode NF" w:cs="宋体"/>
          <w:color w:val="F8F8F2"/>
          <w:kern w:val="0"/>
          <w:sz w:val="18"/>
          <w:szCs w:val="18"/>
          <w14:ligatures w14:val="none"/>
        </w:rPr>
        <w:t>(</w:t>
      </w:r>
      <w:r w:rsidRPr="003F202C">
        <w:rPr>
          <w:rFonts w:ascii="FiraCode NF" w:eastAsia="宋体" w:hAnsi="FiraCode NF" w:cs="宋体"/>
          <w:i/>
          <w:iCs/>
          <w:color w:val="66D9EF"/>
          <w:kern w:val="0"/>
          <w:sz w:val="18"/>
          <w:szCs w:val="18"/>
          <w14:ligatures w14:val="none"/>
        </w:rPr>
        <w:t>IPSDK_HCHANNEL</w:t>
      </w:r>
      <w:r w:rsidRPr="003F202C">
        <w:rPr>
          <w:rFonts w:ascii="FiraCode NF" w:eastAsia="宋体" w:hAnsi="FiraCode NF" w:cs="宋体"/>
          <w:color w:val="F8F8F2"/>
          <w:kern w:val="0"/>
          <w:sz w:val="18"/>
          <w:szCs w:val="18"/>
          <w14:ligatures w14:val="none"/>
        </w:rPr>
        <w:t xml:space="preserve"> </w:t>
      </w:r>
      <w:r w:rsidRPr="003F202C">
        <w:rPr>
          <w:rFonts w:ascii="FiraCode NF" w:eastAsia="宋体" w:hAnsi="FiraCode NF" w:cs="宋体"/>
          <w:i/>
          <w:iCs/>
          <w:color w:val="FD971F"/>
          <w:kern w:val="0"/>
          <w:sz w:val="18"/>
          <w:szCs w:val="18"/>
          <w14:ligatures w14:val="none"/>
        </w:rPr>
        <w:t>hChannel</w:t>
      </w:r>
      <w:r w:rsidRPr="003F202C">
        <w:rPr>
          <w:rFonts w:ascii="FiraCode NF" w:eastAsia="宋体" w:hAnsi="FiraCode NF" w:cs="宋体"/>
          <w:color w:val="F8F8F2"/>
          <w:kern w:val="0"/>
          <w:sz w:val="18"/>
          <w:szCs w:val="18"/>
          <w14:ligatures w14:val="none"/>
        </w:rPr>
        <w:t xml:space="preserve">, </w:t>
      </w:r>
      <w:r w:rsidRPr="003F202C">
        <w:rPr>
          <w:rFonts w:ascii="FiraCode NF" w:eastAsia="宋体" w:hAnsi="FiraCode NF" w:cs="宋体"/>
          <w:i/>
          <w:iCs/>
          <w:color w:val="66D9EF"/>
          <w:kern w:val="0"/>
          <w:sz w:val="18"/>
          <w:szCs w:val="18"/>
          <w14:ligatures w14:val="none"/>
        </w:rPr>
        <w:t>fRealStreamCallBack</w:t>
      </w:r>
      <w:r w:rsidRPr="003F202C">
        <w:rPr>
          <w:rFonts w:ascii="FiraCode NF" w:eastAsia="宋体" w:hAnsi="FiraCode NF" w:cs="宋体"/>
          <w:color w:val="F8F8F2"/>
          <w:kern w:val="0"/>
          <w:sz w:val="18"/>
          <w:szCs w:val="18"/>
          <w14:ligatures w14:val="none"/>
        </w:rPr>
        <w:t xml:space="preserve"> </w:t>
      </w:r>
      <w:r w:rsidRPr="003F202C">
        <w:rPr>
          <w:rFonts w:ascii="FiraCode NF" w:eastAsia="宋体" w:hAnsi="FiraCode NF" w:cs="宋体"/>
          <w:i/>
          <w:iCs/>
          <w:color w:val="FD971F"/>
          <w:kern w:val="0"/>
          <w:sz w:val="18"/>
          <w:szCs w:val="18"/>
          <w14:ligatures w14:val="none"/>
        </w:rPr>
        <w:t>cbRealDataCallBack</w:t>
      </w:r>
      <w:r w:rsidRPr="003F202C">
        <w:rPr>
          <w:rFonts w:ascii="FiraCode NF" w:eastAsia="宋体" w:hAnsi="FiraCode NF" w:cs="宋体"/>
          <w:color w:val="F8F8F2"/>
          <w:kern w:val="0"/>
          <w:sz w:val="18"/>
          <w:szCs w:val="18"/>
          <w14:ligatures w14:val="none"/>
        </w:rPr>
        <w:t xml:space="preserve">, </w:t>
      </w:r>
      <w:r w:rsidRPr="003F202C">
        <w:rPr>
          <w:rFonts w:ascii="FiraCode NF" w:eastAsia="宋体" w:hAnsi="FiraCode NF" w:cs="宋体"/>
          <w:i/>
          <w:iCs/>
          <w:color w:val="66D9EF"/>
          <w:kern w:val="0"/>
          <w:sz w:val="18"/>
          <w:szCs w:val="18"/>
          <w14:ligatures w14:val="none"/>
        </w:rPr>
        <w:t>IPSDK_PVoid</w:t>
      </w:r>
      <w:r w:rsidRPr="003F202C">
        <w:rPr>
          <w:rFonts w:ascii="FiraCode NF" w:eastAsia="宋体" w:hAnsi="FiraCode NF" w:cs="宋体"/>
          <w:color w:val="F8F8F2"/>
          <w:kern w:val="0"/>
          <w:sz w:val="18"/>
          <w:szCs w:val="18"/>
          <w14:ligatures w14:val="none"/>
        </w:rPr>
        <w:t xml:space="preserve"> </w:t>
      </w:r>
      <w:r w:rsidRPr="003F202C">
        <w:rPr>
          <w:rFonts w:ascii="FiraCode NF" w:eastAsia="宋体" w:hAnsi="FiraCode NF" w:cs="宋体"/>
          <w:i/>
          <w:iCs/>
          <w:color w:val="FD971F"/>
          <w:kern w:val="0"/>
          <w:sz w:val="18"/>
          <w:szCs w:val="18"/>
          <w14:ligatures w14:val="none"/>
        </w:rPr>
        <w:t>pUserData</w:t>
      </w:r>
      <w:r w:rsidRPr="003F202C">
        <w:rPr>
          <w:rFonts w:ascii="FiraCode NF" w:eastAsia="宋体" w:hAnsi="FiraCode NF" w:cs="宋体"/>
          <w:color w:val="F8F8F2"/>
          <w:kern w:val="0"/>
          <w:sz w:val="18"/>
          <w:szCs w:val="18"/>
          <w14:ligatures w14:val="none"/>
        </w:rPr>
        <w:t xml:space="preserve">, </w:t>
      </w:r>
      <w:r w:rsidRPr="003F202C">
        <w:rPr>
          <w:rFonts w:ascii="FiraCode NF" w:eastAsia="宋体" w:hAnsi="FiraCode NF" w:cs="宋体"/>
          <w:i/>
          <w:iCs/>
          <w:color w:val="66D9EF"/>
          <w:kern w:val="0"/>
          <w:sz w:val="18"/>
          <w:szCs w:val="18"/>
          <w14:ligatures w14:val="none"/>
        </w:rPr>
        <w:t>IPSDK_Int</w:t>
      </w:r>
      <w:r w:rsidRPr="003F202C">
        <w:rPr>
          <w:rFonts w:ascii="FiraCode NF" w:eastAsia="宋体" w:hAnsi="FiraCode NF" w:cs="宋体"/>
          <w:color w:val="F8F8F2"/>
          <w:kern w:val="0"/>
          <w:sz w:val="18"/>
          <w:szCs w:val="18"/>
          <w14:ligatures w14:val="none"/>
        </w:rPr>
        <w:t xml:space="preserve"> </w:t>
      </w:r>
      <w:r w:rsidRPr="003F202C">
        <w:rPr>
          <w:rFonts w:ascii="FiraCode NF" w:eastAsia="宋体" w:hAnsi="FiraCode NF" w:cs="宋体"/>
          <w:i/>
          <w:iCs/>
          <w:color w:val="FD971F"/>
          <w:kern w:val="0"/>
          <w:sz w:val="18"/>
          <w:szCs w:val="18"/>
          <w14:ligatures w14:val="none"/>
        </w:rPr>
        <w:t>bBlocked</w:t>
      </w:r>
      <w:r w:rsidRPr="003F202C">
        <w:rPr>
          <w:rFonts w:ascii="FiraCode NF" w:eastAsia="宋体" w:hAnsi="FiraCode NF" w:cs="宋体"/>
          <w:color w:val="F8F8F2"/>
          <w:kern w:val="0"/>
          <w:sz w:val="18"/>
          <w:szCs w:val="18"/>
          <w14:ligatures w14:val="none"/>
        </w:rPr>
        <w:t>);</w:t>
      </w:r>
    </w:p>
    <w:p w:rsidR="003F202C" w:rsidRPr="00E66909" w:rsidRDefault="003F202C" w:rsidP="003F202C">
      <w:pPr>
        <w:pStyle w:val="aff4"/>
        <w:rPr>
          <w:rFonts w:eastAsiaTheme="minorEastAsia"/>
          <w:b/>
        </w:rPr>
      </w:pPr>
    </w:p>
    <w:p w:rsidR="003F202C" w:rsidRDefault="003F202C" w:rsidP="003F202C">
      <w:pPr>
        <w:pStyle w:val="4"/>
      </w:pPr>
      <w:r>
        <w:t>描述</w:t>
      </w:r>
    </w:p>
    <w:p w:rsidR="003F202C" w:rsidRDefault="003F202C" w:rsidP="003F202C">
      <w:r>
        <w:rPr>
          <w:rFonts w:hint="eastAsia"/>
        </w:rPr>
        <w:t>用户可通过此函数</w:t>
      </w:r>
      <w:r w:rsidR="00E77FD5">
        <w:rPr>
          <w:rFonts w:hint="eastAsia"/>
        </w:rPr>
        <w:t>获取</w:t>
      </w:r>
      <w:r w:rsidR="00E77FD5">
        <w:rPr>
          <w:rFonts w:hint="eastAsia"/>
        </w:rPr>
        <w:t>IPC</w:t>
      </w:r>
      <w:r w:rsidR="00E77FD5">
        <w:rPr>
          <w:rFonts w:hint="eastAsia"/>
        </w:rPr>
        <w:t>的实时码流</w:t>
      </w:r>
      <w:r>
        <w:rPr>
          <w:rFonts w:hint="eastAsia"/>
        </w:rPr>
        <w:t>。</w:t>
      </w:r>
    </w:p>
    <w:p w:rsidR="003F202C" w:rsidRDefault="003F202C" w:rsidP="003F202C">
      <w:pPr>
        <w:pStyle w:val="4"/>
      </w:pPr>
      <w:r>
        <w:t>参数</w:t>
      </w:r>
    </w:p>
    <w:tbl>
      <w:tblPr>
        <w:tblStyle w:val="af9"/>
        <w:tblW w:w="0" w:type="auto"/>
        <w:tblLook w:val="04A0" w:firstRow="1" w:lastRow="0" w:firstColumn="1" w:lastColumn="0" w:noHBand="0" w:noVBand="1"/>
      </w:tblPr>
      <w:tblGrid>
        <w:gridCol w:w="1969"/>
        <w:gridCol w:w="1774"/>
        <w:gridCol w:w="1774"/>
        <w:gridCol w:w="2524"/>
      </w:tblGrid>
      <w:tr w:rsidR="003F202C" w:rsidTr="008A12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1" w:type="dxa"/>
          </w:tcPr>
          <w:p w:rsidR="003F202C" w:rsidRDefault="003F202C" w:rsidP="008A12C8">
            <w:r>
              <w:rPr>
                <w:rFonts w:hint="eastAsia"/>
              </w:rPr>
              <w:t>参数</w:t>
            </w:r>
          </w:p>
        </w:tc>
        <w:tc>
          <w:tcPr>
            <w:tcW w:w="1774" w:type="dxa"/>
          </w:tcPr>
          <w:p w:rsidR="003F202C" w:rsidRDefault="003F202C" w:rsidP="008A12C8">
            <w:pPr>
              <w:cnfStyle w:val="100000000000" w:firstRow="1" w:lastRow="0" w:firstColumn="0" w:lastColumn="0" w:oddVBand="0" w:evenVBand="0" w:oddHBand="0" w:evenHBand="0" w:firstRowFirstColumn="0" w:firstRowLastColumn="0" w:lastRowFirstColumn="0" w:lastRowLastColumn="0"/>
            </w:pPr>
            <w:r>
              <w:rPr>
                <w:rFonts w:hint="eastAsia"/>
              </w:rPr>
              <w:t>取值范围</w:t>
            </w:r>
          </w:p>
        </w:tc>
        <w:tc>
          <w:tcPr>
            <w:tcW w:w="1774" w:type="dxa"/>
          </w:tcPr>
          <w:p w:rsidR="003F202C" w:rsidRDefault="003F202C" w:rsidP="008A12C8">
            <w:pPr>
              <w:cnfStyle w:val="100000000000" w:firstRow="1" w:lastRow="0" w:firstColumn="0" w:lastColumn="0" w:oddVBand="0" w:evenVBand="0" w:oddHBand="0" w:evenHBand="0" w:firstRowFirstColumn="0" w:firstRowLastColumn="0" w:lastRowFirstColumn="0" w:lastRowLastColumn="0"/>
              <w:rPr>
                <w:lang w:eastAsia="zh-CN"/>
              </w:rPr>
            </w:pPr>
            <w:r>
              <w:rPr>
                <w:rFonts w:hint="eastAsia"/>
              </w:rPr>
              <w:t>输入</w:t>
            </w:r>
            <w:r>
              <w:rPr>
                <w:rFonts w:hint="eastAsia"/>
                <w:lang w:eastAsia="zh-CN"/>
              </w:rPr>
              <w:t>/</w:t>
            </w:r>
            <w:r>
              <w:rPr>
                <w:rFonts w:hint="eastAsia"/>
                <w:lang w:eastAsia="zh-CN"/>
              </w:rPr>
              <w:t>输出</w:t>
            </w:r>
          </w:p>
        </w:tc>
        <w:tc>
          <w:tcPr>
            <w:tcW w:w="2524" w:type="dxa"/>
          </w:tcPr>
          <w:p w:rsidR="003F202C" w:rsidRDefault="003F202C" w:rsidP="008A12C8">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3F202C" w:rsidTr="008A12C8">
        <w:tc>
          <w:tcPr>
            <w:cnfStyle w:val="001000000000" w:firstRow="0" w:lastRow="0" w:firstColumn="1" w:lastColumn="0" w:oddVBand="0" w:evenVBand="0" w:oddHBand="0" w:evenHBand="0" w:firstRowFirstColumn="0" w:firstRowLastColumn="0" w:lastRowFirstColumn="0" w:lastRowLastColumn="0"/>
            <w:tcW w:w="1931" w:type="dxa"/>
          </w:tcPr>
          <w:p w:rsidR="003F202C" w:rsidRDefault="00E77FD5" w:rsidP="00E77FD5">
            <w:pPr>
              <w:rPr>
                <w:lang w:eastAsia="zh-CN"/>
              </w:rPr>
            </w:pPr>
            <w:r>
              <w:rPr>
                <w:lang w:eastAsia="zh-CN"/>
              </w:rPr>
              <w:t>hChannel</w:t>
            </w:r>
          </w:p>
        </w:tc>
        <w:tc>
          <w:tcPr>
            <w:tcW w:w="1774" w:type="dxa"/>
          </w:tcPr>
          <w:p w:rsidR="003F202C" w:rsidRDefault="003F202C" w:rsidP="008A12C8">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w:t>
            </w:r>
          </w:p>
        </w:tc>
        <w:tc>
          <w:tcPr>
            <w:tcW w:w="1774" w:type="dxa"/>
          </w:tcPr>
          <w:p w:rsidR="003F202C" w:rsidRDefault="003F202C" w:rsidP="008A12C8">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输入</w:t>
            </w:r>
          </w:p>
        </w:tc>
        <w:tc>
          <w:tcPr>
            <w:tcW w:w="2524" w:type="dxa"/>
          </w:tcPr>
          <w:p w:rsidR="003F202C" w:rsidRPr="00260787" w:rsidRDefault="00260787" w:rsidP="008A12C8">
            <w:pPr>
              <w:cnfStyle w:val="000000000000" w:firstRow="0" w:lastRow="0" w:firstColumn="0" w:lastColumn="0" w:oddVBand="0" w:evenVBand="0" w:oddHBand="0" w:evenHBand="0" w:firstRowFirstColumn="0" w:firstRowLastColumn="0" w:lastRowFirstColumn="0" w:lastRowLastColumn="0"/>
              <w:rPr>
                <w:rFonts w:eastAsia="MS Gothic"/>
                <w:lang w:eastAsia="zh-CN"/>
              </w:rPr>
            </w:pPr>
            <w:r>
              <w:rPr>
                <w:lang w:eastAsia="zh-CN"/>
              </w:rPr>
              <w:t>通道句柄</w:t>
            </w:r>
          </w:p>
        </w:tc>
      </w:tr>
      <w:tr w:rsidR="003F202C" w:rsidTr="008A12C8">
        <w:tc>
          <w:tcPr>
            <w:cnfStyle w:val="001000000000" w:firstRow="0" w:lastRow="0" w:firstColumn="1" w:lastColumn="0" w:oddVBand="0" w:evenVBand="0" w:oddHBand="0" w:evenHBand="0" w:firstRowFirstColumn="0" w:firstRowLastColumn="0" w:lastRowFirstColumn="0" w:lastRowLastColumn="0"/>
            <w:tcW w:w="1931" w:type="dxa"/>
          </w:tcPr>
          <w:p w:rsidR="003F202C" w:rsidRDefault="00E77FD5" w:rsidP="008A12C8">
            <w:pPr>
              <w:rPr>
                <w:lang w:eastAsia="zh-CN"/>
              </w:rPr>
            </w:pPr>
            <w:r>
              <w:rPr>
                <w:lang w:eastAsia="zh-CN"/>
              </w:rPr>
              <w:t>cbRealDataCallBack</w:t>
            </w:r>
          </w:p>
        </w:tc>
        <w:tc>
          <w:tcPr>
            <w:tcW w:w="1774" w:type="dxa"/>
          </w:tcPr>
          <w:p w:rsidR="003F202C" w:rsidRDefault="00260787" w:rsidP="008A12C8">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w:t>
            </w:r>
          </w:p>
        </w:tc>
        <w:tc>
          <w:tcPr>
            <w:tcW w:w="1774" w:type="dxa"/>
          </w:tcPr>
          <w:p w:rsidR="003F202C" w:rsidRDefault="003F202C" w:rsidP="008A12C8">
            <w:pPr>
              <w:cnfStyle w:val="000000000000" w:firstRow="0" w:lastRow="0" w:firstColumn="0" w:lastColumn="0" w:oddVBand="0" w:evenVBand="0" w:oddHBand="0" w:evenHBand="0" w:firstRowFirstColumn="0" w:firstRowLastColumn="0" w:lastRowFirstColumn="0" w:lastRowLastColumn="0"/>
            </w:pPr>
            <w:r>
              <w:rPr>
                <w:rFonts w:hint="eastAsia"/>
              </w:rPr>
              <w:t>输入</w:t>
            </w:r>
          </w:p>
        </w:tc>
        <w:tc>
          <w:tcPr>
            <w:tcW w:w="2524" w:type="dxa"/>
          </w:tcPr>
          <w:p w:rsidR="003F202C" w:rsidRPr="00260787" w:rsidRDefault="00260787" w:rsidP="008A12C8">
            <w:pPr>
              <w:cnfStyle w:val="000000000000" w:firstRow="0" w:lastRow="0" w:firstColumn="0" w:lastColumn="0" w:oddVBand="0" w:evenVBand="0" w:oddHBand="0" w:evenHBand="0" w:firstRowFirstColumn="0" w:firstRowLastColumn="0" w:lastRowFirstColumn="0" w:lastRowLastColumn="0"/>
              <w:rPr>
                <w:rFonts w:eastAsia="MS Gothic"/>
              </w:rPr>
            </w:pPr>
            <w:r>
              <w:rPr>
                <w:rFonts w:hint="eastAsia"/>
              </w:rPr>
              <w:t>接收流数据的回调函数</w:t>
            </w:r>
          </w:p>
        </w:tc>
      </w:tr>
      <w:tr w:rsidR="003F202C" w:rsidTr="008A12C8">
        <w:tc>
          <w:tcPr>
            <w:cnfStyle w:val="001000000000" w:firstRow="0" w:lastRow="0" w:firstColumn="1" w:lastColumn="0" w:oddVBand="0" w:evenVBand="0" w:oddHBand="0" w:evenHBand="0" w:firstRowFirstColumn="0" w:firstRowLastColumn="0" w:lastRowFirstColumn="0" w:lastRowLastColumn="0"/>
            <w:tcW w:w="1931" w:type="dxa"/>
          </w:tcPr>
          <w:p w:rsidR="003F202C" w:rsidRDefault="00E77FD5" w:rsidP="008A12C8">
            <w:pPr>
              <w:rPr>
                <w:lang w:eastAsia="zh-CN"/>
              </w:rPr>
            </w:pPr>
            <w:r>
              <w:rPr>
                <w:lang w:eastAsia="zh-CN"/>
              </w:rPr>
              <w:t>pUserData</w:t>
            </w:r>
          </w:p>
        </w:tc>
        <w:tc>
          <w:tcPr>
            <w:tcW w:w="1774" w:type="dxa"/>
          </w:tcPr>
          <w:p w:rsidR="003F202C" w:rsidRDefault="00260787" w:rsidP="008A12C8">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w:t>
            </w:r>
          </w:p>
        </w:tc>
        <w:tc>
          <w:tcPr>
            <w:tcW w:w="1774" w:type="dxa"/>
          </w:tcPr>
          <w:p w:rsidR="003F202C" w:rsidRDefault="003F202C" w:rsidP="008A12C8">
            <w:pPr>
              <w:cnfStyle w:val="000000000000" w:firstRow="0" w:lastRow="0" w:firstColumn="0" w:lastColumn="0" w:oddVBand="0" w:evenVBand="0" w:oddHBand="0" w:evenHBand="0" w:firstRowFirstColumn="0" w:firstRowLastColumn="0" w:lastRowFirstColumn="0" w:lastRowLastColumn="0"/>
            </w:pPr>
            <w:r>
              <w:rPr>
                <w:rFonts w:hint="eastAsia"/>
              </w:rPr>
              <w:t>输入</w:t>
            </w:r>
          </w:p>
        </w:tc>
        <w:tc>
          <w:tcPr>
            <w:tcW w:w="2524" w:type="dxa"/>
          </w:tcPr>
          <w:p w:rsidR="003F202C" w:rsidRPr="00260787" w:rsidRDefault="00260787" w:rsidP="008A12C8">
            <w:pPr>
              <w:cnfStyle w:val="000000000000" w:firstRow="0" w:lastRow="0" w:firstColumn="0" w:lastColumn="0" w:oddVBand="0" w:evenVBand="0" w:oddHBand="0" w:evenHBand="0" w:firstRowFirstColumn="0" w:firstRowLastColumn="0" w:lastRowFirstColumn="0" w:lastRowLastColumn="0"/>
              <w:rPr>
                <w:rFonts w:eastAsia="MS Gothic"/>
              </w:rPr>
            </w:pPr>
            <w:r>
              <w:rPr>
                <w:rFonts w:hint="eastAsia"/>
              </w:rPr>
              <w:t>保留给用户的参数</w:t>
            </w:r>
          </w:p>
        </w:tc>
      </w:tr>
      <w:tr w:rsidR="003F202C" w:rsidTr="008A12C8">
        <w:tc>
          <w:tcPr>
            <w:cnfStyle w:val="001000000000" w:firstRow="0" w:lastRow="0" w:firstColumn="1" w:lastColumn="0" w:oddVBand="0" w:evenVBand="0" w:oddHBand="0" w:evenHBand="0" w:firstRowFirstColumn="0" w:firstRowLastColumn="0" w:lastRowFirstColumn="0" w:lastRowLastColumn="0"/>
            <w:tcW w:w="1931" w:type="dxa"/>
          </w:tcPr>
          <w:p w:rsidR="003F202C" w:rsidRDefault="00E77FD5" w:rsidP="008A12C8">
            <w:pPr>
              <w:rPr>
                <w:lang w:eastAsia="zh-CN"/>
              </w:rPr>
            </w:pPr>
            <w:r>
              <w:rPr>
                <w:lang w:eastAsia="zh-CN"/>
              </w:rPr>
              <w:lastRenderedPageBreak/>
              <w:t>bBlocked</w:t>
            </w:r>
          </w:p>
        </w:tc>
        <w:tc>
          <w:tcPr>
            <w:tcW w:w="1774" w:type="dxa"/>
          </w:tcPr>
          <w:p w:rsidR="003F202C" w:rsidRDefault="00260787" w:rsidP="008A12C8">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TRUE/FALSE</w:t>
            </w:r>
          </w:p>
        </w:tc>
        <w:tc>
          <w:tcPr>
            <w:tcW w:w="1774" w:type="dxa"/>
          </w:tcPr>
          <w:p w:rsidR="003F202C" w:rsidRDefault="003F202C" w:rsidP="008A12C8">
            <w:pPr>
              <w:cnfStyle w:val="000000000000" w:firstRow="0" w:lastRow="0" w:firstColumn="0" w:lastColumn="0" w:oddVBand="0" w:evenVBand="0" w:oddHBand="0" w:evenHBand="0" w:firstRowFirstColumn="0" w:firstRowLastColumn="0" w:lastRowFirstColumn="0" w:lastRowLastColumn="0"/>
            </w:pPr>
            <w:r>
              <w:rPr>
                <w:rFonts w:hint="eastAsia"/>
              </w:rPr>
              <w:t>输入</w:t>
            </w:r>
          </w:p>
        </w:tc>
        <w:tc>
          <w:tcPr>
            <w:tcW w:w="2524" w:type="dxa"/>
          </w:tcPr>
          <w:p w:rsidR="003F202C" w:rsidRPr="00260787" w:rsidRDefault="00260787" w:rsidP="008A12C8">
            <w:pPr>
              <w:cnfStyle w:val="000000000000" w:firstRow="0" w:lastRow="0" w:firstColumn="0" w:lastColumn="0" w:oddVBand="0" w:evenVBand="0" w:oddHBand="0" w:evenHBand="0" w:firstRowFirstColumn="0" w:firstRowLastColumn="0" w:lastRowFirstColumn="0" w:lastRowLastColumn="0"/>
              <w:rPr>
                <w:rFonts w:eastAsia="MS Gothic"/>
                <w:lang w:eastAsia="zh-CN"/>
              </w:rPr>
            </w:pPr>
            <w:r>
              <w:rPr>
                <w:rFonts w:hint="eastAsia"/>
              </w:rPr>
              <w:t>同步</w:t>
            </w:r>
            <w:r>
              <w:rPr>
                <w:rFonts w:hint="eastAsia"/>
                <w:lang w:eastAsia="zh-CN"/>
              </w:rPr>
              <w:t>/</w:t>
            </w:r>
            <w:r>
              <w:rPr>
                <w:rFonts w:hint="eastAsia"/>
                <w:lang w:eastAsia="zh-CN"/>
              </w:rPr>
              <w:t>异步方式</w:t>
            </w:r>
          </w:p>
        </w:tc>
      </w:tr>
    </w:tbl>
    <w:p w:rsidR="003F202C" w:rsidRDefault="003F202C" w:rsidP="003F202C"/>
    <w:p w:rsidR="003F202C" w:rsidRDefault="003F202C" w:rsidP="003F202C">
      <w:pPr>
        <w:pStyle w:val="4"/>
      </w:pPr>
      <w:r>
        <w:t>返回值</w:t>
      </w:r>
    </w:p>
    <w:tbl>
      <w:tblPr>
        <w:tblStyle w:val="af9"/>
        <w:tblW w:w="0" w:type="auto"/>
        <w:tblLook w:val="04A0" w:firstRow="1" w:lastRow="0" w:firstColumn="1" w:lastColumn="0" w:noHBand="0" w:noVBand="1"/>
      </w:tblPr>
      <w:tblGrid>
        <w:gridCol w:w="4513"/>
        <w:gridCol w:w="4513"/>
      </w:tblGrid>
      <w:tr w:rsidR="003F202C" w:rsidTr="008A12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3" w:type="dxa"/>
          </w:tcPr>
          <w:p w:rsidR="003F202C" w:rsidRDefault="003F202C" w:rsidP="008A12C8">
            <w:pPr>
              <w:rPr>
                <w:lang w:eastAsia="zh-CN"/>
              </w:rPr>
            </w:pPr>
            <w:r>
              <w:rPr>
                <w:lang w:eastAsia="zh-CN"/>
              </w:rPr>
              <w:t>返回值</w:t>
            </w:r>
          </w:p>
        </w:tc>
        <w:tc>
          <w:tcPr>
            <w:tcW w:w="4513" w:type="dxa"/>
          </w:tcPr>
          <w:p w:rsidR="003F202C" w:rsidRDefault="003F202C" w:rsidP="008A12C8">
            <w:pPr>
              <w:cnfStyle w:val="100000000000" w:firstRow="1" w:lastRow="0" w:firstColumn="0" w:lastColumn="0" w:oddVBand="0" w:evenVBand="0" w:oddHBand="0" w:evenHBand="0" w:firstRowFirstColumn="0" w:firstRowLastColumn="0" w:lastRowFirstColumn="0" w:lastRowLastColumn="0"/>
              <w:rPr>
                <w:lang w:eastAsia="zh-CN"/>
              </w:rPr>
            </w:pPr>
            <w:r>
              <w:rPr>
                <w:lang w:eastAsia="zh-CN"/>
              </w:rPr>
              <w:t>描述</w:t>
            </w:r>
          </w:p>
        </w:tc>
      </w:tr>
      <w:tr w:rsidR="003F202C" w:rsidTr="008A12C8">
        <w:tc>
          <w:tcPr>
            <w:cnfStyle w:val="001000000000" w:firstRow="0" w:lastRow="0" w:firstColumn="1" w:lastColumn="0" w:oddVBand="0" w:evenVBand="0" w:oddHBand="0" w:evenHBand="0" w:firstRowFirstColumn="0" w:firstRowLastColumn="0" w:lastRowFirstColumn="0" w:lastRowLastColumn="0"/>
            <w:tcW w:w="4513" w:type="dxa"/>
          </w:tcPr>
          <w:p w:rsidR="003F202C" w:rsidRDefault="003F202C" w:rsidP="008A12C8">
            <w:pPr>
              <w:rPr>
                <w:lang w:eastAsia="zh-CN"/>
              </w:rPr>
            </w:pPr>
            <w:r>
              <w:rPr>
                <w:lang w:eastAsia="zh-CN"/>
              </w:rPr>
              <w:t>0</w:t>
            </w:r>
          </w:p>
        </w:tc>
        <w:tc>
          <w:tcPr>
            <w:tcW w:w="4513" w:type="dxa"/>
          </w:tcPr>
          <w:p w:rsidR="003F202C" w:rsidRDefault="003F202C" w:rsidP="008A12C8">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成功调用</w:t>
            </w:r>
          </w:p>
        </w:tc>
      </w:tr>
      <w:tr w:rsidR="003F202C" w:rsidTr="008A12C8">
        <w:tc>
          <w:tcPr>
            <w:cnfStyle w:val="001000000000" w:firstRow="0" w:lastRow="0" w:firstColumn="1" w:lastColumn="0" w:oddVBand="0" w:evenVBand="0" w:oddHBand="0" w:evenHBand="0" w:firstRowFirstColumn="0" w:firstRowLastColumn="0" w:lastRowFirstColumn="0" w:lastRowLastColumn="0"/>
            <w:tcW w:w="4513" w:type="dxa"/>
          </w:tcPr>
          <w:p w:rsidR="003F202C" w:rsidRDefault="003F202C" w:rsidP="008A12C8">
            <w:pPr>
              <w:rPr>
                <w:lang w:eastAsia="zh-CN"/>
              </w:rPr>
            </w:pPr>
            <w:r>
              <w:t>非</w:t>
            </w:r>
            <w:r>
              <w:rPr>
                <w:rFonts w:hint="eastAsia"/>
                <w:lang w:eastAsia="zh-CN"/>
              </w:rPr>
              <w:t>0</w:t>
            </w:r>
          </w:p>
        </w:tc>
        <w:tc>
          <w:tcPr>
            <w:tcW w:w="4513" w:type="dxa"/>
          </w:tcPr>
          <w:p w:rsidR="003F202C" w:rsidRDefault="003F202C" w:rsidP="008A12C8">
            <w:pPr>
              <w:cnfStyle w:val="000000000000" w:firstRow="0" w:lastRow="0" w:firstColumn="0" w:lastColumn="0" w:oddVBand="0" w:evenVBand="0" w:oddHBand="0" w:evenHBand="0" w:firstRowFirstColumn="0" w:firstRowLastColumn="0" w:lastRowFirstColumn="0" w:lastRowLastColumn="0"/>
            </w:pPr>
            <w:r>
              <w:rPr>
                <w:rFonts w:hint="eastAsia"/>
              </w:rPr>
              <w:t>调用函数出错</w:t>
            </w:r>
          </w:p>
        </w:tc>
      </w:tr>
    </w:tbl>
    <w:p w:rsidR="003F202C" w:rsidRDefault="003F202C" w:rsidP="003F202C"/>
    <w:p w:rsidR="003F202C" w:rsidRDefault="003F202C" w:rsidP="003F202C">
      <w:pPr>
        <w:pStyle w:val="4"/>
      </w:pPr>
      <w:r>
        <w:t>注意</w:t>
      </w:r>
    </w:p>
    <w:p w:rsidR="003F202C" w:rsidRDefault="003F202C" w:rsidP="003F202C">
      <w:r>
        <w:t>此函数使用了回调，因此在使用之前必须先声明和定义</w:t>
      </w:r>
      <w:r w:rsidR="00E66909" w:rsidRPr="00E66909">
        <w:t>fRealStreamCallBack</w:t>
      </w:r>
      <w:r>
        <w:t>回调函数，回调函数的声明为：</w:t>
      </w:r>
    </w:p>
    <w:p w:rsidR="00E66909" w:rsidRPr="00E66909" w:rsidRDefault="00E66909" w:rsidP="00E66909">
      <w:pPr>
        <w:shd w:val="clear" w:color="auto" w:fill="242424"/>
        <w:spacing w:before="0" w:line="255" w:lineRule="atLeast"/>
        <w:rPr>
          <w:rFonts w:ascii="FiraCode NF" w:eastAsia="宋体" w:hAnsi="FiraCode NF" w:cs="宋体"/>
          <w:color w:val="F8F8F2"/>
          <w:kern w:val="0"/>
          <w:sz w:val="18"/>
          <w:szCs w:val="18"/>
          <w14:ligatures w14:val="none"/>
        </w:rPr>
      </w:pPr>
      <w:r w:rsidRPr="00E66909">
        <w:rPr>
          <w:rFonts w:ascii="FiraCode NF" w:eastAsia="宋体" w:hAnsi="FiraCode NF" w:cs="宋体"/>
          <w:color w:val="F92672"/>
          <w:kern w:val="0"/>
          <w:sz w:val="18"/>
          <w:szCs w:val="18"/>
          <w14:ligatures w14:val="none"/>
        </w:rPr>
        <w:t>typedef</w:t>
      </w:r>
      <w:r w:rsidRPr="00E66909">
        <w:rPr>
          <w:rFonts w:ascii="FiraCode NF" w:eastAsia="宋体" w:hAnsi="FiraCode NF" w:cs="宋体"/>
          <w:color w:val="F8F8F2"/>
          <w:kern w:val="0"/>
          <w:sz w:val="18"/>
          <w:szCs w:val="18"/>
          <w14:ligatures w14:val="none"/>
        </w:rPr>
        <w:t xml:space="preserve"> </w:t>
      </w:r>
      <w:r w:rsidRPr="00E66909">
        <w:rPr>
          <w:rFonts w:ascii="FiraCode NF" w:eastAsia="宋体" w:hAnsi="FiraCode NF" w:cs="宋体"/>
          <w:i/>
          <w:iCs/>
          <w:color w:val="66D9EF"/>
          <w:kern w:val="0"/>
          <w:sz w:val="18"/>
          <w:szCs w:val="18"/>
          <w14:ligatures w14:val="none"/>
        </w:rPr>
        <w:t>IPSDK_Int</w:t>
      </w:r>
      <w:r w:rsidRPr="00E66909">
        <w:rPr>
          <w:rFonts w:ascii="FiraCode NF" w:eastAsia="宋体" w:hAnsi="FiraCode NF" w:cs="宋体"/>
          <w:color w:val="F8F8F2"/>
          <w:kern w:val="0"/>
          <w:sz w:val="18"/>
          <w:szCs w:val="18"/>
          <w14:ligatures w14:val="none"/>
        </w:rPr>
        <w:t>(</w:t>
      </w:r>
      <w:r w:rsidRPr="00E66909">
        <w:rPr>
          <w:rFonts w:ascii="FiraCode NF" w:eastAsia="宋体" w:hAnsi="FiraCode NF" w:cs="宋体"/>
          <w:color w:val="A6E22E"/>
          <w:kern w:val="0"/>
          <w:sz w:val="18"/>
          <w:szCs w:val="18"/>
          <w14:ligatures w14:val="none"/>
        </w:rPr>
        <w:t>IPSDK_CALLBACK</w:t>
      </w:r>
      <w:r w:rsidRPr="00E66909">
        <w:rPr>
          <w:rFonts w:ascii="FiraCode NF" w:eastAsia="宋体" w:hAnsi="FiraCode NF" w:cs="宋体"/>
          <w:color w:val="F8F8F2"/>
          <w:kern w:val="0"/>
          <w:sz w:val="18"/>
          <w:szCs w:val="18"/>
          <w14:ligatures w14:val="none"/>
        </w:rPr>
        <w:t xml:space="preserve"> </w:t>
      </w:r>
      <w:r w:rsidRPr="00E66909">
        <w:rPr>
          <w:rFonts w:ascii="FiraCode NF" w:eastAsia="宋体" w:hAnsi="FiraCode NF" w:cs="宋体"/>
          <w:color w:val="F92672"/>
          <w:kern w:val="0"/>
          <w:sz w:val="18"/>
          <w:szCs w:val="18"/>
          <w14:ligatures w14:val="none"/>
        </w:rPr>
        <w:t>*</w:t>
      </w:r>
      <w:r w:rsidRPr="00E66909">
        <w:rPr>
          <w:rFonts w:ascii="FiraCode NF" w:eastAsia="宋体" w:hAnsi="FiraCode NF" w:cs="宋体"/>
          <w:i/>
          <w:iCs/>
          <w:color w:val="66D9EF"/>
          <w:kern w:val="0"/>
          <w:sz w:val="18"/>
          <w:szCs w:val="18"/>
          <w14:ligatures w14:val="none"/>
        </w:rPr>
        <w:t>fRealStreamCallBack</w:t>
      </w:r>
      <w:r w:rsidRPr="00E66909">
        <w:rPr>
          <w:rFonts w:ascii="FiraCode NF" w:eastAsia="宋体" w:hAnsi="FiraCode NF" w:cs="宋体"/>
          <w:color w:val="F8F8F2"/>
          <w:kern w:val="0"/>
          <w:sz w:val="18"/>
          <w:szCs w:val="18"/>
          <w14:ligatures w14:val="none"/>
        </w:rPr>
        <w:t>)(</w:t>
      </w:r>
      <w:r w:rsidRPr="00E66909">
        <w:rPr>
          <w:rFonts w:ascii="FiraCode NF" w:eastAsia="宋体" w:hAnsi="FiraCode NF" w:cs="宋体"/>
          <w:i/>
          <w:iCs/>
          <w:color w:val="66D9EF"/>
          <w:kern w:val="0"/>
          <w:sz w:val="18"/>
          <w:szCs w:val="18"/>
          <w14:ligatures w14:val="none"/>
        </w:rPr>
        <w:t>IPSDK_HANDLE</w:t>
      </w:r>
      <w:r w:rsidRPr="00E66909">
        <w:rPr>
          <w:rFonts w:ascii="FiraCode NF" w:eastAsia="宋体" w:hAnsi="FiraCode NF" w:cs="宋体"/>
          <w:color w:val="F8F8F2"/>
          <w:kern w:val="0"/>
          <w:sz w:val="18"/>
          <w:szCs w:val="18"/>
          <w14:ligatures w14:val="none"/>
        </w:rPr>
        <w:t xml:space="preserve"> lRealHandle, </w:t>
      </w:r>
      <w:r w:rsidRPr="00E66909">
        <w:rPr>
          <w:rFonts w:ascii="FiraCode NF" w:eastAsia="宋体" w:hAnsi="FiraCode NF" w:cs="宋体"/>
          <w:i/>
          <w:iCs/>
          <w:color w:val="66D9EF"/>
          <w:kern w:val="0"/>
          <w:sz w:val="18"/>
          <w:szCs w:val="18"/>
          <w14:ligatures w14:val="none"/>
        </w:rPr>
        <w:t>IPSDK_Int</w:t>
      </w:r>
      <w:r w:rsidRPr="00E66909">
        <w:rPr>
          <w:rFonts w:ascii="FiraCode NF" w:eastAsia="宋体" w:hAnsi="FiraCode NF" w:cs="宋体"/>
          <w:color w:val="F8F8F2"/>
          <w:kern w:val="0"/>
          <w:sz w:val="18"/>
          <w:szCs w:val="18"/>
          <w14:ligatures w14:val="none"/>
        </w:rPr>
        <w:t xml:space="preserve"> nChann</w:t>
      </w:r>
      <w:r w:rsidR="00975440">
        <w:rPr>
          <w:rFonts w:ascii="FiraCode NF" w:eastAsia="宋体" w:hAnsi="FiraCode NF" w:cs="宋体"/>
          <w:color w:val="F8F8F2"/>
          <w:kern w:val="0"/>
          <w:sz w:val="18"/>
          <w:szCs w:val="18"/>
          <w14:ligatures w14:val="none"/>
        </w:rPr>
        <w:t>e</w:t>
      </w:r>
      <w:r w:rsidRPr="00E66909">
        <w:rPr>
          <w:rFonts w:ascii="FiraCode NF" w:eastAsia="宋体" w:hAnsi="FiraCode NF" w:cs="宋体"/>
          <w:color w:val="F8F8F2"/>
          <w:kern w:val="0"/>
          <w:sz w:val="18"/>
          <w:szCs w:val="18"/>
          <w14:ligatures w14:val="none"/>
        </w:rPr>
        <w:t xml:space="preserve">l, </w:t>
      </w:r>
      <w:r w:rsidRPr="00E66909">
        <w:rPr>
          <w:rFonts w:ascii="FiraCode NF" w:eastAsia="宋体" w:hAnsi="FiraCode NF" w:cs="宋体"/>
          <w:i/>
          <w:iCs/>
          <w:color w:val="66D9EF"/>
          <w:kern w:val="0"/>
          <w:sz w:val="18"/>
          <w:szCs w:val="18"/>
          <w14:ligatures w14:val="none"/>
        </w:rPr>
        <w:t>IPSDK_Int</w:t>
      </w:r>
      <w:r w:rsidRPr="00E66909">
        <w:rPr>
          <w:rFonts w:ascii="FiraCode NF" w:eastAsia="宋体" w:hAnsi="FiraCode NF" w:cs="宋体"/>
          <w:color w:val="F8F8F2"/>
          <w:kern w:val="0"/>
          <w:sz w:val="18"/>
          <w:szCs w:val="18"/>
          <w14:ligatures w14:val="none"/>
        </w:rPr>
        <w:t xml:space="preserve"> nStream, </w:t>
      </w:r>
      <w:r w:rsidRPr="00E66909">
        <w:rPr>
          <w:rFonts w:ascii="FiraCode NF" w:eastAsia="宋体" w:hAnsi="FiraCode NF" w:cs="宋体"/>
          <w:i/>
          <w:iCs/>
          <w:color w:val="66D9EF"/>
          <w:kern w:val="0"/>
          <w:sz w:val="18"/>
          <w:szCs w:val="18"/>
          <w14:ligatures w14:val="none"/>
        </w:rPr>
        <w:t>IPSDK_Int</w:t>
      </w:r>
      <w:r w:rsidRPr="00E66909">
        <w:rPr>
          <w:rFonts w:ascii="FiraCode NF" w:eastAsia="宋体" w:hAnsi="FiraCode NF" w:cs="宋体"/>
          <w:color w:val="F8F8F2"/>
          <w:kern w:val="0"/>
          <w:sz w:val="18"/>
          <w:szCs w:val="18"/>
          <w14:ligatures w14:val="none"/>
        </w:rPr>
        <w:t xml:space="preserve"> nDataType, </w:t>
      </w:r>
      <w:r w:rsidRPr="00E66909">
        <w:rPr>
          <w:rFonts w:ascii="FiraCode NF" w:eastAsia="宋体" w:hAnsi="FiraCode NF" w:cs="宋体"/>
          <w:i/>
          <w:iCs/>
          <w:color w:val="66D9EF"/>
          <w:kern w:val="0"/>
          <w:sz w:val="18"/>
          <w:szCs w:val="18"/>
          <w14:ligatures w14:val="none"/>
        </w:rPr>
        <w:t>IPSDK_PChar</w:t>
      </w:r>
      <w:r w:rsidRPr="00E66909">
        <w:rPr>
          <w:rFonts w:ascii="FiraCode NF" w:eastAsia="宋体" w:hAnsi="FiraCode NF" w:cs="宋体"/>
          <w:color w:val="F8F8F2"/>
          <w:kern w:val="0"/>
          <w:sz w:val="18"/>
          <w:szCs w:val="18"/>
          <w14:ligatures w14:val="none"/>
        </w:rPr>
        <w:t xml:space="preserve"> pDataBuf, </w:t>
      </w:r>
      <w:r w:rsidRPr="00E66909">
        <w:rPr>
          <w:rFonts w:ascii="FiraCode NF" w:eastAsia="宋体" w:hAnsi="FiraCode NF" w:cs="宋体"/>
          <w:i/>
          <w:iCs/>
          <w:color w:val="66D9EF"/>
          <w:kern w:val="0"/>
          <w:sz w:val="18"/>
          <w:szCs w:val="18"/>
          <w14:ligatures w14:val="none"/>
        </w:rPr>
        <w:t>IPSDK_Int</w:t>
      </w:r>
      <w:r w:rsidRPr="00E66909">
        <w:rPr>
          <w:rFonts w:ascii="FiraCode NF" w:eastAsia="宋体" w:hAnsi="FiraCode NF" w:cs="宋体"/>
          <w:color w:val="F8F8F2"/>
          <w:kern w:val="0"/>
          <w:sz w:val="18"/>
          <w:szCs w:val="18"/>
          <w14:ligatures w14:val="none"/>
        </w:rPr>
        <w:t xml:space="preserve"> nDataLen, </w:t>
      </w:r>
      <w:r w:rsidRPr="00E66909">
        <w:rPr>
          <w:rFonts w:ascii="FiraCode NF" w:eastAsia="宋体" w:hAnsi="FiraCode NF" w:cs="宋体"/>
          <w:i/>
          <w:iCs/>
          <w:color w:val="66D9EF"/>
          <w:kern w:val="0"/>
          <w:sz w:val="18"/>
          <w:szCs w:val="18"/>
          <w14:ligatures w14:val="none"/>
        </w:rPr>
        <w:t>IPSDK_PVoid</w:t>
      </w:r>
      <w:r w:rsidRPr="00E66909">
        <w:rPr>
          <w:rFonts w:ascii="FiraCode NF" w:eastAsia="宋体" w:hAnsi="FiraCode NF" w:cs="宋体"/>
          <w:color w:val="F8F8F2"/>
          <w:kern w:val="0"/>
          <w:sz w:val="18"/>
          <w:szCs w:val="18"/>
          <w14:ligatures w14:val="none"/>
        </w:rPr>
        <w:t xml:space="preserve"> pUserBuf);</w:t>
      </w:r>
    </w:p>
    <w:p w:rsidR="003F202C" w:rsidRPr="00E66909" w:rsidRDefault="003F202C" w:rsidP="003F202C">
      <w:pPr>
        <w:pStyle w:val="aff4"/>
      </w:pPr>
    </w:p>
    <w:p w:rsidR="003F202C" w:rsidRDefault="003F202C" w:rsidP="003F202C">
      <w:pPr>
        <w:pStyle w:val="5"/>
      </w:pPr>
      <w:r>
        <w:t>回调函数说明</w:t>
      </w:r>
    </w:p>
    <w:tbl>
      <w:tblPr>
        <w:tblStyle w:val="af9"/>
        <w:tblW w:w="9072" w:type="dxa"/>
        <w:tblLook w:val="04A0" w:firstRow="1" w:lastRow="0" w:firstColumn="1" w:lastColumn="0" w:noHBand="0" w:noVBand="1"/>
      </w:tblPr>
      <w:tblGrid>
        <w:gridCol w:w="2410"/>
        <w:gridCol w:w="6662"/>
      </w:tblGrid>
      <w:tr w:rsidR="00975440" w:rsidTr="009754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975440" w:rsidRDefault="00975440" w:rsidP="008A12C8">
            <w:r>
              <w:rPr>
                <w:rFonts w:hint="eastAsia"/>
              </w:rPr>
              <w:t>参数</w:t>
            </w:r>
          </w:p>
        </w:tc>
        <w:tc>
          <w:tcPr>
            <w:tcW w:w="6662" w:type="dxa"/>
          </w:tcPr>
          <w:p w:rsidR="00975440" w:rsidRDefault="00975440" w:rsidP="008A12C8">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975440" w:rsidTr="00975440">
        <w:tc>
          <w:tcPr>
            <w:cnfStyle w:val="001000000000" w:firstRow="0" w:lastRow="0" w:firstColumn="1" w:lastColumn="0" w:oddVBand="0" w:evenVBand="0" w:oddHBand="0" w:evenHBand="0" w:firstRowFirstColumn="0" w:firstRowLastColumn="0" w:lastRowFirstColumn="0" w:lastRowLastColumn="0"/>
            <w:tcW w:w="2410" w:type="dxa"/>
          </w:tcPr>
          <w:p w:rsidR="00975440" w:rsidRDefault="00975440" w:rsidP="008A12C8">
            <w:pPr>
              <w:rPr>
                <w:lang w:eastAsia="zh-CN"/>
              </w:rPr>
            </w:pPr>
            <w:r>
              <w:rPr>
                <w:lang w:eastAsia="zh-CN"/>
              </w:rPr>
              <w:t>lRealHandle</w:t>
            </w:r>
          </w:p>
        </w:tc>
        <w:tc>
          <w:tcPr>
            <w:tcW w:w="6662" w:type="dxa"/>
          </w:tcPr>
          <w:p w:rsidR="00975440" w:rsidRPr="00975440" w:rsidRDefault="00975440" w:rsidP="008A12C8">
            <w:pPr>
              <w:cnfStyle w:val="000000000000" w:firstRow="0" w:lastRow="0" w:firstColumn="0" w:lastColumn="0" w:oddVBand="0" w:evenVBand="0" w:oddHBand="0" w:evenHBand="0" w:firstRowFirstColumn="0" w:firstRowLastColumn="0" w:lastRowFirstColumn="0" w:lastRowLastColumn="0"/>
              <w:rPr>
                <w:rFonts w:eastAsia="MS Gothic"/>
                <w:lang w:eastAsia="zh-CN"/>
              </w:rPr>
            </w:pPr>
            <w:r>
              <w:rPr>
                <w:rFonts w:hint="eastAsia"/>
                <w:lang w:eastAsia="zh-CN"/>
              </w:rPr>
              <w:t>通道句柄</w:t>
            </w:r>
          </w:p>
        </w:tc>
      </w:tr>
      <w:tr w:rsidR="00975440" w:rsidTr="00975440">
        <w:tc>
          <w:tcPr>
            <w:cnfStyle w:val="001000000000" w:firstRow="0" w:lastRow="0" w:firstColumn="1" w:lastColumn="0" w:oddVBand="0" w:evenVBand="0" w:oddHBand="0" w:evenHBand="0" w:firstRowFirstColumn="0" w:firstRowLastColumn="0" w:lastRowFirstColumn="0" w:lastRowLastColumn="0"/>
            <w:tcW w:w="2410" w:type="dxa"/>
          </w:tcPr>
          <w:p w:rsidR="00975440" w:rsidRDefault="00975440" w:rsidP="008A12C8">
            <w:pPr>
              <w:rPr>
                <w:lang w:eastAsia="zh-CN"/>
              </w:rPr>
            </w:pPr>
            <w:r>
              <w:rPr>
                <w:lang w:eastAsia="zh-CN"/>
              </w:rPr>
              <w:t>nChannel</w:t>
            </w:r>
          </w:p>
        </w:tc>
        <w:tc>
          <w:tcPr>
            <w:tcW w:w="6662" w:type="dxa"/>
          </w:tcPr>
          <w:p w:rsidR="00975440" w:rsidRDefault="00975440" w:rsidP="008A12C8">
            <w:pPr>
              <w:cnfStyle w:val="000000000000" w:firstRow="0" w:lastRow="0" w:firstColumn="0" w:lastColumn="0" w:oddVBand="0" w:evenVBand="0" w:oddHBand="0" w:evenHBand="0" w:firstRowFirstColumn="0" w:firstRowLastColumn="0" w:lastRowFirstColumn="0" w:lastRowLastColumn="0"/>
            </w:pPr>
            <w:r>
              <w:rPr>
                <w:rFonts w:hint="eastAsia"/>
              </w:rPr>
              <w:t>通道号</w:t>
            </w:r>
          </w:p>
        </w:tc>
      </w:tr>
      <w:tr w:rsidR="00975440" w:rsidTr="00975440">
        <w:tc>
          <w:tcPr>
            <w:cnfStyle w:val="001000000000" w:firstRow="0" w:lastRow="0" w:firstColumn="1" w:lastColumn="0" w:oddVBand="0" w:evenVBand="0" w:oddHBand="0" w:evenHBand="0" w:firstRowFirstColumn="0" w:firstRowLastColumn="0" w:lastRowFirstColumn="0" w:lastRowLastColumn="0"/>
            <w:tcW w:w="2410" w:type="dxa"/>
          </w:tcPr>
          <w:p w:rsidR="00975440" w:rsidRDefault="00975440" w:rsidP="008A12C8">
            <w:pPr>
              <w:rPr>
                <w:lang w:eastAsia="zh-CN"/>
              </w:rPr>
            </w:pPr>
            <w:r>
              <w:rPr>
                <w:rFonts w:hint="eastAsia"/>
                <w:lang w:eastAsia="zh-CN"/>
              </w:rPr>
              <w:t>n</w:t>
            </w:r>
            <w:r>
              <w:rPr>
                <w:lang w:eastAsia="zh-CN"/>
              </w:rPr>
              <w:t>Stream</w:t>
            </w:r>
          </w:p>
        </w:tc>
        <w:tc>
          <w:tcPr>
            <w:tcW w:w="6662" w:type="dxa"/>
          </w:tcPr>
          <w:p w:rsidR="00975440" w:rsidRPr="00975440" w:rsidRDefault="00975440" w:rsidP="008A12C8">
            <w:pPr>
              <w:cnfStyle w:val="000000000000" w:firstRow="0" w:lastRow="0" w:firstColumn="0" w:lastColumn="0" w:oddVBand="0" w:evenVBand="0" w:oddHBand="0" w:evenHBand="0" w:firstRowFirstColumn="0" w:firstRowLastColumn="0" w:lastRowFirstColumn="0" w:lastRowLastColumn="0"/>
              <w:rPr>
                <w:rFonts w:eastAsia="MS Gothic"/>
              </w:rPr>
            </w:pPr>
            <w:r>
              <w:rPr>
                <w:rFonts w:hint="eastAsia"/>
              </w:rPr>
              <w:t>码流号</w:t>
            </w:r>
          </w:p>
        </w:tc>
      </w:tr>
      <w:tr w:rsidR="00975440" w:rsidTr="00975440">
        <w:tc>
          <w:tcPr>
            <w:cnfStyle w:val="001000000000" w:firstRow="0" w:lastRow="0" w:firstColumn="1" w:lastColumn="0" w:oddVBand="0" w:evenVBand="0" w:oddHBand="0" w:evenHBand="0" w:firstRowFirstColumn="0" w:firstRowLastColumn="0" w:lastRowFirstColumn="0" w:lastRowLastColumn="0"/>
            <w:tcW w:w="2410" w:type="dxa"/>
          </w:tcPr>
          <w:p w:rsidR="00975440" w:rsidRDefault="00975440" w:rsidP="008A12C8">
            <w:pPr>
              <w:rPr>
                <w:lang w:eastAsia="zh-CN"/>
              </w:rPr>
            </w:pPr>
            <w:r>
              <w:rPr>
                <w:rFonts w:hint="eastAsia"/>
                <w:lang w:eastAsia="zh-CN"/>
              </w:rPr>
              <w:t>n</w:t>
            </w:r>
            <w:r>
              <w:rPr>
                <w:lang w:eastAsia="zh-CN"/>
              </w:rPr>
              <w:t>DataType</w:t>
            </w:r>
          </w:p>
        </w:tc>
        <w:tc>
          <w:tcPr>
            <w:tcW w:w="6662" w:type="dxa"/>
          </w:tcPr>
          <w:p w:rsidR="00975440" w:rsidRDefault="00975440" w:rsidP="008A12C8">
            <w:pPr>
              <w:cnfStyle w:val="000000000000" w:firstRow="0" w:lastRow="0" w:firstColumn="0" w:lastColumn="0" w:oddVBand="0" w:evenVBand="0" w:oddHBand="0" w:evenHBand="0" w:firstRowFirstColumn="0" w:firstRowLastColumn="0" w:lastRowFirstColumn="0" w:lastRowLastColumn="0"/>
            </w:pPr>
            <w:r>
              <w:rPr>
                <w:rFonts w:hint="eastAsia"/>
              </w:rPr>
              <w:t>数据类型</w:t>
            </w:r>
          </w:p>
        </w:tc>
      </w:tr>
      <w:tr w:rsidR="00975440" w:rsidTr="00975440">
        <w:tc>
          <w:tcPr>
            <w:cnfStyle w:val="001000000000" w:firstRow="0" w:lastRow="0" w:firstColumn="1" w:lastColumn="0" w:oddVBand="0" w:evenVBand="0" w:oddHBand="0" w:evenHBand="0" w:firstRowFirstColumn="0" w:firstRowLastColumn="0" w:lastRowFirstColumn="0" w:lastRowLastColumn="0"/>
            <w:tcW w:w="2410" w:type="dxa"/>
          </w:tcPr>
          <w:p w:rsidR="00975440" w:rsidRDefault="00975440" w:rsidP="008A12C8">
            <w:pPr>
              <w:rPr>
                <w:lang w:eastAsia="zh-CN"/>
              </w:rPr>
            </w:pPr>
            <w:r>
              <w:rPr>
                <w:lang w:eastAsia="zh-CN"/>
              </w:rPr>
              <w:t>pDataBuf</w:t>
            </w:r>
          </w:p>
        </w:tc>
        <w:tc>
          <w:tcPr>
            <w:tcW w:w="6662" w:type="dxa"/>
          </w:tcPr>
          <w:p w:rsidR="00975440" w:rsidRDefault="00FD578C" w:rsidP="00975440">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码</w:t>
            </w:r>
            <w:r w:rsidR="00975440">
              <w:rPr>
                <w:lang w:eastAsia="zh-CN"/>
              </w:rPr>
              <w:t>流数据起始地址</w:t>
            </w:r>
          </w:p>
        </w:tc>
      </w:tr>
      <w:tr w:rsidR="00975440" w:rsidTr="00975440">
        <w:tc>
          <w:tcPr>
            <w:cnfStyle w:val="001000000000" w:firstRow="0" w:lastRow="0" w:firstColumn="1" w:lastColumn="0" w:oddVBand="0" w:evenVBand="0" w:oddHBand="0" w:evenHBand="0" w:firstRowFirstColumn="0" w:firstRowLastColumn="0" w:lastRowFirstColumn="0" w:lastRowLastColumn="0"/>
            <w:tcW w:w="2410" w:type="dxa"/>
          </w:tcPr>
          <w:p w:rsidR="00975440" w:rsidRDefault="00975440" w:rsidP="008A12C8">
            <w:pPr>
              <w:rPr>
                <w:lang w:eastAsia="zh-CN"/>
              </w:rPr>
            </w:pPr>
            <w:r>
              <w:rPr>
                <w:rFonts w:hint="eastAsia"/>
                <w:lang w:eastAsia="zh-CN"/>
              </w:rPr>
              <w:t>n</w:t>
            </w:r>
            <w:r>
              <w:rPr>
                <w:lang w:eastAsia="zh-CN"/>
              </w:rPr>
              <w:t>DataLen</w:t>
            </w:r>
          </w:p>
        </w:tc>
        <w:tc>
          <w:tcPr>
            <w:tcW w:w="6662" w:type="dxa"/>
          </w:tcPr>
          <w:p w:rsidR="00975440" w:rsidRDefault="00FD578C" w:rsidP="00FD578C">
            <w:pPr>
              <w:cnfStyle w:val="000000000000" w:firstRow="0" w:lastRow="0" w:firstColumn="0" w:lastColumn="0" w:oddVBand="0" w:evenVBand="0" w:oddHBand="0" w:evenHBand="0" w:firstRowFirstColumn="0" w:firstRowLastColumn="0" w:lastRowFirstColumn="0" w:lastRowLastColumn="0"/>
            </w:pPr>
            <w:r>
              <w:t>码流</w:t>
            </w:r>
            <w:r w:rsidR="00975440">
              <w:t>数据长度</w:t>
            </w:r>
          </w:p>
        </w:tc>
      </w:tr>
      <w:tr w:rsidR="00975440" w:rsidTr="00975440">
        <w:tc>
          <w:tcPr>
            <w:cnfStyle w:val="001000000000" w:firstRow="0" w:lastRow="0" w:firstColumn="1" w:lastColumn="0" w:oddVBand="0" w:evenVBand="0" w:oddHBand="0" w:evenHBand="0" w:firstRowFirstColumn="0" w:firstRowLastColumn="0" w:lastRowFirstColumn="0" w:lastRowLastColumn="0"/>
            <w:tcW w:w="2410" w:type="dxa"/>
          </w:tcPr>
          <w:p w:rsidR="00975440" w:rsidRDefault="00975440" w:rsidP="008A12C8">
            <w:pPr>
              <w:rPr>
                <w:lang w:eastAsia="zh-CN"/>
              </w:rPr>
            </w:pPr>
            <w:r>
              <w:rPr>
                <w:rFonts w:hint="eastAsia"/>
                <w:lang w:eastAsia="zh-CN"/>
              </w:rPr>
              <w:t>p</w:t>
            </w:r>
            <w:r>
              <w:rPr>
                <w:lang w:eastAsia="zh-CN"/>
              </w:rPr>
              <w:t>UseBuf</w:t>
            </w:r>
          </w:p>
        </w:tc>
        <w:tc>
          <w:tcPr>
            <w:tcW w:w="6662" w:type="dxa"/>
          </w:tcPr>
          <w:p w:rsidR="00975440" w:rsidRDefault="00975440" w:rsidP="00975440">
            <w:pPr>
              <w:cnfStyle w:val="000000000000" w:firstRow="0" w:lastRow="0" w:firstColumn="0" w:lastColumn="0" w:oddVBand="0" w:evenVBand="0" w:oddHBand="0" w:evenHBand="0" w:firstRowFirstColumn="0" w:firstRowLastColumn="0" w:lastRowFirstColumn="0" w:lastRowLastColumn="0"/>
              <w:rPr>
                <w:lang w:eastAsia="zh-CN"/>
              </w:rPr>
            </w:pPr>
            <w:r>
              <w:t>调用</w:t>
            </w:r>
            <w:r w:rsidRPr="00975440">
              <w:t>NETSDK_StartRealPlay</w:t>
            </w:r>
            <w:r>
              <w:t>的时候传递给</w:t>
            </w:r>
            <w:r>
              <w:rPr>
                <w:lang w:eastAsia="zh-CN"/>
              </w:rPr>
              <w:t>pUserData</w:t>
            </w:r>
            <w:r>
              <w:rPr>
                <w:lang w:eastAsia="zh-CN"/>
              </w:rPr>
              <w:t>的值</w:t>
            </w:r>
          </w:p>
        </w:tc>
      </w:tr>
    </w:tbl>
    <w:p w:rsidR="003F202C" w:rsidRDefault="003F202C" w:rsidP="003F202C">
      <w:r>
        <w:t>函数在执行当中</w:t>
      </w:r>
      <w:r w:rsidR="00FD578C">
        <w:t>每获得一个数据包就会通过回调函数提供给用户，用户在回调函数中获得数据之后可以进行保存、解码播放、转码等各种操作</w:t>
      </w:r>
      <w:r>
        <w:t>。</w:t>
      </w:r>
    </w:p>
    <w:p w:rsidR="009D5E6E" w:rsidRDefault="009D5E6E" w:rsidP="009D5E6E">
      <w:pPr>
        <w:pStyle w:val="3"/>
      </w:pPr>
      <w:bookmarkStart w:id="22" w:name="_Toc121494706"/>
      <w:r w:rsidRPr="00D53EC5">
        <w:t>NETSDK_</w:t>
      </w:r>
      <w:r w:rsidRPr="003F202C">
        <w:t xml:space="preserve"> </w:t>
      </w:r>
      <w:r w:rsidRPr="009D5E6E">
        <w:t>SetRealStreamStatus</w:t>
      </w:r>
      <w:bookmarkEnd w:id="22"/>
    </w:p>
    <w:p w:rsidR="009D5E6E" w:rsidRDefault="009D5E6E" w:rsidP="009D5E6E">
      <w:pPr>
        <w:pStyle w:val="4"/>
      </w:pPr>
      <w:r>
        <w:rPr>
          <w:rFonts w:hint="eastAsia"/>
        </w:rPr>
        <w:t>目的</w:t>
      </w:r>
    </w:p>
    <w:p w:rsidR="009D5E6E" w:rsidRDefault="009D5E6E" w:rsidP="009D5E6E">
      <w:r>
        <w:rPr>
          <w:rFonts w:hint="eastAsia"/>
        </w:rPr>
        <w:t>获</w:t>
      </w:r>
      <w:r w:rsidR="008A12C8">
        <w:rPr>
          <w:rFonts w:hint="eastAsia"/>
        </w:rPr>
        <w:t>取</w:t>
      </w:r>
      <w:r>
        <w:rPr>
          <w:rFonts w:hint="eastAsia"/>
        </w:rPr>
        <w:t>数据流</w:t>
      </w:r>
      <w:r w:rsidR="008A12C8">
        <w:rPr>
          <w:rFonts w:hint="eastAsia"/>
        </w:rPr>
        <w:t>的过程中，实时了解当前通信状态</w:t>
      </w:r>
    </w:p>
    <w:p w:rsidR="009D5E6E" w:rsidRDefault="009D5E6E" w:rsidP="009D5E6E">
      <w:pPr>
        <w:pStyle w:val="4"/>
      </w:pPr>
      <w:r>
        <w:lastRenderedPageBreak/>
        <w:t>语法</w:t>
      </w:r>
    </w:p>
    <w:p w:rsidR="009D5E6E" w:rsidRPr="009D5E6E" w:rsidRDefault="009D5E6E" w:rsidP="009D5E6E">
      <w:pPr>
        <w:shd w:val="clear" w:color="auto" w:fill="242424"/>
        <w:spacing w:before="0" w:line="255" w:lineRule="atLeast"/>
        <w:rPr>
          <w:rFonts w:ascii="FiraCode NF" w:eastAsia="宋体" w:hAnsi="FiraCode NF" w:cs="宋体"/>
          <w:color w:val="F8F8F2"/>
          <w:kern w:val="0"/>
          <w:sz w:val="18"/>
          <w:szCs w:val="18"/>
          <w14:ligatures w14:val="none"/>
        </w:rPr>
      </w:pPr>
      <w:r w:rsidRPr="009D5E6E">
        <w:rPr>
          <w:rFonts w:ascii="FiraCode NF" w:eastAsia="宋体" w:hAnsi="FiraCode NF" w:cs="宋体"/>
          <w:i/>
          <w:iCs/>
          <w:color w:val="66D9EF"/>
          <w:kern w:val="0"/>
          <w:sz w:val="18"/>
          <w:szCs w:val="18"/>
          <w14:ligatures w14:val="none"/>
        </w:rPr>
        <w:t>IPSDK_Int</w:t>
      </w:r>
      <w:r w:rsidRPr="009D5E6E">
        <w:rPr>
          <w:rFonts w:ascii="FiraCode NF" w:eastAsia="宋体" w:hAnsi="FiraCode NF" w:cs="宋体"/>
          <w:color w:val="F8F8F2"/>
          <w:kern w:val="0"/>
          <w:sz w:val="18"/>
          <w:szCs w:val="18"/>
          <w14:ligatures w14:val="none"/>
        </w:rPr>
        <w:t xml:space="preserve"> </w:t>
      </w:r>
      <w:r w:rsidRPr="009D5E6E">
        <w:rPr>
          <w:rFonts w:ascii="FiraCode NF" w:eastAsia="宋体" w:hAnsi="FiraCode NF" w:cs="宋体"/>
          <w:color w:val="A6E22E"/>
          <w:kern w:val="0"/>
          <w:sz w:val="18"/>
          <w:szCs w:val="18"/>
          <w14:ligatures w14:val="none"/>
        </w:rPr>
        <w:t>NETSDK_SetRealStreamStatus</w:t>
      </w:r>
      <w:r w:rsidRPr="009D5E6E">
        <w:rPr>
          <w:rFonts w:ascii="FiraCode NF" w:eastAsia="宋体" w:hAnsi="FiraCode NF" w:cs="宋体"/>
          <w:color w:val="F8F8F2"/>
          <w:kern w:val="0"/>
          <w:sz w:val="18"/>
          <w:szCs w:val="18"/>
          <w14:ligatures w14:val="none"/>
        </w:rPr>
        <w:t>(</w:t>
      </w:r>
      <w:r w:rsidRPr="009D5E6E">
        <w:rPr>
          <w:rFonts w:ascii="FiraCode NF" w:eastAsia="宋体" w:hAnsi="FiraCode NF" w:cs="宋体"/>
          <w:i/>
          <w:iCs/>
          <w:color w:val="66D9EF"/>
          <w:kern w:val="0"/>
          <w:sz w:val="18"/>
          <w:szCs w:val="18"/>
          <w14:ligatures w14:val="none"/>
        </w:rPr>
        <w:t>IPSDK_HCHANNEL</w:t>
      </w:r>
      <w:r w:rsidRPr="009D5E6E">
        <w:rPr>
          <w:rFonts w:ascii="FiraCode NF" w:eastAsia="宋体" w:hAnsi="FiraCode NF" w:cs="宋体"/>
          <w:color w:val="F8F8F2"/>
          <w:kern w:val="0"/>
          <w:sz w:val="18"/>
          <w:szCs w:val="18"/>
          <w14:ligatures w14:val="none"/>
        </w:rPr>
        <w:t xml:space="preserve"> </w:t>
      </w:r>
      <w:r w:rsidR="008A12C8">
        <w:rPr>
          <w:rFonts w:ascii="FiraCode NF" w:eastAsia="宋体" w:hAnsi="FiraCode NF" w:cs="宋体"/>
          <w:i/>
          <w:iCs/>
          <w:color w:val="FD971F"/>
          <w:kern w:val="0"/>
          <w:sz w:val="18"/>
          <w:szCs w:val="18"/>
          <w14:ligatures w14:val="none"/>
        </w:rPr>
        <w:t>hChannel</w:t>
      </w:r>
      <w:r w:rsidR="008A12C8">
        <w:rPr>
          <w:rFonts w:ascii="FiraCode NF" w:eastAsia="宋体" w:hAnsi="FiraCode NF" w:cs="宋体"/>
          <w:color w:val="F8F8F2"/>
          <w:kern w:val="0"/>
          <w:sz w:val="18"/>
          <w:szCs w:val="18"/>
          <w14:ligatures w14:val="none"/>
        </w:rPr>
        <w:t xml:space="preserve">, </w:t>
      </w:r>
      <w:r w:rsidRPr="009D5E6E">
        <w:rPr>
          <w:rFonts w:ascii="FiraCode NF" w:eastAsia="宋体" w:hAnsi="FiraCode NF" w:cs="宋体"/>
          <w:i/>
          <w:iCs/>
          <w:color w:val="66D9EF"/>
          <w:kern w:val="0"/>
          <w:sz w:val="18"/>
          <w:szCs w:val="18"/>
          <w14:ligatures w14:val="none"/>
        </w:rPr>
        <w:t>fStatusEventCallBack</w:t>
      </w:r>
      <w:r w:rsidRPr="009D5E6E">
        <w:rPr>
          <w:rFonts w:ascii="FiraCode NF" w:eastAsia="宋体" w:hAnsi="FiraCode NF" w:cs="宋体"/>
          <w:color w:val="F8F8F2"/>
          <w:kern w:val="0"/>
          <w:sz w:val="18"/>
          <w:szCs w:val="18"/>
          <w14:ligatures w14:val="none"/>
        </w:rPr>
        <w:t xml:space="preserve"> </w:t>
      </w:r>
      <w:r w:rsidRPr="009D5E6E">
        <w:rPr>
          <w:rFonts w:ascii="FiraCode NF" w:eastAsia="宋体" w:hAnsi="FiraCode NF" w:cs="宋体"/>
          <w:i/>
          <w:iCs/>
          <w:color w:val="FD971F"/>
          <w:kern w:val="0"/>
          <w:sz w:val="18"/>
          <w:szCs w:val="18"/>
          <w14:ligatures w14:val="none"/>
        </w:rPr>
        <w:t>fStatusEvent</w:t>
      </w:r>
      <w:r w:rsidRPr="009D5E6E">
        <w:rPr>
          <w:rFonts w:ascii="FiraCode NF" w:eastAsia="宋体" w:hAnsi="FiraCode NF" w:cs="宋体"/>
          <w:color w:val="F8F8F2"/>
          <w:kern w:val="0"/>
          <w:sz w:val="18"/>
          <w:szCs w:val="18"/>
          <w14:ligatures w14:val="none"/>
        </w:rPr>
        <w:t xml:space="preserve">, </w:t>
      </w:r>
      <w:r w:rsidRPr="009D5E6E">
        <w:rPr>
          <w:rFonts w:ascii="FiraCode NF" w:eastAsia="宋体" w:hAnsi="FiraCode NF" w:cs="宋体"/>
          <w:i/>
          <w:iCs/>
          <w:color w:val="66D9EF"/>
          <w:kern w:val="0"/>
          <w:sz w:val="18"/>
          <w:szCs w:val="18"/>
          <w14:ligatures w14:val="none"/>
        </w:rPr>
        <w:t>IPSDK_PVoid</w:t>
      </w:r>
      <w:r w:rsidRPr="009D5E6E">
        <w:rPr>
          <w:rFonts w:ascii="FiraCode NF" w:eastAsia="宋体" w:hAnsi="FiraCode NF" w:cs="宋体"/>
          <w:color w:val="F8F8F2"/>
          <w:kern w:val="0"/>
          <w:sz w:val="18"/>
          <w:szCs w:val="18"/>
          <w14:ligatures w14:val="none"/>
        </w:rPr>
        <w:t xml:space="preserve"> </w:t>
      </w:r>
      <w:r w:rsidRPr="009D5E6E">
        <w:rPr>
          <w:rFonts w:ascii="FiraCode NF" w:eastAsia="宋体" w:hAnsi="FiraCode NF" w:cs="宋体"/>
          <w:i/>
          <w:iCs/>
          <w:color w:val="FD971F"/>
          <w:kern w:val="0"/>
          <w:sz w:val="18"/>
          <w:szCs w:val="18"/>
          <w14:ligatures w14:val="none"/>
        </w:rPr>
        <w:t>lParam</w:t>
      </w:r>
      <w:r w:rsidRPr="009D5E6E">
        <w:rPr>
          <w:rFonts w:ascii="FiraCode NF" w:eastAsia="宋体" w:hAnsi="FiraCode NF" w:cs="宋体"/>
          <w:color w:val="F8F8F2"/>
          <w:kern w:val="0"/>
          <w:sz w:val="18"/>
          <w:szCs w:val="18"/>
          <w14:ligatures w14:val="none"/>
        </w:rPr>
        <w:t>);</w:t>
      </w:r>
    </w:p>
    <w:p w:rsidR="009D5E6E" w:rsidRPr="009D5E6E" w:rsidRDefault="009D5E6E" w:rsidP="009D5E6E">
      <w:pPr>
        <w:pStyle w:val="aff4"/>
        <w:rPr>
          <w:rFonts w:eastAsiaTheme="minorEastAsia"/>
          <w:b/>
        </w:rPr>
      </w:pPr>
    </w:p>
    <w:p w:rsidR="009D5E6E" w:rsidRDefault="009D5E6E" w:rsidP="009D5E6E">
      <w:pPr>
        <w:pStyle w:val="4"/>
      </w:pPr>
      <w:r>
        <w:t>描述</w:t>
      </w:r>
    </w:p>
    <w:p w:rsidR="009D5E6E" w:rsidRDefault="009D5E6E" w:rsidP="009D5E6E">
      <w:r>
        <w:rPr>
          <w:rFonts w:hint="eastAsia"/>
        </w:rPr>
        <w:t>用户可通过此函数获取</w:t>
      </w:r>
      <w:r>
        <w:rPr>
          <w:rFonts w:hint="eastAsia"/>
        </w:rPr>
        <w:t>IPC</w:t>
      </w:r>
      <w:r>
        <w:rPr>
          <w:rFonts w:hint="eastAsia"/>
        </w:rPr>
        <w:t>的实时</w:t>
      </w:r>
      <w:r w:rsidR="008A12C8">
        <w:rPr>
          <w:rFonts w:hint="eastAsia"/>
        </w:rPr>
        <w:t>通信状态</w:t>
      </w:r>
      <w:r>
        <w:rPr>
          <w:rFonts w:hint="eastAsia"/>
        </w:rPr>
        <w:t>。</w:t>
      </w:r>
    </w:p>
    <w:p w:rsidR="004E3704" w:rsidRDefault="004E3704" w:rsidP="009D5E6E">
      <w:r>
        <w:t>用户可以通过在</w:t>
      </w:r>
      <w:r>
        <w:rPr>
          <w:rFonts w:hint="eastAsia"/>
        </w:rPr>
        <w:t>f</w:t>
      </w:r>
      <w:r>
        <w:t>StatusEvent</w:t>
      </w:r>
      <w:r>
        <w:t>回调函数中返回非</w:t>
      </w:r>
      <w:r>
        <w:rPr>
          <w:rFonts w:hint="eastAsia"/>
        </w:rPr>
        <w:t>0</w:t>
      </w:r>
      <w:r>
        <w:rPr>
          <w:rFonts w:hint="eastAsia"/>
        </w:rPr>
        <w:t>数据来退出。</w:t>
      </w:r>
    </w:p>
    <w:p w:rsidR="009D5E6E" w:rsidRDefault="009D5E6E" w:rsidP="009D5E6E">
      <w:pPr>
        <w:pStyle w:val="4"/>
      </w:pPr>
      <w:r>
        <w:t>参数</w:t>
      </w:r>
    </w:p>
    <w:tbl>
      <w:tblPr>
        <w:tblStyle w:val="af9"/>
        <w:tblW w:w="9072" w:type="dxa"/>
        <w:tblLook w:val="04A0" w:firstRow="1" w:lastRow="0" w:firstColumn="1" w:lastColumn="0" w:noHBand="0" w:noVBand="1"/>
      </w:tblPr>
      <w:tblGrid>
        <w:gridCol w:w="1931"/>
        <w:gridCol w:w="1471"/>
        <w:gridCol w:w="2077"/>
        <w:gridCol w:w="3593"/>
      </w:tblGrid>
      <w:tr w:rsidR="009D5E6E" w:rsidTr="008A12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1" w:type="dxa"/>
          </w:tcPr>
          <w:p w:rsidR="009D5E6E" w:rsidRDefault="009D5E6E" w:rsidP="008A12C8">
            <w:r>
              <w:rPr>
                <w:rFonts w:hint="eastAsia"/>
              </w:rPr>
              <w:t>参数</w:t>
            </w:r>
          </w:p>
        </w:tc>
        <w:tc>
          <w:tcPr>
            <w:tcW w:w="1471" w:type="dxa"/>
          </w:tcPr>
          <w:p w:rsidR="009D5E6E" w:rsidRDefault="009D5E6E" w:rsidP="008A12C8">
            <w:pPr>
              <w:cnfStyle w:val="100000000000" w:firstRow="1" w:lastRow="0" w:firstColumn="0" w:lastColumn="0" w:oddVBand="0" w:evenVBand="0" w:oddHBand="0" w:evenHBand="0" w:firstRowFirstColumn="0" w:firstRowLastColumn="0" w:lastRowFirstColumn="0" w:lastRowLastColumn="0"/>
            </w:pPr>
            <w:r>
              <w:rPr>
                <w:rFonts w:hint="eastAsia"/>
              </w:rPr>
              <w:t>取值范围</w:t>
            </w:r>
          </w:p>
        </w:tc>
        <w:tc>
          <w:tcPr>
            <w:tcW w:w="2077" w:type="dxa"/>
          </w:tcPr>
          <w:p w:rsidR="009D5E6E" w:rsidRDefault="009D5E6E" w:rsidP="008A12C8">
            <w:pPr>
              <w:cnfStyle w:val="100000000000" w:firstRow="1" w:lastRow="0" w:firstColumn="0" w:lastColumn="0" w:oddVBand="0" w:evenVBand="0" w:oddHBand="0" w:evenHBand="0" w:firstRowFirstColumn="0" w:firstRowLastColumn="0" w:lastRowFirstColumn="0" w:lastRowLastColumn="0"/>
              <w:rPr>
                <w:lang w:eastAsia="zh-CN"/>
              </w:rPr>
            </w:pPr>
            <w:r>
              <w:rPr>
                <w:rFonts w:hint="eastAsia"/>
              </w:rPr>
              <w:t>输入</w:t>
            </w:r>
            <w:r>
              <w:rPr>
                <w:rFonts w:hint="eastAsia"/>
                <w:lang w:eastAsia="zh-CN"/>
              </w:rPr>
              <w:t>/</w:t>
            </w:r>
            <w:r>
              <w:rPr>
                <w:rFonts w:hint="eastAsia"/>
                <w:lang w:eastAsia="zh-CN"/>
              </w:rPr>
              <w:t>输出</w:t>
            </w:r>
          </w:p>
        </w:tc>
        <w:tc>
          <w:tcPr>
            <w:tcW w:w="3593" w:type="dxa"/>
          </w:tcPr>
          <w:p w:rsidR="009D5E6E" w:rsidRDefault="009D5E6E" w:rsidP="008A12C8">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9D5E6E" w:rsidTr="008A12C8">
        <w:tc>
          <w:tcPr>
            <w:cnfStyle w:val="001000000000" w:firstRow="0" w:lastRow="0" w:firstColumn="1" w:lastColumn="0" w:oddVBand="0" w:evenVBand="0" w:oddHBand="0" w:evenHBand="0" w:firstRowFirstColumn="0" w:firstRowLastColumn="0" w:lastRowFirstColumn="0" w:lastRowLastColumn="0"/>
            <w:tcW w:w="1931" w:type="dxa"/>
          </w:tcPr>
          <w:p w:rsidR="009D5E6E" w:rsidRDefault="009D5E6E" w:rsidP="008A12C8">
            <w:pPr>
              <w:rPr>
                <w:lang w:eastAsia="zh-CN"/>
              </w:rPr>
            </w:pPr>
            <w:r>
              <w:rPr>
                <w:lang w:eastAsia="zh-CN"/>
              </w:rPr>
              <w:t>hChannel</w:t>
            </w:r>
          </w:p>
        </w:tc>
        <w:tc>
          <w:tcPr>
            <w:tcW w:w="1471" w:type="dxa"/>
          </w:tcPr>
          <w:p w:rsidR="009D5E6E" w:rsidRDefault="009D5E6E" w:rsidP="008A12C8">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w:t>
            </w:r>
          </w:p>
        </w:tc>
        <w:tc>
          <w:tcPr>
            <w:tcW w:w="2077" w:type="dxa"/>
          </w:tcPr>
          <w:p w:rsidR="009D5E6E" w:rsidRDefault="009D5E6E" w:rsidP="008A12C8">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输入</w:t>
            </w:r>
          </w:p>
        </w:tc>
        <w:tc>
          <w:tcPr>
            <w:tcW w:w="3593" w:type="dxa"/>
          </w:tcPr>
          <w:p w:rsidR="009D5E6E" w:rsidRPr="00260787" w:rsidRDefault="009D5E6E" w:rsidP="008A12C8">
            <w:pPr>
              <w:cnfStyle w:val="000000000000" w:firstRow="0" w:lastRow="0" w:firstColumn="0" w:lastColumn="0" w:oddVBand="0" w:evenVBand="0" w:oddHBand="0" w:evenHBand="0" w:firstRowFirstColumn="0" w:firstRowLastColumn="0" w:lastRowFirstColumn="0" w:lastRowLastColumn="0"/>
              <w:rPr>
                <w:rFonts w:eastAsia="MS Gothic"/>
                <w:lang w:eastAsia="zh-CN"/>
              </w:rPr>
            </w:pPr>
            <w:r>
              <w:rPr>
                <w:lang w:eastAsia="zh-CN"/>
              </w:rPr>
              <w:t>通道句柄</w:t>
            </w:r>
          </w:p>
        </w:tc>
      </w:tr>
      <w:tr w:rsidR="009D5E6E" w:rsidTr="008A12C8">
        <w:tc>
          <w:tcPr>
            <w:cnfStyle w:val="001000000000" w:firstRow="0" w:lastRow="0" w:firstColumn="1" w:lastColumn="0" w:oddVBand="0" w:evenVBand="0" w:oddHBand="0" w:evenHBand="0" w:firstRowFirstColumn="0" w:firstRowLastColumn="0" w:lastRowFirstColumn="0" w:lastRowLastColumn="0"/>
            <w:tcW w:w="1931" w:type="dxa"/>
          </w:tcPr>
          <w:p w:rsidR="009D5E6E" w:rsidRDefault="008A12C8" w:rsidP="008A12C8">
            <w:pPr>
              <w:rPr>
                <w:lang w:eastAsia="zh-CN"/>
              </w:rPr>
            </w:pPr>
            <w:r>
              <w:rPr>
                <w:lang w:eastAsia="zh-CN"/>
              </w:rPr>
              <w:t>fStatusEvent</w:t>
            </w:r>
          </w:p>
        </w:tc>
        <w:tc>
          <w:tcPr>
            <w:tcW w:w="1471" w:type="dxa"/>
          </w:tcPr>
          <w:p w:rsidR="009D5E6E" w:rsidRDefault="009D5E6E" w:rsidP="008A12C8">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w:t>
            </w:r>
          </w:p>
        </w:tc>
        <w:tc>
          <w:tcPr>
            <w:tcW w:w="2077" w:type="dxa"/>
          </w:tcPr>
          <w:p w:rsidR="009D5E6E" w:rsidRDefault="009D5E6E" w:rsidP="008A12C8">
            <w:pPr>
              <w:cnfStyle w:val="000000000000" w:firstRow="0" w:lastRow="0" w:firstColumn="0" w:lastColumn="0" w:oddVBand="0" w:evenVBand="0" w:oddHBand="0" w:evenHBand="0" w:firstRowFirstColumn="0" w:firstRowLastColumn="0" w:lastRowFirstColumn="0" w:lastRowLastColumn="0"/>
            </w:pPr>
            <w:r>
              <w:rPr>
                <w:rFonts w:hint="eastAsia"/>
              </w:rPr>
              <w:t>输入</w:t>
            </w:r>
          </w:p>
        </w:tc>
        <w:tc>
          <w:tcPr>
            <w:tcW w:w="3593" w:type="dxa"/>
          </w:tcPr>
          <w:p w:rsidR="009D5E6E" w:rsidRPr="00260787" w:rsidRDefault="009D5E6E" w:rsidP="008A12C8">
            <w:pPr>
              <w:cnfStyle w:val="000000000000" w:firstRow="0" w:lastRow="0" w:firstColumn="0" w:lastColumn="0" w:oddVBand="0" w:evenVBand="0" w:oddHBand="0" w:evenHBand="0" w:firstRowFirstColumn="0" w:firstRowLastColumn="0" w:lastRowFirstColumn="0" w:lastRowLastColumn="0"/>
              <w:rPr>
                <w:rFonts w:eastAsia="MS Gothic"/>
              </w:rPr>
            </w:pPr>
            <w:r>
              <w:rPr>
                <w:rFonts w:hint="eastAsia"/>
              </w:rPr>
              <w:t>接收</w:t>
            </w:r>
            <w:r w:rsidR="008A12C8">
              <w:rPr>
                <w:rFonts w:hint="eastAsia"/>
                <w:lang w:eastAsia="zh-CN"/>
              </w:rPr>
              <w:t>状态通知</w:t>
            </w:r>
            <w:r>
              <w:rPr>
                <w:rFonts w:hint="eastAsia"/>
              </w:rPr>
              <w:t>的回调函数</w:t>
            </w:r>
          </w:p>
        </w:tc>
      </w:tr>
      <w:tr w:rsidR="009D5E6E" w:rsidTr="008A12C8">
        <w:tc>
          <w:tcPr>
            <w:cnfStyle w:val="001000000000" w:firstRow="0" w:lastRow="0" w:firstColumn="1" w:lastColumn="0" w:oddVBand="0" w:evenVBand="0" w:oddHBand="0" w:evenHBand="0" w:firstRowFirstColumn="0" w:firstRowLastColumn="0" w:lastRowFirstColumn="0" w:lastRowLastColumn="0"/>
            <w:tcW w:w="1931" w:type="dxa"/>
          </w:tcPr>
          <w:p w:rsidR="009D5E6E" w:rsidRDefault="008A12C8" w:rsidP="008A12C8">
            <w:pPr>
              <w:rPr>
                <w:lang w:eastAsia="zh-CN"/>
              </w:rPr>
            </w:pPr>
            <w:r>
              <w:rPr>
                <w:lang w:eastAsia="zh-CN"/>
              </w:rPr>
              <w:t>lParam</w:t>
            </w:r>
          </w:p>
        </w:tc>
        <w:tc>
          <w:tcPr>
            <w:tcW w:w="1471" w:type="dxa"/>
          </w:tcPr>
          <w:p w:rsidR="009D5E6E" w:rsidRDefault="009D5E6E" w:rsidP="008A12C8">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w:t>
            </w:r>
          </w:p>
        </w:tc>
        <w:tc>
          <w:tcPr>
            <w:tcW w:w="2077" w:type="dxa"/>
          </w:tcPr>
          <w:p w:rsidR="009D5E6E" w:rsidRDefault="009D5E6E" w:rsidP="008A12C8">
            <w:pPr>
              <w:cnfStyle w:val="000000000000" w:firstRow="0" w:lastRow="0" w:firstColumn="0" w:lastColumn="0" w:oddVBand="0" w:evenVBand="0" w:oddHBand="0" w:evenHBand="0" w:firstRowFirstColumn="0" w:firstRowLastColumn="0" w:lastRowFirstColumn="0" w:lastRowLastColumn="0"/>
            </w:pPr>
            <w:r>
              <w:rPr>
                <w:rFonts w:hint="eastAsia"/>
              </w:rPr>
              <w:t>输入</w:t>
            </w:r>
          </w:p>
        </w:tc>
        <w:tc>
          <w:tcPr>
            <w:tcW w:w="3593" w:type="dxa"/>
          </w:tcPr>
          <w:p w:rsidR="009D5E6E" w:rsidRPr="00260787" w:rsidRDefault="009D5E6E" w:rsidP="008A12C8">
            <w:pPr>
              <w:cnfStyle w:val="000000000000" w:firstRow="0" w:lastRow="0" w:firstColumn="0" w:lastColumn="0" w:oddVBand="0" w:evenVBand="0" w:oddHBand="0" w:evenHBand="0" w:firstRowFirstColumn="0" w:firstRowLastColumn="0" w:lastRowFirstColumn="0" w:lastRowLastColumn="0"/>
              <w:rPr>
                <w:rFonts w:eastAsia="MS Gothic"/>
              </w:rPr>
            </w:pPr>
            <w:r>
              <w:rPr>
                <w:rFonts w:hint="eastAsia"/>
              </w:rPr>
              <w:t>保留给用户的参数</w:t>
            </w:r>
          </w:p>
        </w:tc>
      </w:tr>
    </w:tbl>
    <w:p w:rsidR="009D5E6E" w:rsidRDefault="009D5E6E" w:rsidP="009D5E6E"/>
    <w:p w:rsidR="009D5E6E" w:rsidRDefault="009D5E6E" w:rsidP="009D5E6E">
      <w:pPr>
        <w:pStyle w:val="4"/>
      </w:pPr>
      <w:r>
        <w:t>返回值</w:t>
      </w:r>
    </w:p>
    <w:tbl>
      <w:tblPr>
        <w:tblStyle w:val="af9"/>
        <w:tblW w:w="0" w:type="auto"/>
        <w:tblLook w:val="04A0" w:firstRow="1" w:lastRow="0" w:firstColumn="1" w:lastColumn="0" w:noHBand="0" w:noVBand="1"/>
      </w:tblPr>
      <w:tblGrid>
        <w:gridCol w:w="4513"/>
        <w:gridCol w:w="4513"/>
      </w:tblGrid>
      <w:tr w:rsidR="009D5E6E" w:rsidTr="008A12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3" w:type="dxa"/>
          </w:tcPr>
          <w:p w:rsidR="009D5E6E" w:rsidRDefault="009D5E6E" w:rsidP="008A12C8">
            <w:pPr>
              <w:rPr>
                <w:lang w:eastAsia="zh-CN"/>
              </w:rPr>
            </w:pPr>
            <w:r>
              <w:rPr>
                <w:lang w:eastAsia="zh-CN"/>
              </w:rPr>
              <w:t>返回值</w:t>
            </w:r>
          </w:p>
        </w:tc>
        <w:tc>
          <w:tcPr>
            <w:tcW w:w="4513" w:type="dxa"/>
          </w:tcPr>
          <w:p w:rsidR="009D5E6E" w:rsidRDefault="009D5E6E" w:rsidP="008A12C8">
            <w:pPr>
              <w:cnfStyle w:val="100000000000" w:firstRow="1" w:lastRow="0" w:firstColumn="0" w:lastColumn="0" w:oddVBand="0" w:evenVBand="0" w:oddHBand="0" w:evenHBand="0" w:firstRowFirstColumn="0" w:firstRowLastColumn="0" w:lastRowFirstColumn="0" w:lastRowLastColumn="0"/>
              <w:rPr>
                <w:lang w:eastAsia="zh-CN"/>
              </w:rPr>
            </w:pPr>
            <w:r>
              <w:rPr>
                <w:lang w:eastAsia="zh-CN"/>
              </w:rPr>
              <w:t>描述</w:t>
            </w:r>
          </w:p>
        </w:tc>
      </w:tr>
      <w:tr w:rsidR="009D5E6E" w:rsidTr="008A12C8">
        <w:tc>
          <w:tcPr>
            <w:cnfStyle w:val="001000000000" w:firstRow="0" w:lastRow="0" w:firstColumn="1" w:lastColumn="0" w:oddVBand="0" w:evenVBand="0" w:oddHBand="0" w:evenHBand="0" w:firstRowFirstColumn="0" w:firstRowLastColumn="0" w:lastRowFirstColumn="0" w:lastRowLastColumn="0"/>
            <w:tcW w:w="4513" w:type="dxa"/>
          </w:tcPr>
          <w:p w:rsidR="009D5E6E" w:rsidRDefault="009D5E6E" w:rsidP="008A12C8">
            <w:pPr>
              <w:rPr>
                <w:lang w:eastAsia="zh-CN"/>
              </w:rPr>
            </w:pPr>
            <w:r>
              <w:rPr>
                <w:lang w:eastAsia="zh-CN"/>
              </w:rPr>
              <w:t>0</w:t>
            </w:r>
          </w:p>
        </w:tc>
        <w:tc>
          <w:tcPr>
            <w:tcW w:w="4513" w:type="dxa"/>
          </w:tcPr>
          <w:p w:rsidR="009D5E6E" w:rsidRDefault="009D5E6E" w:rsidP="008A12C8">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成功调用</w:t>
            </w:r>
          </w:p>
        </w:tc>
      </w:tr>
      <w:tr w:rsidR="009D5E6E" w:rsidTr="008A12C8">
        <w:tc>
          <w:tcPr>
            <w:cnfStyle w:val="001000000000" w:firstRow="0" w:lastRow="0" w:firstColumn="1" w:lastColumn="0" w:oddVBand="0" w:evenVBand="0" w:oddHBand="0" w:evenHBand="0" w:firstRowFirstColumn="0" w:firstRowLastColumn="0" w:lastRowFirstColumn="0" w:lastRowLastColumn="0"/>
            <w:tcW w:w="4513" w:type="dxa"/>
          </w:tcPr>
          <w:p w:rsidR="009D5E6E" w:rsidRDefault="009D5E6E" w:rsidP="008A12C8">
            <w:pPr>
              <w:rPr>
                <w:lang w:eastAsia="zh-CN"/>
              </w:rPr>
            </w:pPr>
            <w:r>
              <w:t>非</w:t>
            </w:r>
            <w:r>
              <w:rPr>
                <w:rFonts w:hint="eastAsia"/>
                <w:lang w:eastAsia="zh-CN"/>
              </w:rPr>
              <w:t>0</w:t>
            </w:r>
          </w:p>
        </w:tc>
        <w:tc>
          <w:tcPr>
            <w:tcW w:w="4513" w:type="dxa"/>
          </w:tcPr>
          <w:p w:rsidR="009D5E6E" w:rsidRDefault="009D5E6E" w:rsidP="008A12C8">
            <w:pPr>
              <w:cnfStyle w:val="000000000000" w:firstRow="0" w:lastRow="0" w:firstColumn="0" w:lastColumn="0" w:oddVBand="0" w:evenVBand="0" w:oddHBand="0" w:evenHBand="0" w:firstRowFirstColumn="0" w:firstRowLastColumn="0" w:lastRowFirstColumn="0" w:lastRowLastColumn="0"/>
            </w:pPr>
            <w:r>
              <w:rPr>
                <w:rFonts w:hint="eastAsia"/>
              </w:rPr>
              <w:t>调用函数出错</w:t>
            </w:r>
          </w:p>
        </w:tc>
      </w:tr>
    </w:tbl>
    <w:p w:rsidR="009D5E6E" w:rsidRDefault="009D5E6E" w:rsidP="009D5E6E"/>
    <w:p w:rsidR="009D5E6E" w:rsidRDefault="009D5E6E" w:rsidP="009D5E6E">
      <w:pPr>
        <w:pStyle w:val="4"/>
      </w:pPr>
      <w:r>
        <w:t>注意</w:t>
      </w:r>
    </w:p>
    <w:p w:rsidR="009D5E6E" w:rsidRDefault="009D5E6E" w:rsidP="009D5E6E">
      <w:r>
        <w:t>此函数使用了回调，因此在使用之前必须先声明和定义</w:t>
      </w:r>
      <w:r w:rsidR="008A12C8" w:rsidRPr="008A12C8">
        <w:t>fStatusEventCallBack</w:t>
      </w:r>
      <w:r>
        <w:t>回调函数，回调函数的声明为：</w:t>
      </w:r>
    </w:p>
    <w:p w:rsidR="008A12C8" w:rsidRPr="008A12C8" w:rsidRDefault="008A12C8" w:rsidP="008A12C8">
      <w:pPr>
        <w:shd w:val="clear" w:color="auto" w:fill="242424"/>
        <w:spacing w:before="0" w:line="255" w:lineRule="atLeast"/>
        <w:rPr>
          <w:rFonts w:ascii="FiraCode NF" w:eastAsia="宋体" w:hAnsi="FiraCode NF" w:cs="宋体"/>
          <w:color w:val="F8F8F2"/>
          <w:kern w:val="0"/>
          <w:sz w:val="18"/>
          <w:szCs w:val="18"/>
          <w14:ligatures w14:val="none"/>
        </w:rPr>
      </w:pPr>
      <w:r w:rsidRPr="008A12C8">
        <w:rPr>
          <w:rFonts w:ascii="FiraCode NF" w:eastAsia="宋体" w:hAnsi="FiraCode NF" w:cs="宋体"/>
          <w:color w:val="F92672"/>
          <w:kern w:val="0"/>
          <w:sz w:val="18"/>
          <w:szCs w:val="18"/>
          <w14:ligatures w14:val="none"/>
        </w:rPr>
        <w:t>typedef</w:t>
      </w:r>
      <w:r w:rsidRPr="008A12C8">
        <w:rPr>
          <w:rFonts w:ascii="FiraCode NF" w:eastAsia="宋体" w:hAnsi="FiraCode NF" w:cs="宋体"/>
          <w:color w:val="F8F8F2"/>
          <w:kern w:val="0"/>
          <w:sz w:val="18"/>
          <w:szCs w:val="18"/>
          <w14:ligatures w14:val="none"/>
        </w:rPr>
        <w:t xml:space="preserve"> </w:t>
      </w:r>
      <w:r w:rsidRPr="008A12C8">
        <w:rPr>
          <w:rFonts w:ascii="FiraCode NF" w:eastAsia="宋体" w:hAnsi="FiraCode NF" w:cs="宋体"/>
          <w:i/>
          <w:iCs/>
          <w:color w:val="66D9EF"/>
          <w:kern w:val="0"/>
          <w:sz w:val="18"/>
          <w:szCs w:val="18"/>
          <w14:ligatures w14:val="none"/>
        </w:rPr>
        <w:t>IPSDK_Int</w:t>
      </w:r>
      <w:r w:rsidRPr="008A12C8">
        <w:rPr>
          <w:rFonts w:ascii="FiraCode NF" w:eastAsia="宋体" w:hAnsi="FiraCode NF" w:cs="宋体"/>
          <w:color w:val="F8F8F2"/>
          <w:kern w:val="0"/>
          <w:sz w:val="18"/>
          <w:szCs w:val="18"/>
          <w14:ligatures w14:val="none"/>
        </w:rPr>
        <w:t>(</w:t>
      </w:r>
      <w:r w:rsidRPr="008A12C8">
        <w:rPr>
          <w:rFonts w:ascii="FiraCode NF" w:eastAsia="宋体" w:hAnsi="FiraCode NF" w:cs="宋体"/>
          <w:color w:val="A6E22E"/>
          <w:kern w:val="0"/>
          <w:sz w:val="18"/>
          <w:szCs w:val="18"/>
          <w14:ligatures w14:val="none"/>
        </w:rPr>
        <w:t>IPSDK_CALLBACK</w:t>
      </w:r>
      <w:r w:rsidRPr="008A12C8">
        <w:rPr>
          <w:rFonts w:ascii="FiraCode NF" w:eastAsia="宋体" w:hAnsi="FiraCode NF" w:cs="宋体"/>
          <w:color w:val="F8F8F2"/>
          <w:kern w:val="0"/>
          <w:sz w:val="18"/>
          <w:szCs w:val="18"/>
          <w14:ligatures w14:val="none"/>
        </w:rPr>
        <w:t xml:space="preserve"> </w:t>
      </w:r>
      <w:r w:rsidRPr="008A12C8">
        <w:rPr>
          <w:rFonts w:ascii="FiraCode NF" w:eastAsia="宋体" w:hAnsi="FiraCode NF" w:cs="宋体"/>
          <w:color w:val="F92672"/>
          <w:kern w:val="0"/>
          <w:sz w:val="18"/>
          <w:szCs w:val="18"/>
          <w14:ligatures w14:val="none"/>
        </w:rPr>
        <w:t>*</w:t>
      </w:r>
      <w:r w:rsidRPr="008A12C8">
        <w:rPr>
          <w:rFonts w:ascii="FiraCode NF" w:eastAsia="宋体" w:hAnsi="FiraCode NF" w:cs="宋体"/>
          <w:i/>
          <w:iCs/>
          <w:color w:val="66D9EF"/>
          <w:kern w:val="0"/>
          <w:sz w:val="18"/>
          <w:szCs w:val="18"/>
          <w14:ligatures w14:val="none"/>
        </w:rPr>
        <w:t>fStatusEventCallBack</w:t>
      </w:r>
      <w:r w:rsidRPr="008A12C8">
        <w:rPr>
          <w:rFonts w:ascii="FiraCode NF" w:eastAsia="宋体" w:hAnsi="FiraCode NF" w:cs="宋体"/>
          <w:color w:val="F8F8F2"/>
          <w:kern w:val="0"/>
          <w:sz w:val="18"/>
          <w:szCs w:val="18"/>
          <w14:ligatures w14:val="none"/>
        </w:rPr>
        <w:t>)(</w:t>
      </w:r>
      <w:r w:rsidRPr="008A12C8">
        <w:rPr>
          <w:rFonts w:ascii="FiraCode NF" w:eastAsia="宋体" w:hAnsi="FiraCode NF" w:cs="宋体"/>
          <w:i/>
          <w:iCs/>
          <w:color w:val="66D9EF"/>
          <w:kern w:val="0"/>
          <w:sz w:val="18"/>
          <w:szCs w:val="18"/>
          <w14:ligatures w14:val="none"/>
        </w:rPr>
        <w:t>IPSDK_Int</w:t>
      </w:r>
      <w:r w:rsidRPr="008A12C8">
        <w:rPr>
          <w:rFonts w:ascii="FiraCode NF" w:eastAsia="宋体" w:hAnsi="FiraCode NF" w:cs="宋体"/>
          <w:color w:val="F8F8F2"/>
          <w:kern w:val="0"/>
          <w:sz w:val="18"/>
          <w:szCs w:val="18"/>
          <w14:ligatures w14:val="none"/>
        </w:rPr>
        <w:t xml:space="preserve"> nStateCode, </w:t>
      </w:r>
      <w:r w:rsidRPr="008A12C8">
        <w:rPr>
          <w:rFonts w:ascii="FiraCode NF" w:eastAsia="宋体" w:hAnsi="FiraCode NF" w:cs="宋体"/>
          <w:i/>
          <w:iCs/>
          <w:color w:val="66D9EF"/>
          <w:kern w:val="0"/>
          <w:sz w:val="18"/>
          <w:szCs w:val="18"/>
          <w14:ligatures w14:val="none"/>
        </w:rPr>
        <w:t>IPSDK_PChar</w:t>
      </w:r>
      <w:r w:rsidRPr="008A12C8">
        <w:rPr>
          <w:rFonts w:ascii="FiraCode NF" w:eastAsia="宋体" w:hAnsi="FiraCode NF" w:cs="宋体"/>
          <w:color w:val="F8F8F2"/>
          <w:kern w:val="0"/>
          <w:sz w:val="18"/>
          <w:szCs w:val="18"/>
          <w14:ligatures w14:val="none"/>
        </w:rPr>
        <w:t xml:space="preserve"> pResponse, </w:t>
      </w:r>
      <w:r w:rsidRPr="008A12C8">
        <w:rPr>
          <w:rFonts w:ascii="FiraCode NF" w:eastAsia="宋体" w:hAnsi="FiraCode NF" w:cs="宋体"/>
          <w:i/>
          <w:iCs/>
          <w:color w:val="66D9EF"/>
          <w:kern w:val="0"/>
          <w:sz w:val="18"/>
          <w:szCs w:val="18"/>
          <w14:ligatures w14:val="none"/>
        </w:rPr>
        <w:t>IPSDK_PVoid</w:t>
      </w:r>
      <w:r w:rsidRPr="008A12C8">
        <w:rPr>
          <w:rFonts w:ascii="FiraCode NF" w:eastAsia="宋体" w:hAnsi="FiraCode NF" w:cs="宋体"/>
          <w:color w:val="F8F8F2"/>
          <w:kern w:val="0"/>
          <w:sz w:val="18"/>
          <w:szCs w:val="18"/>
          <w14:ligatures w14:val="none"/>
        </w:rPr>
        <w:t xml:space="preserve"> pUserParam);</w:t>
      </w:r>
    </w:p>
    <w:p w:rsidR="009D5E6E" w:rsidRPr="008A12C8" w:rsidRDefault="009D5E6E" w:rsidP="009D5E6E">
      <w:pPr>
        <w:pStyle w:val="aff4"/>
      </w:pPr>
    </w:p>
    <w:p w:rsidR="009D5E6E" w:rsidRDefault="009D5E6E" w:rsidP="009D5E6E">
      <w:pPr>
        <w:pStyle w:val="5"/>
      </w:pPr>
      <w:r>
        <w:t>回调函数说明</w:t>
      </w:r>
    </w:p>
    <w:tbl>
      <w:tblPr>
        <w:tblStyle w:val="af9"/>
        <w:tblW w:w="9072" w:type="dxa"/>
        <w:tblLook w:val="04A0" w:firstRow="1" w:lastRow="0" w:firstColumn="1" w:lastColumn="0" w:noHBand="0" w:noVBand="1"/>
      </w:tblPr>
      <w:tblGrid>
        <w:gridCol w:w="2410"/>
        <w:gridCol w:w="6662"/>
      </w:tblGrid>
      <w:tr w:rsidR="009D5E6E" w:rsidTr="008A12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9D5E6E" w:rsidRDefault="009D5E6E" w:rsidP="008A12C8">
            <w:r>
              <w:rPr>
                <w:rFonts w:hint="eastAsia"/>
              </w:rPr>
              <w:t>参数</w:t>
            </w:r>
          </w:p>
        </w:tc>
        <w:tc>
          <w:tcPr>
            <w:tcW w:w="6662" w:type="dxa"/>
          </w:tcPr>
          <w:p w:rsidR="009D5E6E" w:rsidRDefault="009D5E6E" w:rsidP="008A12C8">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9D5E6E" w:rsidTr="008A12C8">
        <w:tc>
          <w:tcPr>
            <w:cnfStyle w:val="001000000000" w:firstRow="0" w:lastRow="0" w:firstColumn="1" w:lastColumn="0" w:oddVBand="0" w:evenVBand="0" w:oddHBand="0" w:evenHBand="0" w:firstRowFirstColumn="0" w:firstRowLastColumn="0" w:lastRowFirstColumn="0" w:lastRowLastColumn="0"/>
            <w:tcW w:w="2410" w:type="dxa"/>
          </w:tcPr>
          <w:p w:rsidR="009D5E6E" w:rsidRDefault="008A12C8" w:rsidP="008A12C8">
            <w:pPr>
              <w:rPr>
                <w:lang w:eastAsia="zh-CN"/>
              </w:rPr>
            </w:pPr>
            <w:r>
              <w:rPr>
                <w:lang w:eastAsia="zh-CN"/>
              </w:rPr>
              <w:t>nStateCode</w:t>
            </w:r>
          </w:p>
        </w:tc>
        <w:tc>
          <w:tcPr>
            <w:tcW w:w="6662" w:type="dxa"/>
          </w:tcPr>
          <w:p w:rsidR="009D5E6E" w:rsidRPr="00975440" w:rsidRDefault="008A12C8" w:rsidP="008A12C8">
            <w:pPr>
              <w:cnfStyle w:val="000000000000" w:firstRow="0" w:lastRow="0" w:firstColumn="0" w:lastColumn="0" w:oddVBand="0" w:evenVBand="0" w:oddHBand="0" w:evenHBand="0" w:firstRowFirstColumn="0" w:firstRowLastColumn="0" w:lastRowFirstColumn="0" w:lastRowLastColumn="0"/>
              <w:rPr>
                <w:rFonts w:eastAsia="MS Gothic"/>
                <w:lang w:eastAsia="zh-CN"/>
              </w:rPr>
            </w:pPr>
            <w:r>
              <w:rPr>
                <w:rFonts w:hint="eastAsia"/>
                <w:lang w:eastAsia="zh-CN"/>
              </w:rPr>
              <w:t>状态代码</w:t>
            </w:r>
          </w:p>
        </w:tc>
      </w:tr>
      <w:tr w:rsidR="009D5E6E" w:rsidTr="008A12C8">
        <w:tc>
          <w:tcPr>
            <w:cnfStyle w:val="001000000000" w:firstRow="0" w:lastRow="0" w:firstColumn="1" w:lastColumn="0" w:oddVBand="0" w:evenVBand="0" w:oddHBand="0" w:evenHBand="0" w:firstRowFirstColumn="0" w:firstRowLastColumn="0" w:lastRowFirstColumn="0" w:lastRowLastColumn="0"/>
            <w:tcW w:w="2410" w:type="dxa"/>
          </w:tcPr>
          <w:p w:rsidR="009D5E6E" w:rsidRDefault="008A12C8" w:rsidP="008A12C8">
            <w:pPr>
              <w:rPr>
                <w:lang w:eastAsia="zh-CN"/>
              </w:rPr>
            </w:pPr>
            <w:r>
              <w:rPr>
                <w:lang w:eastAsia="zh-CN"/>
              </w:rPr>
              <w:t>pResponse</w:t>
            </w:r>
          </w:p>
        </w:tc>
        <w:tc>
          <w:tcPr>
            <w:tcW w:w="6662" w:type="dxa"/>
          </w:tcPr>
          <w:p w:rsidR="009D5E6E" w:rsidRPr="008A12C8" w:rsidRDefault="008A12C8" w:rsidP="008A12C8">
            <w:pPr>
              <w:cnfStyle w:val="000000000000" w:firstRow="0" w:lastRow="0" w:firstColumn="0" w:lastColumn="0" w:oddVBand="0" w:evenVBand="0" w:oddHBand="0" w:evenHBand="0" w:firstRowFirstColumn="0" w:firstRowLastColumn="0" w:lastRowFirstColumn="0" w:lastRowLastColumn="0"/>
              <w:rPr>
                <w:rFonts w:eastAsia="MS Gothic"/>
              </w:rPr>
            </w:pPr>
            <w:r>
              <w:rPr>
                <w:rFonts w:hint="eastAsia"/>
              </w:rPr>
              <w:t>消息内容</w:t>
            </w:r>
          </w:p>
        </w:tc>
      </w:tr>
      <w:tr w:rsidR="009D5E6E" w:rsidTr="008A12C8">
        <w:tc>
          <w:tcPr>
            <w:cnfStyle w:val="001000000000" w:firstRow="0" w:lastRow="0" w:firstColumn="1" w:lastColumn="0" w:oddVBand="0" w:evenVBand="0" w:oddHBand="0" w:evenHBand="0" w:firstRowFirstColumn="0" w:firstRowLastColumn="0" w:lastRowFirstColumn="0" w:lastRowLastColumn="0"/>
            <w:tcW w:w="2410" w:type="dxa"/>
          </w:tcPr>
          <w:p w:rsidR="009D5E6E" w:rsidRDefault="009D5E6E" w:rsidP="008A12C8">
            <w:pPr>
              <w:rPr>
                <w:lang w:eastAsia="zh-CN"/>
              </w:rPr>
            </w:pPr>
            <w:r>
              <w:rPr>
                <w:rFonts w:hint="eastAsia"/>
                <w:lang w:eastAsia="zh-CN"/>
              </w:rPr>
              <w:t>p</w:t>
            </w:r>
            <w:r w:rsidR="008A12C8">
              <w:rPr>
                <w:lang w:eastAsia="zh-CN"/>
              </w:rPr>
              <w:t>UserParam</w:t>
            </w:r>
          </w:p>
        </w:tc>
        <w:tc>
          <w:tcPr>
            <w:tcW w:w="6662" w:type="dxa"/>
          </w:tcPr>
          <w:p w:rsidR="009D5E6E" w:rsidRDefault="009D5E6E" w:rsidP="008A12C8">
            <w:pPr>
              <w:cnfStyle w:val="000000000000" w:firstRow="0" w:lastRow="0" w:firstColumn="0" w:lastColumn="0" w:oddVBand="0" w:evenVBand="0" w:oddHBand="0" w:evenHBand="0" w:firstRowFirstColumn="0" w:firstRowLastColumn="0" w:lastRowFirstColumn="0" w:lastRowLastColumn="0"/>
              <w:rPr>
                <w:lang w:eastAsia="zh-CN"/>
              </w:rPr>
            </w:pPr>
            <w:r>
              <w:t>调用</w:t>
            </w:r>
            <w:r w:rsidR="008A12C8" w:rsidRPr="008A12C8">
              <w:t>NETSDK_SetRealStreamStatus</w:t>
            </w:r>
            <w:r>
              <w:t>的时候传递给</w:t>
            </w:r>
            <w:r w:rsidR="008A12C8">
              <w:rPr>
                <w:lang w:eastAsia="zh-CN"/>
              </w:rPr>
              <w:t>lParam</w:t>
            </w:r>
            <w:r>
              <w:rPr>
                <w:lang w:eastAsia="zh-CN"/>
              </w:rPr>
              <w:t>的值</w:t>
            </w:r>
          </w:p>
        </w:tc>
      </w:tr>
    </w:tbl>
    <w:p w:rsidR="00384159" w:rsidRDefault="009D5E6E" w:rsidP="003F1E60">
      <w:r>
        <w:t>函数在执行当中通过</w:t>
      </w:r>
      <w:r w:rsidR="008A12C8">
        <w:t>此</w:t>
      </w:r>
      <w:r>
        <w:t>回调函数提供给用户</w:t>
      </w:r>
      <w:r w:rsidR="008A12C8">
        <w:t>当前运行状态</w:t>
      </w:r>
      <w:r>
        <w:t>，用户</w:t>
      </w:r>
      <w:r w:rsidR="004E3704">
        <w:t>通过状态代码了解实时的通信情况，还可以</w:t>
      </w:r>
      <w:r w:rsidR="008A12C8">
        <w:t>通过返回</w:t>
      </w:r>
      <w:r w:rsidR="004E3704">
        <w:t>非</w:t>
      </w:r>
      <w:r w:rsidR="004E3704">
        <w:rPr>
          <w:rFonts w:hint="eastAsia"/>
        </w:rPr>
        <w:t>0</w:t>
      </w:r>
      <w:r w:rsidR="004E3704">
        <w:rPr>
          <w:rFonts w:hint="eastAsia"/>
        </w:rPr>
        <w:t>的代码</w:t>
      </w:r>
      <w:r w:rsidR="00AF1D5D">
        <w:rPr>
          <w:rFonts w:hint="eastAsia"/>
        </w:rPr>
        <w:t>立刻</w:t>
      </w:r>
      <w:r w:rsidR="004E3704">
        <w:rPr>
          <w:rFonts w:hint="eastAsia"/>
        </w:rPr>
        <w:t>退出当前获取码流的运行过程</w:t>
      </w:r>
      <w:r>
        <w:t>。</w:t>
      </w:r>
    </w:p>
    <w:p w:rsidR="00057CE4" w:rsidRDefault="00057CE4" w:rsidP="00057CE4">
      <w:pPr>
        <w:pStyle w:val="3"/>
      </w:pPr>
      <w:bookmarkStart w:id="23" w:name="_Toc121494707"/>
      <w:r>
        <w:lastRenderedPageBreak/>
        <w:t>NETSDK_</w:t>
      </w:r>
      <w:r w:rsidRPr="005B5EB9">
        <w:t xml:space="preserve"> </w:t>
      </w:r>
      <w:r w:rsidRPr="00057CE4">
        <w:t>StopRealPlay</w:t>
      </w:r>
      <w:bookmarkEnd w:id="23"/>
    </w:p>
    <w:p w:rsidR="00057CE4" w:rsidRDefault="00057CE4" w:rsidP="00057CE4">
      <w:pPr>
        <w:pStyle w:val="4"/>
      </w:pPr>
      <w:r>
        <w:rPr>
          <w:rFonts w:hint="eastAsia"/>
        </w:rPr>
        <w:t>目的</w:t>
      </w:r>
    </w:p>
    <w:p w:rsidR="00057CE4" w:rsidRDefault="00057CE4" w:rsidP="00057CE4">
      <w:r>
        <w:rPr>
          <w:rFonts w:hint="eastAsia"/>
        </w:rPr>
        <w:t>停止取码流过程</w:t>
      </w:r>
    </w:p>
    <w:p w:rsidR="00057CE4" w:rsidRDefault="00057CE4" w:rsidP="00057CE4">
      <w:pPr>
        <w:pStyle w:val="4"/>
      </w:pPr>
      <w:r>
        <w:t>语法</w:t>
      </w:r>
    </w:p>
    <w:p w:rsidR="00057CE4" w:rsidRPr="00057CE4" w:rsidRDefault="00057CE4" w:rsidP="00057CE4">
      <w:pPr>
        <w:shd w:val="clear" w:color="auto" w:fill="242424"/>
        <w:spacing w:before="0" w:line="255" w:lineRule="atLeast"/>
        <w:rPr>
          <w:rFonts w:ascii="FiraCode NF" w:eastAsia="宋体" w:hAnsi="FiraCode NF" w:cs="宋体"/>
          <w:color w:val="F8F8F2"/>
          <w:kern w:val="0"/>
          <w:sz w:val="18"/>
          <w:szCs w:val="18"/>
          <w14:ligatures w14:val="none"/>
        </w:rPr>
      </w:pPr>
      <w:r w:rsidRPr="00057CE4">
        <w:rPr>
          <w:rFonts w:ascii="FiraCode NF" w:eastAsia="宋体" w:hAnsi="FiraCode NF" w:cs="宋体"/>
          <w:i/>
          <w:iCs/>
          <w:color w:val="66D9EF"/>
          <w:kern w:val="0"/>
          <w:sz w:val="18"/>
          <w:szCs w:val="18"/>
          <w14:ligatures w14:val="none"/>
        </w:rPr>
        <w:t>IPSDK_Int</w:t>
      </w:r>
      <w:r w:rsidRPr="00057CE4">
        <w:rPr>
          <w:rFonts w:ascii="FiraCode NF" w:eastAsia="宋体" w:hAnsi="FiraCode NF" w:cs="宋体"/>
          <w:color w:val="F8F8F2"/>
          <w:kern w:val="0"/>
          <w:sz w:val="18"/>
          <w:szCs w:val="18"/>
          <w14:ligatures w14:val="none"/>
        </w:rPr>
        <w:t xml:space="preserve"> </w:t>
      </w:r>
      <w:r w:rsidRPr="00057CE4">
        <w:rPr>
          <w:rFonts w:ascii="FiraCode NF" w:eastAsia="宋体" w:hAnsi="FiraCode NF" w:cs="宋体"/>
          <w:color w:val="A6E22E"/>
          <w:kern w:val="0"/>
          <w:sz w:val="18"/>
          <w:szCs w:val="18"/>
          <w14:ligatures w14:val="none"/>
        </w:rPr>
        <w:t>NETSDK_StopRealPlay</w:t>
      </w:r>
      <w:r w:rsidRPr="00057CE4">
        <w:rPr>
          <w:rFonts w:ascii="FiraCode NF" w:eastAsia="宋体" w:hAnsi="FiraCode NF" w:cs="宋体"/>
          <w:color w:val="F8F8F2"/>
          <w:kern w:val="0"/>
          <w:sz w:val="18"/>
          <w:szCs w:val="18"/>
          <w14:ligatures w14:val="none"/>
        </w:rPr>
        <w:t>(</w:t>
      </w:r>
      <w:r w:rsidRPr="00057CE4">
        <w:rPr>
          <w:rFonts w:ascii="FiraCode NF" w:eastAsia="宋体" w:hAnsi="FiraCode NF" w:cs="宋体"/>
          <w:i/>
          <w:iCs/>
          <w:color w:val="66D9EF"/>
          <w:kern w:val="0"/>
          <w:sz w:val="18"/>
          <w:szCs w:val="18"/>
          <w14:ligatures w14:val="none"/>
        </w:rPr>
        <w:t>IPSDK_HCHANNEL</w:t>
      </w:r>
      <w:r w:rsidRPr="00057CE4">
        <w:rPr>
          <w:rFonts w:ascii="FiraCode NF" w:eastAsia="宋体" w:hAnsi="FiraCode NF" w:cs="宋体"/>
          <w:color w:val="F8F8F2"/>
          <w:kern w:val="0"/>
          <w:sz w:val="18"/>
          <w:szCs w:val="18"/>
          <w14:ligatures w14:val="none"/>
        </w:rPr>
        <w:t xml:space="preserve"> </w:t>
      </w:r>
      <w:r w:rsidRPr="00057CE4">
        <w:rPr>
          <w:rFonts w:ascii="FiraCode NF" w:eastAsia="宋体" w:hAnsi="FiraCode NF" w:cs="宋体"/>
          <w:i/>
          <w:iCs/>
          <w:color w:val="FD971F"/>
          <w:kern w:val="0"/>
          <w:sz w:val="18"/>
          <w:szCs w:val="18"/>
          <w14:ligatures w14:val="none"/>
        </w:rPr>
        <w:t>hChannel</w:t>
      </w:r>
      <w:r w:rsidRPr="00057CE4">
        <w:rPr>
          <w:rFonts w:ascii="FiraCode NF" w:eastAsia="宋体" w:hAnsi="FiraCode NF" w:cs="宋体"/>
          <w:color w:val="F8F8F2"/>
          <w:kern w:val="0"/>
          <w:sz w:val="18"/>
          <w:szCs w:val="18"/>
          <w14:ligatures w14:val="none"/>
        </w:rPr>
        <w:t>);</w:t>
      </w:r>
    </w:p>
    <w:p w:rsidR="00057CE4" w:rsidRPr="00057CE4" w:rsidRDefault="00057CE4" w:rsidP="00057CE4">
      <w:pPr>
        <w:pStyle w:val="aff4"/>
      </w:pPr>
    </w:p>
    <w:p w:rsidR="00057CE4" w:rsidRDefault="00057CE4" w:rsidP="00057CE4">
      <w:pPr>
        <w:pStyle w:val="4"/>
      </w:pPr>
      <w:r>
        <w:t>描述</w:t>
      </w:r>
    </w:p>
    <w:p w:rsidR="00057CE4" w:rsidRDefault="00057CE4" w:rsidP="00057CE4">
      <w:r>
        <w:t>停止由</w:t>
      </w:r>
      <w:r>
        <w:rPr>
          <w:rFonts w:hint="eastAsia"/>
        </w:rPr>
        <w:t>S</w:t>
      </w:r>
      <w:r>
        <w:t>tartRealPlay</w:t>
      </w:r>
      <w:r>
        <w:t>创建的取码流过程</w:t>
      </w:r>
    </w:p>
    <w:p w:rsidR="00057CE4" w:rsidRDefault="00057CE4" w:rsidP="00057CE4">
      <w:pPr>
        <w:pStyle w:val="4"/>
      </w:pPr>
      <w:r>
        <w:t>参数</w:t>
      </w:r>
    </w:p>
    <w:tbl>
      <w:tblPr>
        <w:tblStyle w:val="af9"/>
        <w:tblW w:w="0" w:type="auto"/>
        <w:tblLook w:val="04A0" w:firstRow="1" w:lastRow="0" w:firstColumn="1" w:lastColumn="0" w:noHBand="0" w:noVBand="1"/>
      </w:tblPr>
      <w:tblGrid>
        <w:gridCol w:w="1931"/>
        <w:gridCol w:w="1774"/>
        <w:gridCol w:w="1774"/>
        <w:gridCol w:w="2524"/>
      </w:tblGrid>
      <w:tr w:rsidR="00057CE4" w:rsidTr="00F31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1" w:type="dxa"/>
          </w:tcPr>
          <w:p w:rsidR="00057CE4" w:rsidRDefault="00057CE4" w:rsidP="00F319C3">
            <w:r>
              <w:rPr>
                <w:rFonts w:hint="eastAsia"/>
              </w:rPr>
              <w:t>参数</w:t>
            </w:r>
          </w:p>
        </w:tc>
        <w:tc>
          <w:tcPr>
            <w:tcW w:w="1774" w:type="dxa"/>
          </w:tcPr>
          <w:p w:rsidR="00057CE4" w:rsidRDefault="00057CE4" w:rsidP="00F319C3">
            <w:pPr>
              <w:cnfStyle w:val="100000000000" w:firstRow="1" w:lastRow="0" w:firstColumn="0" w:lastColumn="0" w:oddVBand="0" w:evenVBand="0" w:oddHBand="0" w:evenHBand="0" w:firstRowFirstColumn="0" w:firstRowLastColumn="0" w:lastRowFirstColumn="0" w:lastRowLastColumn="0"/>
            </w:pPr>
            <w:r>
              <w:rPr>
                <w:rFonts w:hint="eastAsia"/>
              </w:rPr>
              <w:t>取值范围</w:t>
            </w:r>
          </w:p>
        </w:tc>
        <w:tc>
          <w:tcPr>
            <w:tcW w:w="1774" w:type="dxa"/>
          </w:tcPr>
          <w:p w:rsidR="00057CE4" w:rsidRDefault="00057CE4" w:rsidP="00F319C3">
            <w:pPr>
              <w:cnfStyle w:val="100000000000" w:firstRow="1" w:lastRow="0" w:firstColumn="0" w:lastColumn="0" w:oddVBand="0" w:evenVBand="0" w:oddHBand="0" w:evenHBand="0" w:firstRowFirstColumn="0" w:firstRowLastColumn="0" w:lastRowFirstColumn="0" w:lastRowLastColumn="0"/>
              <w:rPr>
                <w:lang w:eastAsia="zh-CN"/>
              </w:rPr>
            </w:pPr>
            <w:r>
              <w:rPr>
                <w:rFonts w:hint="eastAsia"/>
              </w:rPr>
              <w:t>输入</w:t>
            </w:r>
            <w:r>
              <w:rPr>
                <w:rFonts w:hint="eastAsia"/>
                <w:lang w:eastAsia="zh-CN"/>
              </w:rPr>
              <w:t>/</w:t>
            </w:r>
            <w:r>
              <w:rPr>
                <w:rFonts w:hint="eastAsia"/>
                <w:lang w:eastAsia="zh-CN"/>
              </w:rPr>
              <w:t>输出</w:t>
            </w:r>
          </w:p>
        </w:tc>
        <w:tc>
          <w:tcPr>
            <w:tcW w:w="2524" w:type="dxa"/>
          </w:tcPr>
          <w:p w:rsidR="00057CE4" w:rsidRDefault="00057CE4" w:rsidP="00F319C3">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057CE4" w:rsidTr="00F319C3">
        <w:tc>
          <w:tcPr>
            <w:cnfStyle w:val="001000000000" w:firstRow="0" w:lastRow="0" w:firstColumn="1" w:lastColumn="0" w:oddVBand="0" w:evenVBand="0" w:oddHBand="0" w:evenHBand="0" w:firstRowFirstColumn="0" w:firstRowLastColumn="0" w:lastRowFirstColumn="0" w:lastRowLastColumn="0"/>
            <w:tcW w:w="1931" w:type="dxa"/>
          </w:tcPr>
          <w:p w:rsidR="00057CE4" w:rsidRDefault="00057CE4" w:rsidP="00F319C3">
            <w:pPr>
              <w:rPr>
                <w:lang w:eastAsia="zh-CN"/>
              </w:rPr>
            </w:pPr>
            <w:r>
              <w:rPr>
                <w:lang w:eastAsia="zh-CN"/>
              </w:rPr>
              <w:t>hChannel</w:t>
            </w:r>
          </w:p>
        </w:tc>
        <w:tc>
          <w:tcPr>
            <w:tcW w:w="1774" w:type="dxa"/>
          </w:tcPr>
          <w:p w:rsidR="00057CE4" w:rsidRDefault="00057CE4" w:rsidP="00F319C3">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w:t>
            </w:r>
          </w:p>
        </w:tc>
        <w:tc>
          <w:tcPr>
            <w:tcW w:w="1774" w:type="dxa"/>
          </w:tcPr>
          <w:p w:rsidR="00057CE4" w:rsidRDefault="00057CE4" w:rsidP="00F319C3">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输入</w:t>
            </w:r>
          </w:p>
        </w:tc>
        <w:tc>
          <w:tcPr>
            <w:tcW w:w="2524" w:type="dxa"/>
          </w:tcPr>
          <w:p w:rsidR="00057CE4" w:rsidRDefault="00057CE4" w:rsidP="00F319C3">
            <w:pPr>
              <w:cnfStyle w:val="000000000000" w:firstRow="0" w:lastRow="0" w:firstColumn="0" w:lastColumn="0" w:oddVBand="0" w:evenVBand="0" w:oddHBand="0" w:evenHBand="0" w:firstRowFirstColumn="0" w:firstRowLastColumn="0" w:lastRowFirstColumn="0" w:lastRowLastColumn="0"/>
            </w:pPr>
            <w:r>
              <w:rPr>
                <w:rFonts w:hint="eastAsia"/>
                <w:lang w:eastAsia="zh-CN"/>
              </w:rPr>
              <w:t>通道</w:t>
            </w:r>
            <w:r w:rsidRPr="001B3720">
              <w:rPr>
                <w:rFonts w:hint="eastAsia"/>
                <w:lang w:eastAsia="zh-CN"/>
              </w:rPr>
              <w:t>句柄</w:t>
            </w:r>
          </w:p>
        </w:tc>
      </w:tr>
    </w:tbl>
    <w:p w:rsidR="00057CE4" w:rsidRDefault="00057CE4" w:rsidP="00057CE4"/>
    <w:p w:rsidR="00057CE4" w:rsidRDefault="00057CE4" w:rsidP="00057CE4">
      <w:pPr>
        <w:pStyle w:val="4"/>
      </w:pPr>
      <w:r>
        <w:t>返回值</w:t>
      </w:r>
    </w:p>
    <w:tbl>
      <w:tblPr>
        <w:tblStyle w:val="af9"/>
        <w:tblW w:w="0" w:type="auto"/>
        <w:tblLook w:val="04A0" w:firstRow="1" w:lastRow="0" w:firstColumn="1" w:lastColumn="0" w:noHBand="0" w:noVBand="1"/>
      </w:tblPr>
      <w:tblGrid>
        <w:gridCol w:w="4513"/>
        <w:gridCol w:w="4513"/>
      </w:tblGrid>
      <w:tr w:rsidR="00057CE4" w:rsidTr="00F31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3" w:type="dxa"/>
          </w:tcPr>
          <w:p w:rsidR="00057CE4" w:rsidRDefault="00057CE4" w:rsidP="00F319C3">
            <w:pPr>
              <w:rPr>
                <w:lang w:eastAsia="zh-CN"/>
              </w:rPr>
            </w:pPr>
            <w:r>
              <w:rPr>
                <w:lang w:eastAsia="zh-CN"/>
              </w:rPr>
              <w:t>返回值</w:t>
            </w:r>
          </w:p>
        </w:tc>
        <w:tc>
          <w:tcPr>
            <w:tcW w:w="4513" w:type="dxa"/>
          </w:tcPr>
          <w:p w:rsidR="00057CE4" w:rsidRDefault="00057CE4" w:rsidP="00F319C3">
            <w:pPr>
              <w:cnfStyle w:val="100000000000" w:firstRow="1" w:lastRow="0" w:firstColumn="0" w:lastColumn="0" w:oddVBand="0" w:evenVBand="0" w:oddHBand="0" w:evenHBand="0" w:firstRowFirstColumn="0" w:firstRowLastColumn="0" w:lastRowFirstColumn="0" w:lastRowLastColumn="0"/>
              <w:rPr>
                <w:lang w:eastAsia="zh-CN"/>
              </w:rPr>
            </w:pPr>
            <w:r>
              <w:rPr>
                <w:lang w:eastAsia="zh-CN"/>
              </w:rPr>
              <w:t>描述</w:t>
            </w:r>
          </w:p>
        </w:tc>
      </w:tr>
      <w:tr w:rsidR="00057CE4" w:rsidTr="00F319C3">
        <w:tc>
          <w:tcPr>
            <w:cnfStyle w:val="001000000000" w:firstRow="0" w:lastRow="0" w:firstColumn="1" w:lastColumn="0" w:oddVBand="0" w:evenVBand="0" w:oddHBand="0" w:evenHBand="0" w:firstRowFirstColumn="0" w:firstRowLastColumn="0" w:lastRowFirstColumn="0" w:lastRowLastColumn="0"/>
            <w:tcW w:w="4513" w:type="dxa"/>
          </w:tcPr>
          <w:p w:rsidR="00057CE4" w:rsidRDefault="00057CE4" w:rsidP="00F319C3">
            <w:pPr>
              <w:rPr>
                <w:lang w:eastAsia="zh-CN"/>
              </w:rPr>
            </w:pPr>
            <w:r>
              <w:rPr>
                <w:rFonts w:hint="eastAsia"/>
                <w:lang w:eastAsia="zh-CN"/>
              </w:rPr>
              <w:t>0</w:t>
            </w:r>
          </w:p>
        </w:tc>
        <w:tc>
          <w:tcPr>
            <w:tcW w:w="4513" w:type="dxa"/>
          </w:tcPr>
          <w:p w:rsidR="00057CE4" w:rsidRDefault="00057CE4" w:rsidP="00F319C3">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成功</w:t>
            </w:r>
          </w:p>
        </w:tc>
      </w:tr>
      <w:tr w:rsidR="00057CE4" w:rsidTr="00F319C3">
        <w:tc>
          <w:tcPr>
            <w:cnfStyle w:val="001000000000" w:firstRow="0" w:lastRow="0" w:firstColumn="1" w:lastColumn="0" w:oddVBand="0" w:evenVBand="0" w:oddHBand="0" w:evenHBand="0" w:firstRowFirstColumn="0" w:firstRowLastColumn="0" w:lastRowFirstColumn="0" w:lastRowLastColumn="0"/>
            <w:tcW w:w="4513" w:type="dxa"/>
          </w:tcPr>
          <w:p w:rsidR="00057CE4" w:rsidRDefault="00057CE4" w:rsidP="00F319C3">
            <w:pPr>
              <w:rPr>
                <w:lang w:eastAsia="zh-CN"/>
              </w:rPr>
            </w:pPr>
            <w:r>
              <w:rPr>
                <w:rFonts w:hint="eastAsia"/>
                <w:lang w:eastAsia="zh-CN"/>
              </w:rPr>
              <w:t>非</w:t>
            </w:r>
            <w:r>
              <w:rPr>
                <w:rFonts w:hint="eastAsia"/>
                <w:lang w:eastAsia="zh-CN"/>
              </w:rPr>
              <w:t>0</w:t>
            </w:r>
          </w:p>
        </w:tc>
        <w:tc>
          <w:tcPr>
            <w:tcW w:w="4513" w:type="dxa"/>
          </w:tcPr>
          <w:p w:rsidR="00057CE4" w:rsidRDefault="00057CE4" w:rsidP="00F319C3">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失败</w:t>
            </w:r>
          </w:p>
        </w:tc>
      </w:tr>
    </w:tbl>
    <w:p w:rsidR="00057CE4" w:rsidRDefault="00057CE4" w:rsidP="00057CE4"/>
    <w:p w:rsidR="00057CE4" w:rsidRDefault="00057CE4" w:rsidP="00057CE4">
      <w:pPr>
        <w:pStyle w:val="4"/>
      </w:pPr>
      <w:r>
        <w:t>注意</w:t>
      </w:r>
    </w:p>
    <w:p w:rsidR="00057CE4" w:rsidRDefault="00057CE4" w:rsidP="00057CE4">
      <w:r>
        <w:rPr>
          <w:rFonts w:hint="eastAsia"/>
        </w:rPr>
        <w:t>通道句柄的合法性由用户保证</w:t>
      </w:r>
      <w:r w:rsidRPr="001B3720">
        <w:rPr>
          <w:rFonts w:hint="eastAsia"/>
        </w:rPr>
        <w:t>。</w:t>
      </w:r>
    </w:p>
    <w:p w:rsidR="00A778EA" w:rsidRDefault="00A778EA" w:rsidP="00A778EA">
      <w:pPr>
        <w:pStyle w:val="3"/>
      </w:pPr>
      <w:bookmarkStart w:id="24" w:name="_Ref134446663"/>
      <w:r w:rsidRPr="00D53EC5">
        <w:t>NETSDK_</w:t>
      </w:r>
      <w:r w:rsidRPr="003F202C">
        <w:t xml:space="preserve"> </w:t>
      </w:r>
      <w:r>
        <w:t>ProductTest</w:t>
      </w:r>
      <w:bookmarkEnd w:id="24"/>
    </w:p>
    <w:p w:rsidR="00A778EA" w:rsidRDefault="00A778EA" w:rsidP="00A778EA">
      <w:pPr>
        <w:pStyle w:val="4"/>
      </w:pPr>
      <w:r>
        <w:rPr>
          <w:rFonts w:hint="eastAsia"/>
        </w:rPr>
        <w:t>目的</w:t>
      </w:r>
    </w:p>
    <w:p w:rsidR="00A778EA" w:rsidRDefault="00A778EA" w:rsidP="00A778EA">
      <w:r>
        <w:rPr>
          <w:rFonts w:hint="eastAsia"/>
        </w:rPr>
        <w:t>对目标</w:t>
      </w:r>
      <w:r>
        <w:rPr>
          <w:rFonts w:hint="eastAsia"/>
        </w:rPr>
        <w:t>IPC</w:t>
      </w:r>
      <w:r>
        <w:rPr>
          <w:rFonts w:hint="eastAsia"/>
        </w:rPr>
        <w:t>发送指令</w:t>
      </w:r>
      <w:r>
        <w:rPr>
          <w:rFonts w:hint="eastAsia"/>
        </w:rPr>
        <w:t>ID</w:t>
      </w:r>
      <w:r>
        <w:rPr>
          <w:rFonts w:hint="eastAsia"/>
        </w:rPr>
        <w:t>以及包含</w:t>
      </w:r>
      <w:r>
        <w:rPr>
          <w:rFonts w:hint="eastAsia"/>
        </w:rPr>
        <w:t>JSON</w:t>
      </w:r>
      <w:r>
        <w:rPr>
          <w:rFonts w:hint="eastAsia"/>
        </w:rPr>
        <w:t>内容的参数，达到操作云台的各种功能的效果</w:t>
      </w:r>
    </w:p>
    <w:p w:rsidR="00A778EA" w:rsidRDefault="00A778EA" w:rsidP="00A778EA">
      <w:pPr>
        <w:pStyle w:val="4"/>
      </w:pPr>
      <w:r>
        <w:t>语法</w:t>
      </w:r>
    </w:p>
    <w:p w:rsidR="00A778EA" w:rsidRPr="009D5E6E" w:rsidRDefault="00A778EA" w:rsidP="00A778EA">
      <w:pPr>
        <w:shd w:val="clear" w:color="auto" w:fill="242424"/>
        <w:spacing w:before="0" w:line="255" w:lineRule="atLeast"/>
        <w:rPr>
          <w:rFonts w:ascii="FiraCode NF" w:eastAsia="宋体" w:hAnsi="FiraCode NF" w:cs="宋体"/>
          <w:color w:val="F8F8F2"/>
          <w:kern w:val="0"/>
          <w:sz w:val="18"/>
          <w:szCs w:val="18"/>
          <w14:ligatures w14:val="none"/>
        </w:rPr>
      </w:pPr>
      <w:r>
        <w:rPr>
          <w:rFonts w:ascii="FiraCode NF" w:eastAsia="宋体" w:hAnsi="FiraCode NF" w:cs="宋体"/>
          <w:i/>
          <w:iCs/>
          <w:color w:val="66D9EF"/>
          <w:kern w:val="0"/>
          <w:sz w:val="18"/>
          <w:szCs w:val="18"/>
          <w14:ligatures w14:val="none"/>
        </w:rPr>
        <w:t>IPSDK_Int</w:t>
      </w:r>
      <w:r w:rsidRPr="009D5E6E">
        <w:rPr>
          <w:rFonts w:ascii="FiraCode NF" w:eastAsia="宋体" w:hAnsi="FiraCode NF" w:cs="宋体"/>
          <w:color w:val="F8F8F2"/>
          <w:kern w:val="0"/>
          <w:sz w:val="18"/>
          <w:szCs w:val="18"/>
          <w14:ligatures w14:val="none"/>
        </w:rPr>
        <w:t xml:space="preserve"> </w:t>
      </w:r>
      <w:r w:rsidRPr="009D5E6E">
        <w:rPr>
          <w:rFonts w:ascii="FiraCode NF" w:eastAsia="宋体" w:hAnsi="FiraCode NF" w:cs="宋体"/>
          <w:color w:val="A6E22E"/>
          <w:kern w:val="0"/>
          <w:sz w:val="18"/>
          <w:szCs w:val="18"/>
          <w14:ligatures w14:val="none"/>
        </w:rPr>
        <w:t>NETSDK_</w:t>
      </w:r>
      <w:r>
        <w:rPr>
          <w:rFonts w:ascii="FiraCode NF" w:eastAsia="宋体" w:hAnsi="FiraCode NF" w:cs="宋体"/>
          <w:color w:val="A6E22E"/>
          <w:kern w:val="0"/>
          <w:sz w:val="18"/>
          <w:szCs w:val="18"/>
          <w14:ligatures w14:val="none"/>
        </w:rPr>
        <w:t>ProductTest</w:t>
      </w:r>
      <w:r w:rsidRPr="009D5E6E">
        <w:rPr>
          <w:rFonts w:ascii="FiraCode NF" w:eastAsia="宋体" w:hAnsi="FiraCode NF" w:cs="宋体"/>
          <w:color w:val="F8F8F2"/>
          <w:kern w:val="0"/>
          <w:sz w:val="18"/>
          <w:szCs w:val="18"/>
          <w14:ligatures w14:val="none"/>
        </w:rPr>
        <w:t>(</w:t>
      </w:r>
      <w:r w:rsidRPr="009D5E6E">
        <w:rPr>
          <w:rFonts w:ascii="FiraCode NF" w:eastAsia="宋体" w:hAnsi="FiraCode NF" w:cs="宋体"/>
          <w:i/>
          <w:iCs/>
          <w:color w:val="66D9EF"/>
          <w:kern w:val="0"/>
          <w:sz w:val="18"/>
          <w:szCs w:val="18"/>
          <w14:ligatures w14:val="none"/>
        </w:rPr>
        <w:t>IPSDK_H</w:t>
      </w:r>
      <w:r>
        <w:rPr>
          <w:rFonts w:ascii="FiraCode NF" w:eastAsia="宋体" w:hAnsi="FiraCode NF" w:cs="宋体"/>
          <w:i/>
          <w:iCs/>
          <w:color w:val="66D9EF"/>
          <w:kern w:val="0"/>
          <w:sz w:val="18"/>
          <w:szCs w:val="18"/>
          <w14:ligatures w14:val="none"/>
        </w:rPr>
        <w:t>LOGIN</w:t>
      </w:r>
      <w:r w:rsidRPr="009D5E6E">
        <w:rPr>
          <w:rFonts w:ascii="FiraCode NF" w:eastAsia="宋体" w:hAnsi="FiraCode NF" w:cs="宋体"/>
          <w:color w:val="F8F8F2"/>
          <w:kern w:val="0"/>
          <w:sz w:val="18"/>
          <w:szCs w:val="18"/>
          <w14:ligatures w14:val="none"/>
        </w:rPr>
        <w:t xml:space="preserve"> </w:t>
      </w:r>
      <w:r>
        <w:rPr>
          <w:rFonts w:ascii="FiraCode NF" w:eastAsia="宋体" w:hAnsi="FiraCode NF" w:cs="宋体"/>
          <w:i/>
          <w:iCs/>
          <w:color w:val="FD971F"/>
          <w:kern w:val="0"/>
          <w:sz w:val="18"/>
          <w:szCs w:val="18"/>
          <w14:ligatures w14:val="none"/>
        </w:rPr>
        <w:t>hUserId</w:t>
      </w:r>
      <w:r>
        <w:rPr>
          <w:rFonts w:ascii="FiraCode NF" w:eastAsia="宋体" w:hAnsi="FiraCode NF" w:cs="宋体"/>
          <w:color w:val="F8F8F2"/>
          <w:kern w:val="0"/>
          <w:sz w:val="18"/>
          <w:szCs w:val="18"/>
          <w14:ligatures w14:val="none"/>
        </w:rPr>
        <w:t xml:space="preserve">, </w:t>
      </w:r>
      <w:r>
        <w:rPr>
          <w:rFonts w:ascii="FiraCode NF" w:eastAsia="宋体" w:hAnsi="FiraCode NF" w:cs="宋体"/>
          <w:i/>
          <w:iCs/>
          <w:color w:val="66D9EF"/>
          <w:kern w:val="0"/>
          <w:sz w:val="18"/>
          <w:szCs w:val="18"/>
          <w14:ligatures w14:val="none"/>
        </w:rPr>
        <w:t xml:space="preserve">IPSDK_Int </w:t>
      </w:r>
      <w:r>
        <w:rPr>
          <w:rFonts w:ascii="FiraCode NF" w:eastAsia="宋体" w:hAnsi="FiraCode NF" w:cs="宋体"/>
          <w:i/>
          <w:iCs/>
          <w:color w:val="FD971F"/>
          <w:kern w:val="0"/>
          <w:sz w:val="18"/>
          <w:szCs w:val="18"/>
          <w14:ligatures w14:val="none"/>
        </w:rPr>
        <w:t>nTestId</w:t>
      </w:r>
      <w:r>
        <w:rPr>
          <w:rFonts w:ascii="FiraCode NF" w:eastAsia="宋体" w:hAnsi="FiraCode NF" w:cs="宋体"/>
          <w:color w:val="F8F8F2"/>
          <w:kern w:val="0"/>
          <w:sz w:val="18"/>
          <w:szCs w:val="18"/>
          <w14:ligatures w14:val="none"/>
        </w:rPr>
        <w:t xml:space="preserve">, </w:t>
      </w:r>
      <w:r w:rsidRPr="009D5E6E">
        <w:rPr>
          <w:rFonts w:ascii="FiraCode NF" w:eastAsia="宋体" w:hAnsi="FiraCode NF" w:cs="宋体"/>
          <w:i/>
          <w:iCs/>
          <w:color w:val="66D9EF"/>
          <w:kern w:val="0"/>
          <w:sz w:val="18"/>
          <w:szCs w:val="18"/>
          <w14:ligatures w14:val="none"/>
        </w:rPr>
        <w:t>f</w:t>
      </w:r>
      <w:r>
        <w:rPr>
          <w:rFonts w:ascii="FiraCode NF" w:eastAsia="宋体" w:hAnsi="FiraCode NF" w:cs="宋体"/>
          <w:i/>
          <w:iCs/>
          <w:color w:val="66D9EF"/>
          <w:kern w:val="0"/>
          <w:sz w:val="18"/>
          <w:szCs w:val="18"/>
          <w14:ligatures w14:val="none"/>
        </w:rPr>
        <w:t>ProductTest</w:t>
      </w:r>
      <w:r w:rsidRPr="009D5E6E">
        <w:rPr>
          <w:rFonts w:ascii="FiraCode NF" w:eastAsia="宋体" w:hAnsi="FiraCode NF" w:cs="宋体"/>
          <w:i/>
          <w:iCs/>
          <w:color w:val="66D9EF"/>
          <w:kern w:val="0"/>
          <w:sz w:val="18"/>
          <w:szCs w:val="18"/>
          <w14:ligatures w14:val="none"/>
        </w:rPr>
        <w:t>CallBack</w:t>
      </w:r>
      <w:r w:rsidRPr="009D5E6E">
        <w:rPr>
          <w:rFonts w:ascii="FiraCode NF" w:eastAsia="宋体" w:hAnsi="FiraCode NF" w:cs="宋体"/>
          <w:color w:val="F8F8F2"/>
          <w:kern w:val="0"/>
          <w:sz w:val="18"/>
          <w:szCs w:val="18"/>
          <w14:ligatures w14:val="none"/>
        </w:rPr>
        <w:t xml:space="preserve"> </w:t>
      </w:r>
      <w:r>
        <w:rPr>
          <w:rFonts w:ascii="FiraCode NF" w:eastAsia="宋体" w:hAnsi="FiraCode NF" w:cs="宋体"/>
          <w:i/>
          <w:iCs/>
          <w:color w:val="FD971F"/>
          <w:kern w:val="0"/>
          <w:sz w:val="18"/>
          <w:szCs w:val="18"/>
          <w14:ligatures w14:val="none"/>
        </w:rPr>
        <w:t>cbProductTest</w:t>
      </w:r>
      <w:r w:rsidRPr="009D5E6E">
        <w:rPr>
          <w:rFonts w:ascii="FiraCode NF" w:eastAsia="宋体" w:hAnsi="FiraCode NF" w:cs="宋体"/>
          <w:color w:val="F8F8F2"/>
          <w:kern w:val="0"/>
          <w:sz w:val="18"/>
          <w:szCs w:val="18"/>
          <w14:ligatures w14:val="none"/>
        </w:rPr>
        <w:t>,</w:t>
      </w:r>
      <w:r>
        <w:rPr>
          <w:rFonts w:ascii="FiraCode NF" w:eastAsia="宋体" w:hAnsi="FiraCode NF" w:cs="宋体"/>
          <w:color w:val="F8F8F2"/>
          <w:kern w:val="0"/>
          <w:sz w:val="18"/>
          <w:szCs w:val="18"/>
          <w14:ligatures w14:val="none"/>
        </w:rPr>
        <w:t xml:space="preserve"> </w:t>
      </w:r>
      <w:r>
        <w:rPr>
          <w:rFonts w:ascii="FiraCode NF" w:eastAsia="宋体" w:hAnsi="FiraCode NF" w:cs="宋体"/>
          <w:i/>
          <w:iCs/>
          <w:color w:val="66D9EF"/>
          <w:kern w:val="0"/>
          <w:sz w:val="18"/>
          <w:szCs w:val="18"/>
          <w14:ligatures w14:val="none"/>
        </w:rPr>
        <w:t>IPSDK_CPChar</w:t>
      </w:r>
      <w:r w:rsidRPr="009D5E6E">
        <w:rPr>
          <w:rFonts w:ascii="FiraCode NF" w:eastAsia="宋体" w:hAnsi="FiraCode NF" w:cs="宋体"/>
          <w:color w:val="F8F8F2"/>
          <w:kern w:val="0"/>
          <w:sz w:val="18"/>
          <w:szCs w:val="18"/>
          <w14:ligatures w14:val="none"/>
        </w:rPr>
        <w:t xml:space="preserve"> </w:t>
      </w:r>
      <w:r>
        <w:rPr>
          <w:rFonts w:ascii="FiraCode NF" w:eastAsia="宋体" w:hAnsi="FiraCode NF" w:cs="宋体"/>
          <w:i/>
          <w:iCs/>
          <w:color w:val="FD971F"/>
          <w:kern w:val="0"/>
          <w:sz w:val="18"/>
          <w:szCs w:val="18"/>
          <w14:ligatures w14:val="none"/>
        </w:rPr>
        <w:t>pParamJson</w:t>
      </w:r>
      <w:r>
        <w:rPr>
          <w:rFonts w:ascii="FiraCode NF" w:eastAsia="宋体" w:hAnsi="FiraCode NF" w:cs="宋体"/>
          <w:color w:val="F8F8F2"/>
          <w:kern w:val="0"/>
          <w:sz w:val="18"/>
          <w:szCs w:val="18"/>
          <w14:ligatures w14:val="none"/>
        </w:rPr>
        <w:t>,</w:t>
      </w:r>
      <w:r w:rsidRPr="009D5E6E">
        <w:rPr>
          <w:rFonts w:ascii="FiraCode NF" w:eastAsia="宋体" w:hAnsi="FiraCode NF" w:cs="宋体"/>
          <w:color w:val="F8F8F2"/>
          <w:kern w:val="0"/>
          <w:sz w:val="18"/>
          <w:szCs w:val="18"/>
          <w14:ligatures w14:val="none"/>
        </w:rPr>
        <w:t xml:space="preserve"> </w:t>
      </w:r>
      <w:r w:rsidRPr="009D5E6E">
        <w:rPr>
          <w:rFonts w:ascii="FiraCode NF" w:eastAsia="宋体" w:hAnsi="FiraCode NF" w:cs="宋体"/>
          <w:i/>
          <w:iCs/>
          <w:color w:val="66D9EF"/>
          <w:kern w:val="0"/>
          <w:sz w:val="18"/>
          <w:szCs w:val="18"/>
          <w14:ligatures w14:val="none"/>
        </w:rPr>
        <w:t>IPSDK_PVoid</w:t>
      </w:r>
      <w:r w:rsidRPr="009D5E6E">
        <w:rPr>
          <w:rFonts w:ascii="FiraCode NF" w:eastAsia="宋体" w:hAnsi="FiraCode NF" w:cs="宋体"/>
          <w:color w:val="F8F8F2"/>
          <w:kern w:val="0"/>
          <w:sz w:val="18"/>
          <w:szCs w:val="18"/>
          <w14:ligatures w14:val="none"/>
        </w:rPr>
        <w:t xml:space="preserve"> </w:t>
      </w:r>
      <w:r>
        <w:rPr>
          <w:rFonts w:ascii="FiraCode NF" w:eastAsia="宋体" w:hAnsi="FiraCode NF" w:cs="宋体"/>
          <w:i/>
          <w:iCs/>
          <w:color w:val="FD971F"/>
          <w:kern w:val="0"/>
          <w:sz w:val="18"/>
          <w:szCs w:val="18"/>
          <w14:ligatures w14:val="none"/>
        </w:rPr>
        <w:t>pUser</w:t>
      </w:r>
      <w:r w:rsidRPr="009D5E6E">
        <w:rPr>
          <w:rFonts w:ascii="FiraCode NF" w:eastAsia="宋体" w:hAnsi="FiraCode NF" w:cs="宋体"/>
          <w:color w:val="F8F8F2"/>
          <w:kern w:val="0"/>
          <w:sz w:val="18"/>
          <w:szCs w:val="18"/>
          <w14:ligatures w14:val="none"/>
        </w:rPr>
        <w:t>);</w:t>
      </w:r>
    </w:p>
    <w:p w:rsidR="00A778EA" w:rsidRPr="009D5E6E" w:rsidRDefault="00A778EA" w:rsidP="00A778EA">
      <w:pPr>
        <w:pStyle w:val="aff4"/>
        <w:rPr>
          <w:rFonts w:eastAsiaTheme="minorEastAsia"/>
          <w:b/>
        </w:rPr>
      </w:pPr>
    </w:p>
    <w:p w:rsidR="00A778EA" w:rsidRDefault="00A778EA" w:rsidP="00A778EA">
      <w:pPr>
        <w:pStyle w:val="4"/>
      </w:pPr>
      <w:r>
        <w:t>描述</w:t>
      </w:r>
    </w:p>
    <w:p w:rsidR="00A778EA" w:rsidRDefault="00A778EA" w:rsidP="00A778EA">
      <w:r>
        <w:rPr>
          <w:rFonts w:hint="eastAsia"/>
        </w:rPr>
        <w:t>用户可通过此函数</w:t>
      </w:r>
      <w:r>
        <w:t>操作云台的移动（上下左右）、停止、复位以及镜头（</w:t>
      </w:r>
      <w:r w:rsidR="00CD3BB7">
        <w:t>变倍、光圈、变</w:t>
      </w:r>
      <w:r>
        <w:t>焦）</w:t>
      </w:r>
      <w:r w:rsidR="00CD3BB7">
        <w:t>的</w:t>
      </w:r>
      <w:r>
        <w:t>调整</w:t>
      </w:r>
      <w:r>
        <w:rPr>
          <w:rFonts w:hint="eastAsia"/>
        </w:rPr>
        <w:t>。</w:t>
      </w:r>
    </w:p>
    <w:p w:rsidR="00A778EA" w:rsidRDefault="00CD3BB7" w:rsidP="00A778EA">
      <w:r>
        <w:t>用户</w:t>
      </w:r>
      <w:r w:rsidR="00A778EA">
        <w:t>通过在</w:t>
      </w:r>
      <w:r>
        <w:t>cbProductTest</w:t>
      </w:r>
      <w:r w:rsidR="00A778EA">
        <w:t>回调函数中</w:t>
      </w:r>
      <w:r>
        <w:rPr>
          <w:rFonts w:hint="eastAsia"/>
        </w:rPr>
        <w:t>获取</w:t>
      </w:r>
      <w:r>
        <w:rPr>
          <w:rFonts w:hint="eastAsia"/>
        </w:rPr>
        <w:t>IPC</w:t>
      </w:r>
      <w:r>
        <w:rPr>
          <w:rFonts w:hint="eastAsia"/>
        </w:rPr>
        <w:t>更多的反馈信息</w:t>
      </w:r>
      <w:r w:rsidR="00A778EA">
        <w:rPr>
          <w:rFonts w:hint="eastAsia"/>
        </w:rPr>
        <w:t>。</w:t>
      </w:r>
    </w:p>
    <w:p w:rsidR="00A778EA" w:rsidRDefault="00A778EA" w:rsidP="00A778EA">
      <w:pPr>
        <w:pStyle w:val="4"/>
      </w:pPr>
      <w:r>
        <w:lastRenderedPageBreak/>
        <w:t>参数</w:t>
      </w:r>
    </w:p>
    <w:tbl>
      <w:tblPr>
        <w:tblStyle w:val="af9"/>
        <w:tblW w:w="9072" w:type="dxa"/>
        <w:tblLook w:val="04A0" w:firstRow="1" w:lastRow="0" w:firstColumn="1" w:lastColumn="0" w:noHBand="0" w:noVBand="1"/>
      </w:tblPr>
      <w:tblGrid>
        <w:gridCol w:w="1659"/>
        <w:gridCol w:w="982"/>
        <w:gridCol w:w="2532"/>
        <w:gridCol w:w="1224"/>
        <w:gridCol w:w="2675"/>
      </w:tblGrid>
      <w:tr w:rsidR="00100FD5" w:rsidTr="00A65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A778EA" w:rsidRDefault="00A778EA" w:rsidP="00A778EA">
            <w:r>
              <w:rPr>
                <w:rFonts w:hint="eastAsia"/>
              </w:rPr>
              <w:t>参数</w:t>
            </w:r>
          </w:p>
        </w:tc>
        <w:tc>
          <w:tcPr>
            <w:tcW w:w="3514" w:type="dxa"/>
            <w:gridSpan w:val="2"/>
          </w:tcPr>
          <w:p w:rsidR="00A778EA" w:rsidRDefault="00A778EA" w:rsidP="00A778EA">
            <w:pPr>
              <w:cnfStyle w:val="100000000000" w:firstRow="1" w:lastRow="0" w:firstColumn="0" w:lastColumn="0" w:oddVBand="0" w:evenVBand="0" w:oddHBand="0" w:evenHBand="0" w:firstRowFirstColumn="0" w:firstRowLastColumn="0" w:lastRowFirstColumn="0" w:lastRowLastColumn="0"/>
            </w:pPr>
            <w:r>
              <w:rPr>
                <w:rFonts w:hint="eastAsia"/>
              </w:rPr>
              <w:t>取值范围</w:t>
            </w:r>
          </w:p>
        </w:tc>
        <w:tc>
          <w:tcPr>
            <w:tcW w:w="1224" w:type="dxa"/>
          </w:tcPr>
          <w:p w:rsidR="00A778EA" w:rsidRDefault="00A778EA" w:rsidP="00A778EA">
            <w:pPr>
              <w:cnfStyle w:val="100000000000" w:firstRow="1" w:lastRow="0" w:firstColumn="0" w:lastColumn="0" w:oddVBand="0" w:evenVBand="0" w:oddHBand="0" w:evenHBand="0" w:firstRowFirstColumn="0" w:firstRowLastColumn="0" w:lastRowFirstColumn="0" w:lastRowLastColumn="0"/>
              <w:rPr>
                <w:lang w:eastAsia="zh-CN"/>
              </w:rPr>
            </w:pPr>
            <w:r>
              <w:rPr>
                <w:rFonts w:hint="eastAsia"/>
              </w:rPr>
              <w:t>输入</w:t>
            </w:r>
            <w:r>
              <w:rPr>
                <w:rFonts w:hint="eastAsia"/>
                <w:lang w:eastAsia="zh-CN"/>
              </w:rPr>
              <w:t>/</w:t>
            </w:r>
            <w:r>
              <w:rPr>
                <w:rFonts w:hint="eastAsia"/>
                <w:lang w:eastAsia="zh-CN"/>
              </w:rPr>
              <w:t>输出</w:t>
            </w:r>
          </w:p>
        </w:tc>
        <w:tc>
          <w:tcPr>
            <w:tcW w:w="2675" w:type="dxa"/>
          </w:tcPr>
          <w:p w:rsidR="00A778EA" w:rsidRDefault="00A778EA" w:rsidP="00A778EA">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100FD5" w:rsidTr="00A6585D">
        <w:tc>
          <w:tcPr>
            <w:cnfStyle w:val="001000000000" w:firstRow="0" w:lastRow="0" w:firstColumn="1" w:lastColumn="0" w:oddVBand="0" w:evenVBand="0" w:oddHBand="0" w:evenHBand="0" w:firstRowFirstColumn="0" w:firstRowLastColumn="0" w:lastRowFirstColumn="0" w:lastRowLastColumn="0"/>
            <w:tcW w:w="1659" w:type="dxa"/>
          </w:tcPr>
          <w:p w:rsidR="00A778EA" w:rsidRDefault="00A778EA" w:rsidP="00CD3BB7">
            <w:pPr>
              <w:rPr>
                <w:lang w:eastAsia="zh-CN"/>
              </w:rPr>
            </w:pPr>
            <w:r>
              <w:rPr>
                <w:lang w:eastAsia="zh-CN"/>
              </w:rPr>
              <w:t>h</w:t>
            </w:r>
            <w:r w:rsidR="00CD3BB7">
              <w:rPr>
                <w:lang w:eastAsia="zh-CN"/>
              </w:rPr>
              <w:t>UserId</w:t>
            </w:r>
          </w:p>
        </w:tc>
        <w:tc>
          <w:tcPr>
            <w:tcW w:w="3514" w:type="dxa"/>
            <w:gridSpan w:val="2"/>
          </w:tcPr>
          <w:p w:rsidR="00A778EA" w:rsidRDefault="00A778EA" w:rsidP="00A778EA">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w:t>
            </w:r>
          </w:p>
        </w:tc>
        <w:tc>
          <w:tcPr>
            <w:tcW w:w="1224" w:type="dxa"/>
          </w:tcPr>
          <w:p w:rsidR="00A778EA" w:rsidRDefault="00A778EA" w:rsidP="00A778EA">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输入</w:t>
            </w:r>
          </w:p>
        </w:tc>
        <w:tc>
          <w:tcPr>
            <w:tcW w:w="2675" w:type="dxa"/>
          </w:tcPr>
          <w:p w:rsidR="00A778EA" w:rsidRPr="00260787" w:rsidRDefault="00CD3BB7" w:rsidP="00CD3BB7">
            <w:pPr>
              <w:cnfStyle w:val="000000000000" w:firstRow="0" w:lastRow="0" w:firstColumn="0" w:lastColumn="0" w:oddVBand="0" w:evenVBand="0" w:oddHBand="0" w:evenHBand="0" w:firstRowFirstColumn="0" w:firstRowLastColumn="0" w:lastRowFirstColumn="0" w:lastRowLastColumn="0"/>
              <w:rPr>
                <w:rFonts w:eastAsia="MS Gothic"/>
                <w:lang w:eastAsia="zh-CN"/>
              </w:rPr>
            </w:pPr>
            <w:r>
              <w:rPr>
                <w:lang w:eastAsia="zh-CN"/>
              </w:rPr>
              <w:t>用户当前的登录</w:t>
            </w:r>
            <w:r w:rsidR="00A778EA">
              <w:rPr>
                <w:lang w:eastAsia="zh-CN"/>
              </w:rPr>
              <w:t>句柄</w:t>
            </w:r>
            <w:r>
              <w:rPr>
                <w:lang w:eastAsia="zh-CN"/>
              </w:rPr>
              <w:t>，通过</w:t>
            </w:r>
            <w:r>
              <w:rPr>
                <w:lang w:eastAsia="zh-CN"/>
              </w:rPr>
              <w:fldChar w:fldCharType="begin"/>
            </w:r>
            <w:r>
              <w:rPr>
                <w:lang w:eastAsia="zh-CN"/>
              </w:rPr>
              <w:instrText xml:space="preserve"> REF _Ref134438755 \h </w:instrText>
            </w:r>
            <w:r>
              <w:rPr>
                <w:lang w:eastAsia="zh-CN"/>
              </w:rPr>
            </w:r>
            <w:r>
              <w:rPr>
                <w:lang w:eastAsia="zh-CN"/>
              </w:rPr>
              <w:fldChar w:fldCharType="separate"/>
            </w:r>
            <w:r>
              <w:t>NETSDK_Login</w:t>
            </w:r>
            <w:r>
              <w:rPr>
                <w:lang w:eastAsia="zh-CN"/>
              </w:rPr>
              <w:fldChar w:fldCharType="end"/>
            </w:r>
            <w:r>
              <w:rPr>
                <w:lang w:eastAsia="zh-CN"/>
              </w:rPr>
              <w:t xml:space="preserve"> </w:t>
            </w:r>
            <w:r>
              <w:rPr>
                <w:lang w:eastAsia="zh-CN"/>
              </w:rPr>
              <w:t>获取</w:t>
            </w:r>
          </w:p>
        </w:tc>
      </w:tr>
      <w:tr w:rsidR="00100FD5" w:rsidTr="00A6585D">
        <w:tc>
          <w:tcPr>
            <w:cnfStyle w:val="001000000000" w:firstRow="0" w:lastRow="0" w:firstColumn="1" w:lastColumn="0" w:oddVBand="0" w:evenVBand="0" w:oddHBand="0" w:evenHBand="0" w:firstRowFirstColumn="0" w:firstRowLastColumn="0" w:lastRowFirstColumn="0" w:lastRowLastColumn="0"/>
            <w:tcW w:w="1659" w:type="dxa"/>
            <w:vMerge w:val="restart"/>
          </w:tcPr>
          <w:p w:rsidR="00100FD5" w:rsidRDefault="00100FD5" w:rsidP="00CD3BB7">
            <w:pPr>
              <w:rPr>
                <w:lang w:eastAsia="zh-CN"/>
              </w:rPr>
            </w:pPr>
            <w:r>
              <w:rPr>
                <w:lang w:eastAsia="zh-CN"/>
              </w:rPr>
              <w:t>nTestId</w:t>
            </w:r>
          </w:p>
        </w:tc>
        <w:tc>
          <w:tcPr>
            <w:tcW w:w="3514" w:type="dxa"/>
            <w:gridSpan w:val="2"/>
          </w:tcPr>
          <w:p w:rsidR="00100FD5" w:rsidRDefault="00100FD5" w:rsidP="00A778EA">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80</w:t>
            </w:r>
            <w:r>
              <w:rPr>
                <w:rFonts w:hint="eastAsia"/>
                <w:lang w:eastAsia="zh-CN"/>
              </w:rPr>
              <w:t>-</w:t>
            </w:r>
            <w:r>
              <w:rPr>
                <w:lang w:eastAsia="zh-CN"/>
              </w:rPr>
              <w:t>85</w:t>
            </w:r>
          </w:p>
        </w:tc>
        <w:tc>
          <w:tcPr>
            <w:tcW w:w="1224" w:type="dxa"/>
            <w:vMerge w:val="restart"/>
          </w:tcPr>
          <w:p w:rsidR="00100FD5" w:rsidRDefault="00100FD5" w:rsidP="00A778EA">
            <w:pPr>
              <w:cnfStyle w:val="000000000000" w:firstRow="0" w:lastRow="0" w:firstColumn="0" w:lastColumn="0" w:oddVBand="0" w:evenVBand="0" w:oddHBand="0" w:evenHBand="0" w:firstRowFirstColumn="0" w:firstRowLastColumn="0" w:lastRowFirstColumn="0" w:lastRowLastColumn="0"/>
            </w:pPr>
            <w:r>
              <w:rPr>
                <w:rFonts w:hint="eastAsia"/>
              </w:rPr>
              <w:t>输入</w:t>
            </w:r>
          </w:p>
        </w:tc>
        <w:tc>
          <w:tcPr>
            <w:tcW w:w="2675" w:type="dxa"/>
          </w:tcPr>
          <w:p w:rsidR="00100FD5" w:rsidRPr="00260787" w:rsidRDefault="00100FD5" w:rsidP="00CD3BB7">
            <w:pPr>
              <w:cnfStyle w:val="000000000000" w:firstRow="0" w:lastRow="0" w:firstColumn="0" w:lastColumn="0" w:oddVBand="0" w:evenVBand="0" w:oddHBand="0" w:evenHBand="0" w:firstRowFirstColumn="0" w:firstRowLastColumn="0" w:lastRowFirstColumn="0" w:lastRowLastColumn="0"/>
              <w:rPr>
                <w:rFonts w:eastAsia="MS Gothic"/>
                <w:lang w:eastAsia="zh-CN"/>
              </w:rPr>
            </w:pPr>
            <w:r>
              <w:rPr>
                <w:rFonts w:hint="eastAsia"/>
                <w:lang w:eastAsia="zh-CN"/>
              </w:rPr>
              <w:t>云台操作代码</w:t>
            </w:r>
          </w:p>
        </w:tc>
      </w:tr>
      <w:tr w:rsidR="00100FD5" w:rsidTr="00A6585D">
        <w:tc>
          <w:tcPr>
            <w:cnfStyle w:val="001000000000" w:firstRow="0" w:lastRow="0" w:firstColumn="1" w:lastColumn="0" w:oddVBand="0" w:evenVBand="0" w:oddHBand="0" w:evenHBand="0" w:firstRowFirstColumn="0" w:firstRowLastColumn="0" w:lastRowFirstColumn="0" w:lastRowLastColumn="0"/>
            <w:tcW w:w="1659" w:type="dxa"/>
            <w:vMerge/>
          </w:tcPr>
          <w:p w:rsidR="00100FD5" w:rsidRDefault="00100FD5" w:rsidP="00A6585D"/>
        </w:tc>
        <w:tc>
          <w:tcPr>
            <w:tcW w:w="982" w:type="dxa"/>
            <w:shd w:val="clear" w:color="auto" w:fill="auto"/>
          </w:tcPr>
          <w:p w:rsidR="00100FD5" w:rsidRDefault="00100FD5" w:rsidP="00A6585D">
            <w:pPr>
              <w:cnfStyle w:val="000000000000" w:firstRow="0" w:lastRow="0" w:firstColumn="0" w:lastColumn="0" w:oddVBand="0" w:evenVBand="0" w:oddHBand="0" w:evenHBand="0" w:firstRowFirstColumn="0" w:firstRowLastColumn="0" w:lastRowFirstColumn="0" w:lastRowLastColumn="0"/>
              <w:rPr>
                <w:rFonts w:hint="eastAsia"/>
              </w:rPr>
            </w:pPr>
            <w:r>
              <w:rPr>
                <w:lang w:eastAsia="zh-CN"/>
              </w:rPr>
              <w:t>80</w:t>
            </w:r>
          </w:p>
        </w:tc>
        <w:tc>
          <w:tcPr>
            <w:tcW w:w="2532" w:type="dxa"/>
            <w:shd w:val="clear" w:color="auto" w:fill="auto"/>
          </w:tcPr>
          <w:p w:rsidR="00100FD5" w:rsidRDefault="00100FD5" w:rsidP="00A6585D">
            <w:pPr>
              <w:cnfStyle w:val="000000000000" w:firstRow="0" w:lastRow="0" w:firstColumn="0" w:lastColumn="0" w:oddVBand="0" w:evenVBand="0" w:oddHBand="0" w:evenHBand="0" w:firstRowFirstColumn="0" w:firstRowLastColumn="0" w:lastRowFirstColumn="0" w:lastRowLastColumn="0"/>
              <w:rPr>
                <w:rFonts w:hint="eastAsia"/>
                <w:lang w:eastAsia="zh-CN"/>
              </w:rPr>
            </w:pPr>
            <w:r>
              <w:rPr>
                <w:lang w:eastAsia="zh-CN"/>
              </w:rPr>
              <w:t xml:space="preserve">pParamJson = </w:t>
            </w:r>
            <w:r w:rsidRPr="005F3D6B">
              <w:rPr>
                <w:lang w:eastAsia="zh-CN"/>
              </w:rPr>
              <w:t>{"direction":"up","speed":1}</w:t>
            </w:r>
          </w:p>
        </w:tc>
        <w:tc>
          <w:tcPr>
            <w:tcW w:w="1224" w:type="dxa"/>
            <w:vMerge/>
            <w:shd w:val="clear" w:color="auto" w:fill="auto"/>
          </w:tcPr>
          <w:p w:rsidR="00100FD5" w:rsidRDefault="00100FD5" w:rsidP="00A6585D">
            <w:pPr>
              <w:cnfStyle w:val="000000000000" w:firstRow="0" w:lastRow="0" w:firstColumn="0" w:lastColumn="0" w:oddVBand="0" w:evenVBand="0" w:oddHBand="0" w:evenHBand="0" w:firstRowFirstColumn="0" w:firstRowLastColumn="0" w:lastRowFirstColumn="0" w:lastRowLastColumn="0"/>
              <w:rPr>
                <w:rFonts w:hint="eastAsia"/>
              </w:rPr>
            </w:pPr>
          </w:p>
        </w:tc>
        <w:tc>
          <w:tcPr>
            <w:tcW w:w="2675" w:type="dxa"/>
            <w:shd w:val="clear" w:color="auto" w:fill="auto"/>
          </w:tcPr>
          <w:p w:rsidR="00100FD5" w:rsidRDefault="00100FD5" w:rsidP="00A6585D">
            <w:pPr>
              <w:cnfStyle w:val="000000000000" w:firstRow="0" w:lastRow="0" w:firstColumn="0" w:lastColumn="0" w:oddVBand="0" w:evenVBand="0" w:oddHBand="0" w:evenHBand="0" w:firstRowFirstColumn="0" w:firstRowLastColumn="0" w:lastRowFirstColumn="0" w:lastRowLastColumn="0"/>
              <w:rPr>
                <w:rFonts w:eastAsia="MS Gothic"/>
              </w:rPr>
            </w:pPr>
            <w:r>
              <w:rPr>
                <w:rFonts w:hint="eastAsia"/>
              </w:rPr>
              <w:t>云台移动</w:t>
            </w:r>
          </w:p>
          <w:p w:rsidR="00100FD5" w:rsidRPr="00024665" w:rsidRDefault="00100FD5" w:rsidP="00024665">
            <w:pPr>
              <w:pStyle w:val="a0"/>
              <w:cnfStyle w:val="000000000000" w:firstRow="0" w:lastRow="0" w:firstColumn="0" w:lastColumn="0" w:oddVBand="0" w:evenVBand="0" w:oddHBand="0" w:evenHBand="0" w:firstRowFirstColumn="0" w:firstRowLastColumn="0" w:lastRowFirstColumn="0" w:lastRowLastColumn="0"/>
              <w:rPr>
                <w:rFonts w:eastAsia="MS Gothic"/>
              </w:rPr>
            </w:pPr>
            <w:r w:rsidRPr="00645C4F">
              <w:rPr>
                <w:rFonts w:hint="eastAsia"/>
                <w:sz w:val="16"/>
              </w:rPr>
              <w:t>direction:</w:t>
            </w:r>
            <w:r w:rsidRPr="00645C4F">
              <w:rPr>
                <w:sz w:val="16"/>
              </w:rPr>
              <w:t xml:space="preserve"> </w:t>
            </w:r>
            <w:r w:rsidRPr="00645C4F">
              <w:rPr>
                <w:rFonts w:hint="eastAsia"/>
                <w:sz w:val="16"/>
              </w:rPr>
              <w:t>云台转动方向，</w:t>
            </w:r>
            <w:r w:rsidRPr="00645C4F">
              <w:rPr>
                <w:rFonts w:hint="eastAsia"/>
                <w:sz w:val="16"/>
              </w:rPr>
              <w:t>up/down/left/right</w:t>
            </w:r>
            <w:r w:rsidRPr="00645C4F">
              <w:rPr>
                <w:rFonts w:hint="eastAsia"/>
                <w:sz w:val="16"/>
              </w:rPr>
              <w:t>对应上</w:t>
            </w:r>
            <w:r w:rsidRPr="00645C4F">
              <w:rPr>
                <w:rFonts w:hint="eastAsia"/>
                <w:sz w:val="16"/>
              </w:rPr>
              <w:t>/</w:t>
            </w:r>
            <w:r w:rsidRPr="00645C4F">
              <w:rPr>
                <w:rFonts w:hint="eastAsia"/>
                <w:sz w:val="16"/>
              </w:rPr>
              <w:t>下</w:t>
            </w:r>
            <w:r w:rsidRPr="00645C4F">
              <w:rPr>
                <w:rFonts w:hint="eastAsia"/>
                <w:sz w:val="16"/>
              </w:rPr>
              <w:t>/</w:t>
            </w:r>
            <w:r w:rsidRPr="00645C4F">
              <w:rPr>
                <w:rFonts w:hint="eastAsia"/>
                <w:sz w:val="16"/>
              </w:rPr>
              <w:t>左右四个方位</w:t>
            </w:r>
          </w:p>
          <w:p w:rsidR="00100FD5" w:rsidRPr="00A6585D" w:rsidRDefault="00100FD5" w:rsidP="00024665">
            <w:pPr>
              <w:pStyle w:val="a0"/>
              <w:cnfStyle w:val="000000000000" w:firstRow="0" w:lastRow="0" w:firstColumn="0" w:lastColumn="0" w:oddVBand="0" w:evenVBand="0" w:oddHBand="0" w:evenHBand="0" w:firstRowFirstColumn="0" w:firstRowLastColumn="0" w:lastRowFirstColumn="0" w:lastRowLastColumn="0"/>
              <w:rPr>
                <w:rFonts w:eastAsia="MS Gothic" w:hint="eastAsia"/>
              </w:rPr>
            </w:pPr>
            <w:r w:rsidRPr="00645C4F">
              <w:rPr>
                <w:rFonts w:hint="eastAsia"/>
                <w:sz w:val="16"/>
              </w:rPr>
              <w:t>speed:</w:t>
            </w:r>
            <w:r w:rsidRPr="00645C4F">
              <w:rPr>
                <w:rFonts w:hint="eastAsia"/>
                <w:sz w:val="16"/>
              </w:rPr>
              <w:t>云台转动速度（</w:t>
            </w:r>
            <w:r w:rsidRPr="00645C4F">
              <w:rPr>
                <w:rFonts w:hint="eastAsia"/>
                <w:sz w:val="16"/>
              </w:rPr>
              <w:t>1-4</w:t>
            </w:r>
            <w:r w:rsidRPr="00645C4F">
              <w:rPr>
                <w:rFonts w:hint="eastAsia"/>
                <w:sz w:val="16"/>
              </w:rPr>
              <w:t>）</w:t>
            </w:r>
          </w:p>
        </w:tc>
      </w:tr>
      <w:tr w:rsidR="00100FD5" w:rsidTr="00024665">
        <w:tc>
          <w:tcPr>
            <w:cnfStyle w:val="001000000000" w:firstRow="0" w:lastRow="0" w:firstColumn="1" w:lastColumn="0" w:oddVBand="0" w:evenVBand="0" w:oddHBand="0" w:evenHBand="0" w:firstRowFirstColumn="0" w:firstRowLastColumn="0" w:lastRowFirstColumn="0" w:lastRowLastColumn="0"/>
            <w:tcW w:w="1659" w:type="dxa"/>
            <w:vMerge/>
          </w:tcPr>
          <w:p w:rsidR="00100FD5" w:rsidRDefault="00100FD5" w:rsidP="00A6585D"/>
        </w:tc>
        <w:tc>
          <w:tcPr>
            <w:tcW w:w="982" w:type="dxa"/>
          </w:tcPr>
          <w:p w:rsidR="00100FD5" w:rsidRDefault="00100FD5" w:rsidP="00A6585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lang w:eastAsia="zh-CN"/>
              </w:rPr>
              <w:t>8</w:t>
            </w:r>
            <w:r>
              <w:rPr>
                <w:lang w:eastAsia="zh-CN"/>
              </w:rPr>
              <w:t>1</w:t>
            </w:r>
          </w:p>
        </w:tc>
        <w:tc>
          <w:tcPr>
            <w:tcW w:w="2532" w:type="dxa"/>
          </w:tcPr>
          <w:p w:rsidR="00100FD5" w:rsidRDefault="00100FD5" w:rsidP="00024665">
            <w:pPr>
              <w:cnfStyle w:val="000000000000" w:firstRow="0" w:lastRow="0" w:firstColumn="0" w:lastColumn="0" w:oddVBand="0" w:evenVBand="0" w:oddHBand="0" w:evenHBand="0" w:firstRowFirstColumn="0" w:firstRowLastColumn="0" w:lastRowFirstColumn="0" w:lastRowLastColumn="0"/>
              <w:rPr>
                <w:rFonts w:hint="eastAsia"/>
                <w:lang w:eastAsia="zh-CN"/>
              </w:rPr>
            </w:pPr>
            <w:r>
              <w:rPr>
                <w:lang w:eastAsia="zh-CN"/>
              </w:rPr>
              <w:t xml:space="preserve">pParamJson = </w:t>
            </w:r>
            <w:r>
              <w:rPr>
                <w:lang w:eastAsia="zh-CN"/>
              </w:rPr>
              <w:t>nullptr</w:t>
            </w:r>
          </w:p>
        </w:tc>
        <w:tc>
          <w:tcPr>
            <w:tcW w:w="1224" w:type="dxa"/>
            <w:vMerge/>
          </w:tcPr>
          <w:p w:rsidR="00100FD5" w:rsidRDefault="00100FD5" w:rsidP="00A6585D">
            <w:pPr>
              <w:cnfStyle w:val="000000000000" w:firstRow="0" w:lastRow="0" w:firstColumn="0" w:lastColumn="0" w:oddVBand="0" w:evenVBand="0" w:oddHBand="0" w:evenHBand="0" w:firstRowFirstColumn="0" w:firstRowLastColumn="0" w:lastRowFirstColumn="0" w:lastRowLastColumn="0"/>
              <w:rPr>
                <w:rFonts w:hint="eastAsia"/>
              </w:rPr>
            </w:pPr>
          </w:p>
        </w:tc>
        <w:tc>
          <w:tcPr>
            <w:tcW w:w="2675" w:type="dxa"/>
          </w:tcPr>
          <w:p w:rsidR="00100FD5" w:rsidRDefault="00100FD5" w:rsidP="00A6585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云台停止</w:t>
            </w:r>
          </w:p>
        </w:tc>
      </w:tr>
      <w:tr w:rsidR="00100FD5" w:rsidTr="00024665">
        <w:tc>
          <w:tcPr>
            <w:cnfStyle w:val="001000000000" w:firstRow="0" w:lastRow="0" w:firstColumn="1" w:lastColumn="0" w:oddVBand="0" w:evenVBand="0" w:oddHBand="0" w:evenHBand="0" w:firstRowFirstColumn="0" w:firstRowLastColumn="0" w:lastRowFirstColumn="0" w:lastRowLastColumn="0"/>
            <w:tcW w:w="1659" w:type="dxa"/>
            <w:vMerge/>
          </w:tcPr>
          <w:p w:rsidR="00100FD5" w:rsidRDefault="00100FD5" w:rsidP="00024665"/>
        </w:tc>
        <w:tc>
          <w:tcPr>
            <w:tcW w:w="982" w:type="dxa"/>
          </w:tcPr>
          <w:p w:rsidR="00100FD5" w:rsidRDefault="00100FD5" w:rsidP="0002466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lang w:eastAsia="zh-CN"/>
              </w:rPr>
              <w:t>8</w:t>
            </w:r>
            <w:r>
              <w:rPr>
                <w:lang w:eastAsia="zh-CN"/>
              </w:rPr>
              <w:t>2</w:t>
            </w:r>
          </w:p>
        </w:tc>
        <w:tc>
          <w:tcPr>
            <w:tcW w:w="2532" w:type="dxa"/>
          </w:tcPr>
          <w:p w:rsidR="00100FD5" w:rsidRDefault="00100FD5" w:rsidP="00024665">
            <w:pPr>
              <w:cnfStyle w:val="000000000000" w:firstRow="0" w:lastRow="0" w:firstColumn="0" w:lastColumn="0" w:oddVBand="0" w:evenVBand="0" w:oddHBand="0" w:evenHBand="0" w:firstRowFirstColumn="0" w:firstRowLastColumn="0" w:lastRowFirstColumn="0" w:lastRowLastColumn="0"/>
              <w:rPr>
                <w:rFonts w:hint="eastAsia"/>
                <w:lang w:eastAsia="zh-CN"/>
              </w:rPr>
            </w:pPr>
            <w:r>
              <w:rPr>
                <w:lang w:eastAsia="zh-CN"/>
              </w:rPr>
              <w:t xml:space="preserve">pParamJson = </w:t>
            </w:r>
            <w:r>
              <w:rPr>
                <w:lang w:eastAsia="zh-CN"/>
              </w:rPr>
              <w:t>nullptr</w:t>
            </w:r>
          </w:p>
        </w:tc>
        <w:tc>
          <w:tcPr>
            <w:tcW w:w="1224" w:type="dxa"/>
            <w:vMerge/>
          </w:tcPr>
          <w:p w:rsidR="00100FD5" w:rsidRDefault="00100FD5" w:rsidP="00024665">
            <w:pPr>
              <w:cnfStyle w:val="000000000000" w:firstRow="0" w:lastRow="0" w:firstColumn="0" w:lastColumn="0" w:oddVBand="0" w:evenVBand="0" w:oddHBand="0" w:evenHBand="0" w:firstRowFirstColumn="0" w:firstRowLastColumn="0" w:lastRowFirstColumn="0" w:lastRowLastColumn="0"/>
              <w:rPr>
                <w:rFonts w:hint="eastAsia"/>
              </w:rPr>
            </w:pPr>
          </w:p>
        </w:tc>
        <w:tc>
          <w:tcPr>
            <w:tcW w:w="2675" w:type="dxa"/>
          </w:tcPr>
          <w:p w:rsidR="00100FD5" w:rsidRDefault="00100FD5" w:rsidP="0002466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云台复位</w:t>
            </w:r>
          </w:p>
        </w:tc>
      </w:tr>
      <w:tr w:rsidR="00100FD5" w:rsidTr="00024665">
        <w:tc>
          <w:tcPr>
            <w:cnfStyle w:val="001000000000" w:firstRow="0" w:lastRow="0" w:firstColumn="1" w:lastColumn="0" w:oddVBand="0" w:evenVBand="0" w:oddHBand="0" w:evenHBand="0" w:firstRowFirstColumn="0" w:firstRowLastColumn="0" w:lastRowFirstColumn="0" w:lastRowLastColumn="0"/>
            <w:tcW w:w="1659" w:type="dxa"/>
            <w:vMerge/>
          </w:tcPr>
          <w:p w:rsidR="00100FD5" w:rsidRDefault="00100FD5" w:rsidP="00024665"/>
        </w:tc>
        <w:tc>
          <w:tcPr>
            <w:tcW w:w="982" w:type="dxa"/>
          </w:tcPr>
          <w:p w:rsidR="00100FD5" w:rsidRDefault="00100FD5" w:rsidP="0002466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lang w:eastAsia="zh-CN"/>
              </w:rPr>
              <w:t>8</w:t>
            </w:r>
            <w:r>
              <w:rPr>
                <w:lang w:eastAsia="zh-CN"/>
              </w:rPr>
              <w:t>3</w:t>
            </w:r>
          </w:p>
        </w:tc>
        <w:tc>
          <w:tcPr>
            <w:tcW w:w="2532" w:type="dxa"/>
          </w:tcPr>
          <w:p w:rsidR="00100FD5" w:rsidRDefault="00100FD5" w:rsidP="00024665">
            <w:pPr>
              <w:cnfStyle w:val="000000000000" w:firstRow="0" w:lastRow="0" w:firstColumn="0" w:lastColumn="0" w:oddVBand="0" w:evenVBand="0" w:oddHBand="0" w:evenHBand="0" w:firstRowFirstColumn="0" w:firstRowLastColumn="0" w:lastRowFirstColumn="0" w:lastRowLastColumn="0"/>
              <w:rPr>
                <w:rFonts w:hint="eastAsia"/>
                <w:lang w:eastAsia="zh-CN"/>
              </w:rPr>
            </w:pPr>
            <w:r>
              <w:rPr>
                <w:lang w:eastAsia="zh-CN"/>
              </w:rPr>
              <w:t xml:space="preserve">pParamJson = </w:t>
            </w:r>
            <w:r>
              <w:rPr>
                <w:lang w:eastAsia="zh-CN"/>
              </w:rPr>
              <w:t>nullptr</w:t>
            </w:r>
          </w:p>
        </w:tc>
        <w:tc>
          <w:tcPr>
            <w:tcW w:w="1224" w:type="dxa"/>
            <w:vMerge/>
          </w:tcPr>
          <w:p w:rsidR="00100FD5" w:rsidRDefault="00100FD5" w:rsidP="00024665">
            <w:pPr>
              <w:cnfStyle w:val="000000000000" w:firstRow="0" w:lastRow="0" w:firstColumn="0" w:lastColumn="0" w:oddVBand="0" w:evenVBand="0" w:oddHBand="0" w:evenHBand="0" w:firstRowFirstColumn="0" w:firstRowLastColumn="0" w:lastRowFirstColumn="0" w:lastRowLastColumn="0"/>
              <w:rPr>
                <w:rFonts w:hint="eastAsia"/>
              </w:rPr>
            </w:pPr>
          </w:p>
        </w:tc>
        <w:tc>
          <w:tcPr>
            <w:tcW w:w="2675" w:type="dxa"/>
          </w:tcPr>
          <w:p w:rsidR="00100FD5" w:rsidRDefault="00100FD5" w:rsidP="0002466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查询云台预置位信息</w:t>
            </w:r>
          </w:p>
        </w:tc>
      </w:tr>
      <w:tr w:rsidR="00100FD5" w:rsidTr="00024665">
        <w:tc>
          <w:tcPr>
            <w:cnfStyle w:val="001000000000" w:firstRow="0" w:lastRow="0" w:firstColumn="1" w:lastColumn="0" w:oddVBand="0" w:evenVBand="0" w:oddHBand="0" w:evenHBand="0" w:firstRowFirstColumn="0" w:firstRowLastColumn="0" w:lastRowFirstColumn="0" w:lastRowLastColumn="0"/>
            <w:tcW w:w="1659" w:type="dxa"/>
            <w:vMerge/>
          </w:tcPr>
          <w:p w:rsidR="00100FD5" w:rsidRDefault="00100FD5" w:rsidP="00024665"/>
        </w:tc>
        <w:tc>
          <w:tcPr>
            <w:tcW w:w="982" w:type="dxa"/>
          </w:tcPr>
          <w:p w:rsidR="00100FD5" w:rsidRDefault="00100FD5" w:rsidP="0002466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lang w:eastAsia="zh-CN"/>
              </w:rPr>
              <w:t>8</w:t>
            </w:r>
            <w:r>
              <w:rPr>
                <w:lang w:eastAsia="zh-CN"/>
              </w:rPr>
              <w:t>4</w:t>
            </w:r>
          </w:p>
        </w:tc>
        <w:tc>
          <w:tcPr>
            <w:tcW w:w="2532" w:type="dxa"/>
          </w:tcPr>
          <w:p w:rsidR="00100FD5" w:rsidRDefault="00100FD5" w:rsidP="00024665">
            <w:pPr>
              <w:cnfStyle w:val="000000000000" w:firstRow="0" w:lastRow="0" w:firstColumn="0" w:lastColumn="0" w:oddVBand="0" w:evenVBand="0" w:oddHBand="0" w:evenHBand="0" w:firstRowFirstColumn="0" w:firstRowLastColumn="0" w:lastRowFirstColumn="0" w:lastRowLastColumn="0"/>
              <w:rPr>
                <w:rFonts w:hint="eastAsia"/>
                <w:lang w:eastAsia="zh-CN"/>
              </w:rPr>
            </w:pPr>
            <w:r>
              <w:rPr>
                <w:lang w:eastAsia="zh-CN"/>
              </w:rPr>
              <w:t xml:space="preserve">pParamJson = </w:t>
            </w:r>
            <w:r w:rsidRPr="005F3D6B">
              <w:rPr>
                <w:lang w:eastAsia="zh-CN"/>
              </w:rPr>
              <w:t>{"</w:t>
            </w:r>
            <w:r>
              <w:rPr>
                <w:lang w:eastAsia="zh-CN"/>
              </w:rPr>
              <w:t>operate":"set","preset</w:t>
            </w:r>
            <w:r w:rsidRPr="005F3D6B">
              <w:rPr>
                <w:lang w:eastAsia="zh-CN"/>
              </w:rPr>
              <w:t>":1}</w:t>
            </w:r>
          </w:p>
        </w:tc>
        <w:tc>
          <w:tcPr>
            <w:tcW w:w="1224" w:type="dxa"/>
            <w:vMerge/>
          </w:tcPr>
          <w:p w:rsidR="00100FD5" w:rsidRDefault="00100FD5" w:rsidP="00024665">
            <w:pPr>
              <w:cnfStyle w:val="000000000000" w:firstRow="0" w:lastRow="0" w:firstColumn="0" w:lastColumn="0" w:oddVBand="0" w:evenVBand="0" w:oddHBand="0" w:evenHBand="0" w:firstRowFirstColumn="0" w:firstRowLastColumn="0" w:lastRowFirstColumn="0" w:lastRowLastColumn="0"/>
              <w:rPr>
                <w:rFonts w:hint="eastAsia"/>
              </w:rPr>
            </w:pPr>
          </w:p>
        </w:tc>
        <w:tc>
          <w:tcPr>
            <w:tcW w:w="2675" w:type="dxa"/>
          </w:tcPr>
          <w:p w:rsidR="00100FD5" w:rsidRDefault="00100FD5" w:rsidP="00024665">
            <w:pPr>
              <w:cnfStyle w:val="000000000000" w:firstRow="0" w:lastRow="0" w:firstColumn="0" w:lastColumn="0" w:oddVBand="0" w:evenVBand="0" w:oddHBand="0" w:evenHBand="0" w:firstRowFirstColumn="0" w:firstRowLastColumn="0" w:lastRowFirstColumn="0" w:lastRowLastColumn="0"/>
              <w:rPr>
                <w:rFonts w:eastAsia="MS Gothic"/>
              </w:rPr>
            </w:pPr>
            <w:r>
              <w:rPr>
                <w:rFonts w:hint="eastAsia"/>
              </w:rPr>
              <w:t>云台预置操作</w:t>
            </w:r>
          </w:p>
          <w:p w:rsidR="00100FD5" w:rsidRPr="00100FD5" w:rsidRDefault="00100FD5" w:rsidP="00100FD5">
            <w:pPr>
              <w:pStyle w:val="a0"/>
              <w:cnfStyle w:val="000000000000" w:firstRow="0" w:lastRow="0" w:firstColumn="0" w:lastColumn="0" w:oddVBand="0" w:evenVBand="0" w:oddHBand="0" w:evenHBand="0" w:firstRowFirstColumn="0" w:firstRowLastColumn="0" w:lastRowFirstColumn="0" w:lastRowLastColumn="0"/>
              <w:rPr>
                <w:sz w:val="16"/>
                <w:szCs w:val="16"/>
              </w:rPr>
            </w:pPr>
            <w:r w:rsidRPr="00100FD5">
              <w:rPr>
                <w:rFonts w:hint="eastAsia"/>
                <w:sz w:val="16"/>
                <w:szCs w:val="16"/>
              </w:rPr>
              <w:t>operate:</w:t>
            </w:r>
            <w:r w:rsidRPr="00100FD5">
              <w:rPr>
                <w:rFonts w:ascii="Microsoft JhengHei" w:eastAsia="Microsoft JhengHei" w:hAnsi="Microsoft JhengHei" w:cs="Microsoft JhengHei" w:hint="eastAsia"/>
                <w:sz w:val="16"/>
                <w:szCs w:val="16"/>
              </w:rPr>
              <w:t>预</w:t>
            </w:r>
            <w:r w:rsidRPr="00100FD5">
              <w:rPr>
                <w:rFonts w:ascii="MS Gothic" w:hAnsi="MS Gothic" w:cs="MS Gothic" w:hint="eastAsia"/>
                <w:sz w:val="16"/>
                <w:szCs w:val="16"/>
              </w:rPr>
              <w:t>置位操作。</w:t>
            </w:r>
          </w:p>
          <w:p w:rsidR="00100FD5" w:rsidRPr="00100FD5" w:rsidRDefault="00100FD5" w:rsidP="00024665">
            <w:pPr>
              <w:pStyle w:val="a0"/>
              <w:ind w:leftChars="100" w:left="580"/>
              <w:cnfStyle w:val="000000000000" w:firstRow="0" w:lastRow="0" w:firstColumn="0" w:lastColumn="0" w:oddVBand="0" w:evenVBand="0" w:oddHBand="0" w:evenHBand="0" w:firstRowFirstColumn="0" w:firstRowLastColumn="0" w:lastRowFirstColumn="0" w:lastRowLastColumn="0"/>
              <w:rPr>
                <w:sz w:val="16"/>
                <w:szCs w:val="16"/>
              </w:rPr>
            </w:pPr>
            <w:r w:rsidRPr="00100FD5">
              <w:rPr>
                <w:rFonts w:hint="eastAsia"/>
                <w:sz w:val="16"/>
                <w:szCs w:val="16"/>
              </w:rPr>
              <w:t>set:</w:t>
            </w:r>
            <w:r w:rsidRPr="00100FD5">
              <w:rPr>
                <w:rFonts w:ascii="Microsoft JhengHei" w:eastAsia="Microsoft JhengHei" w:hAnsi="Microsoft JhengHei" w:cs="Microsoft JhengHei" w:hint="eastAsia"/>
                <w:sz w:val="16"/>
                <w:szCs w:val="16"/>
              </w:rPr>
              <w:t>设</w:t>
            </w:r>
            <w:r w:rsidRPr="00100FD5">
              <w:rPr>
                <w:rFonts w:ascii="MS Gothic" w:hAnsi="MS Gothic" w:cs="MS Gothic" w:hint="eastAsia"/>
                <w:sz w:val="16"/>
                <w:szCs w:val="16"/>
              </w:rPr>
              <w:t>置</w:t>
            </w:r>
            <w:r w:rsidRPr="00100FD5">
              <w:rPr>
                <w:rFonts w:ascii="Microsoft JhengHei" w:eastAsia="Microsoft JhengHei" w:hAnsi="Microsoft JhengHei" w:cs="Microsoft JhengHei" w:hint="eastAsia"/>
                <w:sz w:val="16"/>
                <w:szCs w:val="16"/>
              </w:rPr>
              <w:t>预</w:t>
            </w:r>
            <w:r w:rsidRPr="00100FD5">
              <w:rPr>
                <w:rFonts w:ascii="MS Gothic" w:hAnsi="MS Gothic" w:cs="MS Gothic" w:hint="eastAsia"/>
                <w:sz w:val="16"/>
                <w:szCs w:val="16"/>
              </w:rPr>
              <w:t>置位</w:t>
            </w:r>
          </w:p>
          <w:p w:rsidR="00100FD5" w:rsidRPr="00100FD5" w:rsidRDefault="00100FD5" w:rsidP="00024665">
            <w:pPr>
              <w:pStyle w:val="a0"/>
              <w:ind w:leftChars="100" w:left="580"/>
              <w:cnfStyle w:val="000000000000" w:firstRow="0" w:lastRow="0" w:firstColumn="0" w:lastColumn="0" w:oddVBand="0" w:evenVBand="0" w:oddHBand="0" w:evenHBand="0" w:firstRowFirstColumn="0" w:firstRowLastColumn="0" w:lastRowFirstColumn="0" w:lastRowLastColumn="0"/>
              <w:rPr>
                <w:sz w:val="16"/>
                <w:szCs w:val="16"/>
              </w:rPr>
            </w:pPr>
            <w:r w:rsidRPr="00100FD5">
              <w:rPr>
                <w:rFonts w:hint="eastAsia"/>
                <w:sz w:val="16"/>
                <w:szCs w:val="16"/>
              </w:rPr>
              <w:t>call:</w:t>
            </w:r>
            <w:r w:rsidRPr="00100FD5">
              <w:rPr>
                <w:rFonts w:ascii="Microsoft JhengHei" w:eastAsia="Microsoft JhengHei" w:hAnsi="Microsoft JhengHei" w:cs="Microsoft JhengHei" w:hint="eastAsia"/>
                <w:sz w:val="16"/>
                <w:szCs w:val="16"/>
              </w:rPr>
              <w:t>调</w:t>
            </w:r>
            <w:r w:rsidRPr="00100FD5">
              <w:rPr>
                <w:rFonts w:ascii="MS Gothic" w:hAnsi="MS Gothic" w:cs="MS Gothic" w:hint="eastAsia"/>
                <w:sz w:val="16"/>
                <w:szCs w:val="16"/>
              </w:rPr>
              <w:t>用</w:t>
            </w:r>
            <w:r w:rsidRPr="00100FD5">
              <w:rPr>
                <w:rFonts w:ascii="Microsoft JhengHei" w:eastAsia="Microsoft JhengHei" w:hAnsi="Microsoft JhengHei" w:cs="Microsoft JhengHei" w:hint="eastAsia"/>
                <w:sz w:val="16"/>
                <w:szCs w:val="16"/>
              </w:rPr>
              <w:t>预</w:t>
            </w:r>
            <w:r w:rsidRPr="00100FD5">
              <w:rPr>
                <w:rFonts w:ascii="MS Gothic" w:hAnsi="MS Gothic" w:cs="MS Gothic" w:hint="eastAsia"/>
                <w:sz w:val="16"/>
                <w:szCs w:val="16"/>
              </w:rPr>
              <w:t>置位</w:t>
            </w:r>
          </w:p>
          <w:p w:rsidR="00100FD5" w:rsidRPr="00100FD5" w:rsidRDefault="00100FD5" w:rsidP="00024665">
            <w:pPr>
              <w:pStyle w:val="a0"/>
              <w:ind w:leftChars="100" w:left="580"/>
              <w:cnfStyle w:val="000000000000" w:firstRow="0" w:lastRow="0" w:firstColumn="0" w:lastColumn="0" w:oddVBand="0" w:evenVBand="0" w:oddHBand="0" w:evenHBand="0" w:firstRowFirstColumn="0" w:firstRowLastColumn="0" w:lastRowFirstColumn="0" w:lastRowLastColumn="0"/>
              <w:rPr>
                <w:rFonts w:hint="eastAsia"/>
                <w:sz w:val="16"/>
                <w:szCs w:val="16"/>
              </w:rPr>
            </w:pPr>
            <w:r w:rsidRPr="00100FD5">
              <w:rPr>
                <w:rFonts w:hint="eastAsia"/>
                <w:sz w:val="16"/>
                <w:szCs w:val="16"/>
              </w:rPr>
              <w:t>clear:</w:t>
            </w:r>
            <w:r w:rsidRPr="00100FD5">
              <w:rPr>
                <w:rFonts w:hint="eastAsia"/>
                <w:sz w:val="16"/>
                <w:szCs w:val="16"/>
              </w:rPr>
              <w:t>清除</w:t>
            </w:r>
            <w:r w:rsidRPr="00100FD5">
              <w:rPr>
                <w:rFonts w:ascii="Microsoft JhengHei" w:eastAsia="Microsoft JhengHei" w:hAnsi="Microsoft JhengHei" w:cs="Microsoft JhengHei" w:hint="eastAsia"/>
                <w:sz w:val="16"/>
                <w:szCs w:val="16"/>
              </w:rPr>
              <w:t>预</w:t>
            </w:r>
            <w:r w:rsidRPr="00100FD5">
              <w:rPr>
                <w:rFonts w:ascii="MS Gothic" w:hAnsi="MS Gothic" w:cs="MS Gothic" w:hint="eastAsia"/>
                <w:sz w:val="16"/>
                <w:szCs w:val="16"/>
              </w:rPr>
              <w:t>置位</w:t>
            </w:r>
          </w:p>
          <w:p w:rsidR="00100FD5" w:rsidRPr="00024665" w:rsidRDefault="00100FD5" w:rsidP="00024665">
            <w:pPr>
              <w:pStyle w:val="a0"/>
              <w:cnfStyle w:val="000000000000" w:firstRow="0" w:lastRow="0" w:firstColumn="0" w:lastColumn="0" w:oddVBand="0" w:evenVBand="0" w:oddHBand="0" w:evenHBand="0" w:firstRowFirstColumn="0" w:firstRowLastColumn="0" w:lastRowFirstColumn="0" w:lastRowLastColumn="0"/>
              <w:rPr>
                <w:rFonts w:hint="eastAsia"/>
              </w:rPr>
            </w:pPr>
            <w:r w:rsidRPr="00100FD5">
              <w:rPr>
                <w:rFonts w:hint="eastAsia"/>
                <w:sz w:val="16"/>
                <w:szCs w:val="16"/>
              </w:rPr>
              <w:t>preset:</w:t>
            </w:r>
            <w:r w:rsidRPr="00100FD5">
              <w:rPr>
                <w:rFonts w:hint="eastAsia"/>
                <w:sz w:val="16"/>
                <w:szCs w:val="16"/>
              </w:rPr>
              <w:t>当前操作的</w:t>
            </w:r>
            <w:r w:rsidRPr="00100FD5">
              <w:rPr>
                <w:rFonts w:ascii="Microsoft JhengHei" w:eastAsia="Microsoft JhengHei" w:hAnsi="Microsoft JhengHei" w:cs="Microsoft JhengHei" w:hint="eastAsia"/>
                <w:sz w:val="16"/>
                <w:szCs w:val="16"/>
              </w:rPr>
              <w:t>预</w:t>
            </w:r>
            <w:r w:rsidRPr="00100FD5">
              <w:rPr>
                <w:rFonts w:ascii="MS Gothic" w:hAnsi="MS Gothic" w:cs="MS Gothic" w:hint="eastAsia"/>
                <w:sz w:val="16"/>
                <w:szCs w:val="16"/>
              </w:rPr>
              <w:t>置位</w:t>
            </w:r>
            <w:r w:rsidRPr="00100FD5">
              <w:rPr>
                <w:rFonts w:ascii="Microsoft JhengHei" w:eastAsia="Microsoft JhengHei" w:hAnsi="Microsoft JhengHei" w:cs="Microsoft JhengHei" w:hint="eastAsia"/>
                <w:sz w:val="16"/>
                <w:szCs w:val="16"/>
              </w:rPr>
              <w:t>标</w:t>
            </w:r>
            <w:r w:rsidRPr="00100FD5">
              <w:rPr>
                <w:rFonts w:ascii="MS Gothic" w:hAnsi="MS Gothic" w:cs="MS Gothic" w:hint="eastAsia"/>
                <w:sz w:val="16"/>
                <w:szCs w:val="16"/>
              </w:rPr>
              <w:t>号</w:t>
            </w:r>
          </w:p>
        </w:tc>
      </w:tr>
      <w:tr w:rsidR="00100FD5" w:rsidTr="00100FD5">
        <w:tc>
          <w:tcPr>
            <w:cnfStyle w:val="001000000000" w:firstRow="0" w:lastRow="0" w:firstColumn="1" w:lastColumn="0" w:oddVBand="0" w:evenVBand="0" w:oddHBand="0" w:evenHBand="0" w:firstRowFirstColumn="0" w:firstRowLastColumn="0" w:lastRowFirstColumn="0" w:lastRowLastColumn="0"/>
            <w:tcW w:w="1659" w:type="dxa"/>
            <w:vMerge/>
          </w:tcPr>
          <w:p w:rsidR="00100FD5" w:rsidRDefault="00100FD5" w:rsidP="00024665"/>
        </w:tc>
        <w:tc>
          <w:tcPr>
            <w:tcW w:w="982" w:type="dxa"/>
          </w:tcPr>
          <w:p w:rsidR="00100FD5" w:rsidRDefault="00100FD5" w:rsidP="0002466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lang w:eastAsia="zh-CN"/>
              </w:rPr>
              <w:t>8</w:t>
            </w:r>
            <w:r>
              <w:rPr>
                <w:lang w:eastAsia="zh-CN"/>
              </w:rPr>
              <w:t>5</w:t>
            </w:r>
          </w:p>
        </w:tc>
        <w:tc>
          <w:tcPr>
            <w:tcW w:w="2532" w:type="dxa"/>
          </w:tcPr>
          <w:p w:rsidR="00100FD5" w:rsidRDefault="00100FD5" w:rsidP="00100FD5">
            <w:pPr>
              <w:cnfStyle w:val="000000000000" w:firstRow="0" w:lastRow="0" w:firstColumn="0" w:lastColumn="0" w:oddVBand="0" w:evenVBand="0" w:oddHBand="0" w:evenHBand="0" w:firstRowFirstColumn="0" w:firstRowLastColumn="0" w:lastRowFirstColumn="0" w:lastRowLastColumn="0"/>
              <w:rPr>
                <w:rFonts w:hint="eastAsia"/>
                <w:lang w:eastAsia="zh-CN"/>
              </w:rPr>
            </w:pPr>
            <w:r>
              <w:rPr>
                <w:lang w:eastAsia="zh-CN"/>
              </w:rPr>
              <w:t xml:space="preserve">pParamJson = </w:t>
            </w:r>
            <w:r w:rsidRPr="005F3D6B">
              <w:rPr>
                <w:lang w:eastAsia="zh-CN"/>
              </w:rPr>
              <w:t>{"</w:t>
            </w:r>
            <w:r>
              <w:rPr>
                <w:lang w:eastAsia="zh-CN"/>
              </w:rPr>
              <w:t>operate":"</w:t>
            </w:r>
            <w:r>
              <w:rPr>
                <w:lang w:eastAsia="zh-CN"/>
              </w:rPr>
              <w:t>zoom_tele</w:t>
            </w:r>
            <w:r>
              <w:rPr>
                <w:lang w:eastAsia="zh-CN"/>
              </w:rPr>
              <w:t>"</w:t>
            </w:r>
            <w:r w:rsidRPr="005F3D6B">
              <w:rPr>
                <w:lang w:eastAsia="zh-CN"/>
              </w:rPr>
              <w:t>}</w:t>
            </w:r>
          </w:p>
        </w:tc>
        <w:tc>
          <w:tcPr>
            <w:tcW w:w="1224" w:type="dxa"/>
            <w:vMerge/>
          </w:tcPr>
          <w:p w:rsidR="00100FD5" w:rsidRDefault="00100FD5" w:rsidP="00024665">
            <w:pPr>
              <w:cnfStyle w:val="000000000000" w:firstRow="0" w:lastRow="0" w:firstColumn="0" w:lastColumn="0" w:oddVBand="0" w:evenVBand="0" w:oddHBand="0" w:evenHBand="0" w:firstRowFirstColumn="0" w:firstRowLastColumn="0" w:lastRowFirstColumn="0" w:lastRowLastColumn="0"/>
              <w:rPr>
                <w:rFonts w:hint="eastAsia"/>
              </w:rPr>
            </w:pPr>
          </w:p>
        </w:tc>
        <w:tc>
          <w:tcPr>
            <w:tcW w:w="2675" w:type="dxa"/>
          </w:tcPr>
          <w:p w:rsidR="00100FD5" w:rsidRDefault="00100FD5" w:rsidP="00024665">
            <w:pPr>
              <w:cnfStyle w:val="000000000000" w:firstRow="0" w:lastRow="0" w:firstColumn="0" w:lastColumn="0" w:oddVBand="0" w:evenVBand="0" w:oddHBand="0" w:evenHBand="0" w:firstRowFirstColumn="0" w:firstRowLastColumn="0" w:lastRowFirstColumn="0" w:lastRowLastColumn="0"/>
              <w:rPr>
                <w:rFonts w:eastAsia="MS Gothic"/>
              </w:rPr>
            </w:pPr>
            <w:r>
              <w:rPr>
                <w:rFonts w:hint="eastAsia"/>
              </w:rPr>
              <w:t>云台镜头操作</w:t>
            </w:r>
          </w:p>
          <w:p w:rsidR="00100FD5" w:rsidRPr="00100FD5" w:rsidRDefault="00100FD5" w:rsidP="00100FD5">
            <w:pPr>
              <w:pStyle w:val="a0"/>
              <w:cnfStyle w:val="000000000000" w:firstRow="0" w:lastRow="0" w:firstColumn="0" w:lastColumn="0" w:oddVBand="0" w:evenVBand="0" w:oddHBand="0" w:evenHBand="0" w:firstRowFirstColumn="0" w:firstRowLastColumn="0" w:lastRowFirstColumn="0" w:lastRowLastColumn="0"/>
              <w:rPr>
                <w:rFonts w:hint="eastAsia"/>
                <w:sz w:val="16"/>
                <w:szCs w:val="16"/>
              </w:rPr>
            </w:pPr>
            <w:r w:rsidRPr="00100FD5">
              <w:rPr>
                <w:rFonts w:hint="eastAsia"/>
                <w:sz w:val="16"/>
                <w:szCs w:val="16"/>
              </w:rPr>
              <w:t>operate:</w:t>
            </w:r>
            <w:r w:rsidRPr="00100FD5">
              <w:rPr>
                <w:rFonts w:ascii="Microsoft JhengHei" w:eastAsia="Microsoft JhengHei" w:hAnsi="Microsoft JhengHei" w:cs="Microsoft JhengHei" w:hint="eastAsia"/>
                <w:sz w:val="16"/>
                <w:szCs w:val="16"/>
              </w:rPr>
              <w:t>镜头</w:t>
            </w:r>
            <w:r w:rsidRPr="00100FD5">
              <w:rPr>
                <w:rFonts w:ascii="MS Gothic" w:hAnsi="MS Gothic" w:cs="MS Gothic"/>
                <w:sz w:val="16"/>
                <w:szCs w:val="16"/>
              </w:rPr>
              <w:t>操作。</w:t>
            </w:r>
          </w:p>
          <w:p w:rsidR="00100FD5" w:rsidRPr="00100FD5" w:rsidRDefault="00100FD5" w:rsidP="00100FD5">
            <w:pPr>
              <w:pStyle w:val="a0"/>
              <w:ind w:leftChars="100" w:left="580"/>
              <w:cnfStyle w:val="000000000000" w:firstRow="0" w:lastRow="0" w:firstColumn="0" w:lastColumn="0" w:oddVBand="0" w:evenVBand="0" w:oddHBand="0" w:evenHBand="0" w:firstRowFirstColumn="0" w:firstRowLastColumn="0" w:lastRowFirstColumn="0" w:lastRowLastColumn="0"/>
              <w:rPr>
                <w:rFonts w:hint="eastAsia"/>
                <w:sz w:val="16"/>
                <w:szCs w:val="16"/>
              </w:rPr>
            </w:pPr>
            <w:r w:rsidRPr="00100FD5">
              <w:rPr>
                <w:rFonts w:hint="eastAsia"/>
                <w:sz w:val="16"/>
                <w:szCs w:val="16"/>
              </w:rPr>
              <w:t xml:space="preserve">  zoom_tele:</w:t>
            </w:r>
            <w:r w:rsidRPr="00100FD5">
              <w:rPr>
                <w:rFonts w:ascii="Microsoft JhengHei" w:eastAsia="Microsoft JhengHei" w:hAnsi="Microsoft JhengHei" w:cs="Microsoft JhengHei" w:hint="eastAsia"/>
                <w:sz w:val="16"/>
                <w:szCs w:val="16"/>
              </w:rPr>
              <w:t>变</w:t>
            </w:r>
            <w:r w:rsidRPr="00100FD5">
              <w:rPr>
                <w:rFonts w:ascii="MS Gothic" w:hAnsi="MS Gothic" w:cs="MS Gothic" w:hint="eastAsia"/>
                <w:sz w:val="16"/>
                <w:szCs w:val="16"/>
              </w:rPr>
              <w:t>倍（放大）</w:t>
            </w:r>
          </w:p>
          <w:p w:rsidR="00100FD5" w:rsidRPr="00100FD5" w:rsidRDefault="00100FD5" w:rsidP="00100FD5">
            <w:pPr>
              <w:pStyle w:val="a0"/>
              <w:ind w:leftChars="100" w:left="580"/>
              <w:cnfStyle w:val="000000000000" w:firstRow="0" w:lastRow="0" w:firstColumn="0" w:lastColumn="0" w:oddVBand="0" w:evenVBand="0" w:oddHBand="0" w:evenHBand="0" w:firstRowFirstColumn="0" w:firstRowLastColumn="0" w:lastRowFirstColumn="0" w:lastRowLastColumn="0"/>
              <w:rPr>
                <w:rFonts w:hint="eastAsia"/>
                <w:sz w:val="16"/>
                <w:szCs w:val="16"/>
              </w:rPr>
            </w:pPr>
            <w:r w:rsidRPr="00100FD5">
              <w:rPr>
                <w:rFonts w:hint="eastAsia"/>
                <w:sz w:val="16"/>
                <w:szCs w:val="16"/>
              </w:rPr>
              <w:t xml:space="preserve">  zoom_wide:</w:t>
            </w:r>
            <w:r w:rsidRPr="00100FD5">
              <w:rPr>
                <w:rFonts w:ascii="Microsoft JhengHei" w:eastAsia="Microsoft JhengHei" w:hAnsi="Microsoft JhengHei" w:cs="Microsoft JhengHei" w:hint="eastAsia"/>
                <w:sz w:val="16"/>
                <w:szCs w:val="16"/>
              </w:rPr>
              <w:t>变</w:t>
            </w:r>
            <w:r w:rsidRPr="00100FD5">
              <w:rPr>
                <w:rFonts w:ascii="MS Gothic" w:hAnsi="MS Gothic" w:cs="MS Gothic" w:hint="eastAsia"/>
                <w:sz w:val="16"/>
                <w:szCs w:val="16"/>
              </w:rPr>
              <w:t>倍（</w:t>
            </w:r>
            <w:r w:rsidRPr="00100FD5">
              <w:rPr>
                <w:rFonts w:ascii="Microsoft JhengHei" w:eastAsia="Microsoft JhengHei" w:hAnsi="Microsoft JhengHei" w:cs="Microsoft JhengHei" w:hint="eastAsia"/>
                <w:sz w:val="16"/>
                <w:szCs w:val="16"/>
              </w:rPr>
              <w:t>缩</w:t>
            </w:r>
            <w:r w:rsidRPr="00100FD5">
              <w:rPr>
                <w:rFonts w:ascii="MS Gothic" w:hAnsi="MS Gothic" w:cs="MS Gothic" w:hint="eastAsia"/>
                <w:sz w:val="16"/>
                <w:szCs w:val="16"/>
              </w:rPr>
              <w:t>小）</w:t>
            </w:r>
          </w:p>
          <w:p w:rsidR="00100FD5" w:rsidRPr="00100FD5" w:rsidRDefault="00100FD5" w:rsidP="00100FD5">
            <w:pPr>
              <w:pStyle w:val="a0"/>
              <w:ind w:leftChars="100" w:left="580"/>
              <w:cnfStyle w:val="000000000000" w:firstRow="0" w:lastRow="0" w:firstColumn="0" w:lastColumn="0" w:oddVBand="0" w:evenVBand="0" w:oddHBand="0" w:evenHBand="0" w:firstRowFirstColumn="0" w:firstRowLastColumn="0" w:lastRowFirstColumn="0" w:lastRowLastColumn="0"/>
              <w:rPr>
                <w:rFonts w:hint="eastAsia"/>
                <w:sz w:val="16"/>
                <w:szCs w:val="16"/>
              </w:rPr>
            </w:pPr>
            <w:r w:rsidRPr="00100FD5">
              <w:rPr>
                <w:rFonts w:hint="eastAsia"/>
                <w:sz w:val="16"/>
                <w:szCs w:val="16"/>
              </w:rPr>
              <w:t xml:space="preserve">  focus_near:</w:t>
            </w:r>
            <w:r w:rsidRPr="00100FD5">
              <w:rPr>
                <w:rFonts w:ascii="Microsoft JhengHei" w:eastAsia="Microsoft JhengHei" w:hAnsi="Microsoft JhengHei" w:cs="Microsoft JhengHei" w:hint="eastAsia"/>
                <w:sz w:val="16"/>
                <w:szCs w:val="16"/>
              </w:rPr>
              <w:t>变</w:t>
            </w:r>
            <w:r w:rsidRPr="00100FD5">
              <w:rPr>
                <w:rFonts w:ascii="MS Gothic" w:hAnsi="MS Gothic" w:cs="MS Gothic" w:hint="eastAsia"/>
                <w:sz w:val="16"/>
                <w:szCs w:val="16"/>
              </w:rPr>
              <w:t>焦（近焦）</w:t>
            </w:r>
          </w:p>
          <w:p w:rsidR="00100FD5" w:rsidRPr="00100FD5" w:rsidRDefault="00100FD5" w:rsidP="00100FD5">
            <w:pPr>
              <w:pStyle w:val="a0"/>
              <w:ind w:leftChars="100" w:left="580"/>
              <w:cnfStyle w:val="000000000000" w:firstRow="0" w:lastRow="0" w:firstColumn="0" w:lastColumn="0" w:oddVBand="0" w:evenVBand="0" w:oddHBand="0" w:evenHBand="0" w:firstRowFirstColumn="0" w:firstRowLastColumn="0" w:lastRowFirstColumn="0" w:lastRowLastColumn="0"/>
              <w:rPr>
                <w:rFonts w:hint="eastAsia"/>
                <w:sz w:val="16"/>
                <w:szCs w:val="16"/>
              </w:rPr>
            </w:pPr>
            <w:r w:rsidRPr="00100FD5">
              <w:rPr>
                <w:rFonts w:hint="eastAsia"/>
                <w:sz w:val="16"/>
                <w:szCs w:val="16"/>
              </w:rPr>
              <w:t xml:space="preserve">  focus_far:</w:t>
            </w:r>
            <w:r w:rsidRPr="00100FD5">
              <w:rPr>
                <w:rFonts w:ascii="Microsoft JhengHei" w:eastAsia="Microsoft JhengHei" w:hAnsi="Microsoft JhengHei" w:cs="Microsoft JhengHei" w:hint="eastAsia"/>
                <w:sz w:val="16"/>
                <w:szCs w:val="16"/>
              </w:rPr>
              <w:t>变</w:t>
            </w:r>
            <w:r w:rsidRPr="00100FD5">
              <w:rPr>
                <w:rFonts w:ascii="MS Gothic" w:hAnsi="MS Gothic" w:cs="MS Gothic" w:hint="eastAsia"/>
                <w:sz w:val="16"/>
                <w:szCs w:val="16"/>
              </w:rPr>
              <w:t>焦（</w:t>
            </w:r>
            <w:r w:rsidRPr="00100FD5">
              <w:rPr>
                <w:rFonts w:ascii="Microsoft JhengHei" w:eastAsia="Microsoft JhengHei" w:hAnsi="Microsoft JhengHei" w:cs="Microsoft JhengHei" w:hint="eastAsia"/>
                <w:sz w:val="16"/>
                <w:szCs w:val="16"/>
              </w:rPr>
              <w:t>远</w:t>
            </w:r>
            <w:r w:rsidRPr="00100FD5">
              <w:rPr>
                <w:rFonts w:ascii="MS Gothic" w:hAnsi="MS Gothic" w:cs="MS Gothic" w:hint="eastAsia"/>
                <w:sz w:val="16"/>
                <w:szCs w:val="16"/>
              </w:rPr>
              <w:t>焦）</w:t>
            </w:r>
          </w:p>
          <w:p w:rsidR="00100FD5" w:rsidRPr="00100FD5" w:rsidRDefault="00100FD5" w:rsidP="00100FD5">
            <w:pPr>
              <w:pStyle w:val="a0"/>
              <w:ind w:leftChars="100" w:left="580"/>
              <w:cnfStyle w:val="000000000000" w:firstRow="0" w:lastRow="0" w:firstColumn="0" w:lastColumn="0" w:oddVBand="0" w:evenVBand="0" w:oddHBand="0" w:evenHBand="0" w:firstRowFirstColumn="0" w:firstRowLastColumn="0" w:lastRowFirstColumn="0" w:lastRowLastColumn="0"/>
              <w:rPr>
                <w:rFonts w:hint="eastAsia"/>
                <w:sz w:val="16"/>
                <w:szCs w:val="16"/>
              </w:rPr>
            </w:pPr>
            <w:r w:rsidRPr="00100FD5">
              <w:rPr>
                <w:rFonts w:hint="eastAsia"/>
                <w:sz w:val="16"/>
                <w:szCs w:val="16"/>
              </w:rPr>
              <w:t xml:space="preserve">  iris_open:</w:t>
            </w:r>
            <w:r w:rsidRPr="00100FD5">
              <w:rPr>
                <w:rFonts w:hint="eastAsia"/>
                <w:sz w:val="16"/>
                <w:szCs w:val="16"/>
              </w:rPr>
              <w:t>光圈（打开</w:t>
            </w:r>
            <w:r w:rsidRPr="00100FD5">
              <w:rPr>
                <w:rFonts w:ascii="Microsoft JhengHei" w:eastAsia="Microsoft JhengHei" w:hAnsi="Microsoft JhengHei" w:cs="Microsoft JhengHei" w:hint="eastAsia"/>
                <w:sz w:val="16"/>
                <w:szCs w:val="16"/>
              </w:rPr>
              <w:t>阑</w:t>
            </w:r>
            <w:r w:rsidRPr="00100FD5">
              <w:rPr>
                <w:rFonts w:ascii="MS Gothic" w:hAnsi="MS Gothic" w:cs="MS Gothic" w:hint="eastAsia"/>
                <w:sz w:val="16"/>
                <w:szCs w:val="16"/>
              </w:rPr>
              <w:t>孔）</w:t>
            </w:r>
          </w:p>
          <w:p w:rsidR="00100FD5" w:rsidRPr="00100FD5" w:rsidRDefault="00100FD5" w:rsidP="00100FD5">
            <w:pPr>
              <w:pStyle w:val="a0"/>
              <w:ind w:leftChars="100" w:left="580"/>
              <w:cnfStyle w:val="000000000000" w:firstRow="0" w:lastRow="0" w:firstColumn="0" w:lastColumn="0" w:oddVBand="0" w:evenVBand="0" w:oddHBand="0" w:evenHBand="0" w:firstRowFirstColumn="0" w:firstRowLastColumn="0" w:lastRowFirstColumn="0" w:lastRowLastColumn="0"/>
              <w:rPr>
                <w:rFonts w:hint="eastAsia"/>
              </w:rPr>
            </w:pPr>
            <w:r w:rsidRPr="00100FD5">
              <w:rPr>
                <w:rFonts w:hint="eastAsia"/>
                <w:sz w:val="16"/>
                <w:szCs w:val="16"/>
              </w:rPr>
              <w:t xml:space="preserve">  iris_close:</w:t>
            </w:r>
            <w:r w:rsidRPr="00100FD5">
              <w:rPr>
                <w:rFonts w:hint="eastAsia"/>
                <w:sz w:val="16"/>
                <w:szCs w:val="16"/>
              </w:rPr>
              <w:t>光圈（关</w:t>
            </w:r>
            <w:r w:rsidRPr="00100FD5">
              <w:rPr>
                <w:rFonts w:ascii="Microsoft JhengHei" w:eastAsia="Microsoft JhengHei" w:hAnsi="Microsoft JhengHei" w:cs="Microsoft JhengHei" w:hint="eastAsia"/>
                <w:sz w:val="16"/>
                <w:szCs w:val="16"/>
              </w:rPr>
              <w:t>闭阑</w:t>
            </w:r>
            <w:r w:rsidRPr="00100FD5">
              <w:rPr>
                <w:rFonts w:ascii="MS Gothic" w:hAnsi="MS Gothic" w:cs="MS Gothic"/>
                <w:sz w:val="16"/>
                <w:szCs w:val="16"/>
              </w:rPr>
              <w:t>孔）</w:t>
            </w:r>
          </w:p>
        </w:tc>
      </w:tr>
      <w:tr w:rsidR="00024665" w:rsidTr="00A6585D">
        <w:tc>
          <w:tcPr>
            <w:cnfStyle w:val="001000000000" w:firstRow="0" w:lastRow="0" w:firstColumn="1" w:lastColumn="0" w:oddVBand="0" w:evenVBand="0" w:oddHBand="0" w:evenHBand="0" w:firstRowFirstColumn="0" w:firstRowLastColumn="0" w:lastRowFirstColumn="0" w:lastRowLastColumn="0"/>
            <w:tcW w:w="1659" w:type="dxa"/>
          </w:tcPr>
          <w:p w:rsidR="00024665" w:rsidRDefault="00024665" w:rsidP="00024665">
            <w:pPr>
              <w:rPr>
                <w:lang w:eastAsia="zh-CN"/>
              </w:rPr>
            </w:pPr>
            <w:r>
              <w:rPr>
                <w:lang w:eastAsia="zh-CN"/>
              </w:rPr>
              <w:t>cbProductTest</w:t>
            </w:r>
          </w:p>
        </w:tc>
        <w:tc>
          <w:tcPr>
            <w:tcW w:w="3514" w:type="dxa"/>
            <w:gridSpan w:val="2"/>
          </w:tcPr>
          <w:p w:rsidR="00024665" w:rsidRDefault="00024665" w:rsidP="00024665">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w:t>
            </w:r>
          </w:p>
        </w:tc>
        <w:tc>
          <w:tcPr>
            <w:tcW w:w="1224" w:type="dxa"/>
          </w:tcPr>
          <w:p w:rsidR="00024665" w:rsidRDefault="00024665" w:rsidP="00024665">
            <w:pPr>
              <w:cnfStyle w:val="000000000000" w:firstRow="0" w:lastRow="0" w:firstColumn="0" w:lastColumn="0" w:oddVBand="0" w:evenVBand="0" w:oddHBand="0" w:evenHBand="0" w:firstRowFirstColumn="0" w:firstRowLastColumn="0" w:lastRowFirstColumn="0" w:lastRowLastColumn="0"/>
            </w:pPr>
            <w:r>
              <w:rPr>
                <w:rFonts w:hint="eastAsia"/>
              </w:rPr>
              <w:t>输入</w:t>
            </w:r>
          </w:p>
        </w:tc>
        <w:tc>
          <w:tcPr>
            <w:tcW w:w="2675" w:type="dxa"/>
          </w:tcPr>
          <w:p w:rsidR="00024665" w:rsidRPr="00260787" w:rsidRDefault="00024665" w:rsidP="00024665">
            <w:pPr>
              <w:cnfStyle w:val="000000000000" w:firstRow="0" w:lastRow="0" w:firstColumn="0" w:lastColumn="0" w:oddVBand="0" w:evenVBand="0" w:oddHBand="0" w:evenHBand="0" w:firstRowFirstColumn="0" w:firstRowLastColumn="0" w:lastRowFirstColumn="0" w:lastRowLastColumn="0"/>
              <w:rPr>
                <w:rFonts w:eastAsia="MS Gothic"/>
              </w:rPr>
            </w:pPr>
            <w:r>
              <w:rPr>
                <w:rFonts w:hint="eastAsia"/>
                <w:lang w:eastAsia="zh-CN"/>
              </w:rPr>
              <w:t>接收云台操作反馈</w:t>
            </w:r>
            <w:r>
              <w:rPr>
                <w:rFonts w:hint="eastAsia"/>
              </w:rPr>
              <w:t>的</w:t>
            </w:r>
            <w:r>
              <w:rPr>
                <w:rFonts w:hint="eastAsia"/>
              </w:rPr>
              <w:t>回调函数</w:t>
            </w:r>
          </w:p>
        </w:tc>
      </w:tr>
      <w:tr w:rsidR="00024665" w:rsidTr="00A6585D">
        <w:tc>
          <w:tcPr>
            <w:cnfStyle w:val="001000000000" w:firstRow="0" w:lastRow="0" w:firstColumn="1" w:lastColumn="0" w:oddVBand="0" w:evenVBand="0" w:oddHBand="0" w:evenHBand="0" w:firstRowFirstColumn="0" w:firstRowLastColumn="0" w:lastRowFirstColumn="0" w:lastRowLastColumn="0"/>
            <w:tcW w:w="1659" w:type="dxa"/>
          </w:tcPr>
          <w:p w:rsidR="00024665" w:rsidRDefault="00024665" w:rsidP="00024665">
            <w:pPr>
              <w:rPr>
                <w:lang w:eastAsia="zh-CN"/>
              </w:rPr>
            </w:pPr>
            <w:r>
              <w:rPr>
                <w:lang w:eastAsia="zh-CN"/>
              </w:rPr>
              <w:t>pParamJson</w:t>
            </w:r>
          </w:p>
        </w:tc>
        <w:tc>
          <w:tcPr>
            <w:tcW w:w="3514" w:type="dxa"/>
            <w:gridSpan w:val="2"/>
          </w:tcPr>
          <w:p w:rsidR="00024665" w:rsidRDefault="00024665" w:rsidP="00024665">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w:t>
            </w:r>
            <w:r>
              <w:rPr>
                <w:rFonts w:hint="eastAsia"/>
                <w:lang w:eastAsia="zh-CN"/>
              </w:rPr>
              <w:t>参考</w:t>
            </w:r>
            <w:r>
              <w:rPr>
                <w:rFonts w:hint="eastAsia"/>
                <w:lang w:eastAsia="zh-CN"/>
              </w:rPr>
              <w:t>nTestId</w:t>
            </w:r>
            <w:r>
              <w:rPr>
                <w:rFonts w:hint="eastAsia"/>
                <w:lang w:eastAsia="zh-CN"/>
              </w:rPr>
              <w:t>参数</w:t>
            </w:r>
          </w:p>
        </w:tc>
        <w:tc>
          <w:tcPr>
            <w:tcW w:w="1224" w:type="dxa"/>
          </w:tcPr>
          <w:p w:rsidR="00024665" w:rsidRDefault="00024665" w:rsidP="00024665">
            <w:pPr>
              <w:cnfStyle w:val="000000000000" w:firstRow="0" w:lastRow="0" w:firstColumn="0" w:lastColumn="0" w:oddVBand="0" w:evenVBand="0" w:oddHBand="0" w:evenHBand="0" w:firstRowFirstColumn="0" w:firstRowLastColumn="0" w:lastRowFirstColumn="0" w:lastRowLastColumn="0"/>
            </w:pPr>
            <w:r>
              <w:rPr>
                <w:rFonts w:hint="eastAsia"/>
              </w:rPr>
              <w:t>输入</w:t>
            </w:r>
          </w:p>
        </w:tc>
        <w:tc>
          <w:tcPr>
            <w:tcW w:w="2675" w:type="dxa"/>
          </w:tcPr>
          <w:p w:rsidR="00024665" w:rsidRPr="005F3D6B" w:rsidRDefault="00024665" w:rsidP="00024665">
            <w:pPr>
              <w:cnfStyle w:val="000000000000" w:firstRow="0" w:lastRow="0" w:firstColumn="0" w:lastColumn="0" w:oddVBand="0" w:evenVBand="0" w:oddHBand="0" w:evenHBand="0" w:firstRowFirstColumn="0" w:firstRowLastColumn="0" w:lastRowFirstColumn="0" w:lastRowLastColumn="0"/>
              <w:rPr>
                <w:rFonts w:eastAsia="MS Gothic" w:hint="eastAsia"/>
                <w:lang w:eastAsia="zh-CN"/>
              </w:rPr>
            </w:pPr>
            <w:r>
              <w:rPr>
                <w:rFonts w:hint="eastAsia"/>
              </w:rPr>
              <w:t>与</w:t>
            </w:r>
            <w:r>
              <w:rPr>
                <w:rFonts w:hint="eastAsia"/>
              </w:rPr>
              <w:t>nTestId</w:t>
            </w:r>
            <w:r>
              <w:rPr>
                <w:rFonts w:hint="eastAsia"/>
              </w:rPr>
              <w:t>相关的附加参数</w:t>
            </w:r>
          </w:p>
        </w:tc>
      </w:tr>
      <w:tr w:rsidR="00100FD5" w:rsidTr="00A6585D">
        <w:tc>
          <w:tcPr>
            <w:cnfStyle w:val="001000000000" w:firstRow="0" w:lastRow="0" w:firstColumn="1" w:lastColumn="0" w:oddVBand="0" w:evenVBand="0" w:oddHBand="0" w:evenHBand="0" w:firstRowFirstColumn="0" w:firstRowLastColumn="0" w:lastRowFirstColumn="0" w:lastRowLastColumn="0"/>
            <w:tcW w:w="1659" w:type="dxa"/>
          </w:tcPr>
          <w:p w:rsidR="00024665" w:rsidRDefault="00236C6F" w:rsidP="00236C6F">
            <w:pPr>
              <w:rPr>
                <w:lang w:eastAsia="zh-CN"/>
              </w:rPr>
            </w:pPr>
            <w:bookmarkStart w:id="25" w:name="_GoBack"/>
            <w:bookmarkEnd w:id="25"/>
            <w:r>
              <w:rPr>
                <w:lang w:eastAsia="zh-CN"/>
              </w:rPr>
              <w:t>pUser</w:t>
            </w:r>
          </w:p>
        </w:tc>
        <w:tc>
          <w:tcPr>
            <w:tcW w:w="3514" w:type="dxa"/>
            <w:gridSpan w:val="2"/>
          </w:tcPr>
          <w:p w:rsidR="00024665" w:rsidRDefault="00024665" w:rsidP="00024665">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w:t>
            </w:r>
          </w:p>
        </w:tc>
        <w:tc>
          <w:tcPr>
            <w:tcW w:w="1224" w:type="dxa"/>
          </w:tcPr>
          <w:p w:rsidR="00024665" w:rsidRDefault="00024665" w:rsidP="00024665">
            <w:pPr>
              <w:cnfStyle w:val="000000000000" w:firstRow="0" w:lastRow="0" w:firstColumn="0" w:lastColumn="0" w:oddVBand="0" w:evenVBand="0" w:oddHBand="0" w:evenHBand="0" w:firstRowFirstColumn="0" w:firstRowLastColumn="0" w:lastRowFirstColumn="0" w:lastRowLastColumn="0"/>
            </w:pPr>
            <w:r>
              <w:rPr>
                <w:rFonts w:hint="eastAsia"/>
              </w:rPr>
              <w:t>输入</w:t>
            </w:r>
          </w:p>
        </w:tc>
        <w:tc>
          <w:tcPr>
            <w:tcW w:w="2675" w:type="dxa"/>
          </w:tcPr>
          <w:p w:rsidR="00024665" w:rsidRPr="00260787" w:rsidRDefault="00024665" w:rsidP="00024665">
            <w:pPr>
              <w:cnfStyle w:val="000000000000" w:firstRow="0" w:lastRow="0" w:firstColumn="0" w:lastColumn="0" w:oddVBand="0" w:evenVBand="0" w:oddHBand="0" w:evenHBand="0" w:firstRowFirstColumn="0" w:firstRowLastColumn="0" w:lastRowFirstColumn="0" w:lastRowLastColumn="0"/>
              <w:rPr>
                <w:rFonts w:eastAsia="MS Gothic"/>
              </w:rPr>
            </w:pPr>
            <w:r>
              <w:rPr>
                <w:rFonts w:hint="eastAsia"/>
              </w:rPr>
              <w:t>保留给用户的参数</w:t>
            </w:r>
          </w:p>
        </w:tc>
      </w:tr>
    </w:tbl>
    <w:p w:rsidR="00A778EA" w:rsidRDefault="00A778EA" w:rsidP="00A778EA"/>
    <w:p w:rsidR="00A778EA" w:rsidRDefault="00A778EA" w:rsidP="00A778EA">
      <w:pPr>
        <w:pStyle w:val="4"/>
      </w:pPr>
      <w:r>
        <w:lastRenderedPageBreak/>
        <w:t>返回值</w:t>
      </w:r>
    </w:p>
    <w:tbl>
      <w:tblPr>
        <w:tblStyle w:val="af9"/>
        <w:tblW w:w="0" w:type="auto"/>
        <w:tblLook w:val="04A0" w:firstRow="1" w:lastRow="0" w:firstColumn="1" w:lastColumn="0" w:noHBand="0" w:noVBand="1"/>
      </w:tblPr>
      <w:tblGrid>
        <w:gridCol w:w="4513"/>
        <w:gridCol w:w="4513"/>
      </w:tblGrid>
      <w:tr w:rsidR="00A778EA" w:rsidTr="00A77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3" w:type="dxa"/>
          </w:tcPr>
          <w:p w:rsidR="00A778EA" w:rsidRDefault="00A778EA" w:rsidP="00A778EA">
            <w:pPr>
              <w:rPr>
                <w:lang w:eastAsia="zh-CN"/>
              </w:rPr>
            </w:pPr>
            <w:r>
              <w:rPr>
                <w:lang w:eastAsia="zh-CN"/>
              </w:rPr>
              <w:t>返回值</w:t>
            </w:r>
          </w:p>
        </w:tc>
        <w:tc>
          <w:tcPr>
            <w:tcW w:w="4513" w:type="dxa"/>
          </w:tcPr>
          <w:p w:rsidR="00A778EA" w:rsidRDefault="00A778EA" w:rsidP="00A778EA">
            <w:pPr>
              <w:cnfStyle w:val="100000000000" w:firstRow="1" w:lastRow="0" w:firstColumn="0" w:lastColumn="0" w:oddVBand="0" w:evenVBand="0" w:oddHBand="0" w:evenHBand="0" w:firstRowFirstColumn="0" w:firstRowLastColumn="0" w:lastRowFirstColumn="0" w:lastRowLastColumn="0"/>
              <w:rPr>
                <w:lang w:eastAsia="zh-CN"/>
              </w:rPr>
            </w:pPr>
            <w:r>
              <w:rPr>
                <w:lang w:eastAsia="zh-CN"/>
              </w:rPr>
              <w:t>描述</w:t>
            </w:r>
          </w:p>
        </w:tc>
      </w:tr>
      <w:tr w:rsidR="00A778EA" w:rsidTr="00A778EA">
        <w:tc>
          <w:tcPr>
            <w:cnfStyle w:val="001000000000" w:firstRow="0" w:lastRow="0" w:firstColumn="1" w:lastColumn="0" w:oddVBand="0" w:evenVBand="0" w:oddHBand="0" w:evenHBand="0" w:firstRowFirstColumn="0" w:firstRowLastColumn="0" w:lastRowFirstColumn="0" w:lastRowLastColumn="0"/>
            <w:tcW w:w="4513" w:type="dxa"/>
          </w:tcPr>
          <w:p w:rsidR="00A778EA" w:rsidRDefault="00A778EA" w:rsidP="00A778EA">
            <w:pPr>
              <w:rPr>
                <w:lang w:eastAsia="zh-CN"/>
              </w:rPr>
            </w:pPr>
            <w:r>
              <w:rPr>
                <w:lang w:eastAsia="zh-CN"/>
              </w:rPr>
              <w:t>0</w:t>
            </w:r>
          </w:p>
        </w:tc>
        <w:tc>
          <w:tcPr>
            <w:tcW w:w="4513" w:type="dxa"/>
          </w:tcPr>
          <w:p w:rsidR="00A778EA" w:rsidRDefault="00A778EA" w:rsidP="00A778EA">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成功调用</w:t>
            </w:r>
          </w:p>
        </w:tc>
      </w:tr>
      <w:tr w:rsidR="00A778EA" w:rsidTr="00A778EA">
        <w:tc>
          <w:tcPr>
            <w:cnfStyle w:val="001000000000" w:firstRow="0" w:lastRow="0" w:firstColumn="1" w:lastColumn="0" w:oddVBand="0" w:evenVBand="0" w:oddHBand="0" w:evenHBand="0" w:firstRowFirstColumn="0" w:firstRowLastColumn="0" w:lastRowFirstColumn="0" w:lastRowLastColumn="0"/>
            <w:tcW w:w="4513" w:type="dxa"/>
          </w:tcPr>
          <w:p w:rsidR="00A778EA" w:rsidRDefault="00A778EA" w:rsidP="00A778EA">
            <w:pPr>
              <w:rPr>
                <w:lang w:eastAsia="zh-CN"/>
              </w:rPr>
            </w:pPr>
            <w:r>
              <w:t>非</w:t>
            </w:r>
            <w:r>
              <w:rPr>
                <w:rFonts w:hint="eastAsia"/>
                <w:lang w:eastAsia="zh-CN"/>
              </w:rPr>
              <w:t>0</w:t>
            </w:r>
          </w:p>
        </w:tc>
        <w:tc>
          <w:tcPr>
            <w:tcW w:w="4513" w:type="dxa"/>
          </w:tcPr>
          <w:p w:rsidR="00A778EA" w:rsidRDefault="00A778EA" w:rsidP="00A778EA">
            <w:pPr>
              <w:cnfStyle w:val="000000000000" w:firstRow="0" w:lastRow="0" w:firstColumn="0" w:lastColumn="0" w:oddVBand="0" w:evenVBand="0" w:oddHBand="0" w:evenHBand="0" w:firstRowFirstColumn="0" w:firstRowLastColumn="0" w:lastRowFirstColumn="0" w:lastRowLastColumn="0"/>
            </w:pPr>
            <w:r>
              <w:rPr>
                <w:rFonts w:hint="eastAsia"/>
              </w:rPr>
              <w:t>调用函数出错</w:t>
            </w:r>
          </w:p>
        </w:tc>
      </w:tr>
    </w:tbl>
    <w:p w:rsidR="00A778EA" w:rsidRDefault="00A778EA" w:rsidP="00A778EA"/>
    <w:p w:rsidR="00A778EA" w:rsidRDefault="00A778EA" w:rsidP="00A778EA">
      <w:pPr>
        <w:pStyle w:val="4"/>
      </w:pPr>
      <w:r>
        <w:t>注意</w:t>
      </w:r>
    </w:p>
    <w:p w:rsidR="00A778EA" w:rsidRDefault="00A778EA" w:rsidP="00A778EA">
      <w:r>
        <w:t>此函数使用了回调，因此在使用之前必须先声明和定义</w:t>
      </w:r>
      <w:r w:rsidR="00645C4F" w:rsidRPr="00645C4F">
        <w:t>fProductTestCallback</w:t>
      </w:r>
      <w:r>
        <w:t>回调函数，回调函数的声明为：</w:t>
      </w:r>
    </w:p>
    <w:p w:rsidR="00A778EA" w:rsidRPr="008A12C8" w:rsidRDefault="00A778EA" w:rsidP="00A778EA">
      <w:pPr>
        <w:shd w:val="clear" w:color="auto" w:fill="242424"/>
        <w:spacing w:before="0" w:line="255" w:lineRule="atLeast"/>
        <w:rPr>
          <w:rFonts w:ascii="FiraCode NF" w:eastAsia="宋体" w:hAnsi="FiraCode NF" w:cs="宋体"/>
          <w:color w:val="F8F8F2"/>
          <w:kern w:val="0"/>
          <w:sz w:val="18"/>
          <w:szCs w:val="18"/>
          <w14:ligatures w14:val="none"/>
        </w:rPr>
      </w:pPr>
      <w:r w:rsidRPr="008A12C8">
        <w:rPr>
          <w:rFonts w:ascii="FiraCode NF" w:eastAsia="宋体" w:hAnsi="FiraCode NF" w:cs="宋体"/>
          <w:color w:val="F92672"/>
          <w:kern w:val="0"/>
          <w:sz w:val="18"/>
          <w:szCs w:val="18"/>
          <w14:ligatures w14:val="none"/>
        </w:rPr>
        <w:t>typedef</w:t>
      </w:r>
      <w:r w:rsidRPr="008A12C8">
        <w:rPr>
          <w:rFonts w:ascii="FiraCode NF" w:eastAsia="宋体" w:hAnsi="FiraCode NF" w:cs="宋体"/>
          <w:color w:val="F8F8F2"/>
          <w:kern w:val="0"/>
          <w:sz w:val="18"/>
          <w:szCs w:val="18"/>
          <w14:ligatures w14:val="none"/>
        </w:rPr>
        <w:t xml:space="preserve"> </w:t>
      </w:r>
      <w:r w:rsidRPr="008A12C8">
        <w:rPr>
          <w:rFonts w:ascii="FiraCode NF" w:eastAsia="宋体" w:hAnsi="FiraCode NF" w:cs="宋体"/>
          <w:i/>
          <w:iCs/>
          <w:color w:val="66D9EF"/>
          <w:kern w:val="0"/>
          <w:sz w:val="18"/>
          <w:szCs w:val="18"/>
          <w14:ligatures w14:val="none"/>
        </w:rPr>
        <w:t>IPSDK_Int</w:t>
      </w:r>
      <w:r w:rsidRPr="008A12C8">
        <w:rPr>
          <w:rFonts w:ascii="FiraCode NF" w:eastAsia="宋体" w:hAnsi="FiraCode NF" w:cs="宋体"/>
          <w:color w:val="F8F8F2"/>
          <w:kern w:val="0"/>
          <w:sz w:val="18"/>
          <w:szCs w:val="18"/>
          <w14:ligatures w14:val="none"/>
        </w:rPr>
        <w:t>(</w:t>
      </w:r>
      <w:r w:rsidRPr="008A12C8">
        <w:rPr>
          <w:rFonts w:ascii="FiraCode NF" w:eastAsia="宋体" w:hAnsi="FiraCode NF" w:cs="宋体"/>
          <w:color w:val="A6E22E"/>
          <w:kern w:val="0"/>
          <w:sz w:val="18"/>
          <w:szCs w:val="18"/>
          <w14:ligatures w14:val="none"/>
        </w:rPr>
        <w:t>IPSDK_CALLBACK</w:t>
      </w:r>
      <w:r w:rsidRPr="008A12C8">
        <w:rPr>
          <w:rFonts w:ascii="FiraCode NF" w:eastAsia="宋体" w:hAnsi="FiraCode NF" w:cs="宋体"/>
          <w:color w:val="F8F8F2"/>
          <w:kern w:val="0"/>
          <w:sz w:val="18"/>
          <w:szCs w:val="18"/>
          <w14:ligatures w14:val="none"/>
        </w:rPr>
        <w:t xml:space="preserve"> </w:t>
      </w:r>
      <w:r w:rsidRPr="008A12C8">
        <w:rPr>
          <w:rFonts w:ascii="FiraCode NF" w:eastAsia="宋体" w:hAnsi="FiraCode NF" w:cs="宋体"/>
          <w:color w:val="F92672"/>
          <w:kern w:val="0"/>
          <w:sz w:val="18"/>
          <w:szCs w:val="18"/>
          <w14:ligatures w14:val="none"/>
        </w:rPr>
        <w:t>*</w:t>
      </w:r>
      <w:r w:rsidR="00645C4F" w:rsidRPr="00645C4F">
        <w:t xml:space="preserve"> </w:t>
      </w:r>
      <w:r w:rsidR="00645C4F" w:rsidRPr="00645C4F">
        <w:rPr>
          <w:rFonts w:ascii="FiraCode NF" w:eastAsia="宋体" w:hAnsi="FiraCode NF" w:cs="宋体"/>
          <w:i/>
          <w:iCs/>
          <w:color w:val="66D9EF"/>
          <w:kern w:val="0"/>
          <w:sz w:val="18"/>
          <w:szCs w:val="18"/>
          <w14:ligatures w14:val="none"/>
        </w:rPr>
        <w:t>fProductTestCallback</w:t>
      </w:r>
      <w:r w:rsidRPr="008A12C8">
        <w:rPr>
          <w:rFonts w:ascii="FiraCode NF" w:eastAsia="宋体" w:hAnsi="FiraCode NF" w:cs="宋体"/>
          <w:color w:val="F8F8F2"/>
          <w:kern w:val="0"/>
          <w:sz w:val="18"/>
          <w:szCs w:val="18"/>
          <w14:ligatures w14:val="none"/>
        </w:rPr>
        <w:t>)(</w:t>
      </w:r>
      <w:r w:rsidRPr="008A12C8">
        <w:rPr>
          <w:rFonts w:ascii="FiraCode NF" w:eastAsia="宋体" w:hAnsi="FiraCode NF" w:cs="宋体"/>
          <w:i/>
          <w:iCs/>
          <w:color w:val="66D9EF"/>
          <w:kern w:val="0"/>
          <w:sz w:val="18"/>
          <w:szCs w:val="18"/>
          <w14:ligatures w14:val="none"/>
        </w:rPr>
        <w:t>IPSDK_Int</w:t>
      </w:r>
      <w:r w:rsidRPr="008A12C8">
        <w:rPr>
          <w:rFonts w:ascii="FiraCode NF" w:eastAsia="宋体" w:hAnsi="FiraCode NF" w:cs="宋体"/>
          <w:color w:val="F8F8F2"/>
          <w:kern w:val="0"/>
          <w:sz w:val="18"/>
          <w:szCs w:val="18"/>
          <w14:ligatures w14:val="none"/>
        </w:rPr>
        <w:t xml:space="preserve"> n</w:t>
      </w:r>
      <w:r w:rsidR="00645C4F">
        <w:rPr>
          <w:rFonts w:ascii="FiraCode NF" w:eastAsia="宋体" w:hAnsi="FiraCode NF" w:cs="宋体"/>
          <w:color w:val="F8F8F2"/>
          <w:kern w:val="0"/>
          <w:sz w:val="18"/>
          <w:szCs w:val="18"/>
          <w14:ligatures w14:val="none"/>
        </w:rPr>
        <w:t>TestId</w:t>
      </w:r>
      <w:r w:rsidRPr="008A12C8">
        <w:rPr>
          <w:rFonts w:ascii="FiraCode NF" w:eastAsia="宋体" w:hAnsi="FiraCode NF" w:cs="宋体"/>
          <w:color w:val="F8F8F2"/>
          <w:kern w:val="0"/>
          <w:sz w:val="18"/>
          <w:szCs w:val="18"/>
          <w14:ligatures w14:val="none"/>
        </w:rPr>
        <w:t xml:space="preserve">, </w:t>
      </w:r>
      <w:r w:rsidR="00645C4F" w:rsidRPr="008A12C8">
        <w:rPr>
          <w:rFonts w:ascii="FiraCode NF" w:eastAsia="宋体" w:hAnsi="FiraCode NF" w:cs="宋体"/>
          <w:i/>
          <w:iCs/>
          <w:color w:val="66D9EF"/>
          <w:kern w:val="0"/>
          <w:sz w:val="18"/>
          <w:szCs w:val="18"/>
          <w14:ligatures w14:val="none"/>
        </w:rPr>
        <w:t>IPSDK_Int</w:t>
      </w:r>
      <w:r w:rsidR="00645C4F" w:rsidRPr="008A12C8">
        <w:rPr>
          <w:rFonts w:ascii="FiraCode NF" w:eastAsia="宋体" w:hAnsi="FiraCode NF" w:cs="宋体"/>
          <w:color w:val="F8F8F2"/>
          <w:kern w:val="0"/>
          <w:sz w:val="18"/>
          <w:szCs w:val="18"/>
          <w14:ligatures w14:val="none"/>
        </w:rPr>
        <w:t xml:space="preserve"> n</w:t>
      </w:r>
      <w:r w:rsidR="00645C4F">
        <w:rPr>
          <w:rFonts w:ascii="FiraCode NF" w:eastAsia="宋体" w:hAnsi="FiraCode NF" w:cs="宋体"/>
          <w:color w:val="F8F8F2"/>
          <w:kern w:val="0"/>
          <w:sz w:val="18"/>
          <w:szCs w:val="18"/>
          <w14:ligatures w14:val="none"/>
        </w:rPr>
        <w:t>Code</w:t>
      </w:r>
      <w:r w:rsidR="00645C4F" w:rsidRPr="008A12C8">
        <w:rPr>
          <w:rFonts w:ascii="FiraCode NF" w:eastAsia="宋体" w:hAnsi="FiraCode NF" w:cs="宋体"/>
          <w:color w:val="F8F8F2"/>
          <w:kern w:val="0"/>
          <w:sz w:val="18"/>
          <w:szCs w:val="18"/>
          <w14:ligatures w14:val="none"/>
        </w:rPr>
        <w:t xml:space="preserve">, </w:t>
      </w:r>
      <w:r w:rsidRPr="008A12C8">
        <w:rPr>
          <w:rFonts w:ascii="FiraCode NF" w:eastAsia="宋体" w:hAnsi="FiraCode NF" w:cs="宋体"/>
          <w:i/>
          <w:iCs/>
          <w:color w:val="66D9EF"/>
          <w:kern w:val="0"/>
          <w:sz w:val="18"/>
          <w:szCs w:val="18"/>
          <w14:ligatures w14:val="none"/>
        </w:rPr>
        <w:t>IPSDK_</w:t>
      </w:r>
      <w:r w:rsidR="00645C4F">
        <w:rPr>
          <w:rFonts w:ascii="FiraCode NF" w:eastAsia="宋体" w:hAnsi="FiraCode NF" w:cs="宋体"/>
          <w:i/>
          <w:iCs/>
          <w:color w:val="66D9EF"/>
          <w:kern w:val="0"/>
          <w:sz w:val="18"/>
          <w:szCs w:val="18"/>
          <w14:ligatures w14:val="none"/>
        </w:rPr>
        <w:t>C</w:t>
      </w:r>
      <w:r w:rsidRPr="008A12C8">
        <w:rPr>
          <w:rFonts w:ascii="FiraCode NF" w:eastAsia="宋体" w:hAnsi="FiraCode NF" w:cs="宋体"/>
          <w:i/>
          <w:iCs/>
          <w:color w:val="66D9EF"/>
          <w:kern w:val="0"/>
          <w:sz w:val="18"/>
          <w:szCs w:val="18"/>
          <w14:ligatures w14:val="none"/>
        </w:rPr>
        <w:t>PChar</w:t>
      </w:r>
      <w:r w:rsidRPr="008A12C8">
        <w:rPr>
          <w:rFonts w:ascii="FiraCode NF" w:eastAsia="宋体" w:hAnsi="FiraCode NF" w:cs="宋体"/>
          <w:color w:val="F8F8F2"/>
          <w:kern w:val="0"/>
          <w:sz w:val="18"/>
          <w:szCs w:val="18"/>
          <w14:ligatures w14:val="none"/>
        </w:rPr>
        <w:t xml:space="preserve"> pR</w:t>
      </w:r>
      <w:r w:rsidR="00645C4F">
        <w:rPr>
          <w:rFonts w:ascii="FiraCode NF" w:eastAsia="宋体" w:hAnsi="FiraCode NF" w:cs="宋体"/>
          <w:color w:val="F8F8F2"/>
          <w:kern w:val="0"/>
          <w:sz w:val="18"/>
          <w:szCs w:val="18"/>
          <w14:ligatures w14:val="none"/>
        </w:rPr>
        <w:t>esultJson</w:t>
      </w:r>
      <w:r w:rsidRPr="008A12C8">
        <w:rPr>
          <w:rFonts w:ascii="FiraCode NF" w:eastAsia="宋体" w:hAnsi="FiraCode NF" w:cs="宋体"/>
          <w:color w:val="F8F8F2"/>
          <w:kern w:val="0"/>
          <w:sz w:val="18"/>
          <w:szCs w:val="18"/>
          <w14:ligatures w14:val="none"/>
        </w:rPr>
        <w:t xml:space="preserve">, </w:t>
      </w:r>
      <w:r w:rsidRPr="008A12C8">
        <w:rPr>
          <w:rFonts w:ascii="FiraCode NF" w:eastAsia="宋体" w:hAnsi="FiraCode NF" w:cs="宋体"/>
          <w:i/>
          <w:iCs/>
          <w:color w:val="66D9EF"/>
          <w:kern w:val="0"/>
          <w:sz w:val="18"/>
          <w:szCs w:val="18"/>
          <w14:ligatures w14:val="none"/>
        </w:rPr>
        <w:t>IPSDK_PVoid</w:t>
      </w:r>
      <w:r w:rsidRPr="008A12C8">
        <w:rPr>
          <w:rFonts w:ascii="FiraCode NF" w:eastAsia="宋体" w:hAnsi="FiraCode NF" w:cs="宋体"/>
          <w:color w:val="F8F8F2"/>
          <w:kern w:val="0"/>
          <w:sz w:val="18"/>
          <w:szCs w:val="18"/>
          <w14:ligatures w14:val="none"/>
        </w:rPr>
        <w:t xml:space="preserve"> pUser);</w:t>
      </w:r>
    </w:p>
    <w:p w:rsidR="00A778EA" w:rsidRPr="008A12C8" w:rsidRDefault="00A778EA" w:rsidP="00A778EA">
      <w:pPr>
        <w:pStyle w:val="aff4"/>
      </w:pPr>
    </w:p>
    <w:p w:rsidR="00A778EA" w:rsidRDefault="00A778EA" w:rsidP="00A778EA">
      <w:pPr>
        <w:pStyle w:val="5"/>
      </w:pPr>
      <w:r>
        <w:t>回调函数说明</w:t>
      </w:r>
    </w:p>
    <w:tbl>
      <w:tblPr>
        <w:tblStyle w:val="af9"/>
        <w:tblW w:w="9072" w:type="dxa"/>
        <w:tblLook w:val="04A0" w:firstRow="1" w:lastRow="0" w:firstColumn="1" w:lastColumn="0" w:noHBand="0" w:noVBand="1"/>
      </w:tblPr>
      <w:tblGrid>
        <w:gridCol w:w="2410"/>
        <w:gridCol w:w="6662"/>
      </w:tblGrid>
      <w:tr w:rsidR="00A778EA" w:rsidTr="00A77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A778EA" w:rsidRDefault="00A778EA" w:rsidP="00A778EA">
            <w:r>
              <w:rPr>
                <w:rFonts w:hint="eastAsia"/>
              </w:rPr>
              <w:t>参数</w:t>
            </w:r>
          </w:p>
        </w:tc>
        <w:tc>
          <w:tcPr>
            <w:tcW w:w="6662" w:type="dxa"/>
          </w:tcPr>
          <w:p w:rsidR="00A778EA" w:rsidRDefault="00A778EA" w:rsidP="00A778EA">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645C4F" w:rsidTr="00BF1BE3">
        <w:tc>
          <w:tcPr>
            <w:cnfStyle w:val="001000000000" w:firstRow="0" w:lastRow="0" w:firstColumn="1" w:lastColumn="0" w:oddVBand="0" w:evenVBand="0" w:oddHBand="0" w:evenHBand="0" w:firstRowFirstColumn="0" w:firstRowLastColumn="0" w:lastRowFirstColumn="0" w:lastRowLastColumn="0"/>
            <w:tcW w:w="2410" w:type="dxa"/>
          </w:tcPr>
          <w:p w:rsidR="00645C4F" w:rsidRDefault="00645C4F" w:rsidP="00645C4F">
            <w:pPr>
              <w:rPr>
                <w:lang w:eastAsia="zh-CN"/>
              </w:rPr>
            </w:pPr>
            <w:r>
              <w:rPr>
                <w:lang w:eastAsia="zh-CN"/>
              </w:rPr>
              <w:t>n</w:t>
            </w:r>
            <w:r>
              <w:rPr>
                <w:lang w:eastAsia="zh-CN"/>
              </w:rPr>
              <w:t>TestId</w:t>
            </w:r>
          </w:p>
        </w:tc>
        <w:tc>
          <w:tcPr>
            <w:tcW w:w="6662" w:type="dxa"/>
          </w:tcPr>
          <w:p w:rsidR="00645C4F" w:rsidRPr="00975440" w:rsidRDefault="00645C4F" w:rsidP="00645C4F">
            <w:pPr>
              <w:cnfStyle w:val="000000000000" w:firstRow="0" w:lastRow="0" w:firstColumn="0" w:lastColumn="0" w:oddVBand="0" w:evenVBand="0" w:oddHBand="0" w:evenHBand="0" w:firstRowFirstColumn="0" w:firstRowLastColumn="0" w:lastRowFirstColumn="0" w:lastRowLastColumn="0"/>
              <w:rPr>
                <w:rFonts w:eastAsia="MS Gothic"/>
                <w:lang w:eastAsia="zh-CN"/>
              </w:rPr>
            </w:pPr>
            <w:r>
              <w:rPr>
                <w:rFonts w:hint="eastAsia"/>
                <w:lang w:eastAsia="zh-CN"/>
              </w:rPr>
              <w:t>和</w:t>
            </w:r>
            <w:r>
              <w:rPr>
                <w:lang w:eastAsia="zh-CN"/>
              </w:rPr>
              <w:fldChar w:fldCharType="begin"/>
            </w:r>
            <w:r>
              <w:rPr>
                <w:lang w:eastAsia="zh-CN"/>
              </w:rPr>
              <w:instrText xml:space="preserve"> </w:instrText>
            </w:r>
            <w:r>
              <w:rPr>
                <w:rFonts w:hint="eastAsia"/>
                <w:lang w:eastAsia="zh-CN"/>
              </w:rPr>
              <w:instrText>REF _Ref134446663 \h</w:instrText>
            </w:r>
            <w:r>
              <w:rPr>
                <w:lang w:eastAsia="zh-CN"/>
              </w:rPr>
              <w:instrText xml:space="preserve"> </w:instrText>
            </w:r>
            <w:r>
              <w:rPr>
                <w:lang w:eastAsia="zh-CN"/>
              </w:rPr>
            </w:r>
            <w:r>
              <w:rPr>
                <w:lang w:eastAsia="zh-CN"/>
              </w:rPr>
              <w:fldChar w:fldCharType="separate"/>
            </w:r>
            <w:r w:rsidRPr="00D53EC5">
              <w:t>NETSDK_</w:t>
            </w:r>
            <w:r w:rsidRPr="003F202C">
              <w:t xml:space="preserve"> </w:t>
            </w:r>
            <w:r>
              <w:t>ProductTest</w:t>
            </w:r>
            <w:r>
              <w:rPr>
                <w:lang w:eastAsia="zh-CN"/>
              </w:rPr>
              <w:fldChar w:fldCharType="end"/>
            </w:r>
            <w:r>
              <w:rPr>
                <w:rFonts w:hint="eastAsia"/>
                <w:lang w:eastAsia="zh-CN"/>
              </w:rPr>
              <w:t xml:space="preserve"> </w:t>
            </w:r>
            <w:r>
              <w:rPr>
                <w:rFonts w:hint="eastAsia"/>
                <w:lang w:eastAsia="zh-CN"/>
              </w:rPr>
              <w:t>中的</w:t>
            </w:r>
            <w:r>
              <w:rPr>
                <w:rFonts w:hint="eastAsia"/>
                <w:lang w:eastAsia="zh-CN"/>
              </w:rPr>
              <w:t>n</w:t>
            </w:r>
            <w:r>
              <w:rPr>
                <w:lang w:eastAsia="zh-CN"/>
              </w:rPr>
              <w:t>TestId</w:t>
            </w:r>
            <w:r>
              <w:rPr>
                <w:lang w:eastAsia="zh-CN"/>
              </w:rPr>
              <w:t>一样，便于回调函数区分当前操作</w:t>
            </w:r>
          </w:p>
        </w:tc>
      </w:tr>
      <w:tr w:rsidR="00645C4F" w:rsidTr="007E3E7C">
        <w:tc>
          <w:tcPr>
            <w:cnfStyle w:val="001000000000" w:firstRow="0" w:lastRow="0" w:firstColumn="1" w:lastColumn="0" w:oddVBand="0" w:evenVBand="0" w:oddHBand="0" w:evenHBand="0" w:firstRowFirstColumn="0" w:firstRowLastColumn="0" w:lastRowFirstColumn="0" w:lastRowLastColumn="0"/>
            <w:tcW w:w="2410" w:type="dxa"/>
          </w:tcPr>
          <w:p w:rsidR="00645C4F" w:rsidRDefault="00645C4F" w:rsidP="007E3E7C">
            <w:pPr>
              <w:rPr>
                <w:lang w:eastAsia="zh-CN"/>
              </w:rPr>
            </w:pPr>
            <w:r>
              <w:rPr>
                <w:lang w:eastAsia="zh-CN"/>
              </w:rPr>
              <w:t>n</w:t>
            </w:r>
            <w:r>
              <w:rPr>
                <w:lang w:eastAsia="zh-CN"/>
              </w:rPr>
              <w:t>Code</w:t>
            </w:r>
          </w:p>
        </w:tc>
        <w:tc>
          <w:tcPr>
            <w:tcW w:w="6662" w:type="dxa"/>
          </w:tcPr>
          <w:p w:rsidR="00645C4F" w:rsidRPr="00975440" w:rsidRDefault="00645C4F" w:rsidP="007E3E7C">
            <w:pPr>
              <w:cnfStyle w:val="000000000000" w:firstRow="0" w:lastRow="0" w:firstColumn="0" w:lastColumn="0" w:oddVBand="0" w:evenVBand="0" w:oddHBand="0" w:evenHBand="0" w:firstRowFirstColumn="0" w:firstRowLastColumn="0" w:lastRowFirstColumn="0" w:lastRowLastColumn="0"/>
              <w:rPr>
                <w:rFonts w:eastAsia="MS Gothic"/>
                <w:lang w:eastAsia="zh-CN"/>
              </w:rPr>
            </w:pPr>
            <w:r>
              <w:rPr>
                <w:rFonts w:hint="eastAsia"/>
                <w:lang w:eastAsia="zh-CN"/>
              </w:rPr>
              <w:t>状态代码</w:t>
            </w:r>
            <w:r w:rsidR="00FD44E3">
              <w:rPr>
                <w:rFonts w:hint="eastAsia"/>
                <w:lang w:eastAsia="zh-CN"/>
              </w:rPr>
              <w:t>，</w:t>
            </w:r>
            <w:r w:rsidR="00FD44E3">
              <w:rPr>
                <w:rFonts w:hint="eastAsia"/>
                <w:lang w:eastAsia="zh-CN"/>
              </w:rPr>
              <w:t>0</w:t>
            </w:r>
            <w:r w:rsidR="00FD44E3">
              <w:rPr>
                <w:rFonts w:hint="eastAsia"/>
                <w:lang w:eastAsia="zh-CN"/>
              </w:rPr>
              <w:t>代表成功</w:t>
            </w:r>
          </w:p>
        </w:tc>
      </w:tr>
      <w:tr w:rsidR="007B1469" w:rsidTr="007B1469">
        <w:trPr>
          <w:trHeight w:val="237"/>
        </w:trPr>
        <w:tc>
          <w:tcPr>
            <w:cnfStyle w:val="001000000000" w:firstRow="0" w:lastRow="0" w:firstColumn="1" w:lastColumn="0" w:oddVBand="0" w:evenVBand="0" w:oddHBand="0" w:evenHBand="0" w:firstRowFirstColumn="0" w:firstRowLastColumn="0" w:lastRowFirstColumn="0" w:lastRowLastColumn="0"/>
            <w:tcW w:w="2410" w:type="dxa"/>
            <w:vMerge w:val="restart"/>
          </w:tcPr>
          <w:p w:rsidR="007B1469" w:rsidRDefault="007B1469" w:rsidP="00FD44E3">
            <w:pPr>
              <w:rPr>
                <w:lang w:eastAsia="zh-CN"/>
              </w:rPr>
            </w:pPr>
            <w:r>
              <w:rPr>
                <w:lang w:eastAsia="zh-CN"/>
              </w:rPr>
              <w:t>pResultJson</w:t>
            </w:r>
          </w:p>
        </w:tc>
        <w:tc>
          <w:tcPr>
            <w:tcW w:w="6662" w:type="dxa"/>
          </w:tcPr>
          <w:p w:rsidR="007B1469" w:rsidRPr="007B1469" w:rsidRDefault="007B1469" w:rsidP="007B1469">
            <w:pPr>
              <w:cnfStyle w:val="000000000000" w:firstRow="0" w:lastRow="0" w:firstColumn="0" w:lastColumn="0" w:oddVBand="0" w:evenVBand="0" w:oddHBand="0" w:evenHBand="0" w:firstRowFirstColumn="0" w:firstRowLastColumn="0" w:lastRowFirstColumn="0" w:lastRowLastColumn="0"/>
              <w:rPr>
                <w:rFonts w:eastAsia="MS Gothic" w:hint="eastAsia"/>
              </w:rPr>
            </w:pPr>
            <w:r>
              <w:rPr>
                <w:rFonts w:hint="eastAsia"/>
                <w:lang w:eastAsia="zh-CN"/>
              </w:rPr>
              <w:t>返回给用户的</w:t>
            </w:r>
            <w:r>
              <w:rPr>
                <w:rFonts w:hint="eastAsia"/>
              </w:rPr>
              <w:t>内容</w:t>
            </w:r>
          </w:p>
        </w:tc>
      </w:tr>
      <w:tr w:rsidR="007B1469" w:rsidTr="00A778EA">
        <w:trPr>
          <w:trHeight w:val="236"/>
        </w:trPr>
        <w:tc>
          <w:tcPr>
            <w:cnfStyle w:val="001000000000" w:firstRow="0" w:lastRow="0" w:firstColumn="1" w:lastColumn="0" w:oddVBand="0" w:evenVBand="0" w:oddHBand="0" w:evenHBand="0" w:firstRowFirstColumn="0" w:firstRowLastColumn="0" w:lastRowFirstColumn="0" w:lastRowLastColumn="0"/>
            <w:tcW w:w="2410" w:type="dxa"/>
            <w:vMerge/>
          </w:tcPr>
          <w:p w:rsidR="007B1469" w:rsidRDefault="007B1469" w:rsidP="00FD44E3"/>
        </w:tc>
        <w:tc>
          <w:tcPr>
            <w:tcW w:w="6662" w:type="dxa"/>
          </w:tcPr>
          <w:p w:rsidR="007B1469" w:rsidRDefault="007B1469" w:rsidP="00A778EA">
            <w:pPr>
              <w:cnfStyle w:val="000000000000" w:firstRow="0" w:lastRow="0" w:firstColumn="0" w:lastColumn="0" w:oddVBand="0" w:evenVBand="0" w:oddHBand="0" w:evenHBand="0" w:firstRowFirstColumn="0" w:firstRowLastColumn="0" w:lastRowFirstColumn="0" w:lastRowLastColumn="0"/>
              <w:rPr>
                <w:rFonts w:hint="eastAsia"/>
                <w:lang w:eastAsia="zh-CN"/>
              </w:rPr>
            </w:pPr>
            <w:r>
              <w:rPr>
                <w:rFonts w:hint="eastAsia"/>
                <w:lang w:eastAsia="zh-CN"/>
              </w:rPr>
              <w:t>当</w:t>
            </w:r>
            <w:r>
              <w:rPr>
                <w:rFonts w:hint="eastAsia"/>
                <w:lang w:eastAsia="zh-CN"/>
              </w:rPr>
              <w:t xml:space="preserve">nTestId </w:t>
            </w:r>
            <w:r>
              <w:rPr>
                <w:lang w:eastAsia="zh-CN"/>
              </w:rPr>
              <w:t>== 83</w:t>
            </w:r>
            <w:r>
              <w:rPr>
                <w:lang w:eastAsia="zh-CN"/>
              </w:rPr>
              <w:t>时，消息内容为当前预设信息，例如：</w:t>
            </w:r>
            <w:r>
              <w:rPr>
                <w:rFonts w:hint="eastAsia"/>
                <w:lang w:eastAsia="zh-CN"/>
              </w:rPr>
              <w:t>{</w:t>
            </w:r>
            <w:r>
              <w:rPr>
                <w:lang w:eastAsia="zh-CN"/>
              </w:rPr>
              <w:t>“list”:[1,2,3]}</w:t>
            </w:r>
          </w:p>
        </w:tc>
      </w:tr>
      <w:tr w:rsidR="00A778EA" w:rsidTr="00A778EA">
        <w:tc>
          <w:tcPr>
            <w:cnfStyle w:val="001000000000" w:firstRow="0" w:lastRow="0" w:firstColumn="1" w:lastColumn="0" w:oddVBand="0" w:evenVBand="0" w:oddHBand="0" w:evenHBand="0" w:firstRowFirstColumn="0" w:firstRowLastColumn="0" w:lastRowFirstColumn="0" w:lastRowLastColumn="0"/>
            <w:tcW w:w="2410" w:type="dxa"/>
          </w:tcPr>
          <w:p w:rsidR="00A778EA" w:rsidRDefault="00A778EA" w:rsidP="00A778EA">
            <w:pPr>
              <w:rPr>
                <w:lang w:eastAsia="zh-CN"/>
              </w:rPr>
            </w:pPr>
            <w:r>
              <w:rPr>
                <w:rFonts w:hint="eastAsia"/>
                <w:lang w:eastAsia="zh-CN"/>
              </w:rPr>
              <w:t>p</w:t>
            </w:r>
            <w:r w:rsidR="00FD44E3">
              <w:rPr>
                <w:lang w:eastAsia="zh-CN"/>
              </w:rPr>
              <w:t>User</w:t>
            </w:r>
          </w:p>
        </w:tc>
        <w:tc>
          <w:tcPr>
            <w:tcW w:w="6662" w:type="dxa"/>
          </w:tcPr>
          <w:p w:rsidR="00A778EA" w:rsidRDefault="00A778EA" w:rsidP="00FD44E3">
            <w:pPr>
              <w:cnfStyle w:val="000000000000" w:firstRow="0" w:lastRow="0" w:firstColumn="0" w:lastColumn="0" w:oddVBand="0" w:evenVBand="0" w:oddHBand="0" w:evenHBand="0" w:firstRowFirstColumn="0" w:firstRowLastColumn="0" w:lastRowFirstColumn="0" w:lastRowLastColumn="0"/>
              <w:rPr>
                <w:lang w:eastAsia="zh-CN"/>
              </w:rPr>
            </w:pPr>
            <w:r>
              <w:t>调用</w:t>
            </w:r>
            <w:r w:rsidR="00FD44E3">
              <w:fldChar w:fldCharType="begin"/>
            </w:r>
            <w:r w:rsidR="00FD44E3">
              <w:instrText xml:space="preserve"> REF _Ref134446663 \h </w:instrText>
            </w:r>
            <w:r w:rsidR="00FD44E3">
              <w:fldChar w:fldCharType="separate"/>
            </w:r>
            <w:r w:rsidR="00FD44E3" w:rsidRPr="00D53EC5">
              <w:t>NETSDK_</w:t>
            </w:r>
            <w:r w:rsidR="00FD44E3" w:rsidRPr="003F202C">
              <w:t xml:space="preserve"> </w:t>
            </w:r>
            <w:r w:rsidR="00FD44E3">
              <w:t>ProductTest</w:t>
            </w:r>
            <w:r w:rsidR="00FD44E3">
              <w:fldChar w:fldCharType="end"/>
            </w:r>
            <w:r>
              <w:t>的时候传递给</w:t>
            </w:r>
            <w:r w:rsidR="00FD44E3">
              <w:rPr>
                <w:lang w:eastAsia="zh-CN"/>
              </w:rPr>
              <w:t>pUser</w:t>
            </w:r>
            <w:r>
              <w:rPr>
                <w:lang w:eastAsia="zh-CN"/>
              </w:rPr>
              <w:t>的值</w:t>
            </w:r>
          </w:p>
        </w:tc>
      </w:tr>
    </w:tbl>
    <w:p w:rsidR="00A778EA" w:rsidRDefault="00A778EA" w:rsidP="00A778EA">
      <w:r>
        <w:t>函数在执行当中通过此回调函数</w:t>
      </w:r>
      <w:r w:rsidR="00FD44E3">
        <w:rPr>
          <w:rFonts w:hint="eastAsia"/>
        </w:rPr>
        <w:t>获取返回信息</w:t>
      </w:r>
      <w:r>
        <w:t>。</w:t>
      </w:r>
    </w:p>
    <w:p w:rsidR="00A778EA" w:rsidRPr="00A778EA" w:rsidRDefault="00A778EA" w:rsidP="00057CE4">
      <w:pPr>
        <w:rPr>
          <w:rFonts w:hint="eastAsia"/>
        </w:rPr>
      </w:pPr>
    </w:p>
    <w:p w:rsidR="0055504D" w:rsidRDefault="0055504D" w:rsidP="0055504D">
      <w:pPr>
        <w:pStyle w:val="2"/>
      </w:pPr>
      <w:bookmarkStart w:id="26" w:name="_Toc121494708"/>
      <w:r w:rsidRPr="0055504D">
        <w:rPr>
          <w:rFonts w:hint="eastAsia"/>
        </w:rPr>
        <w:t>数据类型与数据结构</w:t>
      </w:r>
      <w:bookmarkEnd w:id="26"/>
    </w:p>
    <w:p w:rsidR="00057CE4" w:rsidRDefault="00B954A9" w:rsidP="0055504D">
      <w:pPr>
        <w:pStyle w:val="3"/>
      </w:pPr>
      <w:bookmarkStart w:id="27" w:name="_Toc121494709"/>
      <w:r w:rsidRPr="00B954A9">
        <w:rPr>
          <w:rFonts w:hint="eastAsia"/>
        </w:rPr>
        <w:t>通用数据类型描述</w:t>
      </w:r>
      <w:bookmarkEnd w:id="27"/>
    </w:p>
    <w:p w:rsidR="00B954A9" w:rsidRDefault="000B2893" w:rsidP="003F1E60">
      <w:r w:rsidRPr="000B2893">
        <w:rPr>
          <w:rFonts w:hint="eastAsia"/>
        </w:rPr>
        <w:t xml:space="preserve">API </w:t>
      </w:r>
      <w:r w:rsidRPr="000B2893">
        <w:rPr>
          <w:rFonts w:hint="eastAsia"/>
        </w:rPr>
        <w:t>用到的主要数据类型定义如下</w:t>
      </w:r>
    </w:p>
    <w:p w:rsidR="0055504D" w:rsidRPr="0055504D" w:rsidRDefault="0055504D" w:rsidP="0055504D">
      <w:pPr>
        <w:shd w:val="clear" w:color="auto" w:fill="242424"/>
        <w:spacing w:before="0" w:line="255" w:lineRule="atLeast"/>
        <w:rPr>
          <w:rFonts w:ascii="FiraCode NF" w:eastAsia="宋体" w:hAnsi="FiraCode NF" w:cs="宋体"/>
          <w:color w:val="F8F8F2"/>
          <w:kern w:val="0"/>
          <w:sz w:val="18"/>
          <w:szCs w:val="18"/>
          <w14:ligatures w14:val="none"/>
        </w:rPr>
      </w:pPr>
      <w:r w:rsidRPr="0055504D">
        <w:rPr>
          <w:rFonts w:ascii="FiraCode NF" w:eastAsia="宋体" w:hAnsi="FiraCode NF" w:cs="宋体"/>
          <w:color w:val="F92672"/>
          <w:kern w:val="0"/>
          <w:sz w:val="18"/>
          <w:szCs w:val="18"/>
          <w14:ligatures w14:val="none"/>
        </w:rPr>
        <w:t>typedef</w:t>
      </w:r>
      <w:r w:rsidRPr="0055504D">
        <w:rPr>
          <w:rFonts w:ascii="FiraCode NF" w:eastAsia="宋体" w:hAnsi="FiraCode NF" w:cs="宋体"/>
          <w:color w:val="F8F8F2"/>
          <w:kern w:val="0"/>
          <w:sz w:val="18"/>
          <w:szCs w:val="18"/>
          <w14:ligatures w14:val="none"/>
        </w:rPr>
        <w:t xml:space="preserve">     </w:t>
      </w:r>
      <w:r w:rsidRPr="0055504D">
        <w:rPr>
          <w:rFonts w:ascii="FiraCode NF" w:eastAsia="宋体" w:hAnsi="FiraCode NF" w:cs="宋体"/>
          <w:i/>
          <w:iCs/>
          <w:color w:val="66D9EF"/>
          <w:kern w:val="0"/>
          <w:sz w:val="18"/>
          <w:szCs w:val="18"/>
          <w14:ligatures w14:val="none"/>
        </w:rPr>
        <w:t>char</w:t>
      </w:r>
      <w:r w:rsidRPr="0055504D">
        <w:rPr>
          <w:rFonts w:ascii="FiraCode NF" w:eastAsia="宋体" w:hAnsi="FiraCode NF" w:cs="宋体"/>
          <w:color w:val="F8F8F2"/>
          <w:kern w:val="0"/>
          <w:sz w:val="18"/>
          <w:szCs w:val="18"/>
          <w14:ligatures w14:val="none"/>
        </w:rPr>
        <w:t xml:space="preserve">                </w:t>
      </w:r>
      <w:r w:rsidRPr="0055504D">
        <w:rPr>
          <w:rFonts w:ascii="FiraCode NF" w:eastAsia="宋体" w:hAnsi="FiraCode NF" w:cs="宋体"/>
          <w:i/>
          <w:iCs/>
          <w:color w:val="66D9EF"/>
          <w:kern w:val="0"/>
          <w:sz w:val="18"/>
          <w:szCs w:val="18"/>
          <w14:ligatures w14:val="none"/>
        </w:rPr>
        <w:t>IPSDK_Int8</w:t>
      </w:r>
      <w:r w:rsidRPr="0055504D">
        <w:rPr>
          <w:rFonts w:ascii="FiraCode NF" w:eastAsia="宋体" w:hAnsi="FiraCode NF" w:cs="宋体"/>
          <w:color w:val="F8F8F2"/>
          <w:kern w:val="0"/>
          <w:sz w:val="18"/>
          <w:szCs w:val="18"/>
          <w14:ligatures w14:val="none"/>
        </w:rPr>
        <w:t>;</w:t>
      </w:r>
    </w:p>
    <w:p w:rsidR="0055504D" w:rsidRPr="0055504D" w:rsidRDefault="0055504D" w:rsidP="0055504D">
      <w:pPr>
        <w:shd w:val="clear" w:color="auto" w:fill="242424"/>
        <w:spacing w:before="0" w:line="255" w:lineRule="atLeast"/>
        <w:rPr>
          <w:rFonts w:ascii="FiraCode NF" w:eastAsia="宋体" w:hAnsi="FiraCode NF" w:cs="宋体"/>
          <w:color w:val="F8F8F2"/>
          <w:kern w:val="0"/>
          <w:sz w:val="18"/>
          <w:szCs w:val="18"/>
          <w14:ligatures w14:val="none"/>
        </w:rPr>
      </w:pPr>
      <w:r w:rsidRPr="0055504D">
        <w:rPr>
          <w:rFonts w:ascii="FiraCode NF" w:eastAsia="宋体" w:hAnsi="FiraCode NF" w:cs="宋体"/>
          <w:color w:val="F92672"/>
          <w:kern w:val="0"/>
          <w:sz w:val="18"/>
          <w:szCs w:val="18"/>
          <w14:ligatures w14:val="none"/>
        </w:rPr>
        <w:t>typedef</w:t>
      </w:r>
      <w:r w:rsidRPr="0055504D">
        <w:rPr>
          <w:rFonts w:ascii="FiraCode NF" w:eastAsia="宋体" w:hAnsi="FiraCode NF" w:cs="宋体"/>
          <w:color w:val="F8F8F2"/>
          <w:kern w:val="0"/>
          <w:sz w:val="18"/>
          <w:szCs w:val="18"/>
          <w14:ligatures w14:val="none"/>
        </w:rPr>
        <w:t xml:space="preserve">     </w:t>
      </w:r>
      <w:r w:rsidRPr="0055504D">
        <w:rPr>
          <w:rFonts w:ascii="FiraCode NF" w:eastAsia="宋体" w:hAnsi="FiraCode NF" w:cs="宋体"/>
          <w:i/>
          <w:iCs/>
          <w:color w:val="66D9EF"/>
          <w:kern w:val="0"/>
          <w:sz w:val="18"/>
          <w:szCs w:val="18"/>
          <w14:ligatures w14:val="none"/>
        </w:rPr>
        <w:t>unsigned</w:t>
      </w:r>
      <w:r w:rsidRPr="0055504D">
        <w:rPr>
          <w:rFonts w:ascii="FiraCode NF" w:eastAsia="宋体" w:hAnsi="FiraCode NF" w:cs="宋体"/>
          <w:color w:val="F8F8F2"/>
          <w:kern w:val="0"/>
          <w:sz w:val="18"/>
          <w:szCs w:val="18"/>
          <w14:ligatures w14:val="none"/>
        </w:rPr>
        <w:t xml:space="preserve"> </w:t>
      </w:r>
      <w:r w:rsidRPr="0055504D">
        <w:rPr>
          <w:rFonts w:ascii="FiraCode NF" w:eastAsia="宋体" w:hAnsi="FiraCode NF" w:cs="宋体"/>
          <w:i/>
          <w:iCs/>
          <w:color w:val="66D9EF"/>
          <w:kern w:val="0"/>
          <w:sz w:val="18"/>
          <w:szCs w:val="18"/>
          <w14:ligatures w14:val="none"/>
        </w:rPr>
        <w:t>char</w:t>
      </w:r>
      <w:r w:rsidRPr="0055504D">
        <w:rPr>
          <w:rFonts w:ascii="FiraCode NF" w:eastAsia="宋体" w:hAnsi="FiraCode NF" w:cs="宋体"/>
          <w:color w:val="F8F8F2"/>
          <w:kern w:val="0"/>
          <w:sz w:val="18"/>
          <w:szCs w:val="18"/>
          <w14:ligatures w14:val="none"/>
        </w:rPr>
        <w:t xml:space="preserve">       </w:t>
      </w:r>
      <w:r w:rsidRPr="0055504D">
        <w:rPr>
          <w:rFonts w:ascii="FiraCode NF" w:eastAsia="宋体" w:hAnsi="FiraCode NF" w:cs="宋体"/>
          <w:i/>
          <w:iCs/>
          <w:color w:val="66D9EF"/>
          <w:kern w:val="0"/>
          <w:sz w:val="18"/>
          <w:szCs w:val="18"/>
          <w14:ligatures w14:val="none"/>
        </w:rPr>
        <w:t>IPSDK_UInt8</w:t>
      </w:r>
      <w:r w:rsidRPr="0055504D">
        <w:rPr>
          <w:rFonts w:ascii="FiraCode NF" w:eastAsia="宋体" w:hAnsi="FiraCode NF" w:cs="宋体"/>
          <w:color w:val="F8F8F2"/>
          <w:kern w:val="0"/>
          <w:sz w:val="18"/>
          <w:szCs w:val="18"/>
          <w14:ligatures w14:val="none"/>
        </w:rPr>
        <w:t>;</w:t>
      </w:r>
    </w:p>
    <w:p w:rsidR="0055504D" w:rsidRPr="0055504D" w:rsidRDefault="0055504D" w:rsidP="0055504D">
      <w:pPr>
        <w:shd w:val="clear" w:color="auto" w:fill="242424"/>
        <w:spacing w:before="0" w:line="255" w:lineRule="atLeast"/>
        <w:rPr>
          <w:rFonts w:ascii="FiraCode NF" w:eastAsia="宋体" w:hAnsi="FiraCode NF" w:cs="宋体"/>
          <w:color w:val="F8F8F2"/>
          <w:kern w:val="0"/>
          <w:sz w:val="18"/>
          <w:szCs w:val="18"/>
          <w14:ligatures w14:val="none"/>
        </w:rPr>
      </w:pPr>
      <w:r w:rsidRPr="0055504D">
        <w:rPr>
          <w:rFonts w:ascii="FiraCode NF" w:eastAsia="宋体" w:hAnsi="FiraCode NF" w:cs="宋体"/>
          <w:color w:val="F92672"/>
          <w:kern w:val="0"/>
          <w:sz w:val="18"/>
          <w:szCs w:val="18"/>
          <w14:ligatures w14:val="none"/>
        </w:rPr>
        <w:t>typedef</w:t>
      </w:r>
      <w:r w:rsidRPr="0055504D">
        <w:rPr>
          <w:rFonts w:ascii="FiraCode NF" w:eastAsia="宋体" w:hAnsi="FiraCode NF" w:cs="宋体"/>
          <w:color w:val="F8F8F2"/>
          <w:kern w:val="0"/>
          <w:sz w:val="18"/>
          <w:szCs w:val="18"/>
          <w14:ligatures w14:val="none"/>
        </w:rPr>
        <w:t xml:space="preserve">     </w:t>
      </w:r>
      <w:r w:rsidRPr="0055504D">
        <w:rPr>
          <w:rFonts w:ascii="FiraCode NF" w:eastAsia="宋体" w:hAnsi="FiraCode NF" w:cs="宋体"/>
          <w:i/>
          <w:iCs/>
          <w:color w:val="66D9EF"/>
          <w:kern w:val="0"/>
          <w:sz w:val="18"/>
          <w:szCs w:val="18"/>
          <w14:ligatures w14:val="none"/>
        </w:rPr>
        <w:t>short</w:t>
      </w:r>
      <w:r w:rsidRPr="0055504D">
        <w:rPr>
          <w:rFonts w:ascii="FiraCode NF" w:eastAsia="宋体" w:hAnsi="FiraCode NF" w:cs="宋体"/>
          <w:color w:val="F8F8F2"/>
          <w:kern w:val="0"/>
          <w:sz w:val="18"/>
          <w:szCs w:val="18"/>
          <w14:ligatures w14:val="none"/>
        </w:rPr>
        <w:t xml:space="preserve">               </w:t>
      </w:r>
      <w:r w:rsidRPr="0055504D">
        <w:rPr>
          <w:rFonts w:ascii="FiraCode NF" w:eastAsia="宋体" w:hAnsi="FiraCode NF" w:cs="宋体"/>
          <w:i/>
          <w:iCs/>
          <w:color w:val="66D9EF"/>
          <w:kern w:val="0"/>
          <w:sz w:val="18"/>
          <w:szCs w:val="18"/>
          <w14:ligatures w14:val="none"/>
        </w:rPr>
        <w:t>IPSDK_Int16</w:t>
      </w:r>
      <w:r w:rsidRPr="0055504D">
        <w:rPr>
          <w:rFonts w:ascii="FiraCode NF" w:eastAsia="宋体" w:hAnsi="FiraCode NF" w:cs="宋体"/>
          <w:color w:val="F8F8F2"/>
          <w:kern w:val="0"/>
          <w:sz w:val="18"/>
          <w:szCs w:val="18"/>
          <w14:ligatures w14:val="none"/>
        </w:rPr>
        <w:t>;</w:t>
      </w:r>
    </w:p>
    <w:p w:rsidR="0055504D" w:rsidRPr="0055504D" w:rsidRDefault="0055504D" w:rsidP="0055504D">
      <w:pPr>
        <w:shd w:val="clear" w:color="auto" w:fill="242424"/>
        <w:spacing w:before="0" w:line="255" w:lineRule="atLeast"/>
        <w:rPr>
          <w:rFonts w:ascii="FiraCode NF" w:eastAsia="宋体" w:hAnsi="FiraCode NF" w:cs="宋体"/>
          <w:color w:val="F8F8F2"/>
          <w:kern w:val="0"/>
          <w:sz w:val="18"/>
          <w:szCs w:val="18"/>
          <w14:ligatures w14:val="none"/>
        </w:rPr>
      </w:pPr>
      <w:r w:rsidRPr="0055504D">
        <w:rPr>
          <w:rFonts w:ascii="FiraCode NF" w:eastAsia="宋体" w:hAnsi="FiraCode NF" w:cs="宋体"/>
          <w:color w:val="F92672"/>
          <w:kern w:val="0"/>
          <w:sz w:val="18"/>
          <w:szCs w:val="18"/>
          <w14:ligatures w14:val="none"/>
        </w:rPr>
        <w:t>typedef</w:t>
      </w:r>
      <w:r w:rsidRPr="0055504D">
        <w:rPr>
          <w:rFonts w:ascii="FiraCode NF" w:eastAsia="宋体" w:hAnsi="FiraCode NF" w:cs="宋体"/>
          <w:color w:val="F8F8F2"/>
          <w:kern w:val="0"/>
          <w:sz w:val="18"/>
          <w:szCs w:val="18"/>
          <w14:ligatures w14:val="none"/>
        </w:rPr>
        <w:t xml:space="preserve">     </w:t>
      </w:r>
      <w:r w:rsidRPr="0055504D">
        <w:rPr>
          <w:rFonts w:ascii="FiraCode NF" w:eastAsia="宋体" w:hAnsi="FiraCode NF" w:cs="宋体"/>
          <w:i/>
          <w:iCs/>
          <w:color w:val="66D9EF"/>
          <w:kern w:val="0"/>
          <w:sz w:val="18"/>
          <w:szCs w:val="18"/>
          <w14:ligatures w14:val="none"/>
        </w:rPr>
        <w:t>unsigned</w:t>
      </w:r>
      <w:r w:rsidRPr="0055504D">
        <w:rPr>
          <w:rFonts w:ascii="FiraCode NF" w:eastAsia="宋体" w:hAnsi="FiraCode NF" w:cs="宋体"/>
          <w:color w:val="F8F8F2"/>
          <w:kern w:val="0"/>
          <w:sz w:val="18"/>
          <w:szCs w:val="18"/>
          <w14:ligatures w14:val="none"/>
        </w:rPr>
        <w:t xml:space="preserve"> </w:t>
      </w:r>
      <w:r w:rsidRPr="0055504D">
        <w:rPr>
          <w:rFonts w:ascii="FiraCode NF" w:eastAsia="宋体" w:hAnsi="FiraCode NF" w:cs="宋体"/>
          <w:i/>
          <w:iCs/>
          <w:color w:val="66D9EF"/>
          <w:kern w:val="0"/>
          <w:sz w:val="18"/>
          <w:szCs w:val="18"/>
          <w14:ligatures w14:val="none"/>
        </w:rPr>
        <w:t>short</w:t>
      </w:r>
      <w:r w:rsidRPr="0055504D">
        <w:rPr>
          <w:rFonts w:ascii="FiraCode NF" w:eastAsia="宋体" w:hAnsi="FiraCode NF" w:cs="宋体"/>
          <w:color w:val="F8F8F2"/>
          <w:kern w:val="0"/>
          <w:sz w:val="18"/>
          <w:szCs w:val="18"/>
          <w14:ligatures w14:val="none"/>
        </w:rPr>
        <w:t xml:space="preserve">      </w:t>
      </w:r>
      <w:r w:rsidRPr="0055504D">
        <w:rPr>
          <w:rFonts w:ascii="FiraCode NF" w:eastAsia="宋体" w:hAnsi="FiraCode NF" w:cs="宋体"/>
          <w:i/>
          <w:iCs/>
          <w:color w:val="66D9EF"/>
          <w:kern w:val="0"/>
          <w:sz w:val="18"/>
          <w:szCs w:val="18"/>
          <w14:ligatures w14:val="none"/>
        </w:rPr>
        <w:t>IPSDK_UInt16</w:t>
      </w:r>
      <w:r w:rsidRPr="0055504D">
        <w:rPr>
          <w:rFonts w:ascii="FiraCode NF" w:eastAsia="宋体" w:hAnsi="FiraCode NF" w:cs="宋体"/>
          <w:color w:val="F8F8F2"/>
          <w:kern w:val="0"/>
          <w:sz w:val="18"/>
          <w:szCs w:val="18"/>
          <w14:ligatures w14:val="none"/>
        </w:rPr>
        <w:t>;</w:t>
      </w:r>
    </w:p>
    <w:p w:rsidR="0055504D" w:rsidRPr="0055504D" w:rsidRDefault="0055504D" w:rsidP="0055504D">
      <w:pPr>
        <w:shd w:val="clear" w:color="auto" w:fill="242424"/>
        <w:spacing w:before="0" w:line="255" w:lineRule="atLeast"/>
        <w:rPr>
          <w:rFonts w:ascii="FiraCode NF" w:eastAsia="宋体" w:hAnsi="FiraCode NF" w:cs="宋体"/>
          <w:color w:val="F8F8F2"/>
          <w:kern w:val="0"/>
          <w:sz w:val="18"/>
          <w:szCs w:val="18"/>
          <w14:ligatures w14:val="none"/>
        </w:rPr>
      </w:pPr>
      <w:r w:rsidRPr="0055504D">
        <w:rPr>
          <w:rFonts w:ascii="FiraCode NF" w:eastAsia="宋体" w:hAnsi="FiraCode NF" w:cs="宋体"/>
          <w:color w:val="F92672"/>
          <w:kern w:val="0"/>
          <w:sz w:val="18"/>
          <w:szCs w:val="18"/>
          <w14:ligatures w14:val="none"/>
        </w:rPr>
        <w:t>typedef</w:t>
      </w:r>
      <w:r w:rsidRPr="0055504D">
        <w:rPr>
          <w:rFonts w:ascii="FiraCode NF" w:eastAsia="宋体" w:hAnsi="FiraCode NF" w:cs="宋体"/>
          <w:color w:val="F8F8F2"/>
          <w:kern w:val="0"/>
          <w:sz w:val="18"/>
          <w:szCs w:val="18"/>
          <w14:ligatures w14:val="none"/>
        </w:rPr>
        <w:t xml:space="preserve">     </w:t>
      </w:r>
      <w:r w:rsidRPr="0055504D">
        <w:rPr>
          <w:rFonts w:ascii="FiraCode NF" w:eastAsia="宋体" w:hAnsi="FiraCode NF" w:cs="宋体"/>
          <w:i/>
          <w:iCs/>
          <w:color w:val="66D9EF"/>
          <w:kern w:val="0"/>
          <w:sz w:val="18"/>
          <w:szCs w:val="18"/>
          <w14:ligatures w14:val="none"/>
        </w:rPr>
        <w:t>int</w:t>
      </w:r>
      <w:r w:rsidRPr="0055504D">
        <w:rPr>
          <w:rFonts w:ascii="FiraCode NF" w:eastAsia="宋体" w:hAnsi="FiraCode NF" w:cs="宋体"/>
          <w:color w:val="F8F8F2"/>
          <w:kern w:val="0"/>
          <w:sz w:val="18"/>
          <w:szCs w:val="18"/>
          <w14:ligatures w14:val="none"/>
        </w:rPr>
        <w:t xml:space="preserve">                 </w:t>
      </w:r>
      <w:r w:rsidRPr="0055504D">
        <w:rPr>
          <w:rFonts w:ascii="FiraCode NF" w:eastAsia="宋体" w:hAnsi="FiraCode NF" w:cs="宋体"/>
          <w:i/>
          <w:iCs/>
          <w:color w:val="66D9EF"/>
          <w:kern w:val="0"/>
          <w:sz w:val="18"/>
          <w:szCs w:val="18"/>
          <w14:ligatures w14:val="none"/>
        </w:rPr>
        <w:t>IPSDK_Int32</w:t>
      </w:r>
      <w:r w:rsidRPr="0055504D">
        <w:rPr>
          <w:rFonts w:ascii="FiraCode NF" w:eastAsia="宋体" w:hAnsi="FiraCode NF" w:cs="宋体"/>
          <w:color w:val="F8F8F2"/>
          <w:kern w:val="0"/>
          <w:sz w:val="18"/>
          <w:szCs w:val="18"/>
          <w14:ligatures w14:val="none"/>
        </w:rPr>
        <w:t>;</w:t>
      </w:r>
    </w:p>
    <w:p w:rsidR="0055504D" w:rsidRPr="0055504D" w:rsidRDefault="0055504D" w:rsidP="0055504D">
      <w:pPr>
        <w:shd w:val="clear" w:color="auto" w:fill="242424"/>
        <w:spacing w:before="0" w:line="255" w:lineRule="atLeast"/>
        <w:rPr>
          <w:rFonts w:ascii="FiraCode NF" w:eastAsia="宋体" w:hAnsi="FiraCode NF" w:cs="宋体"/>
          <w:color w:val="F8F8F2"/>
          <w:kern w:val="0"/>
          <w:sz w:val="18"/>
          <w:szCs w:val="18"/>
          <w14:ligatures w14:val="none"/>
        </w:rPr>
      </w:pPr>
      <w:r w:rsidRPr="0055504D">
        <w:rPr>
          <w:rFonts w:ascii="FiraCode NF" w:eastAsia="宋体" w:hAnsi="FiraCode NF" w:cs="宋体"/>
          <w:color w:val="F92672"/>
          <w:kern w:val="0"/>
          <w:sz w:val="18"/>
          <w:szCs w:val="18"/>
          <w14:ligatures w14:val="none"/>
        </w:rPr>
        <w:t>typedef</w:t>
      </w:r>
      <w:r w:rsidRPr="0055504D">
        <w:rPr>
          <w:rFonts w:ascii="FiraCode NF" w:eastAsia="宋体" w:hAnsi="FiraCode NF" w:cs="宋体"/>
          <w:color w:val="F8F8F2"/>
          <w:kern w:val="0"/>
          <w:sz w:val="18"/>
          <w:szCs w:val="18"/>
          <w14:ligatures w14:val="none"/>
        </w:rPr>
        <w:t xml:space="preserve">     </w:t>
      </w:r>
      <w:r w:rsidRPr="0055504D">
        <w:rPr>
          <w:rFonts w:ascii="FiraCode NF" w:eastAsia="宋体" w:hAnsi="FiraCode NF" w:cs="宋体"/>
          <w:i/>
          <w:iCs/>
          <w:color w:val="66D9EF"/>
          <w:kern w:val="0"/>
          <w:sz w:val="18"/>
          <w:szCs w:val="18"/>
          <w14:ligatures w14:val="none"/>
        </w:rPr>
        <w:t>unsigned</w:t>
      </w:r>
      <w:r w:rsidRPr="0055504D">
        <w:rPr>
          <w:rFonts w:ascii="FiraCode NF" w:eastAsia="宋体" w:hAnsi="FiraCode NF" w:cs="宋体"/>
          <w:color w:val="F8F8F2"/>
          <w:kern w:val="0"/>
          <w:sz w:val="18"/>
          <w:szCs w:val="18"/>
          <w14:ligatures w14:val="none"/>
        </w:rPr>
        <w:t xml:space="preserve"> </w:t>
      </w:r>
      <w:r w:rsidRPr="0055504D">
        <w:rPr>
          <w:rFonts w:ascii="FiraCode NF" w:eastAsia="宋体" w:hAnsi="FiraCode NF" w:cs="宋体"/>
          <w:i/>
          <w:iCs/>
          <w:color w:val="66D9EF"/>
          <w:kern w:val="0"/>
          <w:sz w:val="18"/>
          <w:szCs w:val="18"/>
          <w14:ligatures w14:val="none"/>
        </w:rPr>
        <w:t>int</w:t>
      </w:r>
      <w:r w:rsidRPr="0055504D">
        <w:rPr>
          <w:rFonts w:ascii="FiraCode NF" w:eastAsia="宋体" w:hAnsi="FiraCode NF" w:cs="宋体"/>
          <w:color w:val="F8F8F2"/>
          <w:kern w:val="0"/>
          <w:sz w:val="18"/>
          <w:szCs w:val="18"/>
          <w14:ligatures w14:val="none"/>
        </w:rPr>
        <w:t xml:space="preserve">        </w:t>
      </w:r>
      <w:r w:rsidRPr="0055504D">
        <w:rPr>
          <w:rFonts w:ascii="FiraCode NF" w:eastAsia="宋体" w:hAnsi="FiraCode NF" w:cs="宋体"/>
          <w:i/>
          <w:iCs/>
          <w:color w:val="66D9EF"/>
          <w:kern w:val="0"/>
          <w:sz w:val="18"/>
          <w:szCs w:val="18"/>
          <w14:ligatures w14:val="none"/>
        </w:rPr>
        <w:t>IPSDK_UInt32</w:t>
      </w:r>
      <w:r w:rsidRPr="0055504D">
        <w:rPr>
          <w:rFonts w:ascii="FiraCode NF" w:eastAsia="宋体" w:hAnsi="FiraCode NF" w:cs="宋体"/>
          <w:color w:val="F8F8F2"/>
          <w:kern w:val="0"/>
          <w:sz w:val="18"/>
          <w:szCs w:val="18"/>
          <w14:ligatures w14:val="none"/>
        </w:rPr>
        <w:t>;</w:t>
      </w:r>
    </w:p>
    <w:p w:rsidR="0055504D" w:rsidRPr="0055504D" w:rsidRDefault="0055504D" w:rsidP="0055504D">
      <w:pPr>
        <w:shd w:val="clear" w:color="auto" w:fill="242424"/>
        <w:spacing w:before="0" w:line="255" w:lineRule="atLeast"/>
        <w:rPr>
          <w:rFonts w:ascii="FiraCode NF" w:eastAsia="宋体" w:hAnsi="FiraCode NF" w:cs="宋体"/>
          <w:color w:val="F8F8F2"/>
          <w:kern w:val="0"/>
          <w:sz w:val="18"/>
          <w:szCs w:val="18"/>
          <w14:ligatures w14:val="none"/>
        </w:rPr>
      </w:pPr>
      <w:r w:rsidRPr="0055504D">
        <w:rPr>
          <w:rFonts w:ascii="FiraCode NF" w:eastAsia="宋体" w:hAnsi="FiraCode NF" w:cs="宋体"/>
          <w:color w:val="F92672"/>
          <w:kern w:val="0"/>
          <w:sz w:val="18"/>
          <w:szCs w:val="18"/>
          <w14:ligatures w14:val="none"/>
        </w:rPr>
        <w:t>typedef</w:t>
      </w:r>
      <w:r w:rsidRPr="0055504D">
        <w:rPr>
          <w:rFonts w:ascii="FiraCode NF" w:eastAsia="宋体" w:hAnsi="FiraCode NF" w:cs="宋体"/>
          <w:color w:val="F8F8F2"/>
          <w:kern w:val="0"/>
          <w:sz w:val="18"/>
          <w:szCs w:val="18"/>
          <w14:ligatures w14:val="none"/>
        </w:rPr>
        <w:t xml:space="preserve">     </w:t>
      </w:r>
      <w:r w:rsidRPr="0055504D">
        <w:rPr>
          <w:rFonts w:ascii="FiraCode NF" w:eastAsia="宋体" w:hAnsi="FiraCode NF" w:cs="宋体"/>
          <w:i/>
          <w:iCs/>
          <w:color w:val="66D9EF"/>
          <w:kern w:val="0"/>
          <w:sz w:val="18"/>
          <w:szCs w:val="18"/>
          <w14:ligatures w14:val="none"/>
        </w:rPr>
        <w:t>unsigned</w:t>
      </w:r>
      <w:r w:rsidRPr="0055504D">
        <w:rPr>
          <w:rFonts w:ascii="FiraCode NF" w:eastAsia="宋体" w:hAnsi="FiraCode NF" w:cs="宋体"/>
          <w:color w:val="F8F8F2"/>
          <w:kern w:val="0"/>
          <w:sz w:val="18"/>
          <w:szCs w:val="18"/>
          <w14:ligatures w14:val="none"/>
        </w:rPr>
        <w:t xml:space="preserve"> </w:t>
      </w:r>
      <w:r w:rsidRPr="0055504D">
        <w:rPr>
          <w:rFonts w:ascii="FiraCode NF" w:eastAsia="宋体" w:hAnsi="FiraCode NF" w:cs="宋体"/>
          <w:i/>
          <w:iCs/>
          <w:color w:val="66D9EF"/>
          <w:kern w:val="0"/>
          <w:sz w:val="18"/>
          <w:szCs w:val="18"/>
          <w14:ligatures w14:val="none"/>
        </w:rPr>
        <w:t>long</w:t>
      </w:r>
      <w:r w:rsidRPr="0055504D">
        <w:rPr>
          <w:rFonts w:ascii="FiraCode NF" w:eastAsia="宋体" w:hAnsi="FiraCode NF" w:cs="宋体"/>
          <w:color w:val="F8F8F2"/>
          <w:kern w:val="0"/>
          <w:sz w:val="18"/>
          <w:szCs w:val="18"/>
          <w14:ligatures w14:val="none"/>
        </w:rPr>
        <w:t xml:space="preserve"> </w:t>
      </w:r>
      <w:r w:rsidRPr="0055504D">
        <w:rPr>
          <w:rFonts w:ascii="FiraCode NF" w:eastAsia="宋体" w:hAnsi="FiraCode NF" w:cs="宋体"/>
          <w:i/>
          <w:iCs/>
          <w:color w:val="66D9EF"/>
          <w:kern w:val="0"/>
          <w:sz w:val="18"/>
          <w:szCs w:val="18"/>
          <w14:ligatures w14:val="none"/>
        </w:rPr>
        <w:t>long</w:t>
      </w:r>
      <w:r w:rsidRPr="0055504D">
        <w:rPr>
          <w:rFonts w:ascii="FiraCode NF" w:eastAsia="宋体" w:hAnsi="FiraCode NF" w:cs="宋体"/>
          <w:color w:val="F8F8F2"/>
          <w:kern w:val="0"/>
          <w:sz w:val="18"/>
          <w:szCs w:val="18"/>
          <w14:ligatures w14:val="none"/>
        </w:rPr>
        <w:t xml:space="preserve">  </w:t>
      </w:r>
      <w:r w:rsidRPr="0055504D">
        <w:rPr>
          <w:rFonts w:ascii="FiraCode NF" w:eastAsia="宋体" w:hAnsi="FiraCode NF" w:cs="宋体"/>
          <w:i/>
          <w:iCs/>
          <w:color w:val="66D9EF"/>
          <w:kern w:val="0"/>
          <w:sz w:val="18"/>
          <w:szCs w:val="18"/>
          <w14:ligatures w14:val="none"/>
        </w:rPr>
        <w:t>IPSDK_UInt64</w:t>
      </w:r>
      <w:r w:rsidRPr="0055504D">
        <w:rPr>
          <w:rFonts w:ascii="FiraCode NF" w:eastAsia="宋体" w:hAnsi="FiraCode NF" w:cs="宋体"/>
          <w:color w:val="F8F8F2"/>
          <w:kern w:val="0"/>
          <w:sz w:val="18"/>
          <w:szCs w:val="18"/>
          <w14:ligatures w14:val="none"/>
        </w:rPr>
        <w:t>;</w:t>
      </w:r>
    </w:p>
    <w:p w:rsidR="0055504D" w:rsidRPr="0055504D" w:rsidRDefault="0055504D" w:rsidP="0055504D">
      <w:pPr>
        <w:shd w:val="clear" w:color="auto" w:fill="242424"/>
        <w:spacing w:before="0" w:line="255" w:lineRule="atLeast"/>
        <w:rPr>
          <w:rFonts w:ascii="FiraCode NF" w:eastAsia="宋体" w:hAnsi="FiraCode NF" w:cs="宋体"/>
          <w:color w:val="F8F8F2"/>
          <w:kern w:val="0"/>
          <w:sz w:val="18"/>
          <w:szCs w:val="18"/>
          <w14:ligatures w14:val="none"/>
        </w:rPr>
      </w:pPr>
      <w:r w:rsidRPr="0055504D">
        <w:rPr>
          <w:rFonts w:ascii="FiraCode NF" w:eastAsia="宋体" w:hAnsi="FiraCode NF" w:cs="宋体"/>
          <w:color w:val="F92672"/>
          <w:kern w:val="0"/>
          <w:sz w:val="18"/>
          <w:szCs w:val="18"/>
          <w14:ligatures w14:val="none"/>
        </w:rPr>
        <w:t>typedef</w:t>
      </w:r>
      <w:r w:rsidRPr="0055504D">
        <w:rPr>
          <w:rFonts w:ascii="FiraCode NF" w:eastAsia="宋体" w:hAnsi="FiraCode NF" w:cs="宋体"/>
          <w:color w:val="F8F8F2"/>
          <w:kern w:val="0"/>
          <w:sz w:val="18"/>
          <w:szCs w:val="18"/>
          <w14:ligatures w14:val="none"/>
        </w:rPr>
        <w:t xml:space="preserve">     </w:t>
      </w:r>
      <w:r w:rsidRPr="0055504D">
        <w:rPr>
          <w:rFonts w:ascii="FiraCode NF" w:eastAsia="宋体" w:hAnsi="FiraCode NF" w:cs="宋体"/>
          <w:i/>
          <w:iCs/>
          <w:color w:val="66D9EF"/>
          <w:kern w:val="0"/>
          <w:sz w:val="18"/>
          <w:szCs w:val="18"/>
          <w14:ligatures w14:val="none"/>
        </w:rPr>
        <w:t>unsigned</w:t>
      </w:r>
      <w:r w:rsidRPr="0055504D">
        <w:rPr>
          <w:rFonts w:ascii="FiraCode NF" w:eastAsia="宋体" w:hAnsi="FiraCode NF" w:cs="宋体"/>
          <w:color w:val="F8F8F2"/>
          <w:kern w:val="0"/>
          <w:sz w:val="18"/>
          <w:szCs w:val="18"/>
          <w14:ligatures w14:val="none"/>
        </w:rPr>
        <w:t xml:space="preserve"> </w:t>
      </w:r>
      <w:r w:rsidRPr="0055504D">
        <w:rPr>
          <w:rFonts w:ascii="FiraCode NF" w:eastAsia="宋体" w:hAnsi="FiraCode NF" w:cs="宋体"/>
          <w:i/>
          <w:iCs/>
          <w:color w:val="66D9EF"/>
          <w:kern w:val="0"/>
          <w:sz w:val="18"/>
          <w:szCs w:val="18"/>
          <w14:ligatures w14:val="none"/>
        </w:rPr>
        <w:t>long</w:t>
      </w:r>
      <w:r w:rsidRPr="0055504D">
        <w:rPr>
          <w:rFonts w:ascii="FiraCode NF" w:eastAsia="宋体" w:hAnsi="FiraCode NF" w:cs="宋体"/>
          <w:color w:val="F8F8F2"/>
          <w:kern w:val="0"/>
          <w:sz w:val="18"/>
          <w:szCs w:val="18"/>
          <w14:ligatures w14:val="none"/>
        </w:rPr>
        <w:t xml:space="preserve">       </w:t>
      </w:r>
      <w:r w:rsidRPr="0055504D">
        <w:rPr>
          <w:rFonts w:ascii="FiraCode NF" w:eastAsia="宋体" w:hAnsi="FiraCode NF" w:cs="宋体"/>
          <w:i/>
          <w:iCs/>
          <w:color w:val="66D9EF"/>
          <w:kern w:val="0"/>
          <w:sz w:val="18"/>
          <w:szCs w:val="18"/>
          <w14:ligatures w14:val="none"/>
        </w:rPr>
        <w:t>IPSDK_ULong</w:t>
      </w:r>
      <w:r w:rsidRPr="0055504D">
        <w:rPr>
          <w:rFonts w:ascii="FiraCode NF" w:eastAsia="宋体" w:hAnsi="FiraCode NF" w:cs="宋体"/>
          <w:color w:val="F8F8F2"/>
          <w:kern w:val="0"/>
          <w:sz w:val="18"/>
          <w:szCs w:val="18"/>
          <w14:ligatures w14:val="none"/>
        </w:rPr>
        <w:t>;</w:t>
      </w:r>
    </w:p>
    <w:p w:rsidR="0055504D" w:rsidRPr="0055504D" w:rsidRDefault="0055504D" w:rsidP="0055504D">
      <w:pPr>
        <w:shd w:val="clear" w:color="auto" w:fill="242424"/>
        <w:spacing w:before="0" w:line="255" w:lineRule="atLeast"/>
        <w:rPr>
          <w:rFonts w:ascii="FiraCode NF" w:eastAsia="宋体" w:hAnsi="FiraCode NF" w:cs="宋体"/>
          <w:color w:val="F8F8F2"/>
          <w:kern w:val="0"/>
          <w:sz w:val="18"/>
          <w:szCs w:val="18"/>
          <w14:ligatures w14:val="none"/>
        </w:rPr>
      </w:pPr>
      <w:r w:rsidRPr="0055504D">
        <w:rPr>
          <w:rFonts w:ascii="FiraCode NF" w:eastAsia="宋体" w:hAnsi="FiraCode NF" w:cs="宋体"/>
          <w:color w:val="F92672"/>
          <w:kern w:val="0"/>
          <w:sz w:val="18"/>
          <w:szCs w:val="18"/>
          <w14:ligatures w14:val="none"/>
        </w:rPr>
        <w:t>typedef</w:t>
      </w:r>
      <w:r w:rsidRPr="0055504D">
        <w:rPr>
          <w:rFonts w:ascii="FiraCode NF" w:eastAsia="宋体" w:hAnsi="FiraCode NF" w:cs="宋体"/>
          <w:color w:val="F8F8F2"/>
          <w:kern w:val="0"/>
          <w:sz w:val="18"/>
          <w:szCs w:val="18"/>
          <w14:ligatures w14:val="none"/>
        </w:rPr>
        <w:t xml:space="preserve">     </w:t>
      </w:r>
      <w:r w:rsidRPr="0055504D">
        <w:rPr>
          <w:rFonts w:ascii="FiraCode NF" w:eastAsia="宋体" w:hAnsi="FiraCode NF" w:cs="宋体"/>
          <w:i/>
          <w:iCs/>
          <w:color w:val="66D9EF"/>
          <w:kern w:val="0"/>
          <w:sz w:val="18"/>
          <w:szCs w:val="18"/>
          <w14:ligatures w14:val="none"/>
        </w:rPr>
        <w:t>long</w:t>
      </w:r>
      <w:r w:rsidRPr="0055504D">
        <w:rPr>
          <w:rFonts w:ascii="FiraCode NF" w:eastAsia="宋体" w:hAnsi="FiraCode NF" w:cs="宋体"/>
          <w:color w:val="F8F8F2"/>
          <w:kern w:val="0"/>
          <w:sz w:val="18"/>
          <w:szCs w:val="18"/>
          <w14:ligatures w14:val="none"/>
        </w:rPr>
        <w:t xml:space="preserve">                </w:t>
      </w:r>
      <w:r w:rsidRPr="0055504D">
        <w:rPr>
          <w:rFonts w:ascii="FiraCode NF" w:eastAsia="宋体" w:hAnsi="FiraCode NF" w:cs="宋体"/>
          <w:i/>
          <w:iCs/>
          <w:color w:val="66D9EF"/>
          <w:kern w:val="0"/>
          <w:sz w:val="18"/>
          <w:szCs w:val="18"/>
          <w14:ligatures w14:val="none"/>
        </w:rPr>
        <w:t>IPSDK_Long</w:t>
      </w:r>
      <w:r w:rsidRPr="0055504D">
        <w:rPr>
          <w:rFonts w:ascii="FiraCode NF" w:eastAsia="宋体" w:hAnsi="FiraCode NF" w:cs="宋体"/>
          <w:color w:val="F8F8F2"/>
          <w:kern w:val="0"/>
          <w:sz w:val="18"/>
          <w:szCs w:val="18"/>
          <w14:ligatures w14:val="none"/>
        </w:rPr>
        <w:t>;</w:t>
      </w:r>
    </w:p>
    <w:p w:rsidR="0055504D" w:rsidRPr="0055504D" w:rsidRDefault="0055504D" w:rsidP="0055504D">
      <w:pPr>
        <w:shd w:val="clear" w:color="auto" w:fill="242424"/>
        <w:spacing w:before="0" w:line="255" w:lineRule="atLeast"/>
        <w:rPr>
          <w:rFonts w:ascii="FiraCode NF" w:eastAsia="宋体" w:hAnsi="FiraCode NF" w:cs="宋体"/>
          <w:color w:val="F8F8F2"/>
          <w:kern w:val="0"/>
          <w:sz w:val="18"/>
          <w:szCs w:val="18"/>
          <w14:ligatures w14:val="none"/>
        </w:rPr>
      </w:pPr>
      <w:r w:rsidRPr="0055504D">
        <w:rPr>
          <w:rFonts w:ascii="FiraCode NF" w:eastAsia="宋体" w:hAnsi="FiraCode NF" w:cs="宋体"/>
          <w:color w:val="F92672"/>
          <w:kern w:val="0"/>
          <w:sz w:val="18"/>
          <w:szCs w:val="18"/>
          <w14:ligatures w14:val="none"/>
        </w:rPr>
        <w:t>typedef</w:t>
      </w:r>
      <w:r w:rsidRPr="0055504D">
        <w:rPr>
          <w:rFonts w:ascii="FiraCode NF" w:eastAsia="宋体" w:hAnsi="FiraCode NF" w:cs="宋体"/>
          <w:color w:val="F8F8F2"/>
          <w:kern w:val="0"/>
          <w:sz w:val="18"/>
          <w:szCs w:val="18"/>
          <w14:ligatures w14:val="none"/>
        </w:rPr>
        <w:t xml:space="preserve">     </w:t>
      </w:r>
      <w:r w:rsidRPr="0055504D">
        <w:rPr>
          <w:rFonts w:ascii="FiraCode NF" w:eastAsia="宋体" w:hAnsi="FiraCode NF" w:cs="宋体"/>
          <w:i/>
          <w:iCs/>
          <w:color w:val="66D9EF"/>
          <w:kern w:val="0"/>
          <w:sz w:val="18"/>
          <w:szCs w:val="18"/>
          <w14:ligatures w14:val="none"/>
        </w:rPr>
        <w:t>char</w:t>
      </w:r>
      <w:r w:rsidRPr="0055504D">
        <w:rPr>
          <w:rFonts w:ascii="FiraCode NF" w:eastAsia="宋体" w:hAnsi="FiraCode NF" w:cs="宋体"/>
          <w:color w:val="F8F8F2"/>
          <w:kern w:val="0"/>
          <w:sz w:val="18"/>
          <w:szCs w:val="18"/>
          <w14:ligatures w14:val="none"/>
        </w:rPr>
        <w:t xml:space="preserve">                </w:t>
      </w:r>
      <w:r w:rsidRPr="0055504D">
        <w:rPr>
          <w:rFonts w:ascii="FiraCode NF" w:eastAsia="宋体" w:hAnsi="FiraCode NF" w:cs="宋体"/>
          <w:i/>
          <w:iCs/>
          <w:color w:val="66D9EF"/>
          <w:kern w:val="0"/>
          <w:sz w:val="18"/>
          <w:szCs w:val="18"/>
          <w14:ligatures w14:val="none"/>
        </w:rPr>
        <w:t>IPSDK_Char</w:t>
      </w:r>
      <w:r w:rsidRPr="0055504D">
        <w:rPr>
          <w:rFonts w:ascii="FiraCode NF" w:eastAsia="宋体" w:hAnsi="FiraCode NF" w:cs="宋体"/>
          <w:color w:val="F8F8F2"/>
          <w:kern w:val="0"/>
          <w:sz w:val="18"/>
          <w:szCs w:val="18"/>
          <w14:ligatures w14:val="none"/>
        </w:rPr>
        <w:t>;</w:t>
      </w:r>
    </w:p>
    <w:p w:rsidR="0055504D" w:rsidRPr="0055504D" w:rsidRDefault="0055504D" w:rsidP="0055504D">
      <w:pPr>
        <w:shd w:val="clear" w:color="auto" w:fill="242424"/>
        <w:spacing w:before="0" w:line="255" w:lineRule="atLeast"/>
        <w:rPr>
          <w:rFonts w:ascii="FiraCode NF" w:eastAsia="宋体" w:hAnsi="FiraCode NF" w:cs="宋体"/>
          <w:color w:val="F8F8F2"/>
          <w:kern w:val="0"/>
          <w:sz w:val="18"/>
          <w:szCs w:val="18"/>
          <w14:ligatures w14:val="none"/>
        </w:rPr>
      </w:pPr>
      <w:r w:rsidRPr="0055504D">
        <w:rPr>
          <w:rFonts w:ascii="FiraCode NF" w:eastAsia="宋体" w:hAnsi="FiraCode NF" w:cs="宋体"/>
          <w:color w:val="F92672"/>
          <w:kern w:val="0"/>
          <w:sz w:val="18"/>
          <w:szCs w:val="18"/>
          <w14:ligatures w14:val="none"/>
        </w:rPr>
        <w:t>typedef</w:t>
      </w:r>
      <w:r w:rsidRPr="0055504D">
        <w:rPr>
          <w:rFonts w:ascii="FiraCode NF" w:eastAsia="宋体" w:hAnsi="FiraCode NF" w:cs="宋体"/>
          <w:color w:val="F8F8F2"/>
          <w:kern w:val="0"/>
          <w:sz w:val="18"/>
          <w:szCs w:val="18"/>
          <w14:ligatures w14:val="none"/>
        </w:rPr>
        <w:t xml:space="preserve">     </w:t>
      </w:r>
      <w:r w:rsidRPr="0055504D">
        <w:rPr>
          <w:rFonts w:ascii="FiraCode NF" w:eastAsia="宋体" w:hAnsi="FiraCode NF" w:cs="宋体"/>
          <w:i/>
          <w:iCs/>
          <w:color w:val="66D9EF"/>
          <w:kern w:val="0"/>
          <w:sz w:val="18"/>
          <w:szCs w:val="18"/>
          <w14:ligatures w14:val="none"/>
        </w:rPr>
        <w:t>char</w:t>
      </w:r>
      <w:r w:rsidRPr="0055504D">
        <w:rPr>
          <w:rFonts w:ascii="FiraCode NF" w:eastAsia="宋体" w:hAnsi="FiraCode NF" w:cs="宋体"/>
          <w:color w:val="F92672"/>
          <w:kern w:val="0"/>
          <w:sz w:val="18"/>
          <w:szCs w:val="18"/>
          <w14:ligatures w14:val="none"/>
        </w:rPr>
        <w:t>*</w:t>
      </w:r>
      <w:r w:rsidRPr="0055504D">
        <w:rPr>
          <w:rFonts w:ascii="FiraCode NF" w:eastAsia="宋体" w:hAnsi="FiraCode NF" w:cs="宋体"/>
          <w:color w:val="F8F8F2"/>
          <w:kern w:val="0"/>
          <w:sz w:val="18"/>
          <w:szCs w:val="18"/>
          <w14:ligatures w14:val="none"/>
        </w:rPr>
        <w:t xml:space="preserve">               </w:t>
      </w:r>
      <w:r w:rsidRPr="0055504D">
        <w:rPr>
          <w:rFonts w:ascii="FiraCode NF" w:eastAsia="宋体" w:hAnsi="FiraCode NF" w:cs="宋体"/>
          <w:i/>
          <w:iCs/>
          <w:color w:val="66D9EF"/>
          <w:kern w:val="0"/>
          <w:sz w:val="18"/>
          <w:szCs w:val="18"/>
          <w14:ligatures w14:val="none"/>
        </w:rPr>
        <w:t>IPSDK_PChar</w:t>
      </w:r>
      <w:r w:rsidRPr="0055504D">
        <w:rPr>
          <w:rFonts w:ascii="FiraCode NF" w:eastAsia="宋体" w:hAnsi="FiraCode NF" w:cs="宋体"/>
          <w:color w:val="F8F8F2"/>
          <w:kern w:val="0"/>
          <w:sz w:val="18"/>
          <w:szCs w:val="18"/>
          <w14:ligatures w14:val="none"/>
        </w:rPr>
        <w:t>;</w:t>
      </w:r>
    </w:p>
    <w:p w:rsidR="0055504D" w:rsidRPr="0055504D" w:rsidRDefault="0055504D" w:rsidP="0055504D">
      <w:pPr>
        <w:shd w:val="clear" w:color="auto" w:fill="242424"/>
        <w:spacing w:before="0" w:line="255" w:lineRule="atLeast"/>
        <w:rPr>
          <w:rFonts w:ascii="FiraCode NF" w:eastAsia="宋体" w:hAnsi="FiraCode NF" w:cs="宋体"/>
          <w:color w:val="F8F8F2"/>
          <w:kern w:val="0"/>
          <w:sz w:val="18"/>
          <w:szCs w:val="18"/>
          <w14:ligatures w14:val="none"/>
        </w:rPr>
      </w:pPr>
      <w:r w:rsidRPr="0055504D">
        <w:rPr>
          <w:rFonts w:ascii="FiraCode NF" w:eastAsia="宋体" w:hAnsi="FiraCode NF" w:cs="宋体"/>
          <w:color w:val="F92672"/>
          <w:kern w:val="0"/>
          <w:sz w:val="18"/>
          <w:szCs w:val="18"/>
          <w14:ligatures w14:val="none"/>
        </w:rPr>
        <w:lastRenderedPageBreak/>
        <w:t>typedef</w:t>
      </w:r>
      <w:r w:rsidRPr="0055504D">
        <w:rPr>
          <w:rFonts w:ascii="FiraCode NF" w:eastAsia="宋体" w:hAnsi="FiraCode NF" w:cs="宋体"/>
          <w:color w:val="F8F8F2"/>
          <w:kern w:val="0"/>
          <w:sz w:val="18"/>
          <w:szCs w:val="18"/>
          <w14:ligatures w14:val="none"/>
        </w:rPr>
        <w:t xml:space="preserve">     </w:t>
      </w:r>
      <w:r w:rsidRPr="0055504D">
        <w:rPr>
          <w:rFonts w:ascii="FiraCode NF" w:eastAsia="宋体" w:hAnsi="FiraCode NF" w:cs="宋体"/>
          <w:color w:val="F92672"/>
          <w:kern w:val="0"/>
          <w:sz w:val="18"/>
          <w:szCs w:val="18"/>
          <w14:ligatures w14:val="none"/>
        </w:rPr>
        <w:t>const</w:t>
      </w:r>
      <w:r w:rsidRPr="0055504D">
        <w:rPr>
          <w:rFonts w:ascii="FiraCode NF" w:eastAsia="宋体" w:hAnsi="FiraCode NF" w:cs="宋体"/>
          <w:color w:val="F8F8F2"/>
          <w:kern w:val="0"/>
          <w:sz w:val="18"/>
          <w:szCs w:val="18"/>
          <w14:ligatures w14:val="none"/>
        </w:rPr>
        <w:t xml:space="preserve"> </w:t>
      </w:r>
      <w:r w:rsidRPr="0055504D">
        <w:rPr>
          <w:rFonts w:ascii="FiraCode NF" w:eastAsia="宋体" w:hAnsi="FiraCode NF" w:cs="宋体"/>
          <w:i/>
          <w:iCs/>
          <w:color w:val="66D9EF"/>
          <w:kern w:val="0"/>
          <w:sz w:val="18"/>
          <w:szCs w:val="18"/>
          <w14:ligatures w14:val="none"/>
        </w:rPr>
        <w:t>char</w:t>
      </w:r>
      <w:r w:rsidRPr="0055504D">
        <w:rPr>
          <w:rFonts w:ascii="FiraCode NF" w:eastAsia="宋体" w:hAnsi="FiraCode NF" w:cs="宋体"/>
          <w:color w:val="F92672"/>
          <w:kern w:val="0"/>
          <w:sz w:val="18"/>
          <w:szCs w:val="18"/>
          <w14:ligatures w14:val="none"/>
        </w:rPr>
        <w:t>*</w:t>
      </w:r>
      <w:r w:rsidRPr="0055504D">
        <w:rPr>
          <w:rFonts w:ascii="FiraCode NF" w:eastAsia="宋体" w:hAnsi="FiraCode NF" w:cs="宋体"/>
          <w:color w:val="F8F8F2"/>
          <w:kern w:val="0"/>
          <w:sz w:val="18"/>
          <w:szCs w:val="18"/>
          <w14:ligatures w14:val="none"/>
        </w:rPr>
        <w:t xml:space="preserve">         </w:t>
      </w:r>
      <w:r w:rsidRPr="0055504D">
        <w:rPr>
          <w:rFonts w:ascii="FiraCode NF" w:eastAsia="宋体" w:hAnsi="FiraCode NF" w:cs="宋体"/>
          <w:i/>
          <w:iCs/>
          <w:color w:val="66D9EF"/>
          <w:kern w:val="0"/>
          <w:sz w:val="18"/>
          <w:szCs w:val="18"/>
          <w14:ligatures w14:val="none"/>
        </w:rPr>
        <w:t>IPSDK_CPChar</w:t>
      </w:r>
      <w:r w:rsidRPr="0055504D">
        <w:rPr>
          <w:rFonts w:ascii="FiraCode NF" w:eastAsia="宋体" w:hAnsi="FiraCode NF" w:cs="宋体"/>
          <w:color w:val="F8F8F2"/>
          <w:kern w:val="0"/>
          <w:sz w:val="18"/>
          <w:szCs w:val="18"/>
          <w14:ligatures w14:val="none"/>
        </w:rPr>
        <w:t>;</w:t>
      </w:r>
    </w:p>
    <w:p w:rsidR="0055504D" w:rsidRPr="0055504D" w:rsidRDefault="0055504D" w:rsidP="0055504D">
      <w:pPr>
        <w:shd w:val="clear" w:color="auto" w:fill="242424"/>
        <w:spacing w:before="0" w:line="255" w:lineRule="atLeast"/>
        <w:rPr>
          <w:rFonts w:ascii="FiraCode NF" w:eastAsia="宋体" w:hAnsi="FiraCode NF" w:cs="宋体"/>
          <w:color w:val="F8F8F2"/>
          <w:kern w:val="0"/>
          <w:sz w:val="18"/>
          <w:szCs w:val="18"/>
          <w14:ligatures w14:val="none"/>
        </w:rPr>
      </w:pPr>
      <w:r w:rsidRPr="0055504D">
        <w:rPr>
          <w:rFonts w:ascii="FiraCode NF" w:eastAsia="宋体" w:hAnsi="FiraCode NF" w:cs="宋体"/>
          <w:color w:val="F92672"/>
          <w:kern w:val="0"/>
          <w:sz w:val="18"/>
          <w:szCs w:val="18"/>
          <w14:ligatures w14:val="none"/>
        </w:rPr>
        <w:t>typedef</w:t>
      </w:r>
      <w:r w:rsidRPr="0055504D">
        <w:rPr>
          <w:rFonts w:ascii="FiraCode NF" w:eastAsia="宋体" w:hAnsi="FiraCode NF" w:cs="宋体"/>
          <w:color w:val="F8F8F2"/>
          <w:kern w:val="0"/>
          <w:sz w:val="18"/>
          <w:szCs w:val="18"/>
          <w14:ligatures w14:val="none"/>
        </w:rPr>
        <w:t xml:space="preserve">     </w:t>
      </w:r>
      <w:r w:rsidRPr="0055504D">
        <w:rPr>
          <w:rFonts w:ascii="FiraCode NF" w:eastAsia="宋体" w:hAnsi="FiraCode NF" w:cs="宋体"/>
          <w:i/>
          <w:iCs/>
          <w:color w:val="66D9EF"/>
          <w:kern w:val="0"/>
          <w:sz w:val="18"/>
          <w:szCs w:val="18"/>
          <w14:ligatures w14:val="none"/>
        </w:rPr>
        <w:t>unsigned</w:t>
      </w:r>
      <w:r w:rsidRPr="0055504D">
        <w:rPr>
          <w:rFonts w:ascii="FiraCode NF" w:eastAsia="宋体" w:hAnsi="FiraCode NF" w:cs="宋体"/>
          <w:color w:val="F8F8F2"/>
          <w:kern w:val="0"/>
          <w:sz w:val="18"/>
          <w:szCs w:val="18"/>
          <w14:ligatures w14:val="none"/>
        </w:rPr>
        <w:t xml:space="preserve"> </w:t>
      </w:r>
      <w:r w:rsidRPr="0055504D">
        <w:rPr>
          <w:rFonts w:ascii="FiraCode NF" w:eastAsia="宋体" w:hAnsi="FiraCode NF" w:cs="宋体"/>
          <w:i/>
          <w:iCs/>
          <w:color w:val="66D9EF"/>
          <w:kern w:val="0"/>
          <w:sz w:val="18"/>
          <w:szCs w:val="18"/>
          <w14:ligatures w14:val="none"/>
        </w:rPr>
        <w:t>char</w:t>
      </w:r>
      <w:r w:rsidRPr="0055504D">
        <w:rPr>
          <w:rFonts w:ascii="FiraCode NF" w:eastAsia="宋体" w:hAnsi="FiraCode NF" w:cs="宋体"/>
          <w:color w:val="F8F8F2"/>
          <w:kern w:val="0"/>
          <w:sz w:val="18"/>
          <w:szCs w:val="18"/>
          <w14:ligatures w14:val="none"/>
        </w:rPr>
        <w:t xml:space="preserve">       </w:t>
      </w:r>
      <w:r w:rsidRPr="0055504D">
        <w:rPr>
          <w:rFonts w:ascii="FiraCode NF" w:eastAsia="宋体" w:hAnsi="FiraCode NF" w:cs="宋体"/>
          <w:i/>
          <w:iCs/>
          <w:color w:val="66D9EF"/>
          <w:kern w:val="0"/>
          <w:sz w:val="18"/>
          <w:szCs w:val="18"/>
          <w14:ligatures w14:val="none"/>
        </w:rPr>
        <w:t>IPSDK_Byte</w:t>
      </w:r>
      <w:r w:rsidRPr="0055504D">
        <w:rPr>
          <w:rFonts w:ascii="FiraCode NF" w:eastAsia="宋体" w:hAnsi="FiraCode NF" w:cs="宋体"/>
          <w:color w:val="F8F8F2"/>
          <w:kern w:val="0"/>
          <w:sz w:val="18"/>
          <w:szCs w:val="18"/>
          <w14:ligatures w14:val="none"/>
        </w:rPr>
        <w:t>;</w:t>
      </w:r>
    </w:p>
    <w:p w:rsidR="0055504D" w:rsidRPr="0055504D" w:rsidRDefault="0055504D" w:rsidP="0055504D">
      <w:pPr>
        <w:shd w:val="clear" w:color="auto" w:fill="242424"/>
        <w:spacing w:before="0" w:line="255" w:lineRule="atLeast"/>
        <w:rPr>
          <w:rFonts w:ascii="FiraCode NF" w:eastAsia="宋体" w:hAnsi="FiraCode NF" w:cs="宋体"/>
          <w:color w:val="F8F8F2"/>
          <w:kern w:val="0"/>
          <w:sz w:val="18"/>
          <w:szCs w:val="18"/>
          <w14:ligatures w14:val="none"/>
        </w:rPr>
      </w:pPr>
      <w:r w:rsidRPr="0055504D">
        <w:rPr>
          <w:rFonts w:ascii="FiraCode NF" w:eastAsia="宋体" w:hAnsi="FiraCode NF" w:cs="宋体"/>
          <w:color w:val="F92672"/>
          <w:kern w:val="0"/>
          <w:sz w:val="18"/>
          <w:szCs w:val="18"/>
          <w14:ligatures w14:val="none"/>
        </w:rPr>
        <w:t>typedef</w:t>
      </w:r>
      <w:r w:rsidRPr="0055504D">
        <w:rPr>
          <w:rFonts w:ascii="FiraCode NF" w:eastAsia="宋体" w:hAnsi="FiraCode NF" w:cs="宋体"/>
          <w:color w:val="F8F8F2"/>
          <w:kern w:val="0"/>
          <w:sz w:val="18"/>
          <w:szCs w:val="18"/>
          <w14:ligatures w14:val="none"/>
        </w:rPr>
        <w:t xml:space="preserve">     </w:t>
      </w:r>
      <w:r w:rsidRPr="0055504D">
        <w:rPr>
          <w:rFonts w:ascii="FiraCode NF" w:eastAsia="宋体" w:hAnsi="FiraCode NF" w:cs="宋体"/>
          <w:i/>
          <w:iCs/>
          <w:color w:val="66D9EF"/>
          <w:kern w:val="0"/>
          <w:sz w:val="18"/>
          <w:szCs w:val="18"/>
          <w14:ligatures w14:val="none"/>
        </w:rPr>
        <w:t>unsigned</w:t>
      </w:r>
      <w:r w:rsidRPr="0055504D">
        <w:rPr>
          <w:rFonts w:ascii="FiraCode NF" w:eastAsia="宋体" w:hAnsi="FiraCode NF" w:cs="宋体"/>
          <w:color w:val="F8F8F2"/>
          <w:kern w:val="0"/>
          <w:sz w:val="18"/>
          <w:szCs w:val="18"/>
          <w14:ligatures w14:val="none"/>
        </w:rPr>
        <w:t xml:space="preserve"> </w:t>
      </w:r>
      <w:r w:rsidRPr="0055504D">
        <w:rPr>
          <w:rFonts w:ascii="FiraCode NF" w:eastAsia="宋体" w:hAnsi="FiraCode NF" w:cs="宋体"/>
          <w:i/>
          <w:iCs/>
          <w:color w:val="66D9EF"/>
          <w:kern w:val="0"/>
          <w:sz w:val="18"/>
          <w:szCs w:val="18"/>
          <w14:ligatures w14:val="none"/>
        </w:rPr>
        <w:t>char</w:t>
      </w:r>
      <w:r w:rsidRPr="0055504D">
        <w:rPr>
          <w:rFonts w:ascii="FiraCode NF" w:eastAsia="宋体" w:hAnsi="FiraCode NF" w:cs="宋体"/>
          <w:color w:val="F92672"/>
          <w:kern w:val="0"/>
          <w:sz w:val="18"/>
          <w:szCs w:val="18"/>
          <w14:ligatures w14:val="none"/>
        </w:rPr>
        <w:t>*</w:t>
      </w:r>
      <w:r w:rsidRPr="0055504D">
        <w:rPr>
          <w:rFonts w:ascii="FiraCode NF" w:eastAsia="宋体" w:hAnsi="FiraCode NF" w:cs="宋体"/>
          <w:color w:val="F8F8F2"/>
          <w:kern w:val="0"/>
          <w:sz w:val="18"/>
          <w:szCs w:val="18"/>
          <w14:ligatures w14:val="none"/>
        </w:rPr>
        <w:t xml:space="preserve">      </w:t>
      </w:r>
      <w:r w:rsidRPr="0055504D">
        <w:rPr>
          <w:rFonts w:ascii="FiraCode NF" w:eastAsia="宋体" w:hAnsi="FiraCode NF" w:cs="宋体"/>
          <w:i/>
          <w:iCs/>
          <w:color w:val="66D9EF"/>
          <w:kern w:val="0"/>
          <w:sz w:val="18"/>
          <w:szCs w:val="18"/>
          <w14:ligatures w14:val="none"/>
        </w:rPr>
        <w:t>IPSDK_PByte</w:t>
      </w:r>
      <w:r w:rsidRPr="0055504D">
        <w:rPr>
          <w:rFonts w:ascii="FiraCode NF" w:eastAsia="宋体" w:hAnsi="FiraCode NF" w:cs="宋体"/>
          <w:color w:val="F8F8F2"/>
          <w:kern w:val="0"/>
          <w:sz w:val="18"/>
          <w:szCs w:val="18"/>
          <w14:ligatures w14:val="none"/>
        </w:rPr>
        <w:t>;</w:t>
      </w:r>
    </w:p>
    <w:p w:rsidR="0055504D" w:rsidRPr="0055504D" w:rsidRDefault="0055504D" w:rsidP="0055504D">
      <w:pPr>
        <w:shd w:val="clear" w:color="auto" w:fill="242424"/>
        <w:spacing w:before="0" w:line="255" w:lineRule="atLeast"/>
        <w:rPr>
          <w:rFonts w:ascii="FiraCode NF" w:eastAsia="宋体" w:hAnsi="FiraCode NF" w:cs="宋体"/>
          <w:color w:val="F8F8F2"/>
          <w:kern w:val="0"/>
          <w:sz w:val="18"/>
          <w:szCs w:val="18"/>
          <w14:ligatures w14:val="none"/>
        </w:rPr>
      </w:pPr>
      <w:r w:rsidRPr="0055504D">
        <w:rPr>
          <w:rFonts w:ascii="FiraCode NF" w:eastAsia="宋体" w:hAnsi="FiraCode NF" w:cs="宋体"/>
          <w:color w:val="F92672"/>
          <w:kern w:val="0"/>
          <w:sz w:val="18"/>
          <w:szCs w:val="18"/>
          <w14:ligatures w14:val="none"/>
        </w:rPr>
        <w:t>typedef</w:t>
      </w:r>
      <w:r w:rsidRPr="0055504D">
        <w:rPr>
          <w:rFonts w:ascii="FiraCode NF" w:eastAsia="宋体" w:hAnsi="FiraCode NF" w:cs="宋体"/>
          <w:color w:val="F8F8F2"/>
          <w:kern w:val="0"/>
          <w:sz w:val="18"/>
          <w:szCs w:val="18"/>
          <w14:ligatures w14:val="none"/>
        </w:rPr>
        <w:t xml:space="preserve">     </w:t>
      </w:r>
      <w:r w:rsidRPr="0055504D">
        <w:rPr>
          <w:rFonts w:ascii="FiraCode NF" w:eastAsia="宋体" w:hAnsi="FiraCode NF" w:cs="宋体"/>
          <w:i/>
          <w:iCs/>
          <w:color w:val="66D9EF"/>
          <w:kern w:val="0"/>
          <w:sz w:val="18"/>
          <w:szCs w:val="18"/>
          <w14:ligatures w14:val="none"/>
        </w:rPr>
        <w:t>int</w:t>
      </w:r>
      <w:r w:rsidRPr="0055504D">
        <w:rPr>
          <w:rFonts w:ascii="FiraCode NF" w:eastAsia="宋体" w:hAnsi="FiraCode NF" w:cs="宋体"/>
          <w:color w:val="F8F8F2"/>
          <w:kern w:val="0"/>
          <w:sz w:val="18"/>
          <w:szCs w:val="18"/>
          <w14:ligatures w14:val="none"/>
        </w:rPr>
        <w:t xml:space="preserve">                 </w:t>
      </w:r>
      <w:r w:rsidRPr="0055504D">
        <w:rPr>
          <w:rFonts w:ascii="FiraCode NF" w:eastAsia="宋体" w:hAnsi="FiraCode NF" w:cs="宋体"/>
          <w:i/>
          <w:iCs/>
          <w:color w:val="66D9EF"/>
          <w:kern w:val="0"/>
          <w:sz w:val="18"/>
          <w:szCs w:val="18"/>
          <w14:ligatures w14:val="none"/>
        </w:rPr>
        <w:t>IPSDK_Int</w:t>
      </w:r>
      <w:r w:rsidRPr="0055504D">
        <w:rPr>
          <w:rFonts w:ascii="FiraCode NF" w:eastAsia="宋体" w:hAnsi="FiraCode NF" w:cs="宋体"/>
          <w:color w:val="F8F8F2"/>
          <w:kern w:val="0"/>
          <w:sz w:val="18"/>
          <w:szCs w:val="18"/>
          <w14:ligatures w14:val="none"/>
        </w:rPr>
        <w:t>;</w:t>
      </w:r>
    </w:p>
    <w:p w:rsidR="0055504D" w:rsidRPr="0055504D" w:rsidRDefault="0055504D" w:rsidP="0055504D">
      <w:pPr>
        <w:shd w:val="clear" w:color="auto" w:fill="242424"/>
        <w:spacing w:before="0" w:line="255" w:lineRule="atLeast"/>
        <w:rPr>
          <w:rFonts w:ascii="FiraCode NF" w:eastAsia="宋体" w:hAnsi="FiraCode NF" w:cs="宋体"/>
          <w:color w:val="F8F8F2"/>
          <w:kern w:val="0"/>
          <w:sz w:val="18"/>
          <w:szCs w:val="18"/>
          <w14:ligatures w14:val="none"/>
        </w:rPr>
      </w:pPr>
      <w:r w:rsidRPr="0055504D">
        <w:rPr>
          <w:rFonts w:ascii="FiraCode NF" w:eastAsia="宋体" w:hAnsi="FiraCode NF" w:cs="宋体"/>
          <w:color w:val="F92672"/>
          <w:kern w:val="0"/>
          <w:sz w:val="18"/>
          <w:szCs w:val="18"/>
          <w14:ligatures w14:val="none"/>
        </w:rPr>
        <w:t>typedef</w:t>
      </w:r>
      <w:r w:rsidRPr="0055504D">
        <w:rPr>
          <w:rFonts w:ascii="FiraCode NF" w:eastAsia="宋体" w:hAnsi="FiraCode NF" w:cs="宋体"/>
          <w:color w:val="F8F8F2"/>
          <w:kern w:val="0"/>
          <w:sz w:val="18"/>
          <w:szCs w:val="18"/>
          <w14:ligatures w14:val="none"/>
        </w:rPr>
        <w:t xml:space="preserve">     </w:t>
      </w:r>
      <w:r w:rsidRPr="0055504D">
        <w:rPr>
          <w:rFonts w:ascii="FiraCode NF" w:eastAsia="宋体" w:hAnsi="FiraCode NF" w:cs="宋体"/>
          <w:i/>
          <w:iCs/>
          <w:color w:val="66D9EF"/>
          <w:kern w:val="0"/>
          <w:sz w:val="18"/>
          <w:szCs w:val="18"/>
          <w14:ligatures w14:val="none"/>
        </w:rPr>
        <w:t>void</w:t>
      </w:r>
      <w:r w:rsidRPr="0055504D">
        <w:rPr>
          <w:rFonts w:ascii="FiraCode NF" w:eastAsia="宋体" w:hAnsi="FiraCode NF" w:cs="宋体"/>
          <w:color w:val="F8F8F2"/>
          <w:kern w:val="0"/>
          <w:sz w:val="18"/>
          <w:szCs w:val="18"/>
          <w14:ligatures w14:val="none"/>
        </w:rPr>
        <w:t xml:space="preserve">                </w:t>
      </w:r>
      <w:r w:rsidRPr="0055504D">
        <w:rPr>
          <w:rFonts w:ascii="FiraCode NF" w:eastAsia="宋体" w:hAnsi="FiraCode NF" w:cs="宋体"/>
          <w:i/>
          <w:iCs/>
          <w:color w:val="66D9EF"/>
          <w:kern w:val="0"/>
          <w:sz w:val="18"/>
          <w:szCs w:val="18"/>
          <w14:ligatures w14:val="none"/>
        </w:rPr>
        <w:t>IPSDK_Void</w:t>
      </w:r>
      <w:r w:rsidRPr="0055504D">
        <w:rPr>
          <w:rFonts w:ascii="FiraCode NF" w:eastAsia="宋体" w:hAnsi="FiraCode NF" w:cs="宋体"/>
          <w:color w:val="F8F8F2"/>
          <w:kern w:val="0"/>
          <w:sz w:val="18"/>
          <w:szCs w:val="18"/>
          <w14:ligatures w14:val="none"/>
        </w:rPr>
        <w:t>;</w:t>
      </w:r>
    </w:p>
    <w:p w:rsidR="0055504D" w:rsidRPr="0055504D" w:rsidRDefault="0055504D" w:rsidP="0055504D">
      <w:pPr>
        <w:shd w:val="clear" w:color="auto" w:fill="242424"/>
        <w:spacing w:before="0" w:line="255" w:lineRule="atLeast"/>
        <w:rPr>
          <w:rFonts w:ascii="FiraCode NF" w:eastAsia="宋体" w:hAnsi="FiraCode NF" w:cs="宋体"/>
          <w:color w:val="F8F8F2"/>
          <w:kern w:val="0"/>
          <w:sz w:val="18"/>
          <w:szCs w:val="18"/>
          <w14:ligatures w14:val="none"/>
        </w:rPr>
      </w:pPr>
      <w:r w:rsidRPr="0055504D">
        <w:rPr>
          <w:rFonts w:ascii="FiraCode NF" w:eastAsia="宋体" w:hAnsi="FiraCode NF" w:cs="宋体"/>
          <w:color w:val="F92672"/>
          <w:kern w:val="0"/>
          <w:sz w:val="18"/>
          <w:szCs w:val="18"/>
          <w14:ligatures w14:val="none"/>
        </w:rPr>
        <w:t>typedef</w:t>
      </w:r>
      <w:r w:rsidRPr="0055504D">
        <w:rPr>
          <w:rFonts w:ascii="FiraCode NF" w:eastAsia="宋体" w:hAnsi="FiraCode NF" w:cs="宋体"/>
          <w:color w:val="F8F8F2"/>
          <w:kern w:val="0"/>
          <w:sz w:val="18"/>
          <w:szCs w:val="18"/>
          <w14:ligatures w14:val="none"/>
        </w:rPr>
        <w:t xml:space="preserve">     </w:t>
      </w:r>
      <w:r w:rsidRPr="0055504D">
        <w:rPr>
          <w:rFonts w:ascii="FiraCode NF" w:eastAsia="宋体" w:hAnsi="FiraCode NF" w:cs="宋体"/>
          <w:i/>
          <w:iCs/>
          <w:color w:val="66D9EF"/>
          <w:kern w:val="0"/>
          <w:sz w:val="18"/>
          <w:szCs w:val="18"/>
          <w14:ligatures w14:val="none"/>
        </w:rPr>
        <w:t>void</w:t>
      </w:r>
      <w:r w:rsidRPr="0055504D">
        <w:rPr>
          <w:rFonts w:ascii="FiraCode NF" w:eastAsia="宋体" w:hAnsi="FiraCode NF" w:cs="宋体"/>
          <w:color w:val="F92672"/>
          <w:kern w:val="0"/>
          <w:sz w:val="18"/>
          <w:szCs w:val="18"/>
          <w14:ligatures w14:val="none"/>
        </w:rPr>
        <w:t>*</w:t>
      </w:r>
      <w:r w:rsidRPr="0055504D">
        <w:rPr>
          <w:rFonts w:ascii="FiraCode NF" w:eastAsia="宋体" w:hAnsi="FiraCode NF" w:cs="宋体"/>
          <w:color w:val="F8F8F2"/>
          <w:kern w:val="0"/>
          <w:sz w:val="18"/>
          <w:szCs w:val="18"/>
          <w14:ligatures w14:val="none"/>
        </w:rPr>
        <w:t xml:space="preserve">               </w:t>
      </w:r>
      <w:r w:rsidRPr="0055504D">
        <w:rPr>
          <w:rFonts w:ascii="FiraCode NF" w:eastAsia="宋体" w:hAnsi="FiraCode NF" w:cs="宋体"/>
          <w:i/>
          <w:iCs/>
          <w:color w:val="66D9EF"/>
          <w:kern w:val="0"/>
          <w:sz w:val="18"/>
          <w:szCs w:val="18"/>
          <w14:ligatures w14:val="none"/>
        </w:rPr>
        <w:t>IPSDK_PVoid</w:t>
      </w:r>
      <w:r w:rsidRPr="0055504D">
        <w:rPr>
          <w:rFonts w:ascii="FiraCode NF" w:eastAsia="宋体" w:hAnsi="FiraCode NF" w:cs="宋体"/>
          <w:color w:val="F8F8F2"/>
          <w:kern w:val="0"/>
          <w:sz w:val="18"/>
          <w:szCs w:val="18"/>
          <w14:ligatures w14:val="none"/>
        </w:rPr>
        <w:t>;</w:t>
      </w:r>
    </w:p>
    <w:p w:rsidR="0055504D" w:rsidRPr="0055504D" w:rsidRDefault="0055504D" w:rsidP="0055504D">
      <w:pPr>
        <w:shd w:val="clear" w:color="auto" w:fill="242424"/>
        <w:spacing w:before="0" w:line="255" w:lineRule="atLeast"/>
        <w:rPr>
          <w:rFonts w:ascii="FiraCode NF" w:eastAsia="宋体" w:hAnsi="FiraCode NF" w:cs="宋体"/>
          <w:color w:val="F8F8F2"/>
          <w:kern w:val="0"/>
          <w:sz w:val="18"/>
          <w:szCs w:val="18"/>
          <w14:ligatures w14:val="none"/>
        </w:rPr>
      </w:pPr>
      <w:r w:rsidRPr="0055504D">
        <w:rPr>
          <w:rFonts w:ascii="FiraCode NF" w:eastAsia="宋体" w:hAnsi="FiraCode NF" w:cs="宋体"/>
          <w:color w:val="F92672"/>
          <w:kern w:val="0"/>
          <w:sz w:val="18"/>
          <w:szCs w:val="18"/>
          <w14:ligatures w14:val="none"/>
        </w:rPr>
        <w:t>typedef</w:t>
      </w:r>
      <w:r w:rsidRPr="0055504D">
        <w:rPr>
          <w:rFonts w:ascii="FiraCode NF" w:eastAsia="宋体" w:hAnsi="FiraCode NF" w:cs="宋体"/>
          <w:color w:val="F8F8F2"/>
          <w:kern w:val="0"/>
          <w:sz w:val="18"/>
          <w:szCs w:val="18"/>
          <w14:ligatures w14:val="none"/>
        </w:rPr>
        <w:t xml:space="preserve">     </w:t>
      </w:r>
      <w:r w:rsidRPr="0055504D">
        <w:rPr>
          <w:rFonts w:ascii="FiraCode NF" w:eastAsia="宋体" w:hAnsi="FiraCode NF" w:cs="宋体"/>
          <w:i/>
          <w:iCs/>
          <w:color w:val="66D9EF"/>
          <w:kern w:val="0"/>
          <w:sz w:val="18"/>
          <w:szCs w:val="18"/>
          <w14:ligatures w14:val="none"/>
        </w:rPr>
        <w:t>void</w:t>
      </w:r>
      <w:r w:rsidRPr="0055504D">
        <w:rPr>
          <w:rFonts w:ascii="FiraCode NF" w:eastAsia="宋体" w:hAnsi="FiraCode NF" w:cs="宋体"/>
          <w:color w:val="F92672"/>
          <w:kern w:val="0"/>
          <w:sz w:val="18"/>
          <w:szCs w:val="18"/>
          <w14:ligatures w14:val="none"/>
        </w:rPr>
        <w:t>*</w:t>
      </w:r>
      <w:r w:rsidRPr="0055504D">
        <w:rPr>
          <w:rFonts w:ascii="FiraCode NF" w:eastAsia="宋体" w:hAnsi="FiraCode NF" w:cs="宋体"/>
          <w:color w:val="F8F8F2"/>
          <w:kern w:val="0"/>
          <w:sz w:val="18"/>
          <w:szCs w:val="18"/>
          <w14:ligatures w14:val="none"/>
        </w:rPr>
        <w:t xml:space="preserve">               </w:t>
      </w:r>
      <w:r w:rsidRPr="0055504D">
        <w:rPr>
          <w:rFonts w:ascii="FiraCode NF" w:eastAsia="宋体" w:hAnsi="FiraCode NF" w:cs="宋体"/>
          <w:i/>
          <w:iCs/>
          <w:color w:val="66D9EF"/>
          <w:kern w:val="0"/>
          <w:sz w:val="18"/>
          <w:szCs w:val="18"/>
          <w14:ligatures w14:val="none"/>
        </w:rPr>
        <w:t>IPSDK_HANDLE</w:t>
      </w:r>
      <w:r w:rsidRPr="0055504D">
        <w:rPr>
          <w:rFonts w:ascii="FiraCode NF" w:eastAsia="宋体" w:hAnsi="FiraCode NF" w:cs="宋体"/>
          <w:color w:val="F8F8F2"/>
          <w:kern w:val="0"/>
          <w:sz w:val="18"/>
          <w:szCs w:val="18"/>
          <w14:ligatures w14:val="none"/>
        </w:rPr>
        <w:t>;</w:t>
      </w:r>
    </w:p>
    <w:p w:rsidR="0055504D" w:rsidRPr="0055504D" w:rsidRDefault="0055504D" w:rsidP="0055504D">
      <w:pPr>
        <w:shd w:val="clear" w:color="auto" w:fill="242424"/>
        <w:spacing w:before="0" w:line="255" w:lineRule="atLeast"/>
        <w:rPr>
          <w:rFonts w:ascii="FiraCode NF" w:eastAsia="宋体" w:hAnsi="FiraCode NF" w:cs="宋体"/>
          <w:color w:val="F8F8F2"/>
          <w:kern w:val="0"/>
          <w:sz w:val="18"/>
          <w:szCs w:val="18"/>
          <w14:ligatures w14:val="none"/>
        </w:rPr>
      </w:pPr>
      <w:r w:rsidRPr="0055504D">
        <w:rPr>
          <w:rFonts w:ascii="FiraCode NF" w:eastAsia="宋体" w:hAnsi="FiraCode NF" w:cs="宋体"/>
          <w:color w:val="F92672"/>
          <w:kern w:val="0"/>
          <w:sz w:val="18"/>
          <w:szCs w:val="18"/>
          <w14:ligatures w14:val="none"/>
        </w:rPr>
        <w:t>typedef</w:t>
      </w:r>
      <w:r w:rsidRPr="0055504D">
        <w:rPr>
          <w:rFonts w:ascii="FiraCode NF" w:eastAsia="宋体" w:hAnsi="FiraCode NF" w:cs="宋体"/>
          <w:color w:val="F8F8F2"/>
          <w:kern w:val="0"/>
          <w:sz w:val="18"/>
          <w:szCs w:val="18"/>
          <w14:ligatures w14:val="none"/>
        </w:rPr>
        <w:t xml:space="preserve">     </w:t>
      </w:r>
      <w:r w:rsidRPr="0055504D">
        <w:rPr>
          <w:rFonts w:ascii="FiraCode NF" w:eastAsia="宋体" w:hAnsi="FiraCode NF" w:cs="宋体"/>
          <w:i/>
          <w:iCs/>
          <w:color w:val="66D9EF"/>
          <w:kern w:val="0"/>
          <w:sz w:val="18"/>
          <w:szCs w:val="18"/>
          <w14:ligatures w14:val="none"/>
        </w:rPr>
        <w:t>int</w:t>
      </w:r>
      <w:r w:rsidRPr="0055504D">
        <w:rPr>
          <w:rFonts w:ascii="FiraCode NF" w:eastAsia="宋体" w:hAnsi="FiraCode NF" w:cs="宋体"/>
          <w:color w:val="F8F8F2"/>
          <w:kern w:val="0"/>
          <w:sz w:val="18"/>
          <w:szCs w:val="18"/>
          <w14:ligatures w14:val="none"/>
        </w:rPr>
        <w:t xml:space="preserve">                 </w:t>
      </w:r>
      <w:r w:rsidRPr="0055504D">
        <w:rPr>
          <w:rFonts w:ascii="FiraCode NF" w:eastAsia="宋体" w:hAnsi="FiraCode NF" w:cs="宋体"/>
          <w:i/>
          <w:iCs/>
          <w:color w:val="66D9EF"/>
          <w:kern w:val="0"/>
          <w:sz w:val="18"/>
          <w:szCs w:val="18"/>
          <w14:ligatures w14:val="none"/>
        </w:rPr>
        <w:t>IPSDK_Boolean</w:t>
      </w:r>
      <w:r w:rsidRPr="0055504D">
        <w:rPr>
          <w:rFonts w:ascii="FiraCode NF" w:eastAsia="宋体" w:hAnsi="FiraCode NF" w:cs="宋体"/>
          <w:color w:val="F8F8F2"/>
          <w:kern w:val="0"/>
          <w:sz w:val="18"/>
          <w:szCs w:val="18"/>
          <w14:ligatures w14:val="none"/>
        </w:rPr>
        <w:t>;</w:t>
      </w:r>
    </w:p>
    <w:p w:rsidR="0055504D" w:rsidRPr="0055504D" w:rsidRDefault="0055504D" w:rsidP="0055504D">
      <w:pPr>
        <w:shd w:val="clear" w:color="auto" w:fill="242424"/>
        <w:spacing w:before="0" w:line="255" w:lineRule="atLeast"/>
        <w:rPr>
          <w:rFonts w:ascii="FiraCode NF" w:eastAsia="宋体" w:hAnsi="FiraCode NF" w:cs="宋体"/>
          <w:color w:val="F8F8F2"/>
          <w:kern w:val="0"/>
          <w:sz w:val="18"/>
          <w:szCs w:val="18"/>
          <w14:ligatures w14:val="none"/>
        </w:rPr>
      </w:pPr>
      <w:r w:rsidRPr="0055504D">
        <w:rPr>
          <w:rFonts w:ascii="FiraCode NF" w:eastAsia="宋体" w:hAnsi="FiraCode NF" w:cs="宋体"/>
          <w:color w:val="F92672"/>
          <w:kern w:val="0"/>
          <w:sz w:val="18"/>
          <w:szCs w:val="18"/>
          <w14:ligatures w14:val="none"/>
        </w:rPr>
        <w:t>typedef</w:t>
      </w:r>
      <w:r w:rsidRPr="0055504D">
        <w:rPr>
          <w:rFonts w:ascii="FiraCode NF" w:eastAsia="宋体" w:hAnsi="FiraCode NF" w:cs="宋体"/>
          <w:color w:val="F8F8F2"/>
          <w:kern w:val="0"/>
          <w:sz w:val="18"/>
          <w:szCs w:val="18"/>
          <w14:ligatures w14:val="none"/>
        </w:rPr>
        <w:t xml:space="preserve">     </w:t>
      </w:r>
      <w:r w:rsidRPr="0055504D">
        <w:rPr>
          <w:rFonts w:ascii="FiraCode NF" w:eastAsia="宋体" w:hAnsi="FiraCode NF" w:cs="宋体"/>
          <w:i/>
          <w:iCs/>
          <w:color w:val="66D9EF"/>
          <w:kern w:val="0"/>
          <w:sz w:val="18"/>
          <w:szCs w:val="18"/>
          <w14:ligatures w14:val="none"/>
        </w:rPr>
        <w:t>float</w:t>
      </w:r>
      <w:r w:rsidRPr="0055504D">
        <w:rPr>
          <w:rFonts w:ascii="FiraCode NF" w:eastAsia="宋体" w:hAnsi="FiraCode NF" w:cs="宋体"/>
          <w:color w:val="F8F8F2"/>
          <w:kern w:val="0"/>
          <w:sz w:val="18"/>
          <w:szCs w:val="18"/>
          <w14:ligatures w14:val="none"/>
        </w:rPr>
        <w:t xml:space="preserve">               </w:t>
      </w:r>
      <w:r w:rsidRPr="0055504D">
        <w:rPr>
          <w:rFonts w:ascii="FiraCode NF" w:eastAsia="宋体" w:hAnsi="FiraCode NF" w:cs="宋体"/>
          <w:i/>
          <w:iCs/>
          <w:color w:val="66D9EF"/>
          <w:kern w:val="0"/>
          <w:sz w:val="18"/>
          <w:szCs w:val="18"/>
          <w14:ligatures w14:val="none"/>
        </w:rPr>
        <w:t>IPSDK_Float</w:t>
      </w:r>
      <w:r w:rsidRPr="0055504D">
        <w:rPr>
          <w:rFonts w:ascii="FiraCode NF" w:eastAsia="宋体" w:hAnsi="FiraCode NF" w:cs="宋体"/>
          <w:color w:val="F8F8F2"/>
          <w:kern w:val="0"/>
          <w:sz w:val="18"/>
          <w:szCs w:val="18"/>
          <w14:ligatures w14:val="none"/>
        </w:rPr>
        <w:t>;</w:t>
      </w:r>
    </w:p>
    <w:p w:rsidR="0055504D" w:rsidRPr="0055504D" w:rsidRDefault="0055504D" w:rsidP="0055504D">
      <w:pPr>
        <w:shd w:val="clear" w:color="auto" w:fill="242424"/>
        <w:spacing w:before="0" w:line="255" w:lineRule="atLeast"/>
        <w:rPr>
          <w:rFonts w:ascii="FiraCode NF" w:eastAsia="宋体" w:hAnsi="FiraCode NF" w:cs="宋体"/>
          <w:color w:val="F8F8F2"/>
          <w:kern w:val="0"/>
          <w:sz w:val="18"/>
          <w:szCs w:val="18"/>
          <w14:ligatures w14:val="none"/>
        </w:rPr>
      </w:pPr>
      <w:r w:rsidRPr="0055504D">
        <w:rPr>
          <w:rFonts w:ascii="FiraCode NF" w:eastAsia="宋体" w:hAnsi="FiraCode NF" w:cs="宋体"/>
          <w:color w:val="F92672"/>
          <w:kern w:val="0"/>
          <w:sz w:val="18"/>
          <w:szCs w:val="18"/>
          <w14:ligatures w14:val="none"/>
        </w:rPr>
        <w:t>typedef</w:t>
      </w:r>
      <w:r w:rsidRPr="0055504D">
        <w:rPr>
          <w:rFonts w:ascii="FiraCode NF" w:eastAsia="宋体" w:hAnsi="FiraCode NF" w:cs="宋体"/>
          <w:color w:val="F8F8F2"/>
          <w:kern w:val="0"/>
          <w:sz w:val="18"/>
          <w:szCs w:val="18"/>
          <w14:ligatures w14:val="none"/>
        </w:rPr>
        <w:t xml:space="preserve">     </w:t>
      </w:r>
      <w:r w:rsidRPr="0055504D">
        <w:rPr>
          <w:rFonts w:ascii="FiraCode NF" w:eastAsia="宋体" w:hAnsi="FiraCode NF" w:cs="宋体"/>
          <w:i/>
          <w:iCs/>
          <w:color w:val="66D9EF"/>
          <w:kern w:val="0"/>
          <w:sz w:val="18"/>
          <w:szCs w:val="18"/>
          <w14:ligatures w14:val="none"/>
        </w:rPr>
        <w:t>int</w:t>
      </w:r>
      <w:r w:rsidRPr="0055504D">
        <w:rPr>
          <w:rFonts w:ascii="FiraCode NF" w:eastAsia="宋体" w:hAnsi="FiraCode NF" w:cs="宋体"/>
          <w:color w:val="F8F8F2"/>
          <w:kern w:val="0"/>
          <w:sz w:val="18"/>
          <w:szCs w:val="18"/>
          <w14:ligatures w14:val="none"/>
        </w:rPr>
        <w:t xml:space="preserve">                 </w:t>
      </w:r>
      <w:r w:rsidRPr="0055504D">
        <w:rPr>
          <w:rFonts w:ascii="FiraCode NF" w:eastAsia="宋体" w:hAnsi="FiraCode NF" w:cs="宋体"/>
          <w:i/>
          <w:iCs/>
          <w:color w:val="66D9EF"/>
          <w:kern w:val="0"/>
          <w:sz w:val="18"/>
          <w:szCs w:val="18"/>
          <w14:ligatures w14:val="none"/>
        </w:rPr>
        <w:t>IPSDK_ERR</w:t>
      </w:r>
      <w:r w:rsidRPr="0055504D">
        <w:rPr>
          <w:rFonts w:ascii="FiraCode NF" w:eastAsia="宋体" w:hAnsi="FiraCode NF" w:cs="宋体"/>
          <w:color w:val="F8F8F2"/>
          <w:kern w:val="0"/>
          <w:sz w:val="18"/>
          <w:szCs w:val="18"/>
          <w14:ligatures w14:val="none"/>
        </w:rPr>
        <w:t>;</w:t>
      </w:r>
    </w:p>
    <w:p w:rsidR="0055504D" w:rsidRPr="0055504D" w:rsidRDefault="0055504D" w:rsidP="0055504D">
      <w:pPr>
        <w:shd w:val="clear" w:color="auto" w:fill="242424"/>
        <w:spacing w:before="0" w:line="255" w:lineRule="atLeast"/>
        <w:rPr>
          <w:rFonts w:ascii="FiraCode NF" w:eastAsia="宋体" w:hAnsi="FiraCode NF" w:cs="宋体"/>
          <w:color w:val="F8F8F2"/>
          <w:kern w:val="0"/>
          <w:sz w:val="18"/>
          <w:szCs w:val="18"/>
          <w14:ligatures w14:val="none"/>
        </w:rPr>
      </w:pPr>
      <w:r w:rsidRPr="0055504D">
        <w:rPr>
          <w:rFonts w:ascii="FiraCode NF" w:eastAsia="宋体" w:hAnsi="FiraCode NF" w:cs="宋体"/>
          <w:color w:val="F92672"/>
          <w:kern w:val="0"/>
          <w:sz w:val="18"/>
          <w:szCs w:val="18"/>
          <w14:ligatures w14:val="none"/>
        </w:rPr>
        <w:t>typedef</w:t>
      </w:r>
      <w:r w:rsidRPr="0055504D">
        <w:rPr>
          <w:rFonts w:ascii="FiraCode NF" w:eastAsia="宋体" w:hAnsi="FiraCode NF" w:cs="宋体"/>
          <w:color w:val="F8F8F2"/>
          <w:kern w:val="0"/>
          <w:sz w:val="18"/>
          <w:szCs w:val="18"/>
          <w14:ligatures w14:val="none"/>
        </w:rPr>
        <w:t xml:space="preserve">     </w:t>
      </w:r>
      <w:r w:rsidRPr="0055504D">
        <w:rPr>
          <w:rFonts w:ascii="FiraCode NF" w:eastAsia="宋体" w:hAnsi="FiraCode NF" w:cs="宋体"/>
          <w:i/>
          <w:iCs/>
          <w:color w:val="66D9EF"/>
          <w:kern w:val="0"/>
          <w:sz w:val="18"/>
          <w:szCs w:val="18"/>
          <w14:ligatures w14:val="none"/>
        </w:rPr>
        <w:t>IPSDK_Int32</w:t>
      </w:r>
      <w:r w:rsidRPr="0055504D">
        <w:rPr>
          <w:rFonts w:ascii="FiraCode NF" w:eastAsia="宋体" w:hAnsi="FiraCode NF" w:cs="宋体"/>
          <w:color w:val="F8F8F2"/>
          <w:kern w:val="0"/>
          <w:sz w:val="18"/>
          <w:szCs w:val="18"/>
          <w14:ligatures w14:val="none"/>
        </w:rPr>
        <w:t xml:space="preserve">         </w:t>
      </w:r>
      <w:r w:rsidRPr="0055504D">
        <w:rPr>
          <w:rFonts w:ascii="FiraCode NF" w:eastAsia="宋体" w:hAnsi="FiraCode NF" w:cs="宋体"/>
          <w:i/>
          <w:iCs/>
          <w:color w:val="66D9EF"/>
          <w:kern w:val="0"/>
          <w:sz w:val="18"/>
          <w:szCs w:val="18"/>
          <w14:ligatures w14:val="none"/>
        </w:rPr>
        <w:t>IPSDK_Size</w:t>
      </w:r>
      <w:r w:rsidRPr="0055504D">
        <w:rPr>
          <w:rFonts w:ascii="FiraCode NF" w:eastAsia="宋体" w:hAnsi="FiraCode NF" w:cs="宋体"/>
          <w:color w:val="F8F8F2"/>
          <w:kern w:val="0"/>
          <w:sz w:val="18"/>
          <w:szCs w:val="18"/>
          <w14:ligatures w14:val="none"/>
        </w:rPr>
        <w:t>;</w:t>
      </w:r>
    </w:p>
    <w:p w:rsidR="000B2893" w:rsidRDefault="00530C7E" w:rsidP="00530C7E">
      <w:pPr>
        <w:pStyle w:val="3"/>
      </w:pPr>
      <w:bookmarkStart w:id="28" w:name="_Toc121494710"/>
      <w:r w:rsidRPr="00530C7E">
        <w:rPr>
          <w:rFonts w:hint="eastAsia"/>
        </w:rPr>
        <w:t>数据结构描述</w:t>
      </w:r>
      <w:bookmarkEnd w:id="28"/>
    </w:p>
    <w:p w:rsidR="00530C7E" w:rsidRDefault="00DA6EA2" w:rsidP="00DA6EA2">
      <w:pPr>
        <w:pStyle w:val="4"/>
      </w:pPr>
      <w:r w:rsidRPr="00DA6EA2">
        <w:t>IPSDK_SearchDevice</w:t>
      </w:r>
    </w:p>
    <w:p w:rsidR="00DA6EA2" w:rsidRDefault="00DA6EA2" w:rsidP="00DA6EA2">
      <w:pPr>
        <w:pStyle w:val="5"/>
      </w:pPr>
      <w:r>
        <w:rPr>
          <w:rFonts w:hint="eastAsia"/>
        </w:rPr>
        <w:t>说明</w:t>
      </w:r>
    </w:p>
    <w:p w:rsidR="00DA6EA2" w:rsidRDefault="00DD3594" w:rsidP="00DA6EA2">
      <w:r>
        <w:rPr>
          <w:rFonts w:hint="eastAsia"/>
        </w:rPr>
        <w:t>搜索设备的过程中返回给用户的设备信息描述</w:t>
      </w:r>
    </w:p>
    <w:p w:rsidR="00DA6EA2" w:rsidRPr="00DA6EA2" w:rsidRDefault="00DA6EA2" w:rsidP="00DA6EA2">
      <w:pPr>
        <w:pStyle w:val="5"/>
      </w:pPr>
      <w:r>
        <w:t>定义</w:t>
      </w:r>
    </w:p>
    <w:p w:rsidR="00DA6EA2" w:rsidRPr="00DA6EA2" w:rsidRDefault="00DA6EA2" w:rsidP="00DA6EA2">
      <w:pPr>
        <w:shd w:val="clear" w:color="auto" w:fill="242424"/>
        <w:spacing w:before="0" w:line="255" w:lineRule="atLeast"/>
        <w:rPr>
          <w:rFonts w:ascii="FiraCode NF" w:eastAsia="宋体" w:hAnsi="FiraCode NF" w:cs="宋体"/>
          <w:color w:val="F8F8F2"/>
          <w:kern w:val="0"/>
          <w:sz w:val="18"/>
          <w:szCs w:val="18"/>
          <w14:ligatures w14:val="none"/>
        </w:rPr>
      </w:pPr>
    </w:p>
    <w:p w:rsidR="00DA6EA2" w:rsidRPr="00DA6EA2" w:rsidRDefault="00DA6EA2" w:rsidP="00DA6EA2">
      <w:pPr>
        <w:shd w:val="clear" w:color="auto" w:fill="242424"/>
        <w:spacing w:before="0" w:line="255" w:lineRule="atLeast"/>
        <w:rPr>
          <w:rFonts w:ascii="FiraCode NF" w:eastAsia="宋体" w:hAnsi="FiraCode NF" w:cs="宋体"/>
          <w:color w:val="F8F8F2"/>
          <w:kern w:val="0"/>
          <w:sz w:val="18"/>
          <w:szCs w:val="18"/>
          <w14:ligatures w14:val="none"/>
        </w:rPr>
      </w:pPr>
      <w:r w:rsidRPr="00DA6EA2">
        <w:rPr>
          <w:rFonts w:ascii="FiraCode NF" w:eastAsia="宋体" w:hAnsi="FiraCode NF" w:cs="宋体"/>
          <w:color w:val="F92672"/>
          <w:kern w:val="0"/>
          <w:sz w:val="18"/>
          <w:szCs w:val="18"/>
          <w14:ligatures w14:val="none"/>
        </w:rPr>
        <w:t>typedef</w:t>
      </w:r>
      <w:r w:rsidRPr="00DA6EA2">
        <w:rPr>
          <w:rFonts w:ascii="FiraCode NF" w:eastAsia="宋体" w:hAnsi="FiraCode NF" w:cs="宋体"/>
          <w:color w:val="F8F8F2"/>
          <w:kern w:val="0"/>
          <w:sz w:val="18"/>
          <w:szCs w:val="18"/>
          <w14:ligatures w14:val="none"/>
        </w:rPr>
        <w:t xml:space="preserve"> </w:t>
      </w:r>
      <w:r w:rsidRPr="00DA6EA2">
        <w:rPr>
          <w:rFonts w:ascii="FiraCode NF" w:eastAsia="宋体" w:hAnsi="FiraCode NF" w:cs="宋体"/>
          <w:i/>
          <w:iCs/>
          <w:color w:val="66D9EF"/>
          <w:kern w:val="0"/>
          <w:sz w:val="18"/>
          <w:szCs w:val="18"/>
          <w14:ligatures w14:val="none"/>
        </w:rPr>
        <w:t>struct</w:t>
      </w:r>
      <w:r w:rsidRPr="00DA6EA2">
        <w:rPr>
          <w:rFonts w:ascii="FiraCode NF" w:eastAsia="宋体" w:hAnsi="FiraCode NF" w:cs="宋体"/>
          <w:color w:val="F8F8F2"/>
          <w:kern w:val="0"/>
          <w:sz w:val="18"/>
          <w:szCs w:val="18"/>
          <w14:ligatures w14:val="none"/>
        </w:rPr>
        <w:t xml:space="preserve"> </w:t>
      </w:r>
      <w:r w:rsidRPr="00DA6EA2">
        <w:rPr>
          <w:rFonts w:ascii="FiraCode NF" w:eastAsia="宋体" w:hAnsi="FiraCode NF" w:cs="宋体"/>
          <w:i/>
          <w:iCs/>
          <w:color w:val="66D9EF"/>
          <w:kern w:val="0"/>
          <w:sz w:val="18"/>
          <w:szCs w:val="18"/>
          <w14:ligatures w14:val="none"/>
        </w:rPr>
        <w:t>tag_ipsdk_device_info_</w:t>
      </w:r>
    </w:p>
    <w:p w:rsidR="00DA6EA2" w:rsidRPr="00DA6EA2" w:rsidRDefault="00DA6EA2" w:rsidP="00DA6EA2">
      <w:pPr>
        <w:shd w:val="clear" w:color="auto" w:fill="242424"/>
        <w:spacing w:before="0" w:line="255" w:lineRule="atLeast"/>
        <w:rPr>
          <w:rFonts w:ascii="FiraCode NF" w:eastAsia="宋体" w:hAnsi="FiraCode NF" w:cs="宋体"/>
          <w:color w:val="F8F8F2"/>
          <w:kern w:val="0"/>
          <w:sz w:val="18"/>
          <w:szCs w:val="18"/>
          <w14:ligatures w14:val="none"/>
        </w:rPr>
      </w:pPr>
      <w:r w:rsidRPr="00DA6EA2">
        <w:rPr>
          <w:rFonts w:ascii="FiraCode NF" w:eastAsia="宋体" w:hAnsi="FiraCode NF" w:cs="宋体"/>
          <w:color w:val="F8F8F2"/>
          <w:kern w:val="0"/>
          <w:sz w:val="18"/>
          <w:szCs w:val="18"/>
          <w14:ligatures w14:val="none"/>
        </w:rPr>
        <w:t>{</w:t>
      </w:r>
    </w:p>
    <w:p w:rsidR="00DA6EA2" w:rsidRPr="00DA6EA2" w:rsidRDefault="00DA6EA2" w:rsidP="00DA6EA2">
      <w:pPr>
        <w:shd w:val="clear" w:color="auto" w:fill="242424"/>
        <w:spacing w:before="0" w:line="255" w:lineRule="atLeast"/>
        <w:rPr>
          <w:rFonts w:ascii="FiraCode NF" w:eastAsia="宋体" w:hAnsi="FiraCode NF" w:cs="宋体"/>
          <w:color w:val="F8F8F2"/>
          <w:kern w:val="0"/>
          <w:sz w:val="18"/>
          <w:szCs w:val="18"/>
          <w14:ligatures w14:val="none"/>
        </w:rPr>
      </w:pPr>
      <w:r w:rsidRPr="00DA6EA2">
        <w:rPr>
          <w:rFonts w:ascii="FiraCode NF" w:eastAsia="宋体" w:hAnsi="FiraCode NF" w:cs="宋体"/>
          <w:color w:val="F8F8F2"/>
          <w:kern w:val="0"/>
          <w:sz w:val="18"/>
          <w:szCs w:val="18"/>
          <w14:ligatures w14:val="none"/>
        </w:rPr>
        <w:t xml:space="preserve">    </w:t>
      </w:r>
      <w:r w:rsidRPr="00DA6EA2">
        <w:rPr>
          <w:rFonts w:ascii="FiraCode NF" w:eastAsia="宋体" w:hAnsi="FiraCode NF" w:cs="宋体"/>
          <w:i/>
          <w:iCs/>
          <w:color w:val="66D9EF"/>
          <w:kern w:val="0"/>
          <w:sz w:val="18"/>
          <w:szCs w:val="18"/>
          <w14:ligatures w14:val="none"/>
        </w:rPr>
        <w:t>IPSDK_Char</w:t>
      </w:r>
      <w:r w:rsidRPr="00DA6EA2">
        <w:rPr>
          <w:rFonts w:ascii="FiraCode NF" w:eastAsia="宋体" w:hAnsi="FiraCode NF" w:cs="宋体"/>
          <w:color w:val="F8F8F2"/>
          <w:kern w:val="0"/>
          <w:sz w:val="18"/>
          <w:szCs w:val="18"/>
          <w14:ligatures w14:val="none"/>
        </w:rPr>
        <w:t xml:space="preserve"> strDevModel[</w:t>
      </w:r>
      <w:r w:rsidRPr="00DA6EA2">
        <w:rPr>
          <w:rFonts w:ascii="FiraCode NF" w:eastAsia="宋体" w:hAnsi="FiraCode NF" w:cs="宋体"/>
          <w:color w:val="FF80F4"/>
          <w:kern w:val="0"/>
          <w:sz w:val="18"/>
          <w:szCs w:val="18"/>
          <w14:ligatures w14:val="none"/>
        </w:rPr>
        <w:t>32</w:t>
      </w:r>
      <w:r w:rsidRPr="00DA6EA2">
        <w:rPr>
          <w:rFonts w:ascii="FiraCode NF" w:eastAsia="宋体" w:hAnsi="FiraCode NF" w:cs="宋体"/>
          <w:color w:val="F8F8F2"/>
          <w:kern w:val="0"/>
          <w:sz w:val="18"/>
          <w:szCs w:val="18"/>
          <w14:ligatures w14:val="none"/>
        </w:rPr>
        <w:t>];</w:t>
      </w:r>
      <w:r w:rsidRPr="00DA6EA2">
        <w:rPr>
          <w:rFonts w:ascii="FiraCode NF" w:eastAsia="宋体" w:hAnsi="FiraCode NF" w:cs="宋体"/>
          <w:color w:val="8C8C8C"/>
          <w:kern w:val="0"/>
          <w:sz w:val="18"/>
          <w:szCs w:val="18"/>
          <w14:ligatures w14:val="none"/>
        </w:rPr>
        <w:t xml:space="preserve">         /// </w:t>
      </w:r>
      <w:r w:rsidRPr="00DA6EA2">
        <w:rPr>
          <w:rFonts w:ascii="FiraCode NF" w:eastAsia="宋体" w:hAnsi="FiraCode NF" w:cs="宋体"/>
          <w:color w:val="8C8C8C"/>
          <w:kern w:val="0"/>
          <w:sz w:val="18"/>
          <w:szCs w:val="18"/>
          <w14:ligatures w14:val="none"/>
        </w:rPr>
        <w:t>设备型号定义。</w:t>
      </w:r>
    </w:p>
    <w:p w:rsidR="00DA6EA2" w:rsidRPr="00DA6EA2" w:rsidRDefault="00DA6EA2" w:rsidP="00DA6EA2">
      <w:pPr>
        <w:shd w:val="clear" w:color="auto" w:fill="242424"/>
        <w:spacing w:before="0" w:line="255" w:lineRule="atLeast"/>
        <w:rPr>
          <w:rFonts w:ascii="FiraCode NF" w:eastAsia="宋体" w:hAnsi="FiraCode NF" w:cs="宋体"/>
          <w:color w:val="F8F8F2"/>
          <w:kern w:val="0"/>
          <w:sz w:val="18"/>
          <w:szCs w:val="18"/>
          <w14:ligatures w14:val="none"/>
        </w:rPr>
      </w:pPr>
      <w:r w:rsidRPr="00DA6EA2">
        <w:rPr>
          <w:rFonts w:ascii="FiraCode NF" w:eastAsia="宋体" w:hAnsi="FiraCode NF" w:cs="宋体"/>
          <w:color w:val="F8F8F2"/>
          <w:kern w:val="0"/>
          <w:sz w:val="18"/>
          <w:szCs w:val="18"/>
          <w14:ligatures w14:val="none"/>
        </w:rPr>
        <w:t xml:space="preserve">    </w:t>
      </w:r>
      <w:r w:rsidRPr="00DA6EA2">
        <w:rPr>
          <w:rFonts w:ascii="FiraCode NF" w:eastAsia="宋体" w:hAnsi="FiraCode NF" w:cs="宋体"/>
          <w:i/>
          <w:iCs/>
          <w:color w:val="66D9EF"/>
          <w:kern w:val="0"/>
          <w:sz w:val="18"/>
          <w:szCs w:val="18"/>
          <w14:ligatures w14:val="none"/>
        </w:rPr>
        <w:t>IPSDK_Char</w:t>
      </w:r>
      <w:r w:rsidRPr="00DA6EA2">
        <w:rPr>
          <w:rFonts w:ascii="FiraCode NF" w:eastAsia="宋体" w:hAnsi="FiraCode NF" w:cs="宋体"/>
          <w:color w:val="F8F8F2"/>
          <w:kern w:val="0"/>
          <w:sz w:val="18"/>
          <w:szCs w:val="18"/>
          <w14:ligatures w14:val="none"/>
        </w:rPr>
        <w:t xml:space="preserve"> strDevMagic[</w:t>
      </w:r>
      <w:r w:rsidRPr="00DA6EA2">
        <w:rPr>
          <w:rFonts w:ascii="FiraCode NF" w:eastAsia="宋体" w:hAnsi="FiraCode NF" w:cs="宋体"/>
          <w:color w:val="FF80F4"/>
          <w:kern w:val="0"/>
          <w:sz w:val="18"/>
          <w:szCs w:val="18"/>
          <w14:ligatures w14:val="none"/>
        </w:rPr>
        <w:t>64</w:t>
      </w:r>
      <w:r w:rsidRPr="00DA6EA2">
        <w:rPr>
          <w:rFonts w:ascii="FiraCode NF" w:eastAsia="宋体" w:hAnsi="FiraCode NF" w:cs="宋体"/>
          <w:color w:val="F8F8F2"/>
          <w:kern w:val="0"/>
          <w:sz w:val="18"/>
          <w:szCs w:val="18"/>
          <w14:ligatures w14:val="none"/>
        </w:rPr>
        <w:t>];</w:t>
      </w:r>
      <w:r w:rsidRPr="00DA6EA2">
        <w:rPr>
          <w:rFonts w:ascii="FiraCode NF" w:eastAsia="宋体" w:hAnsi="FiraCode NF" w:cs="宋体"/>
          <w:color w:val="8C8C8C"/>
          <w:kern w:val="0"/>
          <w:sz w:val="18"/>
          <w:szCs w:val="18"/>
          <w14:ligatures w14:val="none"/>
        </w:rPr>
        <w:t xml:space="preserve">         /// </w:t>
      </w:r>
      <w:r w:rsidRPr="00DA6EA2">
        <w:rPr>
          <w:rFonts w:ascii="FiraCode NF" w:eastAsia="宋体" w:hAnsi="FiraCode NF" w:cs="宋体"/>
          <w:color w:val="8C8C8C"/>
          <w:kern w:val="0"/>
          <w:sz w:val="18"/>
          <w:szCs w:val="18"/>
          <w14:ligatures w14:val="none"/>
        </w:rPr>
        <w:t>设备平台唯一号</w:t>
      </w:r>
    </w:p>
    <w:p w:rsidR="00DA6EA2" w:rsidRPr="00DA6EA2" w:rsidRDefault="00DA6EA2" w:rsidP="00DA6EA2">
      <w:pPr>
        <w:shd w:val="clear" w:color="auto" w:fill="242424"/>
        <w:spacing w:before="0" w:line="255" w:lineRule="atLeast"/>
        <w:rPr>
          <w:rFonts w:ascii="FiraCode NF" w:eastAsia="宋体" w:hAnsi="FiraCode NF" w:cs="宋体"/>
          <w:color w:val="F8F8F2"/>
          <w:kern w:val="0"/>
          <w:sz w:val="18"/>
          <w:szCs w:val="18"/>
          <w14:ligatures w14:val="none"/>
        </w:rPr>
      </w:pPr>
      <w:r w:rsidRPr="00DA6EA2">
        <w:rPr>
          <w:rFonts w:ascii="FiraCode NF" w:eastAsia="宋体" w:hAnsi="FiraCode NF" w:cs="宋体"/>
          <w:color w:val="F8F8F2"/>
          <w:kern w:val="0"/>
          <w:sz w:val="18"/>
          <w:szCs w:val="18"/>
          <w14:ligatures w14:val="none"/>
        </w:rPr>
        <w:t xml:space="preserve">    </w:t>
      </w:r>
      <w:r w:rsidRPr="00DA6EA2">
        <w:rPr>
          <w:rFonts w:ascii="FiraCode NF" w:eastAsia="宋体" w:hAnsi="FiraCode NF" w:cs="宋体"/>
          <w:i/>
          <w:iCs/>
          <w:color w:val="66D9EF"/>
          <w:kern w:val="0"/>
          <w:sz w:val="18"/>
          <w:szCs w:val="18"/>
          <w14:ligatures w14:val="none"/>
        </w:rPr>
        <w:t>IPSDK_Char</w:t>
      </w:r>
      <w:r w:rsidRPr="00DA6EA2">
        <w:rPr>
          <w:rFonts w:ascii="FiraCode NF" w:eastAsia="宋体" w:hAnsi="FiraCode NF" w:cs="宋体"/>
          <w:color w:val="F8F8F2"/>
          <w:kern w:val="0"/>
          <w:sz w:val="18"/>
          <w:szCs w:val="18"/>
          <w14:ligatures w14:val="none"/>
        </w:rPr>
        <w:t xml:space="preserve"> strDevName[</w:t>
      </w:r>
      <w:r w:rsidRPr="00DA6EA2">
        <w:rPr>
          <w:rFonts w:ascii="FiraCode NF" w:eastAsia="宋体" w:hAnsi="FiraCode NF" w:cs="宋体"/>
          <w:color w:val="FF80F4"/>
          <w:kern w:val="0"/>
          <w:sz w:val="18"/>
          <w:szCs w:val="18"/>
          <w14:ligatures w14:val="none"/>
        </w:rPr>
        <w:t>32</w:t>
      </w:r>
      <w:r w:rsidRPr="00DA6EA2">
        <w:rPr>
          <w:rFonts w:ascii="FiraCode NF" w:eastAsia="宋体" w:hAnsi="FiraCode NF" w:cs="宋体"/>
          <w:color w:val="F8F8F2"/>
          <w:kern w:val="0"/>
          <w:sz w:val="18"/>
          <w:szCs w:val="18"/>
          <w14:ligatures w14:val="none"/>
        </w:rPr>
        <w:t>];</w:t>
      </w:r>
      <w:r w:rsidRPr="00DA6EA2">
        <w:rPr>
          <w:rFonts w:ascii="FiraCode NF" w:eastAsia="宋体" w:hAnsi="FiraCode NF" w:cs="宋体"/>
          <w:color w:val="8C8C8C"/>
          <w:kern w:val="0"/>
          <w:sz w:val="18"/>
          <w:szCs w:val="18"/>
          <w14:ligatures w14:val="none"/>
        </w:rPr>
        <w:t xml:space="preserve">          /// </w:t>
      </w:r>
      <w:r w:rsidRPr="00DA6EA2">
        <w:rPr>
          <w:rFonts w:ascii="FiraCode NF" w:eastAsia="宋体" w:hAnsi="FiraCode NF" w:cs="宋体"/>
          <w:color w:val="8C8C8C"/>
          <w:kern w:val="0"/>
          <w:sz w:val="18"/>
          <w:szCs w:val="18"/>
          <w14:ligatures w14:val="none"/>
        </w:rPr>
        <w:t>设备名称</w:t>
      </w:r>
    </w:p>
    <w:p w:rsidR="00DA6EA2" w:rsidRPr="00DA6EA2" w:rsidRDefault="00DA6EA2" w:rsidP="00DA6EA2">
      <w:pPr>
        <w:shd w:val="clear" w:color="auto" w:fill="242424"/>
        <w:spacing w:before="0" w:line="255" w:lineRule="atLeast"/>
        <w:rPr>
          <w:rFonts w:ascii="FiraCode NF" w:eastAsia="宋体" w:hAnsi="FiraCode NF" w:cs="宋体"/>
          <w:color w:val="F8F8F2"/>
          <w:kern w:val="0"/>
          <w:sz w:val="18"/>
          <w:szCs w:val="18"/>
          <w14:ligatures w14:val="none"/>
        </w:rPr>
      </w:pPr>
      <w:r w:rsidRPr="00DA6EA2">
        <w:rPr>
          <w:rFonts w:ascii="FiraCode NF" w:eastAsia="宋体" w:hAnsi="FiraCode NF" w:cs="宋体"/>
          <w:color w:val="F8F8F2"/>
          <w:kern w:val="0"/>
          <w:sz w:val="18"/>
          <w:szCs w:val="18"/>
          <w14:ligatures w14:val="none"/>
        </w:rPr>
        <w:t xml:space="preserve">    </w:t>
      </w:r>
      <w:r w:rsidRPr="00DA6EA2">
        <w:rPr>
          <w:rFonts w:ascii="FiraCode NF" w:eastAsia="宋体" w:hAnsi="FiraCode NF" w:cs="宋体"/>
          <w:i/>
          <w:iCs/>
          <w:color w:val="66D9EF"/>
          <w:kern w:val="0"/>
          <w:sz w:val="18"/>
          <w:szCs w:val="18"/>
          <w14:ligatures w14:val="none"/>
        </w:rPr>
        <w:t>IPSDK_Char</w:t>
      </w:r>
      <w:r w:rsidRPr="00DA6EA2">
        <w:rPr>
          <w:rFonts w:ascii="FiraCode NF" w:eastAsia="宋体" w:hAnsi="FiraCode NF" w:cs="宋体"/>
          <w:color w:val="F8F8F2"/>
          <w:kern w:val="0"/>
          <w:sz w:val="18"/>
          <w:szCs w:val="18"/>
          <w14:ligatures w14:val="none"/>
        </w:rPr>
        <w:t xml:space="preserve"> strDevBuildDate[</w:t>
      </w:r>
      <w:r w:rsidRPr="00DA6EA2">
        <w:rPr>
          <w:rFonts w:ascii="FiraCode NF" w:eastAsia="宋体" w:hAnsi="FiraCode NF" w:cs="宋体"/>
          <w:color w:val="FF80F4"/>
          <w:kern w:val="0"/>
          <w:sz w:val="18"/>
          <w:szCs w:val="18"/>
          <w14:ligatures w14:val="none"/>
        </w:rPr>
        <w:t>32</w:t>
      </w:r>
      <w:r w:rsidRPr="00DA6EA2">
        <w:rPr>
          <w:rFonts w:ascii="FiraCode NF" w:eastAsia="宋体" w:hAnsi="FiraCode NF" w:cs="宋体"/>
          <w:color w:val="F8F8F2"/>
          <w:kern w:val="0"/>
          <w:sz w:val="18"/>
          <w:szCs w:val="18"/>
          <w14:ligatures w14:val="none"/>
        </w:rPr>
        <w:t>];</w:t>
      </w:r>
      <w:r w:rsidRPr="00DA6EA2">
        <w:rPr>
          <w:rFonts w:ascii="FiraCode NF" w:eastAsia="宋体" w:hAnsi="FiraCode NF" w:cs="宋体"/>
          <w:color w:val="8C8C8C"/>
          <w:kern w:val="0"/>
          <w:sz w:val="18"/>
          <w:szCs w:val="18"/>
          <w14:ligatures w14:val="none"/>
        </w:rPr>
        <w:t xml:space="preserve">     /// </w:t>
      </w:r>
      <w:r w:rsidRPr="00DA6EA2">
        <w:rPr>
          <w:rFonts w:ascii="FiraCode NF" w:eastAsia="宋体" w:hAnsi="FiraCode NF" w:cs="宋体"/>
          <w:color w:val="8C8C8C"/>
          <w:kern w:val="0"/>
          <w:sz w:val="18"/>
          <w:szCs w:val="18"/>
          <w14:ligatures w14:val="none"/>
        </w:rPr>
        <w:t>设备发布版本日期</w:t>
      </w:r>
    </w:p>
    <w:p w:rsidR="00DA6EA2" w:rsidRPr="00DA6EA2" w:rsidRDefault="00DA6EA2" w:rsidP="00DA6EA2">
      <w:pPr>
        <w:shd w:val="clear" w:color="auto" w:fill="242424"/>
        <w:spacing w:before="0" w:line="255" w:lineRule="atLeast"/>
        <w:rPr>
          <w:rFonts w:ascii="FiraCode NF" w:eastAsia="宋体" w:hAnsi="FiraCode NF" w:cs="宋体"/>
          <w:color w:val="F8F8F2"/>
          <w:kern w:val="0"/>
          <w:sz w:val="18"/>
          <w:szCs w:val="18"/>
          <w14:ligatures w14:val="none"/>
        </w:rPr>
      </w:pPr>
      <w:r w:rsidRPr="00DA6EA2">
        <w:rPr>
          <w:rFonts w:ascii="FiraCode NF" w:eastAsia="宋体" w:hAnsi="FiraCode NF" w:cs="宋体"/>
          <w:color w:val="F8F8F2"/>
          <w:kern w:val="0"/>
          <w:sz w:val="18"/>
          <w:szCs w:val="18"/>
          <w14:ligatures w14:val="none"/>
        </w:rPr>
        <w:t xml:space="preserve">    </w:t>
      </w:r>
      <w:r w:rsidRPr="00DA6EA2">
        <w:rPr>
          <w:rFonts w:ascii="FiraCode NF" w:eastAsia="宋体" w:hAnsi="FiraCode NF" w:cs="宋体"/>
          <w:i/>
          <w:iCs/>
          <w:color w:val="66D9EF"/>
          <w:kern w:val="0"/>
          <w:sz w:val="18"/>
          <w:szCs w:val="18"/>
          <w14:ligatures w14:val="none"/>
        </w:rPr>
        <w:t>IPSDK_Char</w:t>
      </w:r>
      <w:r w:rsidRPr="00DA6EA2">
        <w:rPr>
          <w:rFonts w:ascii="FiraCode NF" w:eastAsia="宋体" w:hAnsi="FiraCode NF" w:cs="宋体"/>
          <w:color w:val="F8F8F2"/>
          <w:kern w:val="0"/>
          <w:sz w:val="18"/>
          <w:szCs w:val="18"/>
          <w14:ligatures w14:val="none"/>
        </w:rPr>
        <w:t xml:space="preserve"> strDevHardVer[</w:t>
      </w:r>
      <w:r w:rsidRPr="00DA6EA2">
        <w:rPr>
          <w:rFonts w:ascii="FiraCode NF" w:eastAsia="宋体" w:hAnsi="FiraCode NF" w:cs="宋体"/>
          <w:color w:val="FF80F4"/>
          <w:kern w:val="0"/>
          <w:sz w:val="18"/>
          <w:szCs w:val="18"/>
          <w14:ligatures w14:val="none"/>
        </w:rPr>
        <w:t>32</w:t>
      </w:r>
      <w:r w:rsidRPr="00DA6EA2">
        <w:rPr>
          <w:rFonts w:ascii="FiraCode NF" w:eastAsia="宋体" w:hAnsi="FiraCode NF" w:cs="宋体"/>
          <w:color w:val="F8F8F2"/>
          <w:kern w:val="0"/>
          <w:sz w:val="18"/>
          <w:szCs w:val="18"/>
          <w14:ligatures w14:val="none"/>
        </w:rPr>
        <w:t>];</w:t>
      </w:r>
      <w:r w:rsidRPr="00DA6EA2">
        <w:rPr>
          <w:rFonts w:ascii="FiraCode NF" w:eastAsia="宋体" w:hAnsi="FiraCode NF" w:cs="宋体"/>
          <w:color w:val="8C8C8C"/>
          <w:kern w:val="0"/>
          <w:sz w:val="18"/>
          <w:szCs w:val="18"/>
          <w14:ligatures w14:val="none"/>
        </w:rPr>
        <w:t xml:space="preserve">       /// </w:t>
      </w:r>
      <w:r w:rsidRPr="00DA6EA2">
        <w:rPr>
          <w:rFonts w:ascii="FiraCode NF" w:eastAsia="宋体" w:hAnsi="FiraCode NF" w:cs="宋体"/>
          <w:color w:val="8C8C8C"/>
          <w:kern w:val="0"/>
          <w:sz w:val="18"/>
          <w:szCs w:val="18"/>
          <w14:ligatures w14:val="none"/>
        </w:rPr>
        <w:t>硬件版本号</w:t>
      </w:r>
    </w:p>
    <w:p w:rsidR="00DA6EA2" w:rsidRPr="00DA6EA2" w:rsidRDefault="00DA6EA2" w:rsidP="00DA6EA2">
      <w:pPr>
        <w:shd w:val="clear" w:color="auto" w:fill="242424"/>
        <w:spacing w:before="0" w:line="255" w:lineRule="atLeast"/>
        <w:rPr>
          <w:rFonts w:ascii="FiraCode NF" w:eastAsia="宋体" w:hAnsi="FiraCode NF" w:cs="宋体"/>
          <w:color w:val="F8F8F2"/>
          <w:kern w:val="0"/>
          <w:sz w:val="18"/>
          <w:szCs w:val="18"/>
          <w14:ligatures w14:val="none"/>
        </w:rPr>
      </w:pPr>
      <w:r w:rsidRPr="00DA6EA2">
        <w:rPr>
          <w:rFonts w:ascii="FiraCode NF" w:eastAsia="宋体" w:hAnsi="FiraCode NF" w:cs="宋体"/>
          <w:color w:val="F8F8F2"/>
          <w:kern w:val="0"/>
          <w:sz w:val="18"/>
          <w:szCs w:val="18"/>
          <w14:ligatures w14:val="none"/>
        </w:rPr>
        <w:t xml:space="preserve">    </w:t>
      </w:r>
      <w:r w:rsidRPr="00DA6EA2">
        <w:rPr>
          <w:rFonts w:ascii="FiraCode NF" w:eastAsia="宋体" w:hAnsi="FiraCode NF" w:cs="宋体"/>
          <w:i/>
          <w:iCs/>
          <w:color w:val="66D9EF"/>
          <w:kern w:val="0"/>
          <w:sz w:val="18"/>
          <w:szCs w:val="18"/>
          <w14:ligatures w14:val="none"/>
        </w:rPr>
        <w:t>IPSDK_Char</w:t>
      </w:r>
      <w:r w:rsidRPr="00DA6EA2">
        <w:rPr>
          <w:rFonts w:ascii="FiraCode NF" w:eastAsia="宋体" w:hAnsi="FiraCode NF" w:cs="宋体"/>
          <w:color w:val="F8F8F2"/>
          <w:kern w:val="0"/>
          <w:sz w:val="18"/>
          <w:szCs w:val="18"/>
          <w14:ligatures w14:val="none"/>
        </w:rPr>
        <w:t xml:space="preserve"> strDevSoftVer[</w:t>
      </w:r>
      <w:r w:rsidRPr="00DA6EA2">
        <w:rPr>
          <w:rFonts w:ascii="FiraCode NF" w:eastAsia="宋体" w:hAnsi="FiraCode NF" w:cs="宋体"/>
          <w:color w:val="FF80F4"/>
          <w:kern w:val="0"/>
          <w:sz w:val="18"/>
          <w:szCs w:val="18"/>
          <w14:ligatures w14:val="none"/>
        </w:rPr>
        <w:t>32</w:t>
      </w:r>
      <w:r w:rsidRPr="00DA6EA2">
        <w:rPr>
          <w:rFonts w:ascii="FiraCode NF" w:eastAsia="宋体" w:hAnsi="FiraCode NF" w:cs="宋体"/>
          <w:color w:val="F8F8F2"/>
          <w:kern w:val="0"/>
          <w:sz w:val="18"/>
          <w:szCs w:val="18"/>
          <w14:ligatures w14:val="none"/>
        </w:rPr>
        <w:t>];</w:t>
      </w:r>
      <w:r w:rsidRPr="00DA6EA2">
        <w:rPr>
          <w:rFonts w:ascii="FiraCode NF" w:eastAsia="宋体" w:hAnsi="FiraCode NF" w:cs="宋体"/>
          <w:color w:val="8C8C8C"/>
          <w:kern w:val="0"/>
          <w:sz w:val="18"/>
          <w:szCs w:val="18"/>
          <w14:ligatures w14:val="none"/>
        </w:rPr>
        <w:t xml:space="preserve">       /// </w:t>
      </w:r>
      <w:r w:rsidRPr="00DA6EA2">
        <w:rPr>
          <w:rFonts w:ascii="FiraCode NF" w:eastAsia="宋体" w:hAnsi="FiraCode NF" w:cs="宋体"/>
          <w:color w:val="8C8C8C"/>
          <w:kern w:val="0"/>
          <w:sz w:val="18"/>
          <w:szCs w:val="18"/>
          <w14:ligatures w14:val="none"/>
        </w:rPr>
        <w:t>软件版本号</w:t>
      </w:r>
    </w:p>
    <w:p w:rsidR="00DA6EA2" w:rsidRPr="00DA6EA2" w:rsidRDefault="00DA6EA2" w:rsidP="00DA6EA2">
      <w:pPr>
        <w:shd w:val="clear" w:color="auto" w:fill="242424"/>
        <w:spacing w:before="0" w:line="255" w:lineRule="atLeast"/>
        <w:rPr>
          <w:rFonts w:ascii="FiraCode NF" w:eastAsia="宋体" w:hAnsi="FiraCode NF" w:cs="宋体"/>
          <w:color w:val="F8F8F2"/>
          <w:kern w:val="0"/>
          <w:sz w:val="18"/>
          <w:szCs w:val="18"/>
          <w14:ligatures w14:val="none"/>
        </w:rPr>
      </w:pPr>
      <w:r w:rsidRPr="00DA6EA2">
        <w:rPr>
          <w:rFonts w:ascii="FiraCode NF" w:eastAsia="宋体" w:hAnsi="FiraCode NF" w:cs="宋体"/>
          <w:color w:val="F8F8F2"/>
          <w:kern w:val="0"/>
          <w:sz w:val="18"/>
          <w:szCs w:val="18"/>
          <w14:ligatures w14:val="none"/>
        </w:rPr>
        <w:t xml:space="preserve">    </w:t>
      </w:r>
      <w:r w:rsidRPr="00DA6EA2">
        <w:rPr>
          <w:rFonts w:ascii="FiraCode NF" w:eastAsia="宋体" w:hAnsi="FiraCode NF" w:cs="宋体"/>
          <w:i/>
          <w:iCs/>
          <w:color w:val="66D9EF"/>
          <w:kern w:val="0"/>
          <w:sz w:val="18"/>
          <w:szCs w:val="18"/>
          <w14:ligatures w14:val="none"/>
        </w:rPr>
        <w:t>IPSDK_Char</w:t>
      </w:r>
      <w:r w:rsidRPr="00DA6EA2">
        <w:rPr>
          <w:rFonts w:ascii="FiraCode NF" w:eastAsia="宋体" w:hAnsi="FiraCode NF" w:cs="宋体"/>
          <w:color w:val="F8F8F2"/>
          <w:kern w:val="0"/>
          <w:sz w:val="18"/>
          <w:szCs w:val="18"/>
          <w14:ligatures w14:val="none"/>
        </w:rPr>
        <w:t xml:space="preserve"> strDevSerialId[</w:t>
      </w:r>
      <w:r w:rsidRPr="00DA6EA2">
        <w:rPr>
          <w:rFonts w:ascii="FiraCode NF" w:eastAsia="宋体" w:hAnsi="FiraCode NF" w:cs="宋体"/>
          <w:color w:val="FF80F4"/>
          <w:kern w:val="0"/>
          <w:sz w:val="18"/>
          <w:szCs w:val="18"/>
          <w14:ligatures w14:val="none"/>
        </w:rPr>
        <w:t>32</w:t>
      </w:r>
      <w:r w:rsidRPr="00DA6EA2">
        <w:rPr>
          <w:rFonts w:ascii="FiraCode NF" w:eastAsia="宋体" w:hAnsi="FiraCode NF" w:cs="宋体"/>
          <w:color w:val="F8F8F2"/>
          <w:kern w:val="0"/>
          <w:sz w:val="18"/>
          <w:szCs w:val="18"/>
          <w14:ligatures w14:val="none"/>
        </w:rPr>
        <w:t>];</w:t>
      </w:r>
      <w:r w:rsidRPr="00DA6EA2">
        <w:rPr>
          <w:rFonts w:ascii="FiraCode NF" w:eastAsia="宋体" w:hAnsi="FiraCode NF" w:cs="宋体"/>
          <w:color w:val="8C8C8C"/>
          <w:kern w:val="0"/>
          <w:sz w:val="18"/>
          <w:szCs w:val="18"/>
          <w14:ligatures w14:val="none"/>
        </w:rPr>
        <w:t xml:space="preserve">      /// </w:t>
      </w:r>
      <w:r w:rsidRPr="00DA6EA2">
        <w:rPr>
          <w:rFonts w:ascii="FiraCode NF" w:eastAsia="宋体" w:hAnsi="FiraCode NF" w:cs="宋体"/>
          <w:color w:val="8C8C8C"/>
          <w:kern w:val="0"/>
          <w:sz w:val="18"/>
          <w:szCs w:val="18"/>
          <w14:ligatures w14:val="none"/>
        </w:rPr>
        <w:t>出厂序列号</w:t>
      </w:r>
    </w:p>
    <w:p w:rsidR="00DA6EA2" w:rsidRPr="00DA6EA2" w:rsidRDefault="00DA6EA2" w:rsidP="00DA6EA2">
      <w:pPr>
        <w:shd w:val="clear" w:color="auto" w:fill="242424"/>
        <w:spacing w:before="0" w:line="255" w:lineRule="atLeast"/>
        <w:rPr>
          <w:rFonts w:ascii="FiraCode NF" w:eastAsia="宋体" w:hAnsi="FiraCode NF" w:cs="宋体"/>
          <w:color w:val="F8F8F2"/>
          <w:kern w:val="0"/>
          <w:sz w:val="18"/>
          <w:szCs w:val="18"/>
          <w14:ligatures w14:val="none"/>
        </w:rPr>
      </w:pPr>
      <w:r w:rsidRPr="00DA6EA2">
        <w:rPr>
          <w:rFonts w:ascii="FiraCode NF" w:eastAsia="宋体" w:hAnsi="FiraCode NF" w:cs="宋体"/>
          <w:color w:val="F8F8F2"/>
          <w:kern w:val="0"/>
          <w:sz w:val="18"/>
          <w:szCs w:val="18"/>
          <w14:ligatures w14:val="none"/>
        </w:rPr>
        <w:t xml:space="preserve">    </w:t>
      </w:r>
      <w:r w:rsidRPr="00DA6EA2">
        <w:rPr>
          <w:rFonts w:ascii="FiraCode NF" w:eastAsia="宋体" w:hAnsi="FiraCode NF" w:cs="宋体"/>
          <w:i/>
          <w:iCs/>
          <w:color w:val="66D9EF"/>
          <w:kern w:val="0"/>
          <w:sz w:val="18"/>
          <w:szCs w:val="18"/>
          <w14:ligatures w14:val="none"/>
        </w:rPr>
        <w:t>IPSDK_Char</w:t>
      </w:r>
      <w:r w:rsidRPr="00DA6EA2">
        <w:rPr>
          <w:rFonts w:ascii="FiraCode NF" w:eastAsia="宋体" w:hAnsi="FiraCode NF" w:cs="宋体"/>
          <w:color w:val="F8F8F2"/>
          <w:kern w:val="0"/>
          <w:sz w:val="18"/>
          <w:szCs w:val="18"/>
          <w14:ligatures w14:val="none"/>
        </w:rPr>
        <w:t xml:space="preserve"> strDevCloudId[</w:t>
      </w:r>
      <w:r w:rsidRPr="00DA6EA2">
        <w:rPr>
          <w:rFonts w:ascii="FiraCode NF" w:eastAsia="宋体" w:hAnsi="FiraCode NF" w:cs="宋体"/>
          <w:color w:val="FF80F4"/>
          <w:kern w:val="0"/>
          <w:sz w:val="18"/>
          <w:szCs w:val="18"/>
          <w14:ligatures w14:val="none"/>
        </w:rPr>
        <w:t>32</w:t>
      </w:r>
      <w:r w:rsidRPr="00DA6EA2">
        <w:rPr>
          <w:rFonts w:ascii="FiraCode NF" w:eastAsia="宋体" w:hAnsi="FiraCode NF" w:cs="宋体"/>
          <w:color w:val="F8F8F2"/>
          <w:kern w:val="0"/>
          <w:sz w:val="18"/>
          <w:szCs w:val="18"/>
          <w14:ligatures w14:val="none"/>
        </w:rPr>
        <w:t>];</w:t>
      </w:r>
      <w:r w:rsidRPr="00DA6EA2">
        <w:rPr>
          <w:rFonts w:ascii="FiraCode NF" w:eastAsia="宋体" w:hAnsi="FiraCode NF" w:cs="宋体"/>
          <w:color w:val="8C8C8C"/>
          <w:kern w:val="0"/>
          <w:sz w:val="18"/>
          <w:szCs w:val="18"/>
          <w14:ligatures w14:val="none"/>
        </w:rPr>
        <w:t xml:space="preserve">       /// </w:t>
      </w:r>
      <w:r w:rsidRPr="00DA6EA2">
        <w:rPr>
          <w:rFonts w:ascii="FiraCode NF" w:eastAsia="宋体" w:hAnsi="FiraCode NF" w:cs="宋体"/>
          <w:color w:val="8C8C8C"/>
          <w:kern w:val="0"/>
          <w:sz w:val="18"/>
          <w:szCs w:val="18"/>
          <w14:ligatures w14:val="none"/>
        </w:rPr>
        <w:t>设备的云</w:t>
      </w:r>
      <w:r w:rsidRPr="00DA6EA2">
        <w:rPr>
          <w:rFonts w:ascii="FiraCode NF" w:eastAsia="宋体" w:hAnsi="FiraCode NF" w:cs="宋体"/>
          <w:color w:val="8C8C8C"/>
          <w:kern w:val="0"/>
          <w:sz w:val="18"/>
          <w:szCs w:val="18"/>
          <w14:ligatures w14:val="none"/>
        </w:rPr>
        <w:t xml:space="preserve"> ID </w:t>
      </w:r>
      <w:r w:rsidRPr="00DA6EA2">
        <w:rPr>
          <w:rFonts w:ascii="FiraCode NF" w:eastAsia="宋体" w:hAnsi="FiraCode NF" w:cs="宋体"/>
          <w:color w:val="8C8C8C"/>
          <w:kern w:val="0"/>
          <w:sz w:val="18"/>
          <w:szCs w:val="18"/>
          <w14:ligatures w14:val="none"/>
        </w:rPr>
        <w:t>号。</w:t>
      </w:r>
    </w:p>
    <w:p w:rsidR="00DA6EA2" w:rsidRPr="00DA6EA2" w:rsidRDefault="00DA6EA2" w:rsidP="00DA6EA2">
      <w:pPr>
        <w:shd w:val="clear" w:color="auto" w:fill="242424"/>
        <w:spacing w:before="0" w:line="255" w:lineRule="atLeast"/>
        <w:rPr>
          <w:rFonts w:ascii="FiraCode NF" w:eastAsia="宋体" w:hAnsi="FiraCode NF" w:cs="宋体"/>
          <w:color w:val="F8F8F2"/>
          <w:kern w:val="0"/>
          <w:sz w:val="18"/>
          <w:szCs w:val="18"/>
          <w14:ligatures w14:val="none"/>
        </w:rPr>
      </w:pPr>
      <w:r w:rsidRPr="00DA6EA2">
        <w:rPr>
          <w:rFonts w:ascii="FiraCode NF" w:eastAsia="宋体" w:hAnsi="FiraCode NF" w:cs="宋体"/>
          <w:color w:val="F8F8F2"/>
          <w:kern w:val="0"/>
          <w:sz w:val="18"/>
          <w:szCs w:val="18"/>
          <w14:ligatures w14:val="none"/>
        </w:rPr>
        <w:t xml:space="preserve">    </w:t>
      </w:r>
      <w:r w:rsidRPr="00DA6EA2">
        <w:rPr>
          <w:rFonts w:ascii="FiraCode NF" w:eastAsia="宋体" w:hAnsi="FiraCode NF" w:cs="宋体"/>
          <w:i/>
          <w:iCs/>
          <w:color w:val="66D9EF"/>
          <w:kern w:val="0"/>
          <w:sz w:val="18"/>
          <w:szCs w:val="18"/>
          <w14:ligatures w14:val="none"/>
        </w:rPr>
        <w:t>IPSDK_Char</w:t>
      </w:r>
      <w:r w:rsidRPr="00DA6EA2">
        <w:rPr>
          <w:rFonts w:ascii="FiraCode NF" w:eastAsia="宋体" w:hAnsi="FiraCode NF" w:cs="宋体"/>
          <w:color w:val="F8F8F2"/>
          <w:kern w:val="0"/>
          <w:sz w:val="18"/>
          <w:szCs w:val="18"/>
          <w14:ligatures w14:val="none"/>
        </w:rPr>
        <w:t xml:space="preserve"> strDevOemName[</w:t>
      </w:r>
      <w:r w:rsidRPr="00DA6EA2">
        <w:rPr>
          <w:rFonts w:ascii="FiraCode NF" w:eastAsia="宋体" w:hAnsi="FiraCode NF" w:cs="宋体"/>
          <w:color w:val="FF80F4"/>
          <w:kern w:val="0"/>
          <w:sz w:val="18"/>
          <w:szCs w:val="18"/>
          <w14:ligatures w14:val="none"/>
        </w:rPr>
        <w:t>32</w:t>
      </w:r>
      <w:r w:rsidRPr="00DA6EA2">
        <w:rPr>
          <w:rFonts w:ascii="FiraCode NF" w:eastAsia="宋体" w:hAnsi="FiraCode NF" w:cs="宋体"/>
          <w:color w:val="F8F8F2"/>
          <w:kern w:val="0"/>
          <w:sz w:val="18"/>
          <w:szCs w:val="18"/>
          <w14:ligatures w14:val="none"/>
        </w:rPr>
        <w:t>];</w:t>
      </w:r>
      <w:r w:rsidRPr="00DA6EA2">
        <w:rPr>
          <w:rFonts w:ascii="FiraCode NF" w:eastAsia="宋体" w:hAnsi="FiraCode NF" w:cs="宋体"/>
          <w:color w:val="8C8C8C"/>
          <w:kern w:val="0"/>
          <w:sz w:val="18"/>
          <w:szCs w:val="18"/>
          <w14:ligatures w14:val="none"/>
        </w:rPr>
        <w:t xml:space="preserve">       /// </w:t>
      </w:r>
      <w:r w:rsidRPr="00DA6EA2">
        <w:rPr>
          <w:rFonts w:ascii="FiraCode NF" w:eastAsia="宋体" w:hAnsi="FiraCode NF" w:cs="宋体"/>
          <w:color w:val="8C8C8C"/>
          <w:kern w:val="0"/>
          <w:sz w:val="18"/>
          <w:szCs w:val="18"/>
          <w14:ligatures w14:val="none"/>
        </w:rPr>
        <w:t>设备</w:t>
      </w:r>
      <w:r w:rsidRPr="00DA6EA2">
        <w:rPr>
          <w:rFonts w:ascii="FiraCode NF" w:eastAsia="宋体" w:hAnsi="FiraCode NF" w:cs="宋体"/>
          <w:color w:val="8C8C8C"/>
          <w:kern w:val="0"/>
          <w:sz w:val="18"/>
          <w:szCs w:val="18"/>
          <w14:ligatures w14:val="none"/>
        </w:rPr>
        <w:t>OEM</w:t>
      </w:r>
      <w:r w:rsidRPr="00DA6EA2">
        <w:rPr>
          <w:rFonts w:ascii="FiraCode NF" w:eastAsia="宋体" w:hAnsi="FiraCode NF" w:cs="宋体"/>
          <w:color w:val="8C8C8C"/>
          <w:kern w:val="0"/>
          <w:sz w:val="18"/>
          <w:szCs w:val="18"/>
          <w14:ligatures w14:val="none"/>
        </w:rPr>
        <w:t>厂家名字</w:t>
      </w:r>
    </w:p>
    <w:p w:rsidR="00DA6EA2" w:rsidRPr="00DA6EA2" w:rsidRDefault="00DA6EA2" w:rsidP="00DA6EA2">
      <w:pPr>
        <w:shd w:val="clear" w:color="auto" w:fill="242424"/>
        <w:spacing w:before="0" w:line="255" w:lineRule="atLeast"/>
        <w:rPr>
          <w:rFonts w:ascii="FiraCode NF" w:eastAsia="宋体" w:hAnsi="FiraCode NF" w:cs="宋体"/>
          <w:color w:val="F8F8F2"/>
          <w:kern w:val="0"/>
          <w:sz w:val="18"/>
          <w:szCs w:val="18"/>
          <w14:ligatures w14:val="none"/>
        </w:rPr>
      </w:pPr>
      <w:r w:rsidRPr="00DA6EA2">
        <w:rPr>
          <w:rFonts w:ascii="FiraCode NF" w:eastAsia="宋体" w:hAnsi="FiraCode NF" w:cs="宋体"/>
          <w:color w:val="F8F8F2"/>
          <w:kern w:val="0"/>
          <w:sz w:val="18"/>
          <w:szCs w:val="18"/>
          <w14:ligatures w14:val="none"/>
        </w:rPr>
        <w:t xml:space="preserve">    </w:t>
      </w:r>
      <w:r w:rsidRPr="00DA6EA2">
        <w:rPr>
          <w:rFonts w:ascii="FiraCode NF" w:eastAsia="宋体" w:hAnsi="FiraCode NF" w:cs="宋体"/>
          <w:i/>
          <w:iCs/>
          <w:color w:val="66D9EF"/>
          <w:kern w:val="0"/>
          <w:sz w:val="18"/>
          <w:szCs w:val="18"/>
          <w14:ligatures w14:val="none"/>
        </w:rPr>
        <w:t>IPSDK_Char</w:t>
      </w:r>
      <w:r w:rsidRPr="00DA6EA2">
        <w:rPr>
          <w:rFonts w:ascii="FiraCode NF" w:eastAsia="宋体" w:hAnsi="FiraCode NF" w:cs="宋体"/>
          <w:color w:val="F8F8F2"/>
          <w:kern w:val="0"/>
          <w:sz w:val="18"/>
          <w:szCs w:val="18"/>
          <w14:ligatures w14:val="none"/>
        </w:rPr>
        <w:t xml:space="preserve"> strDevOemId[</w:t>
      </w:r>
      <w:r w:rsidRPr="00DA6EA2">
        <w:rPr>
          <w:rFonts w:ascii="FiraCode NF" w:eastAsia="宋体" w:hAnsi="FiraCode NF" w:cs="宋体"/>
          <w:color w:val="FF80F4"/>
          <w:kern w:val="0"/>
          <w:sz w:val="18"/>
          <w:szCs w:val="18"/>
          <w14:ligatures w14:val="none"/>
        </w:rPr>
        <w:t>32</w:t>
      </w:r>
      <w:r w:rsidRPr="00DA6EA2">
        <w:rPr>
          <w:rFonts w:ascii="FiraCode NF" w:eastAsia="宋体" w:hAnsi="FiraCode NF" w:cs="宋体"/>
          <w:color w:val="F8F8F2"/>
          <w:kern w:val="0"/>
          <w:sz w:val="18"/>
          <w:szCs w:val="18"/>
          <w14:ligatures w14:val="none"/>
        </w:rPr>
        <w:t>];</w:t>
      </w:r>
      <w:r w:rsidRPr="00DA6EA2">
        <w:rPr>
          <w:rFonts w:ascii="FiraCode NF" w:eastAsia="宋体" w:hAnsi="FiraCode NF" w:cs="宋体"/>
          <w:color w:val="8C8C8C"/>
          <w:kern w:val="0"/>
          <w:sz w:val="18"/>
          <w:szCs w:val="18"/>
          <w14:ligatures w14:val="none"/>
        </w:rPr>
        <w:t xml:space="preserve">         /// </w:t>
      </w:r>
      <w:r w:rsidRPr="00DA6EA2">
        <w:rPr>
          <w:rFonts w:ascii="FiraCode NF" w:eastAsia="宋体" w:hAnsi="FiraCode NF" w:cs="宋体"/>
          <w:color w:val="8C8C8C"/>
          <w:kern w:val="0"/>
          <w:sz w:val="18"/>
          <w:szCs w:val="18"/>
          <w14:ligatures w14:val="none"/>
        </w:rPr>
        <w:t>设备</w:t>
      </w:r>
      <w:r w:rsidRPr="00DA6EA2">
        <w:rPr>
          <w:rFonts w:ascii="FiraCode NF" w:eastAsia="宋体" w:hAnsi="FiraCode NF" w:cs="宋体"/>
          <w:color w:val="8C8C8C"/>
          <w:kern w:val="0"/>
          <w:sz w:val="18"/>
          <w:szCs w:val="18"/>
          <w14:ligatures w14:val="none"/>
        </w:rPr>
        <w:t>OEM</w:t>
      </w:r>
      <w:r w:rsidRPr="00DA6EA2">
        <w:rPr>
          <w:rFonts w:ascii="FiraCode NF" w:eastAsia="宋体" w:hAnsi="FiraCode NF" w:cs="宋体"/>
          <w:color w:val="8C8C8C"/>
          <w:kern w:val="0"/>
          <w:sz w:val="18"/>
          <w:szCs w:val="18"/>
          <w14:ligatures w14:val="none"/>
        </w:rPr>
        <w:t>的</w:t>
      </w:r>
      <w:r w:rsidRPr="00DA6EA2">
        <w:rPr>
          <w:rFonts w:ascii="FiraCode NF" w:eastAsia="宋体" w:hAnsi="FiraCode NF" w:cs="宋体"/>
          <w:color w:val="8C8C8C"/>
          <w:kern w:val="0"/>
          <w:sz w:val="18"/>
          <w:szCs w:val="18"/>
          <w14:ligatures w14:val="none"/>
        </w:rPr>
        <w:t>ID</w:t>
      </w:r>
    </w:p>
    <w:p w:rsidR="00DA6EA2" w:rsidRPr="00DA6EA2" w:rsidRDefault="00DA6EA2" w:rsidP="00DA6EA2">
      <w:pPr>
        <w:shd w:val="clear" w:color="auto" w:fill="242424"/>
        <w:spacing w:before="0" w:line="255" w:lineRule="atLeast"/>
        <w:rPr>
          <w:rFonts w:ascii="FiraCode NF" w:eastAsia="宋体" w:hAnsi="FiraCode NF" w:cs="宋体"/>
          <w:color w:val="F8F8F2"/>
          <w:kern w:val="0"/>
          <w:sz w:val="18"/>
          <w:szCs w:val="18"/>
          <w14:ligatures w14:val="none"/>
        </w:rPr>
      </w:pPr>
      <w:r w:rsidRPr="00DA6EA2">
        <w:rPr>
          <w:rFonts w:ascii="FiraCode NF" w:eastAsia="宋体" w:hAnsi="FiraCode NF" w:cs="宋体"/>
          <w:color w:val="F8F8F2"/>
          <w:kern w:val="0"/>
          <w:sz w:val="18"/>
          <w:szCs w:val="18"/>
          <w14:ligatures w14:val="none"/>
        </w:rPr>
        <w:t xml:space="preserve">    </w:t>
      </w:r>
      <w:r w:rsidRPr="00DA6EA2">
        <w:rPr>
          <w:rFonts w:ascii="FiraCode NF" w:eastAsia="宋体" w:hAnsi="FiraCode NF" w:cs="宋体"/>
          <w:i/>
          <w:iCs/>
          <w:color w:val="66D9EF"/>
          <w:kern w:val="0"/>
          <w:sz w:val="18"/>
          <w:szCs w:val="18"/>
          <w14:ligatures w14:val="none"/>
        </w:rPr>
        <w:t>IPSDK_Char</w:t>
      </w:r>
      <w:r w:rsidRPr="00DA6EA2">
        <w:rPr>
          <w:rFonts w:ascii="FiraCode NF" w:eastAsia="宋体" w:hAnsi="FiraCode NF" w:cs="宋体"/>
          <w:color w:val="F8F8F2"/>
          <w:kern w:val="0"/>
          <w:sz w:val="18"/>
          <w:szCs w:val="18"/>
          <w14:ligatures w14:val="none"/>
        </w:rPr>
        <w:t xml:space="preserve"> strDevOemSN[</w:t>
      </w:r>
      <w:r w:rsidRPr="00DA6EA2">
        <w:rPr>
          <w:rFonts w:ascii="FiraCode NF" w:eastAsia="宋体" w:hAnsi="FiraCode NF" w:cs="宋体"/>
          <w:color w:val="FF80F4"/>
          <w:kern w:val="0"/>
          <w:sz w:val="18"/>
          <w:szCs w:val="18"/>
          <w14:ligatures w14:val="none"/>
        </w:rPr>
        <w:t>64</w:t>
      </w:r>
      <w:r w:rsidRPr="00DA6EA2">
        <w:rPr>
          <w:rFonts w:ascii="FiraCode NF" w:eastAsia="宋体" w:hAnsi="FiraCode NF" w:cs="宋体"/>
          <w:color w:val="F8F8F2"/>
          <w:kern w:val="0"/>
          <w:sz w:val="18"/>
          <w:szCs w:val="18"/>
          <w14:ligatures w14:val="none"/>
        </w:rPr>
        <w:t>];</w:t>
      </w:r>
      <w:r w:rsidRPr="00DA6EA2">
        <w:rPr>
          <w:rFonts w:ascii="FiraCode NF" w:eastAsia="宋体" w:hAnsi="FiraCode NF" w:cs="宋体"/>
          <w:color w:val="8C8C8C"/>
          <w:kern w:val="0"/>
          <w:sz w:val="18"/>
          <w:szCs w:val="18"/>
          <w14:ligatures w14:val="none"/>
        </w:rPr>
        <w:t xml:space="preserve">         /// </w:t>
      </w:r>
      <w:r w:rsidRPr="00DA6EA2">
        <w:rPr>
          <w:rFonts w:ascii="FiraCode NF" w:eastAsia="宋体" w:hAnsi="FiraCode NF" w:cs="宋体"/>
          <w:color w:val="8C8C8C"/>
          <w:kern w:val="0"/>
          <w:sz w:val="18"/>
          <w:szCs w:val="18"/>
          <w14:ligatures w14:val="none"/>
        </w:rPr>
        <w:t>设备平台唯一号</w:t>
      </w:r>
    </w:p>
    <w:p w:rsidR="00DA6EA2" w:rsidRPr="00DA6EA2" w:rsidRDefault="00DA6EA2" w:rsidP="00DA6EA2">
      <w:pPr>
        <w:shd w:val="clear" w:color="auto" w:fill="242424"/>
        <w:spacing w:before="0" w:line="255" w:lineRule="atLeast"/>
        <w:rPr>
          <w:rFonts w:ascii="FiraCode NF" w:eastAsia="宋体" w:hAnsi="FiraCode NF" w:cs="宋体"/>
          <w:color w:val="F8F8F2"/>
          <w:kern w:val="0"/>
          <w:sz w:val="18"/>
          <w:szCs w:val="18"/>
          <w14:ligatures w14:val="none"/>
        </w:rPr>
      </w:pPr>
      <w:r w:rsidRPr="00DA6EA2">
        <w:rPr>
          <w:rFonts w:ascii="FiraCode NF" w:eastAsia="宋体" w:hAnsi="FiraCode NF" w:cs="宋体"/>
          <w:color w:val="F8F8F2"/>
          <w:kern w:val="0"/>
          <w:sz w:val="18"/>
          <w:szCs w:val="18"/>
          <w14:ligatures w14:val="none"/>
        </w:rPr>
        <w:t xml:space="preserve">    </w:t>
      </w:r>
      <w:r w:rsidRPr="00DA6EA2">
        <w:rPr>
          <w:rFonts w:ascii="FiraCode NF" w:eastAsia="宋体" w:hAnsi="FiraCode NF" w:cs="宋体"/>
          <w:i/>
          <w:iCs/>
          <w:color w:val="66D9EF"/>
          <w:kern w:val="0"/>
          <w:sz w:val="18"/>
          <w:szCs w:val="18"/>
          <w14:ligatures w14:val="none"/>
        </w:rPr>
        <w:t>IPSDK_Char</w:t>
      </w:r>
      <w:r w:rsidRPr="00DA6EA2">
        <w:rPr>
          <w:rFonts w:ascii="FiraCode NF" w:eastAsia="宋体" w:hAnsi="FiraCode NF" w:cs="宋体"/>
          <w:color w:val="F8F8F2"/>
          <w:kern w:val="0"/>
          <w:sz w:val="18"/>
          <w:szCs w:val="18"/>
          <w14:ligatures w14:val="none"/>
        </w:rPr>
        <w:t xml:space="preserve"> res[</w:t>
      </w:r>
      <w:r w:rsidRPr="00DA6EA2">
        <w:rPr>
          <w:rFonts w:ascii="FiraCode NF" w:eastAsia="宋体" w:hAnsi="FiraCode NF" w:cs="宋体"/>
          <w:color w:val="FF80F4"/>
          <w:kern w:val="0"/>
          <w:sz w:val="18"/>
          <w:szCs w:val="18"/>
          <w14:ligatures w14:val="none"/>
        </w:rPr>
        <w:t>64</w:t>
      </w:r>
      <w:r w:rsidRPr="00DA6EA2">
        <w:rPr>
          <w:rFonts w:ascii="FiraCode NF" w:eastAsia="宋体" w:hAnsi="FiraCode NF" w:cs="宋体"/>
          <w:color w:val="F8F8F2"/>
          <w:kern w:val="0"/>
          <w:sz w:val="18"/>
          <w:szCs w:val="18"/>
          <w14:ligatures w14:val="none"/>
        </w:rPr>
        <w:t>];</w:t>
      </w:r>
      <w:r w:rsidRPr="00DA6EA2">
        <w:rPr>
          <w:rFonts w:ascii="FiraCode NF" w:eastAsia="宋体" w:hAnsi="FiraCode NF" w:cs="宋体"/>
          <w:color w:val="8C8C8C"/>
          <w:kern w:val="0"/>
          <w:sz w:val="18"/>
          <w:szCs w:val="18"/>
          <w14:ligatures w14:val="none"/>
        </w:rPr>
        <w:t xml:space="preserve">                 /// </w:t>
      </w:r>
      <w:r w:rsidRPr="00DA6EA2">
        <w:rPr>
          <w:rFonts w:ascii="FiraCode NF" w:eastAsia="宋体" w:hAnsi="FiraCode NF" w:cs="宋体"/>
          <w:color w:val="8C8C8C"/>
          <w:kern w:val="0"/>
          <w:sz w:val="18"/>
          <w:szCs w:val="18"/>
          <w14:ligatures w14:val="none"/>
        </w:rPr>
        <w:t>扩展结构</w:t>
      </w:r>
    </w:p>
    <w:p w:rsidR="00DA6EA2" w:rsidRPr="00DA6EA2" w:rsidRDefault="00DA6EA2" w:rsidP="00DA6EA2">
      <w:pPr>
        <w:shd w:val="clear" w:color="auto" w:fill="242424"/>
        <w:spacing w:before="0" w:line="255" w:lineRule="atLeast"/>
        <w:rPr>
          <w:rFonts w:ascii="FiraCode NF" w:eastAsia="宋体" w:hAnsi="FiraCode NF" w:cs="宋体"/>
          <w:color w:val="F8F8F2"/>
          <w:kern w:val="0"/>
          <w:sz w:val="18"/>
          <w:szCs w:val="18"/>
          <w14:ligatures w14:val="none"/>
        </w:rPr>
      </w:pPr>
      <w:r w:rsidRPr="00DA6EA2">
        <w:rPr>
          <w:rFonts w:ascii="FiraCode NF" w:eastAsia="宋体" w:hAnsi="FiraCode NF" w:cs="宋体"/>
          <w:color w:val="F8F8F2"/>
          <w:kern w:val="0"/>
          <w:sz w:val="18"/>
          <w:szCs w:val="18"/>
          <w14:ligatures w14:val="none"/>
        </w:rPr>
        <w:t xml:space="preserve">} </w:t>
      </w:r>
      <w:r w:rsidRPr="00DA6EA2">
        <w:rPr>
          <w:rFonts w:ascii="FiraCode NF" w:eastAsia="宋体" w:hAnsi="FiraCode NF" w:cs="宋体"/>
          <w:i/>
          <w:iCs/>
          <w:color w:val="66D9EF"/>
          <w:kern w:val="0"/>
          <w:sz w:val="18"/>
          <w:szCs w:val="18"/>
          <w14:ligatures w14:val="none"/>
        </w:rPr>
        <w:t>IPSDK_DeviceInfo</w:t>
      </w:r>
      <w:r w:rsidRPr="00DA6EA2">
        <w:rPr>
          <w:rFonts w:ascii="FiraCode NF" w:eastAsia="宋体" w:hAnsi="FiraCode NF" w:cs="宋体"/>
          <w:color w:val="F8F8F2"/>
          <w:kern w:val="0"/>
          <w:sz w:val="18"/>
          <w:szCs w:val="18"/>
          <w14:ligatures w14:val="none"/>
        </w:rPr>
        <w:t>;</w:t>
      </w:r>
    </w:p>
    <w:p w:rsidR="00DA6EA2" w:rsidRPr="00DA6EA2" w:rsidRDefault="00DA6EA2" w:rsidP="00DA6EA2">
      <w:pPr>
        <w:shd w:val="clear" w:color="auto" w:fill="242424"/>
        <w:spacing w:before="0" w:line="255" w:lineRule="atLeast"/>
        <w:rPr>
          <w:rFonts w:ascii="FiraCode NF" w:eastAsia="宋体" w:hAnsi="FiraCode NF" w:cs="宋体"/>
          <w:color w:val="F8F8F2"/>
          <w:kern w:val="0"/>
          <w:sz w:val="18"/>
          <w:szCs w:val="18"/>
          <w14:ligatures w14:val="none"/>
        </w:rPr>
      </w:pPr>
    </w:p>
    <w:p w:rsidR="00DA6EA2" w:rsidRPr="00DA6EA2" w:rsidRDefault="00DA6EA2" w:rsidP="00DA6EA2">
      <w:pPr>
        <w:shd w:val="clear" w:color="auto" w:fill="242424"/>
        <w:spacing w:before="0" w:line="255" w:lineRule="atLeast"/>
        <w:rPr>
          <w:rFonts w:ascii="FiraCode NF" w:eastAsia="宋体" w:hAnsi="FiraCode NF" w:cs="宋体"/>
          <w:color w:val="F8F8F2"/>
          <w:kern w:val="0"/>
          <w:sz w:val="18"/>
          <w:szCs w:val="18"/>
          <w14:ligatures w14:val="none"/>
        </w:rPr>
      </w:pPr>
      <w:r w:rsidRPr="00DA6EA2">
        <w:rPr>
          <w:rFonts w:ascii="FiraCode NF" w:eastAsia="宋体" w:hAnsi="FiraCode NF" w:cs="宋体"/>
          <w:color w:val="F92672"/>
          <w:kern w:val="0"/>
          <w:sz w:val="18"/>
          <w:szCs w:val="18"/>
          <w14:ligatures w14:val="none"/>
        </w:rPr>
        <w:t>typedef</w:t>
      </w:r>
      <w:r w:rsidRPr="00DA6EA2">
        <w:rPr>
          <w:rFonts w:ascii="FiraCode NF" w:eastAsia="宋体" w:hAnsi="FiraCode NF" w:cs="宋体"/>
          <w:color w:val="F8F8F2"/>
          <w:kern w:val="0"/>
          <w:sz w:val="18"/>
          <w:szCs w:val="18"/>
          <w14:ligatures w14:val="none"/>
        </w:rPr>
        <w:t xml:space="preserve"> </w:t>
      </w:r>
      <w:r w:rsidRPr="00DA6EA2">
        <w:rPr>
          <w:rFonts w:ascii="FiraCode NF" w:eastAsia="宋体" w:hAnsi="FiraCode NF" w:cs="宋体"/>
          <w:i/>
          <w:iCs/>
          <w:color w:val="66D9EF"/>
          <w:kern w:val="0"/>
          <w:sz w:val="18"/>
          <w:szCs w:val="18"/>
          <w14:ligatures w14:val="none"/>
        </w:rPr>
        <w:t>struct</w:t>
      </w:r>
      <w:r w:rsidRPr="00DA6EA2">
        <w:rPr>
          <w:rFonts w:ascii="FiraCode NF" w:eastAsia="宋体" w:hAnsi="FiraCode NF" w:cs="宋体"/>
          <w:color w:val="F8F8F2"/>
          <w:kern w:val="0"/>
          <w:sz w:val="18"/>
          <w:szCs w:val="18"/>
          <w14:ligatures w14:val="none"/>
        </w:rPr>
        <w:t xml:space="preserve"> </w:t>
      </w:r>
      <w:r w:rsidRPr="00DA6EA2">
        <w:rPr>
          <w:rFonts w:ascii="FiraCode NF" w:eastAsia="宋体" w:hAnsi="FiraCode NF" w:cs="宋体"/>
          <w:i/>
          <w:iCs/>
          <w:color w:val="66D9EF"/>
          <w:kern w:val="0"/>
          <w:sz w:val="18"/>
          <w:szCs w:val="18"/>
          <w14:ligatures w14:val="none"/>
        </w:rPr>
        <w:t>tag_ipsdk_lan_info_</w:t>
      </w:r>
    </w:p>
    <w:p w:rsidR="00DA6EA2" w:rsidRPr="00DA6EA2" w:rsidRDefault="00DA6EA2" w:rsidP="00DA6EA2">
      <w:pPr>
        <w:shd w:val="clear" w:color="auto" w:fill="242424"/>
        <w:spacing w:before="0" w:line="255" w:lineRule="atLeast"/>
        <w:rPr>
          <w:rFonts w:ascii="FiraCode NF" w:eastAsia="宋体" w:hAnsi="FiraCode NF" w:cs="宋体"/>
          <w:color w:val="F8F8F2"/>
          <w:kern w:val="0"/>
          <w:sz w:val="18"/>
          <w:szCs w:val="18"/>
          <w14:ligatures w14:val="none"/>
        </w:rPr>
      </w:pPr>
      <w:r w:rsidRPr="00DA6EA2">
        <w:rPr>
          <w:rFonts w:ascii="FiraCode NF" w:eastAsia="宋体" w:hAnsi="FiraCode NF" w:cs="宋体"/>
          <w:color w:val="F8F8F2"/>
          <w:kern w:val="0"/>
          <w:sz w:val="18"/>
          <w:szCs w:val="18"/>
          <w14:ligatures w14:val="none"/>
        </w:rPr>
        <w:t>{</w:t>
      </w:r>
    </w:p>
    <w:p w:rsidR="00DA6EA2" w:rsidRPr="00DA6EA2" w:rsidRDefault="00DA6EA2" w:rsidP="00DA6EA2">
      <w:pPr>
        <w:shd w:val="clear" w:color="auto" w:fill="242424"/>
        <w:spacing w:before="0" w:line="255" w:lineRule="atLeast"/>
        <w:rPr>
          <w:rFonts w:ascii="FiraCode NF" w:eastAsia="宋体" w:hAnsi="FiraCode NF" w:cs="宋体"/>
          <w:color w:val="F8F8F2"/>
          <w:kern w:val="0"/>
          <w:sz w:val="18"/>
          <w:szCs w:val="18"/>
          <w14:ligatures w14:val="none"/>
        </w:rPr>
      </w:pPr>
      <w:r w:rsidRPr="00DA6EA2">
        <w:rPr>
          <w:rFonts w:ascii="FiraCode NF" w:eastAsia="宋体" w:hAnsi="FiraCode NF" w:cs="宋体"/>
          <w:color w:val="F8F8F2"/>
          <w:kern w:val="0"/>
          <w:sz w:val="18"/>
          <w:szCs w:val="18"/>
          <w14:ligatures w14:val="none"/>
        </w:rPr>
        <w:t xml:space="preserve">    </w:t>
      </w:r>
      <w:r w:rsidRPr="00DA6EA2">
        <w:rPr>
          <w:rFonts w:ascii="FiraCode NF" w:eastAsia="宋体" w:hAnsi="FiraCode NF" w:cs="宋体"/>
          <w:i/>
          <w:iCs/>
          <w:color w:val="66D9EF"/>
          <w:kern w:val="0"/>
          <w:sz w:val="18"/>
          <w:szCs w:val="18"/>
          <w14:ligatures w14:val="none"/>
        </w:rPr>
        <w:t>IPSDK_Int</w:t>
      </w:r>
      <w:r w:rsidRPr="00DA6EA2">
        <w:rPr>
          <w:rFonts w:ascii="FiraCode NF" w:eastAsia="宋体" w:hAnsi="FiraCode NF" w:cs="宋体"/>
          <w:color w:val="F8F8F2"/>
          <w:kern w:val="0"/>
          <w:sz w:val="18"/>
          <w:szCs w:val="18"/>
          <w14:ligatures w14:val="none"/>
        </w:rPr>
        <w:t xml:space="preserve"> nSessionPort;</w:t>
      </w:r>
      <w:r w:rsidRPr="00DA6EA2">
        <w:rPr>
          <w:rFonts w:ascii="FiraCode NF" w:eastAsia="宋体" w:hAnsi="FiraCode NF" w:cs="宋体"/>
          <w:color w:val="8C8C8C"/>
          <w:kern w:val="0"/>
          <w:sz w:val="18"/>
          <w:szCs w:val="18"/>
          <w14:ligatures w14:val="none"/>
        </w:rPr>
        <w:t xml:space="preserve">             /// </w:t>
      </w:r>
      <w:r w:rsidRPr="00DA6EA2">
        <w:rPr>
          <w:rFonts w:ascii="FiraCode NF" w:eastAsia="宋体" w:hAnsi="FiraCode NF" w:cs="宋体"/>
          <w:color w:val="8C8C8C"/>
          <w:kern w:val="0"/>
          <w:sz w:val="18"/>
          <w:szCs w:val="18"/>
          <w14:ligatures w14:val="none"/>
        </w:rPr>
        <w:t>会话端口</w:t>
      </w:r>
    </w:p>
    <w:p w:rsidR="00DA6EA2" w:rsidRPr="00DA6EA2" w:rsidRDefault="00DA6EA2" w:rsidP="00DA6EA2">
      <w:pPr>
        <w:shd w:val="clear" w:color="auto" w:fill="242424"/>
        <w:spacing w:before="0" w:line="255" w:lineRule="atLeast"/>
        <w:rPr>
          <w:rFonts w:ascii="FiraCode NF" w:eastAsia="宋体" w:hAnsi="FiraCode NF" w:cs="宋体"/>
          <w:color w:val="F8F8F2"/>
          <w:kern w:val="0"/>
          <w:sz w:val="18"/>
          <w:szCs w:val="18"/>
          <w14:ligatures w14:val="none"/>
        </w:rPr>
      </w:pPr>
      <w:r w:rsidRPr="00DA6EA2">
        <w:rPr>
          <w:rFonts w:ascii="FiraCode NF" w:eastAsia="宋体" w:hAnsi="FiraCode NF" w:cs="宋体"/>
          <w:color w:val="F8F8F2"/>
          <w:kern w:val="0"/>
          <w:sz w:val="18"/>
          <w:szCs w:val="18"/>
          <w14:ligatures w14:val="none"/>
        </w:rPr>
        <w:t xml:space="preserve">    </w:t>
      </w:r>
      <w:r w:rsidRPr="00DA6EA2">
        <w:rPr>
          <w:rFonts w:ascii="FiraCode NF" w:eastAsia="宋体" w:hAnsi="FiraCode NF" w:cs="宋体"/>
          <w:i/>
          <w:iCs/>
          <w:color w:val="66D9EF"/>
          <w:kern w:val="0"/>
          <w:sz w:val="18"/>
          <w:szCs w:val="18"/>
          <w14:ligatures w14:val="none"/>
        </w:rPr>
        <w:t>IPSDK_Int</w:t>
      </w:r>
      <w:r w:rsidRPr="00DA6EA2">
        <w:rPr>
          <w:rFonts w:ascii="FiraCode NF" w:eastAsia="宋体" w:hAnsi="FiraCode NF" w:cs="宋体"/>
          <w:color w:val="F8F8F2"/>
          <w:kern w:val="0"/>
          <w:sz w:val="18"/>
          <w:szCs w:val="18"/>
          <w14:ligatures w14:val="none"/>
        </w:rPr>
        <w:t xml:space="preserve"> nStreamPort;</w:t>
      </w:r>
      <w:r w:rsidRPr="00DA6EA2">
        <w:rPr>
          <w:rFonts w:ascii="FiraCode NF" w:eastAsia="宋体" w:hAnsi="FiraCode NF" w:cs="宋体"/>
          <w:color w:val="8C8C8C"/>
          <w:kern w:val="0"/>
          <w:sz w:val="18"/>
          <w:szCs w:val="18"/>
          <w14:ligatures w14:val="none"/>
        </w:rPr>
        <w:t xml:space="preserve">              /// </w:t>
      </w:r>
      <w:r w:rsidRPr="00DA6EA2">
        <w:rPr>
          <w:rFonts w:ascii="FiraCode NF" w:eastAsia="宋体" w:hAnsi="FiraCode NF" w:cs="宋体"/>
          <w:color w:val="8C8C8C"/>
          <w:kern w:val="0"/>
          <w:sz w:val="18"/>
          <w:szCs w:val="18"/>
          <w14:ligatures w14:val="none"/>
        </w:rPr>
        <w:t>直播端口</w:t>
      </w:r>
    </w:p>
    <w:p w:rsidR="00DA6EA2" w:rsidRPr="00DA6EA2" w:rsidRDefault="00DA6EA2" w:rsidP="00DA6EA2">
      <w:pPr>
        <w:shd w:val="clear" w:color="auto" w:fill="242424"/>
        <w:spacing w:before="0" w:line="255" w:lineRule="atLeast"/>
        <w:rPr>
          <w:rFonts w:ascii="FiraCode NF" w:eastAsia="宋体" w:hAnsi="FiraCode NF" w:cs="宋体"/>
          <w:color w:val="F8F8F2"/>
          <w:kern w:val="0"/>
          <w:sz w:val="18"/>
          <w:szCs w:val="18"/>
          <w14:ligatures w14:val="none"/>
        </w:rPr>
      </w:pPr>
      <w:r w:rsidRPr="00DA6EA2">
        <w:rPr>
          <w:rFonts w:ascii="FiraCode NF" w:eastAsia="宋体" w:hAnsi="FiraCode NF" w:cs="宋体"/>
          <w:color w:val="F8F8F2"/>
          <w:kern w:val="0"/>
          <w:sz w:val="18"/>
          <w:szCs w:val="18"/>
          <w14:ligatures w14:val="none"/>
        </w:rPr>
        <w:t xml:space="preserve">    </w:t>
      </w:r>
      <w:r w:rsidRPr="00DA6EA2">
        <w:rPr>
          <w:rFonts w:ascii="FiraCode NF" w:eastAsia="宋体" w:hAnsi="FiraCode NF" w:cs="宋体"/>
          <w:i/>
          <w:iCs/>
          <w:color w:val="66D9EF"/>
          <w:kern w:val="0"/>
          <w:sz w:val="18"/>
          <w:szCs w:val="18"/>
          <w14:ligatures w14:val="none"/>
        </w:rPr>
        <w:t>IPSDK_Char</w:t>
      </w:r>
      <w:r w:rsidRPr="00DA6EA2">
        <w:rPr>
          <w:rFonts w:ascii="FiraCode NF" w:eastAsia="宋体" w:hAnsi="FiraCode NF" w:cs="宋体"/>
          <w:color w:val="F8F8F2"/>
          <w:kern w:val="0"/>
          <w:sz w:val="18"/>
          <w:szCs w:val="18"/>
          <w14:ligatures w14:val="none"/>
        </w:rPr>
        <w:t xml:space="preserve"> strDns1[</w:t>
      </w:r>
      <w:r w:rsidRPr="00DA6EA2">
        <w:rPr>
          <w:rFonts w:ascii="FiraCode NF" w:eastAsia="宋体" w:hAnsi="FiraCode NF" w:cs="宋体"/>
          <w:color w:val="FF80F4"/>
          <w:kern w:val="0"/>
          <w:sz w:val="18"/>
          <w:szCs w:val="18"/>
          <w14:ligatures w14:val="none"/>
        </w:rPr>
        <w:t>64</w:t>
      </w:r>
      <w:r w:rsidRPr="00DA6EA2">
        <w:rPr>
          <w:rFonts w:ascii="FiraCode NF" w:eastAsia="宋体" w:hAnsi="FiraCode NF" w:cs="宋体"/>
          <w:color w:val="F8F8F2"/>
          <w:kern w:val="0"/>
          <w:sz w:val="18"/>
          <w:szCs w:val="18"/>
          <w14:ligatures w14:val="none"/>
        </w:rPr>
        <w:t>];</w:t>
      </w:r>
      <w:r w:rsidRPr="00DA6EA2">
        <w:rPr>
          <w:rFonts w:ascii="FiraCode NF" w:eastAsia="宋体" w:hAnsi="FiraCode NF" w:cs="宋体"/>
          <w:color w:val="8C8C8C"/>
          <w:kern w:val="0"/>
          <w:sz w:val="18"/>
          <w:szCs w:val="18"/>
          <w14:ligatures w14:val="none"/>
        </w:rPr>
        <w:t xml:space="preserve">             /// dns</w:t>
      </w:r>
      <w:r w:rsidRPr="00DA6EA2">
        <w:rPr>
          <w:rFonts w:ascii="FiraCode NF" w:eastAsia="宋体" w:hAnsi="FiraCode NF" w:cs="宋体"/>
          <w:color w:val="8C8C8C"/>
          <w:kern w:val="0"/>
          <w:sz w:val="18"/>
          <w:szCs w:val="18"/>
          <w14:ligatures w14:val="none"/>
        </w:rPr>
        <w:t>域名</w:t>
      </w:r>
    </w:p>
    <w:p w:rsidR="00DA6EA2" w:rsidRPr="00DA6EA2" w:rsidRDefault="00DA6EA2" w:rsidP="00DA6EA2">
      <w:pPr>
        <w:shd w:val="clear" w:color="auto" w:fill="242424"/>
        <w:spacing w:before="0" w:line="255" w:lineRule="atLeast"/>
        <w:rPr>
          <w:rFonts w:ascii="FiraCode NF" w:eastAsia="宋体" w:hAnsi="FiraCode NF" w:cs="宋体"/>
          <w:color w:val="F8F8F2"/>
          <w:kern w:val="0"/>
          <w:sz w:val="18"/>
          <w:szCs w:val="18"/>
          <w14:ligatures w14:val="none"/>
        </w:rPr>
      </w:pPr>
      <w:r w:rsidRPr="00DA6EA2">
        <w:rPr>
          <w:rFonts w:ascii="FiraCode NF" w:eastAsia="宋体" w:hAnsi="FiraCode NF" w:cs="宋体"/>
          <w:color w:val="F8F8F2"/>
          <w:kern w:val="0"/>
          <w:sz w:val="18"/>
          <w:szCs w:val="18"/>
          <w14:ligatures w14:val="none"/>
        </w:rPr>
        <w:t xml:space="preserve">    </w:t>
      </w:r>
      <w:r w:rsidRPr="00DA6EA2">
        <w:rPr>
          <w:rFonts w:ascii="FiraCode NF" w:eastAsia="宋体" w:hAnsi="FiraCode NF" w:cs="宋体"/>
          <w:i/>
          <w:iCs/>
          <w:color w:val="66D9EF"/>
          <w:kern w:val="0"/>
          <w:sz w:val="18"/>
          <w:szCs w:val="18"/>
          <w14:ligatures w14:val="none"/>
        </w:rPr>
        <w:t>IPSDK_Char</w:t>
      </w:r>
      <w:r w:rsidRPr="00DA6EA2">
        <w:rPr>
          <w:rFonts w:ascii="FiraCode NF" w:eastAsia="宋体" w:hAnsi="FiraCode NF" w:cs="宋体"/>
          <w:color w:val="F8F8F2"/>
          <w:kern w:val="0"/>
          <w:sz w:val="18"/>
          <w:szCs w:val="18"/>
          <w14:ligatures w14:val="none"/>
        </w:rPr>
        <w:t xml:space="preserve"> strDns2[</w:t>
      </w:r>
      <w:r w:rsidRPr="00DA6EA2">
        <w:rPr>
          <w:rFonts w:ascii="FiraCode NF" w:eastAsia="宋体" w:hAnsi="FiraCode NF" w:cs="宋体"/>
          <w:color w:val="FF80F4"/>
          <w:kern w:val="0"/>
          <w:sz w:val="18"/>
          <w:szCs w:val="18"/>
          <w14:ligatures w14:val="none"/>
        </w:rPr>
        <w:t>64</w:t>
      </w:r>
      <w:r w:rsidRPr="00DA6EA2">
        <w:rPr>
          <w:rFonts w:ascii="FiraCode NF" w:eastAsia="宋体" w:hAnsi="FiraCode NF" w:cs="宋体"/>
          <w:color w:val="F8F8F2"/>
          <w:kern w:val="0"/>
          <w:sz w:val="18"/>
          <w:szCs w:val="18"/>
          <w14:ligatures w14:val="none"/>
        </w:rPr>
        <w:t>];</w:t>
      </w:r>
      <w:r w:rsidRPr="00DA6EA2">
        <w:rPr>
          <w:rFonts w:ascii="FiraCode NF" w:eastAsia="宋体" w:hAnsi="FiraCode NF" w:cs="宋体"/>
          <w:color w:val="8C8C8C"/>
          <w:kern w:val="0"/>
          <w:sz w:val="18"/>
          <w:szCs w:val="18"/>
          <w14:ligatures w14:val="none"/>
        </w:rPr>
        <w:t xml:space="preserve">             /// dns</w:t>
      </w:r>
      <w:r w:rsidRPr="00DA6EA2">
        <w:rPr>
          <w:rFonts w:ascii="FiraCode NF" w:eastAsia="宋体" w:hAnsi="FiraCode NF" w:cs="宋体"/>
          <w:color w:val="8C8C8C"/>
          <w:kern w:val="0"/>
          <w:sz w:val="18"/>
          <w:szCs w:val="18"/>
          <w14:ligatures w14:val="none"/>
        </w:rPr>
        <w:t>域名</w:t>
      </w:r>
    </w:p>
    <w:p w:rsidR="00DA6EA2" w:rsidRPr="00DA6EA2" w:rsidRDefault="00DA6EA2" w:rsidP="00DA6EA2">
      <w:pPr>
        <w:shd w:val="clear" w:color="auto" w:fill="242424"/>
        <w:spacing w:before="0" w:line="255" w:lineRule="atLeast"/>
        <w:rPr>
          <w:rFonts w:ascii="FiraCode NF" w:eastAsia="宋体" w:hAnsi="FiraCode NF" w:cs="宋体"/>
          <w:color w:val="F8F8F2"/>
          <w:kern w:val="0"/>
          <w:sz w:val="18"/>
          <w:szCs w:val="18"/>
          <w14:ligatures w14:val="none"/>
        </w:rPr>
      </w:pPr>
      <w:r w:rsidRPr="00DA6EA2">
        <w:rPr>
          <w:rFonts w:ascii="FiraCode NF" w:eastAsia="宋体" w:hAnsi="FiraCode NF" w:cs="宋体"/>
          <w:color w:val="F8F8F2"/>
          <w:kern w:val="0"/>
          <w:sz w:val="18"/>
          <w:szCs w:val="18"/>
          <w14:ligatures w14:val="none"/>
        </w:rPr>
        <w:t xml:space="preserve">    </w:t>
      </w:r>
      <w:r w:rsidRPr="00DA6EA2">
        <w:rPr>
          <w:rFonts w:ascii="FiraCode NF" w:eastAsia="宋体" w:hAnsi="FiraCode NF" w:cs="宋体"/>
          <w:i/>
          <w:iCs/>
          <w:color w:val="66D9EF"/>
          <w:kern w:val="0"/>
          <w:sz w:val="18"/>
          <w:szCs w:val="18"/>
          <w14:ligatures w14:val="none"/>
        </w:rPr>
        <w:t>struct</w:t>
      </w:r>
    </w:p>
    <w:p w:rsidR="00DA6EA2" w:rsidRPr="00DA6EA2" w:rsidRDefault="00DA6EA2" w:rsidP="00DA6EA2">
      <w:pPr>
        <w:shd w:val="clear" w:color="auto" w:fill="242424"/>
        <w:spacing w:before="0" w:line="255" w:lineRule="atLeast"/>
        <w:rPr>
          <w:rFonts w:ascii="FiraCode NF" w:eastAsia="宋体" w:hAnsi="FiraCode NF" w:cs="宋体"/>
          <w:color w:val="F8F8F2"/>
          <w:kern w:val="0"/>
          <w:sz w:val="18"/>
          <w:szCs w:val="18"/>
          <w14:ligatures w14:val="none"/>
        </w:rPr>
      </w:pPr>
      <w:r w:rsidRPr="00DA6EA2">
        <w:rPr>
          <w:rFonts w:ascii="FiraCode NF" w:eastAsia="宋体" w:hAnsi="FiraCode NF" w:cs="宋体"/>
          <w:color w:val="F8F8F2"/>
          <w:kern w:val="0"/>
          <w:sz w:val="18"/>
          <w:szCs w:val="18"/>
          <w14:ligatures w14:val="none"/>
        </w:rPr>
        <w:t>    {</w:t>
      </w:r>
    </w:p>
    <w:p w:rsidR="00DA6EA2" w:rsidRPr="00DA6EA2" w:rsidRDefault="00DA6EA2" w:rsidP="00DA6EA2">
      <w:pPr>
        <w:shd w:val="clear" w:color="auto" w:fill="242424"/>
        <w:spacing w:before="0" w:line="255" w:lineRule="atLeast"/>
        <w:rPr>
          <w:rFonts w:ascii="FiraCode NF" w:eastAsia="宋体" w:hAnsi="FiraCode NF" w:cs="宋体"/>
          <w:color w:val="F8F8F2"/>
          <w:kern w:val="0"/>
          <w:sz w:val="18"/>
          <w:szCs w:val="18"/>
          <w14:ligatures w14:val="none"/>
        </w:rPr>
      </w:pPr>
      <w:r w:rsidRPr="00DA6EA2">
        <w:rPr>
          <w:rFonts w:ascii="FiraCode NF" w:eastAsia="宋体" w:hAnsi="FiraCode NF" w:cs="宋体"/>
          <w:color w:val="F8F8F2"/>
          <w:kern w:val="0"/>
          <w:sz w:val="18"/>
          <w:szCs w:val="18"/>
          <w14:ligatures w14:val="none"/>
        </w:rPr>
        <w:t xml:space="preserve">        </w:t>
      </w:r>
      <w:r w:rsidRPr="00DA6EA2">
        <w:rPr>
          <w:rFonts w:ascii="FiraCode NF" w:eastAsia="宋体" w:hAnsi="FiraCode NF" w:cs="宋体"/>
          <w:i/>
          <w:iCs/>
          <w:color w:val="66D9EF"/>
          <w:kern w:val="0"/>
          <w:sz w:val="18"/>
          <w:szCs w:val="18"/>
          <w14:ligatures w14:val="none"/>
        </w:rPr>
        <w:t>IPSDK_Char</w:t>
      </w:r>
      <w:r w:rsidRPr="00DA6EA2">
        <w:rPr>
          <w:rFonts w:ascii="FiraCode NF" w:eastAsia="宋体" w:hAnsi="FiraCode NF" w:cs="宋体"/>
          <w:color w:val="F8F8F2"/>
          <w:kern w:val="0"/>
          <w:sz w:val="18"/>
          <w:szCs w:val="18"/>
          <w14:ligatures w14:val="none"/>
        </w:rPr>
        <w:t xml:space="preserve"> strNetType[</w:t>
      </w:r>
      <w:r w:rsidRPr="00DA6EA2">
        <w:rPr>
          <w:rFonts w:ascii="FiraCode NF" w:eastAsia="宋体" w:hAnsi="FiraCode NF" w:cs="宋体"/>
          <w:color w:val="FF80F4"/>
          <w:kern w:val="0"/>
          <w:sz w:val="18"/>
          <w:szCs w:val="18"/>
          <w14:ligatures w14:val="none"/>
        </w:rPr>
        <w:t>16</w:t>
      </w:r>
      <w:r w:rsidRPr="00DA6EA2">
        <w:rPr>
          <w:rFonts w:ascii="FiraCode NF" w:eastAsia="宋体" w:hAnsi="FiraCode NF" w:cs="宋体"/>
          <w:color w:val="F8F8F2"/>
          <w:kern w:val="0"/>
          <w:sz w:val="18"/>
          <w:szCs w:val="18"/>
          <w14:ligatures w14:val="none"/>
        </w:rPr>
        <w:t>];</w:t>
      </w:r>
      <w:r w:rsidRPr="00DA6EA2">
        <w:rPr>
          <w:rFonts w:ascii="FiraCode NF" w:eastAsia="宋体" w:hAnsi="FiraCode NF" w:cs="宋体"/>
          <w:color w:val="8C8C8C"/>
          <w:kern w:val="0"/>
          <w:sz w:val="18"/>
          <w:szCs w:val="18"/>
          <w14:ligatures w14:val="none"/>
        </w:rPr>
        <w:t xml:space="preserve">      /// </w:t>
      </w:r>
      <w:r w:rsidRPr="00DA6EA2">
        <w:rPr>
          <w:rFonts w:ascii="FiraCode NF" w:eastAsia="宋体" w:hAnsi="FiraCode NF" w:cs="宋体"/>
          <w:color w:val="8C8C8C"/>
          <w:kern w:val="0"/>
          <w:sz w:val="18"/>
          <w:szCs w:val="18"/>
          <w14:ligatures w14:val="none"/>
        </w:rPr>
        <w:t>网络类型</w:t>
      </w:r>
      <w:r w:rsidRPr="00DA6EA2">
        <w:rPr>
          <w:rFonts w:ascii="FiraCode NF" w:eastAsia="宋体" w:hAnsi="FiraCode NF" w:cs="宋体"/>
          <w:color w:val="8C8C8C"/>
          <w:kern w:val="0"/>
          <w:sz w:val="18"/>
          <w:szCs w:val="18"/>
          <w14:ligatures w14:val="none"/>
        </w:rPr>
        <w:t xml:space="preserve">: </w:t>
      </w:r>
      <w:r w:rsidRPr="00DA6EA2">
        <w:rPr>
          <w:rFonts w:ascii="FiraCode NF" w:eastAsia="宋体" w:hAnsi="FiraCode NF" w:cs="宋体"/>
          <w:color w:val="8C8C8C"/>
          <w:kern w:val="0"/>
          <w:sz w:val="18"/>
          <w:szCs w:val="18"/>
          <w14:ligatures w14:val="none"/>
        </w:rPr>
        <w:t>有线</w:t>
      </w:r>
      <w:r w:rsidRPr="00DA6EA2">
        <w:rPr>
          <w:rFonts w:ascii="FiraCode NF" w:eastAsia="宋体" w:hAnsi="FiraCode NF" w:cs="宋体"/>
          <w:color w:val="8C8C8C"/>
          <w:kern w:val="0"/>
          <w:sz w:val="18"/>
          <w:szCs w:val="18"/>
          <w14:ligatures w14:val="none"/>
        </w:rPr>
        <w:t>[Wired]/</w:t>
      </w:r>
      <w:r w:rsidRPr="00DA6EA2">
        <w:rPr>
          <w:rFonts w:ascii="FiraCode NF" w:eastAsia="宋体" w:hAnsi="FiraCode NF" w:cs="宋体"/>
          <w:color w:val="8C8C8C"/>
          <w:kern w:val="0"/>
          <w:sz w:val="18"/>
          <w:szCs w:val="18"/>
          <w14:ligatures w14:val="none"/>
        </w:rPr>
        <w:t>无线</w:t>
      </w:r>
      <w:r w:rsidRPr="00DA6EA2">
        <w:rPr>
          <w:rFonts w:ascii="FiraCode NF" w:eastAsia="宋体" w:hAnsi="FiraCode NF" w:cs="宋体"/>
          <w:color w:val="8C8C8C"/>
          <w:kern w:val="0"/>
          <w:sz w:val="18"/>
          <w:szCs w:val="18"/>
          <w14:ligatures w14:val="none"/>
        </w:rPr>
        <w:t>[Wireless]</w:t>
      </w:r>
    </w:p>
    <w:p w:rsidR="00DA6EA2" w:rsidRPr="00DA6EA2" w:rsidRDefault="00DA6EA2" w:rsidP="00DA6EA2">
      <w:pPr>
        <w:shd w:val="clear" w:color="auto" w:fill="242424"/>
        <w:spacing w:before="0" w:line="255" w:lineRule="atLeast"/>
        <w:rPr>
          <w:rFonts w:ascii="FiraCode NF" w:eastAsia="宋体" w:hAnsi="FiraCode NF" w:cs="宋体"/>
          <w:color w:val="F8F8F2"/>
          <w:kern w:val="0"/>
          <w:sz w:val="18"/>
          <w:szCs w:val="18"/>
          <w14:ligatures w14:val="none"/>
        </w:rPr>
      </w:pPr>
      <w:r w:rsidRPr="00DA6EA2">
        <w:rPr>
          <w:rFonts w:ascii="FiraCode NF" w:eastAsia="宋体" w:hAnsi="FiraCode NF" w:cs="宋体"/>
          <w:color w:val="F8F8F2"/>
          <w:kern w:val="0"/>
          <w:sz w:val="18"/>
          <w:szCs w:val="18"/>
          <w14:ligatures w14:val="none"/>
        </w:rPr>
        <w:t xml:space="preserve">        </w:t>
      </w:r>
      <w:r w:rsidRPr="00DA6EA2">
        <w:rPr>
          <w:rFonts w:ascii="FiraCode NF" w:eastAsia="宋体" w:hAnsi="FiraCode NF" w:cs="宋体"/>
          <w:i/>
          <w:iCs/>
          <w:color w:val="66D9EF"/>
          <w:kern w:val="0"/>
          <w:sz w:val="18"/>
          <w:szCs w:val="18"/>
          <w14:ligatures w14:val="none"/>
        </w:rPr>
        <w:t>IPSDK_Char</w:t>
      </w:r>
      <w:r w:rsidRPr="00DA6EA2">
        <w:rPr>
          <w:rFonts w:ascii="FiraCode NF" w:eastAsia="宋体" w:hAnsi="FiraCode NF" w:cs="宋体"/>
          <w:color w:val="F8F8F2"/>
          <w:kern w:val="0"/>
          <w:sz w:val="18"/>
          <w:szCs w:val="18"/>
          <w14:ligatures w14:val="none"/>
        </w:rPr>
        <w:t xml:space="preserve"> strIpAddr[</w:t>
      </w:r>
      <w:r w:rsidRPr="00DA6EA2">
        <w:rPr>
          <w:rFonts w:ascii="FiraCode NF" w:eastAsia="宋体" w:hAnsi="FiraCode NF" w:cs="宋体"/>
          <w:color w:val="FF80F4"/>
          <w:kern w:val="0"/>
          <w:sz w:val="18"/>
          <w:szCs w:val="18"/>
          <w14:ligatures w14:val="none"/>
        </w:rPr>
        <w:t>16</w:t>
      </w:r>
      <w:r w:rsidRPr="00DA6EA2">
        <w:rPr>
          <w:rFonts w:ascii="FiraCode NF" w:eastAsia="宋体" w:hAnsi="FiraCode NF" w:cs="宋体"/>
          <w:color w:val="F8F8F2"/>
          <w:kern w:val="0"/>
          <w:sz w:val="18"/>
          <w:szCs w:val="18"/>
          <w14:ligatures w14:val="none"/>
        </w:rPr>
        <w:t>];</w:t>
      </w:r>
    </w:p>
    <w:p w:rsidR="00DA6EA2" w:rsidRPr="00DA6EA2" w:rsidRDefault="00DA6EA2" w:rsidP="00DA6EA2">
      <w:pPr>
        <w:shd w:val="clear" w:color="auto" w:fill="242424"/>
        <w:spacing w:before="0" w:line="255" w:lineRule="atLeast"/>
        <w:rPr>
          <w:rFonts w:ascii="FiraCode NF" w:eastAsia="宋体" w:hAnsi="FiraCode NF" w:cs="宋体"/>
          <w:color w:val="F8F8F2"/>
          <w:kern w:val="0"/>
          <w:sz w:val="18"/>
          <w:szCs w:val="18"/>
          <w14:ligatures w14:val="none"/>
        </w:rPr>
      </w:pPr>
      <w:r w:rsidRPr="00DA6EA2">
        <w:rPr>
          <w:rFonts w:ascii="FiraCode NF" w:eastAsia="宋体" w:hAnsi="FiraCode NF" w:cs="宋体"/>
          <w:color w:val="F8F8F2"/>
          <w:kern w:val="0"/>
          <w:sz w:val="18"/>
          <w:szCs w:val="18"/>
          <w14:ligatures w14:val="none"/>
        </w:rPr>
        <w:t xml:space="preserve">        </w:t>
      </w:r>
      <w:r w:rsidRPr="00DA6EA2">
        <w:rPr>
          <w:rFonts w:ascii="FiraCode NF" w:eastAsia="宋体" w:hAnsi="FiraCode NF" w:cs="宋体"/>
          <w:i/>
          <w:iCs/>
          <w:color w:val="66D9EF"/>
          <w:kern w:val="0"/>
          <w:sz w:val="18"/>
          <w:szCs w:val="18"/>
          <w14:ligatures w14:val="none"/>
        </w:rPr>
        <w:t>IPSDK_Char</w:t>
      </w:r>
      <w:r w:rsidRPr="00DA6EA2">
        <w:rPr>
          <w:rFonts w:ascii="FiraCode NF" w:eastAsia="宋体" w:hAnsi="FiraCode NF" w:cs="宋体"/>
          <w:color w:val="F8F8F2"/>
          <w:kern w:val="0"/>
          <w:sz w:val="18"/>
          <w:szCs w:val="18"/>
          <w14:ligatures w14:val="none"/>
        </w:rPr>
        <w:t xml:space="preserve"> strMask[</w:t>
      </w:r>
      <w:r w:rsidRPr="00DA6EA2">
        <w:rPr>
          <w:rFonts w:ascii="FiraCode NF" w:eastAsia="宋体" w:hAnsi="FiraCode NF" w:cs="宋体"/>
          <w:color w:val="FF80F4"/>
          <w:kern w:val="0"/>
          <w:sz w:val="18"/>
          <w:szCs w:val="18"/>
          <w14:ligatures w14:val="none"/>
        </w:rPr>
        <w:t>16</w:t>
      </w:r>
      <w:r w:rsidRPr="00DA6EA2">
        <w:rPr>
          <w:rFonts w:ascii="FiraCode NF" w:eastAsia="宋体" w:hAnsi="FiraCode NF" w:cs="宋体"/>
          <w:color w:val="F8F8F2"/>
          <w:kern w:val="0"/>
          <w:sz w:val="18"/>
          <w:szCs w:val="18"/>
          <w14:ligatures w14:val="none"/>
        </w:rPr>
        <w:t>];</w:t>
      </w:r>
    </w:p>
    <w:p w:rsidR="00DA6EA2" w:rsidRPr="00DA6EA2" w:rsidRDefault="00DA6EA2" w:rsidP="00DA6EA2">
      <w:pPr>
        <w:shd w:val="clear" w:color="auto" w:fill="242424"/>
        <w:spacing w:before="0" w:line="255" w:lineRule="atLeast"/>
        <w:rPr>
          <w:rFonts w:ascii="FiraCode NF" w:eastAsia="宋体" w:hAnsi="FiraCode NF" w:cs="宋体"/>
          <w:color w:val="F8F8F2"/>
          <w:kern w:val="0"/>
          <w:sz w:val="18"/>
          <w:szCs w:val="18"/>
          <w14:ligatures w14:val="none"/>
        </w:rPr>
      </w:pPr>
      <w:r w:rsidRPr="00DA6EA2">
        <w:rPr>
          <w:rFonts w:ascii="FiraCode NF" w:eastAsia="宋体" w:hAnsi="FiraCode NF" w:cs="宋体"/>
          <w:color w:val="F8F8F2"/>
          <w:kern w:val="0"/>
          <w:sz w:val="18"/>
          <w:szCs w:val="18"/>
          <w14:ligatures w14:val="none"/>
        </w:rPr>
        <w:t xml:space="preserve">        </w:t>
      </w:r>
      <w:r w:rsidRPr="00DA6EA2">
        <w:rPr>
          <w:rFonts w:ascii="FiraCode NF" w:eastAsia="宋体" w:hAnsi="FiraCode NF" w:cs="宋体"/>
          <w:i/>
          <w:iCs/>
          <w:color w:val="66D9EF"/>
          <w:kern w:val="0"/>
          <w:sz w:val="18"/>
          <w:szCs w:val="18"/>
          <w14:ligatures w14:val="none"/>
        </w:rPr>
        <w:t>IPSDK_Char</w:t>
      </w:r>
      <w:r w:rsidRPr="00DA6EA2">
        <w:rPr>
          <w:rFonts w:ascii="FiraCode NF" w:eastAsia="宋体" w:hAnsi="FiraCode NF" w:cs="宋体"/>
          <w:color w:val="F8F8F2"/>
          <w:kern w:val="0"/>
          <w:sz w:val="18"/>
          <w:szCs w:val="18"/>
          <w14:ligatures w14:val="none"/>
        </w:rPr>
        <w:t xml:space="preserve"> strGateway[</w:t>
      </w:r>
      <w:r w:rsidRPr="00DA6EA2">
        <w:rPr>
          <w:rFonts w:ascii="FiraCode NF" w:eastAsia="宋体" w:hAnsi="FiraCode NF" w:cs="宋体"/>
          <w:color w:val="FF80F4"/>
          <w:kern w:val="0"/>
          <w:sz w:val="18"/>
          <w:szCs w:val="18"/>
          <w14:ligatures w14:val="none"/>
        </w:rPr>
        <w:t>16</w:t>
      </w:r>
      <w:r w:rsidRPr="00DA6EA2">
        <w:rPr>
          <w:rFonts w:ascii="FiraCode NF" w:eastAsia="宋体" w:hAnsi="FiraCode NF" w:cs="宋体"/>
          <w:color w:val="F8F8F2"/>
          <w:kern w:val="0"/>
          <w:sz w:val="18"/>
          <w:szCs w:val="18"/>
          <w14:ligatures w14:val="none"/>
        </w:rPr>
        <w:t>];</w:t>
      </w:r>
    </w:p>
    <w:p w:rsidR="00DA6EA2" w:rsidRPr="00DA6EA2" w:rsidRDefault="00DA6EA2" w:rsidP="00DA6EA2">
      <w:pPr>
        <w:shd w:val="clear" w:color="auto" w:fill="242424"/>
        <w:spacing w:before="0" w:line="255" w:lineRule="atLeast"/>
        <w:rPr>
          <w:rFonts w:ascii="FiraCode NF" w:eastAsia="宋体" w:hAnsi="FiraCode NF" w:cs="宋体"/>
          <w:color w:val="F8F8F2"/>
          <w:kern w:val="0"/>
          <w:sz w:val="18"/>
          <w:szCs w:val="18"/>
          <w14:ligatures w14:val="none"/>
        </w:rPr>
      </w:pPr>
      <w:r w:rsidRPr="00DA6EA2">
        <w:rPr>
          <w:rFonts w:ascii="FiraCode NF" w:eastAsia="宋体" w:hAnsi="FiraCode NF" w:cs="宋体"/>
          <w:color w:val="F8F8F2"/>
          <w:kern w:val="0"/>
          <w:sz w:val="18"/>
          <w:szCs w:val="18"/>
          <w14:ligatures w14:val="none"/>
        </w:rPr>
        <w:t xml:space="preserve">        </w:t>
      </w:r>
      <w:r w:rsidRPr="00DA6EA2">
        <w:rPr>
          <w:rFonts w:ascii="FiraCode NF" w:eastAsia="宋体" w:hAnsi="FiraCode NF" w:cs="宋体"/>
          <w:i/>
          <w:iCs/>
          <w:color w:val="66D9EF"/>
          <w:kern w:val="0"/>
          <w:sz w:val="18"/>
          <w:szCs w:val="18"/>
          <w14:ligatures w14:val="none"/>
        </w:rPr>
        <w:t>IPSDK_Char</w:t>
      </w:r>
      <w:r w:rsidRPr="00DA6EA2">
        <w:rPr>
          <w:rFonts w:ascii="FiraCode NF" w:eastAsia="宋体" w:hAnsi="FiraCode NF" w:cs="宋体"/>
          <w:color w:val="F8F8F2"/>
          <w:kern w:val="0"/>
          <w:sz w:val="18"/>
          <w:szCs w:val="18"/>
          <w14:ligatures w14:val="none"/>
        </w:rPr>
        <w:t xml:space="preserve"> strMacAddr[</w:t>
      </w:r>
      <w:r w:rsidRPr="00DA6EA2">
        <w:rPr>
          <w:rFonts w:ascii="FiraCode NF" w:eastAsia="宋体" w:hAnsi="FiraCode NF" w:cs="宋体"/>
          <w:color w:val="FF80F4"/>
          <w:kern w:val="0"/>
          <w:sz w:val="18"/>
          <w:szCs w:val="18"/>
          <w14:ligatures w14:val="none"/>
        </w:rPr>
        <w:t>24</w:t>
      </w:r>
      <w:r w:rsidRPr="00DA6EA2">
        <w:rPr>
          <w:rFonts w:ascii="FiraCode NF" w:eastAsia="宋体" w:hAnsi="FiraCode NF" w:cs="宋体"/>
          <w:color w:val="F8F8F2"/>
          <w:kern w:val="0"/>
          <w:sz w:val="18"/>
          <w:szCs w:val="18"/>
          <w14:ligatures w14:val="none"/>
        </w:rPr>
        <w:t>];</w:t>
      </w:r>
    </w:p>
    <w:p w:rsidR="00DA6EA2" w:rsidRPr="00DA6EA2" w:rsidRDefault="00DA6EA2" w:rsidP="00DA6EA2">
      <w:pPr>
        <w:shd w:val="clear" w:color="auto" w:fill="242424"/>
        <w:spacing w:before="0" w:line="255" w:lineRule="atLeast"/>
        <w:rPr>
          <w:rFonts w:ascii="FiraCode NF" w:eastAsia="宋体" w:hAnsi="FiraCode NF" w:cs="宋体"/>
          <w:color w:val="F8F8F2"/>
          <w:kern w:val="0"/>
          <w:sz w:val="18"/>
          <w:szCs w:val="18"/>
          <w14:ligatures w14:val="none"/>
        </w:rPr>
      </w:pPr>
      <w:r w:rsidRPr="00DA6EA2">
        <w:rPr>
          <w:rFonts w:ascii="FiraCode NF" w:eastAsia="宋体" w:hAnsi="FiraCode NF" w:cs="宋体"/>
          <w:color w:val="F8F8F2"/>
          <w:kern w:val="0"/>
          <w:sz w:val="18"/>
          <w:szCs w:val="18"/>
          <w14:ligatures w14:val="none"/>
        </w:rPr>
        <w:t xml:space="preserve">        </w:t>
      </w:r>
      <w:r w:rsidRPr="00DA6EA2">
        <w:rPr>
          <w:rFonts w:ascii="FiraCode NF" w:eastAsia="宋体" w:hAnsi="FiraCode NF" w:cs="宋体"/>
          <w:i/>
          <w:iCs/>
          <w:color w:val="66D9EF"/>
          <w:kern w:val="0"/>
          <w:sz w:val="18"/>
          <w:szCs w:val="18"/>
          <w14:ligatures w14:val="none"/>
        </w:rPr>
        <w:t>IPSDK_Int</w:t>
      </w:r>
      <w:r w:rsidRPr="00DA6EA2">
        <w:rPr>
          <w:rFonts w:ascii="FiraCode NF" w:eastAsia="宋体" w:hAnsi="FiraCode NF" w:cs="宋体"/>
          <w:color w:val="F8F8F2"/>
          <w:kern w:val="0"/>
          <w:sz w:val="18"/>
          <w:szCs w:val="18"/>
          <w14:ligatures w14:val="none"/>
        </w:rPr>
        <w:t xml:space="preserve"> bEnableDhcp;</w:t>
      </w:r>
    </w:p>
    <w:p w:rsidR="00DA6EA2" w:rsidRPr="00DA6EA2" w:rsidRDefault="00DA6EA2" w:rsidP="00DA6EA2">
      <w:pPr>
        <w:shd w:val="clear" w:color="auto" w:fill="242424"/>
        <w:spacing w:before="0" w:line="255" w:lineRule="atLeast"/>
        <w:rPr>
          <w:rFonts w:ascii="FiraCode NF" w:eastAsia="宋体" w:hAnsi="FiraCode NF" w:cs="宋体"/>
          <w:color w:val="F8F8F2"/>
          <w:kern w:val="0"/>
          <w:sz w:val="18"/>
          <w:szCs w:val="18"/>
          <w14:ligatures w14:val="none"/>
        </w:rPr>
      </w:pPr>
      <w:r w:rsidRPr="00DA6EA2">
        <w:rPr>
          <w:rFonts w:ascii="FiraCode NF" w:eastAsia="宋体" w:hAnsi="FiraCode NF" w:cs="宋体"/>
          <w:color w:val="F8F8F2"/>
          <w:kern w:val="0"/>
          <w:sz w:val="18"/>
          <w:szCs w:val="18"/>
          <w14:ligatures w14:val="none"/>
        </w:rPr>
        <w:t xml:space="preserve">        </w:t>
      </w:r>
      <w:r w:rsidRPr="00DA6EA2">
        <w:rPr>
          <w:rFonts w:ascii="FiraCode NF" w:eastAsia="宋体" w:hAnsi="FiraCode NF" w:cs="宋体"/>
          <w:i/>
          <w:iCs/>
          <w:color w:val="66D9EF"/>
          <w:kern w:val="0"/>
          <w:sz w:val="18"/>
          <w:szCs w:val="18"/>
          <w14:ligatures w14:val="none"/>
        </w:rPr>
        <w:t>EN_IPSDK_AllNetConnect</w:t>
      </w:r>
      <w:r w:rsidRPr="00DA6EA2">
        <w:rPr>
          <w:rFonts w:ascii="FiraCode NF" w:eastAsia="宋体" w:hAnsi="FiraCode NF" w:cs="宋体"/>
          <w:color w:val="F8F8F2"/>
          <w:kern w:val="0"/>
          <w:sz w:val="18"/>
          <w:szCs w:val="18"/>
          <w14:ligatures w14:val="none"/>
        </w:rPr>
        <w:t xml:space="preserve"> enAllNetConnect;</w:t>
      </w:r>
      <w:r w:rsidRPr="00DA6EA2">
        <w:rPr>
          <w:rFonts w:ascii="FiraCode NF" w:eastAsia="宋体" w:hAnsi="FiraCode NF" w:cs="宋体"/>
          <w:color w:val="8C8C8C"/>
          <w:kern w:val="0"/>
          <w:sz w:val="18"/>
          <w:szCs w:val="18"/>
          <w14:ligatures w14:val="none"/>
        </w:rPr>
        <w:t xml:space="preserve"> /// </w:t>
      </w:r>
      <w:r w:rsidRPr="00DA6EA2">
        <w:rPr>
          <w:rFonts w:ascii="FiraCode NF" w:eastAsia="宋体" w:hAnsi="FiraCode NF" w:cs="宋体"/>
          <w:color w:val="8C8C8C"/>
          <w:kern w:val="0"/>
          <w:sz w:val="18"/>
          <w:szCs w:val="18"/>
          <w14:ligatures w14:val="none"/>
        </w:rPr>
        <w:t>全网通</w:t>
      </w:r>
    </w:p>
    <w:p w:rsidR="00DA6EA2" w:rsidRPr="00DA6EA2" w:rsidRDefault="00DA6EA2" w:rsidP="00DA6EA2">
      <w:pPr>
        <w:shd w:val="clear" w:color="auto" w:fill="242424"/>
        <w:spacing w:before="0" w:line="255" w:lineRule="atLeast"/>
        <w:rPr>
          <w:rFonts w:ascii="FiraCode NF" w:eastAsia="宋体" w:hAnsi="FiraCode NF" w:cs="宋体"/>
          <w:color w:val="F8F8F2"/>
          <w:kern w:val="0"/>
          <w:sz w:val="18"/>
          <w:szCs w:val="18"/>
          <w14:ligatures w14:val="none"/>
        </w:rPr>
      </w:pPr>
      <w:r w:rsidRPr="00DA6EA2">
        <w:rPr>
          <w:rFonts w:ascii="FiraCode NF" w:eastAsia="宋体" w:hAnsi="FiraCode NF" w:cs="宋体"/>
          <w:color w:val="F8F8F2"/>
          <w:kern w:val="0"/>
          <w:sz w:val="18"/>
          <w:szCs w:val="18"/>
          <w14:ligatures w14:val="none"/>
        </w:rPr>
        <w:t>    } Lan[</w:t>
      </w:r>
      <w:r w:rsidRPr="00DA6EA2">
        <w:rPr>
          <w:rFonts w:ascii="FiraCode NF" w:eastAsia="宋体" w:hAnsi="FiraCode NF" w:cs="宋体"/>
          <w:color w:val="FF80F4"/>
          <w:kern w:val="0"/>
          <w:sz w:val="18"/>
          <w:szCs w:val="18"/>
          <w14:ligatures w14:val="none"/>
        </w:rPr>
        <w:t>2</w:t>
      </w:r>
      <w:r w:rsidRPr="00DA6EA2">
        <w:rPr>
          <w:rFonts w:ascii="FiraCode NF" w:eastAsia="宋体" w:hAnsi="FiraCode NF" w:cs="宋体"/>
          <w:color w:val="F8F8F2"/>
          <w:kern w:val="0"/>
          <w:sz w:val="18"/>
          <w:szCs w:val="18"/>
          <w14:ligatures w14:val="none"/>
        </w:rPr>
        <w:t>];</w:t>
      </w:r>
    </w:p>
    <w:p w:rsidR="00DA6EA2" w:rsidRPr="00DA6EA2" w:rsidRDefault="00DA6EA2" w:rsidP="00DA6EA2">
      <w:pPr>
        <w:shd w:val="clear" w:color="auto" w:fill="242424"/>
        <w:spacing w:before="0" w:line="255" w:lineRule="atLeast"/>
        <w:rPr>
          <w:rFonts w:ascii="FiraCode NF" w:eastAsia="宋体" w:hAnsi="FiraCode NF" w:cs="宋体"/>
          <w:color w:val="F8F8F2"/>
          <w:kern w:val="0"/>
          <w:sz w:val="18"/>
          <w:szCs w:val="18"/>
          <w14:ligatures w14:val="none"/>
        </w:rPr>
      </w:pPr>
      <w:r w:rsidRPr="00DA6EA2">
        <w:rPr>
          <w:rFonts w:ascii="FiraCode NF" w:eastAsia="宋体" w:hAnsi="FiraCode NF" w:cs="宋体"/>
          <w:color w:val="F8F8F2"/>
          <w:kern w:val="0"/>
          <w:sz w:val="18"/>
          <w:szCs w:val="18"/>
          <w14:ligatures w14:val="none"/>
        </w:rPr>
        <w:t xml:space="preserve">    </w:t>
      </w:r>
      <w:r w:rsidRPr="00DA6EA2">
        <w:rPr>
          <w:rFonts w:ascii="FiraCode NF" w:eastAsia="宋体" w:hAnsi="FiraCode NF" w:cs="宋体"/>
          <w:i/>
          <w:iCs/>
          <w:color w:val="66D9EF"/>
          <w:kern w:val="0"/>
          <w:sz w:val="18"/>
          <w:szCs w:val="18"/>
          <w14:ligatures w14:val="none"/>
        </w:rPr>
        <w:t>IPSDK_Char</w:t>
      </w:r>
      <w:r w:rsidRPr="00DA6EA2">
        <w:rPr>
          <w:rFonts w:ascii="FiraCode NF" w:eastAsia="宋体" w:hAnsi="FiraCode NF" w:cs="宋体"/>
          <w:color w:val="F8F8F2"/>
          <w:kern w:val="0"/>
          <w:sz w:val="18"/>
          <w:szCs w:val="18"/>
          <w14:ligatures w14:val="none"/>
        </w:rPr>
        <w:t xml:space="preserve"> res[</w:t>
      </w:r>
      <w:r w:rsidRPr="00DA6EA2">
        <w:rPr>
          <w:rFonts w:ascii="FiraCode NF" w:eastAsia="宋体" w:hAnsi="FiraCode NF" w:cs="宋体"/>
          <w:color w:val="FF80F4"/>
          <w:kern w:val="0"/>
          <w:sz w:val="18"/>
          <w:szCs w:val="18"/>
          <w14:ligatures w14:val="none"/>
        </w:rPr>
        <w:t>64</w:t>
      </w:r>
      <w:r w:rsidRPr="00DA6EA2">
        <w:rPr>
          <w:rFonts w:ascii="FiraCode NF" w:eastAsia="宋体" w:hAnsi="FiraCode NF" w:cs="宋体"/>
          <w:color w:val="F8F8F2"/>
          <w:kern w:val="0"/>
          <w:sz w:val="18"/>
          <w:szCs w:val="18"/>
          <w14:ligatures w14:val="none"/>
        </w:rPr>
        <w:t>];</w:t>
      </w:r>
      <w:r w:rsidRPr="00DA6EA2">
        <w:rPr>
          <w:rFonts w:ascii="FiraCode NF" w:eastAsia="宋体" w:hAnsi="FiraCode NF" w:cs="宋体"/>
          <w:color w:val="8C8C8C"/>
          <w:kern w:val="0"/>
          <w:sz w:val="18"/>
          <w:szCs w:val="18"/>
          <w14:ligatures w14:val="none"/>
        </w:rPr>
        <w:t xml:space="preserve">                 /// </w:t>
      </w:r>
      <w:r w:rsidRPr="00DA6EA2">
        <w:rPr>
          <w:rFonts w:ascii="FiraCode NF" w:eastAsia="宋体" w:hAnsi="FiraCode NF" w:cs="宋体"/>
          <w:color w:val="8C8C8C"/>
          <w:kern w:val="0"/>
          <w:sz w:val="18"/>
          <w:szCs w:val="18"/>
          <w14:ligatures w14:val="none"/>
        </w:rPr>
        <w:t>扩展结构</w:t>
      </w:r>
    </w:p>
    <w:p w:rsidR="00DA6EA2" w:rsidRPr="00DA6EA2" w:rsidRDefault="00DA6EA2" w:rsidP="00DA6EA2">
      <w:pPr>
        <w:shd w:val="clear" w:color="auto" w:fill="242424"/>
        <w:spacing w:before="0" w:line="255" w:lineRule="atLeast"/>
        <w:rPr>
          <w:rFonts w:ascii="FiraCode NF" w:eastAsia="宋体" w:hAnsi="FiraCode NF" w:cs="宋体"/>
          <w:color w:val="F8F8F2"/>
          <w:kern w:val="0"/>
          <w:sz w:val="18"/>
          <w:szCs w:val="18"/>
          <w14:ligatures w14:val="none"/>
        </w:rPr>
      </w:pPr>
      <w:r w:rsidRPr="00DA6EA2">
        <w:rPr>
          <w:rFonts w:ascii="FiraCode NF" w:eastAsia="宋体" w:hAnsi="FiraCode NF" w:cs="宋体"/>
          <w:color w:val="F8F8F2"/>
          <w:kern w:val="0"/>
          <w:sz w:val="18"/>
          <w:szCs w:val="18"/>
          <w14:ligatures w14:val="none"/>
        </w:rPr>
        <w:lastRenderedPageBreak/>
        <w:t xml:space="preserve">} </w:t>
      </w:r>
      <w:r w:rsidRPr="00DA6EA2">
        <w:rPr>
          <w:rFonts w:ascii="FiraCode NF" w:eastAsia="宋体" w:hAnsi="FiraCode NF" w:cs="宋体"/>
          <w:i/>
          <w:iCs/>
          <w:color w:val="66D9EF"/>
          <w:kern w:val="0"/>
          <w:sz w:val="18"/>
          <w:szCs w:val="18"/>
          <w14:ligatures w14:val="none"/>
        </w:rPr>
        <w:t>IPSDK_LanInfo</w:t>
      </w:r>
      <w:r w:rsidRPr="00DA6EA2">
        <w:rPr>
          <w:rFonts w:ascii="FiraCode NF" w:eastAsia="宋体" w:hAnsi="FiraCode NF" w:cs="宋体"/>
          <w:color w:val="F8F8F2"/>
          <w:kern w:val="0"/>
          <w:sz w:val="18"/>
          <w:szCs w:val="18"/>
          <w14:ligatures w14:val="none"/>
        </w:rPr>
        <w:t>;</w:t>
      </w:r>
    </w:p>
    <w:p w:rsidR="00DA6EA2" w:rsidRPr="00DA6EA2" w:rsidRDefault="00DA6EA2" w:rsidP="00DA6EA2">
      <w:pPr>
        <w:shd w:val="clear" w:color="auto" w:fill="242424"/>
        <w:spacing w:before="0" w:line="255" w:lineRule="atLeast"/>
        <w:rPr>
          <w:rFonts w:ascii="FiraCode NF" w:eastAsia="宋体" w:hAnsi="FiraCode NF" w:cs="宋体"/>
          <w:color w:val="F8F8F2"/>
          <w:kern w:val="0"/>
          <w:sz w:val="18"/>
          <w:szCs w:val="18"/>
          <w14:ligatures w14:val="none"/>
        </w:rPr>
      </w:pPr>
    </w:p>
    <w:p w:rsidR="00DA6EA2" w:rsidRPr="00DA6EA2" w:rsidRDefault="00DA6EA2" w:rsidP="00DA6EA2">
      <w:pPr>
        <w:shd w:val="clear" w:color="auto" w:fill="242424"/>
        <w:spacing w:before="0" w:line="255" w:lineRule="atLeast"/>
        <w:rPr>
          <w:rFonts w:ascii="FiraCode NF" w:eastAsia="宋体" w:hAnsi="FiraCode NF" w:cs="宋体"/>
          <w:color w:val="F8F8F2"/>
          <w:kern w:val="0"/>
          <w:sz w:val="18"/>
          <w:szCs w:val="18"/>
          <w14:ligatures w14:val="none"/>
        </w:rPr>
      </w:pPr>
      <w:r w:rsidRPr="00DA6EA2">
        <w:rPr>
          <w:rFonts w:ascii="FiraCode NF" w:eastAsia="宋体" w:hAnsi="FiraCode NF" w:cs="宋体"/>
          <w:color w:val="F92672"/>
          <w:kern w:val="0"/>
          <w:sz w:val="18"/>
          <w:szCs w:val="18"/>
          <w14:ligatures w14:val="none"/>
        </w:rPr>
        <w:t>typedef</w:t>
      </w:r>
      <w:r w:rsidRPr="00DA6EA2">
        <w:rPr>
          <w:rFonts w:ascii="FiraCode NF" w:eastAsia="宋体" w:hAnsi="FiraCode NF" w:cs="宋体"/>
          <w:color w:val="F8F8F2"/>
          <w:kern w:val="0"/>
          <w:sz w:val="18"/>
          <w:szCs w:val="18"/>
          <w14:ligatures w14:val="none"/>
        </w:rPr>
        <w:t xml:space="preserve"> </w:t>
      </w:r>
      <w:r w:rsidRPr="00DA6EA2">
        <w:rPr>
          <w:rFonts w:ascii="FiraCode NF" w:eastAsia="宋体" w:hAnsi="FiraCode NF" w:cs="宋体"/>
          <w:i/>
          <w:iCs/>
          <w:color w:val="66D9EF"/>
          <w:kern w:val="0"/>
          <w:sz w:val="18"/>
          <w:szCs w:val="18"/>
          <w14:ligatures w14:val="none"/>
        </w:rPr>
        <w:t>struct</w:t>
      </w:r>
      <w:r w:rsidRPr="00DA6EA2">
        <w:rPr>
          <w:rFonts w:ascii="FiraCode NF" w:eastAsia="宋体" w:hAnsi="FiraCode NF" w:cs="宋体"/>
          <w:color w:val="F8F8F2"/>
          <w:kern w:val="0"/>
          <w:sz w:val="18"/>
          <w:szCs w:val="18"/>
          <w14:ligatures w14:val="none"/>
        </w:rPr>
        <w:t xml:space="preserve"> </w:t>
      </w:r>
      <w:r w:rsidRPr="00DA6EA2">
        <w:rPr>
          <w:rFonts w:ascii="FiraCode NF" w:eastAsia="宋体" w:hAnsi="FiraCode NF" w:cs="宋体"/>
          <w:i/>
          <w:iCs/>
          <w:color w:val="66D9EF"/>
          <w:kern w:val="0"/>
          <w:sz w:val="18"/>
          <w:szCs w:val="18"/>
          <w14:ligatures w14:val="none"/>
        </w:rPr>
        <w:t>tag_IPSDK_UserInfo</w:t>
      </w:r>
    </w:p>
    <w:p w:rsidR="00DA6EA2" w:rsidRPr="00DA6EA2" w:rsidRDefault="00DA6EA2" w:rsidP="00DA6EA2">
      <w:pPr>
        <w:shd w:val="clear" w:color="auto" w:fill="242424"/>
        <w:spacing w:before="0" w:line="255" w:lineRule="atLeast"/>
        <w:rPr>
          <w:rFonts w:ascii="FiraCode NF" w:eastAsia="宋体" w:hAnsi="FiraCode NF" w:cs="宋体"/>
          <w:color w:val="F8F8F2"/>
          <w:kern w:val="0"/>
          <w:sz w:val="18"/>
          <w:szCs w:val="18"/>
          <w14:ligatures w14:val="none"/>
        </w:rPr>
      </w:pPr>
      <w:r w:rsidRPr="00DA6EA2">
        <w:rPr>
          <w:rFonts w:ascii="FiraCode NF" w:eastAsia="宋体" w:hAnsi="FiraCode NF" w:cs="宋体"/>
          <w:color w:val="F8F8F2"/>
          <w:kern w:val="0"/>
          <w:sz w:val="18"/>
          <w:szCs w:val="18"/>
          <w14:ligatures w14:val="none"/>
        </w:rPr>
        <w:t>{</w:t>
      </w:r>
    </w:p>
    <w:p w:rsidR="00DA6EA2" w:rsidRPr="00DA6EA2" w:rsidRDefault="00DA6EA2" w:rsidP="00DA6EA2">
      <w:pPr>
        <w:shd w:val="clear" w:color="auto" w:fill="242424"/>
        <w:spacing w:before="0" w:line="255" w:lineRule="atLeast"/>
        <w:rPr>
          <w:rFonts w:ascii="FiraCode NF" w:eastAsia="宋体" w:hAnsi="FiraCode NF" w:cs="宋体"/>
          <w:color w:val="F8F8F2"/>
          <w:kern w:val="0"/>
          <w:sz w:val="18"/>
          <w:szCs w:val="18"/>
          <w14:ligatures w14:val="none"/>
        </w:rPr>
      </w:pPr>
      <w:r w:rsidRPr="00DA6EA2">
        <w:rPr>
          <w:rFonts w:ascii="FiraCode NF" w:eastAsia="宋体" w:hAnsi="FiraCode NF" w:cs="宋体"/>
          <w:color w:val="F8F8F2"/>
          <w:kern w:val="0"/>
          <w:sz w:val="18"/>
          <w:szCs w:val="18"/>
          <w14:ligatures w14:val="none"/>
        </w:rPr>
        <w:t xml:space="preserve">    </w:t>
      </w:r>
      <w:r w:rsidRPr="00DA6EA2">
        <w:rPr>
          <w:rFonts w:ascii="FiraCode NF" w:eastAsia="宋体" w:hAnsi="FiraCode NF" w:cs="宋体"/>
          <w:i/>
          <w:iCs/>
          <w:color w:val="66D9EF"/>
          <w:kern w:val="0"/>
          <w:sz w:val="18"/>
          <w:szCs w:val="18"/>
          <w14:ligatures w14:val="none"/>
        </w:rPr>
        <w:t>IPSDK_Char</w:t>
      </w:r>
      <w:r w:rsidRPr="00DA6EA2">
        <w:rPr>
          <w:rFonts w:ascii="FiraCode NF" w:eastAsia="宋体" w:hAnsi="FiraCode NF" w:cs="宋体"/>
          <w:color w:val="F8F8F2"/>
          <w:kern w:val="0"/>
          <w:sz w:val="18"/>
          <w:szCs w:val="18"/>
          <w14:ligatures w14:val="none"/>
        </w:rPr>
        <w:t xml:space="preserve"> strUserName[</w:t>
      </w:r>
      <w:r w:rsidRPr="00DA6EA2">
        <w:rPr>
          <w:rFonts w:ascii="FiraCode NF" w:eastAsia="宋体" w:hAnsi="FiraCode NF" w:cs="宋体"/>
          <w:color w:val="A6E22E"/>
          <w:kern w:val="0"/>
          <w:sz w:val="18"/>
          <w:szCs w:val="18"/>
          <w14:ligatures w14:val="none"/>
        </w:rPr>
        <w:t>IPSDK_USER_MAX_NAME_SZ</w:t>
      </w:r>
      <w:r w:rsidRPr="00DA6EA2">
        <w:rPr>
          <w:rFonts w:ascii="FiraCode NF" w:eastAsia="宋体" w:hAnsi="FiraCode NF" w:cs="宋体"/>
          <w:color w:val="F8F8F2"/>
          <w:kern w:val="0"/>
          <w:sz w:val="18"/>
          <w:szCs w:val="18"/>
          <w14:ligatures w14:val="none"/>
        </w:rPr>
        <w:t>];</w:t>
      </w:r>
      <w:r w:rsidRPr="00DA6EA2">
        <w:rPr>
          <w:rFonts w:ascii="FiraCode NF" w:eastAsia="宋体" w:hAnsi="FiraCode NF" w:cs="宋体"/>
          <w:color w:val="8C8C8C"/>
          <w:kern w:val="0"/>
          <w:sz w:val="18"/>
          <w:szCs w:val="18"/>
          <w14:ligatures w14:val="none"/>
        </w:rPr>
        <w:t xml:space="preserve">     /// </w:t>
      </w:r>
      <w:r w:rsidRPr="00DA6EA2">
        <w:rPr>
          <w:rFonts w:ascii="FiraCode NF" w:eastAsia="宋体" w:hAnsi="FiraCode NF" w:cs="宋体"/>
          <w:color w:val="8C8C8C"/>
          <w:kern w:val="0"/>
          <w:sz w:val="18"/>
          <w:szCs w:val="18"/>
          <w14:ligatures w14:val="none"/>
        </w:rPr>
        <w:t>用户名</w:t>
      </w:r>
    </w:p>
    <w:p w:rsidR="00DA6EA2" w:rsidRPr="00DA6EA2" w:rsidRDefault="00DA6EA2" w:rsidP="00DA6EA2">
      <w:pPr>
        <w:shd w:val="clear" w:color="auto" w:fill="242424"/>
        <w:spacing w:before="0" w:line="255" w:lineRule="atLeast"/>
        <w:rPr>
          <w:rFonts w:ascii="FiraCode NF" w:eastAsia="宋体" w:hAnsi="FiraCode NF" w:cs="宋体"/>
          <w:color w:val="F8F8F2"/>
          <w:kern w:val="0"/>
          <w:sz w:val="18"/>
          <w:szCs w:val="18"/>
          <w14:ligatures w14:val="none"/>
        </w:rPr>
      </w:pPr>
      <w:r w:rsidRPr="00DA6EA2">
        <w:rPr>
          <w:rFonts w:ascii="FiraCode NF" w:eastAsia="宋体" w:hAnsi="FiraCode NF" w:cs="宋体"/>
          <w:color w:val="F8F8F2"/>
          <w:kern w:val="0"/>
          <w:sz w:val="18"/>
          <w:szCs w:val="18"/>
          <w14:ligatures w14:val="none"/>
        </w:rPr>
        <w:t xml:space="preserve">    </w:t>
      </w:r>
      <w:r w:rsidRPr="00DA6EA2">
        <w:rPr>
          <w:rFonts w:ascii="FiraCode NF" w:eastAsia="宋体" w:hAnsi="FiraCode NF" w:cs="宋体"/>
          <w:i/>
          <w:iCs/>
          <w:color w:val="66D9EF"/>
          <w:kern w:val="0"/>
          <w:sz w:val="18"/>
          <w:szCs w:val="18"/>
          <w14:ligatures w14:val="none"/>
        </w:rPr>
        <w:t>IPSDK_Char</w:t>
      </w:r>
      <w:r w:rsidRPr="00DA6EA2">
        <w:rPr>
          <w:rFonts w:ascii="FiraCode NF" w:eastAsia="宋体" w:hAnsi="FiraCode NF" w:cs="宋体"/>
          <w:color w:val="F8F8F2"/>
          <w:kern w:val="0"/>
          <w:sz w:val="18"/>
          <w:szCs w:val="18"/>
          <w14:ligatures w14:val="none"/>
        </w:rPr>
        <w:t xml:space="preserve"> strPassword[</w:t>
      </w:r>
      <w:r w:rsidRPr="00DA6EA2">
        <w:rPr>
          <w:rFonts w:ascii="FiraCode NF" w:eastAsia="宋体" w:hAnsi="FiraCode NF" w:cs="宋体"/>
          <w:color w:val="A6E22E"/>
          <w:kern w:val="0"/>
          <w:sz w:val="18"/>
          <w:szCs w:val="18"/>
          <w14:ligatures w14:val="none"/>
        </w:rPr>
        <w:t>IPSDK_USER_MAX_PASS_SZ</w:t>
      </w:r>
      <w:r w:rsidRPr="00DA6EA2">
        <w:rPr>
          <w:rFonts w:ascii="FiraCode NF" w:eastAsia="宋体" w:hAnsi="FiraCode NF" w:cs="宋体"/>
          <w:color w:val="F8F8F2"/>
          <w:kern w:val="0"/>
          <w:sz w:val="18"/>
          <w:szCs w:val="18"/>
          <w14:ligatures w14:val="none"/>
        </w:rPr>
        <w:t>];</w:t>
      </w:r>
      <w:r w:rsidRPr="00DA6EA2">
        <w:rPr>
          <w:rFonts w:ascii="FiraCode NF" w:eastAsia="宋体" w:hAnsi="FiraCode NF" w:cs="宋体"/>
          <w:color w:val="8C8C8C"/>
          <w:kern w:val="0"/>
          <w:sz w:val="18"/>
          <w:szCs w:val="18"/>
          <w14:ligatures w14:val="none"/>
        </w:rPr>
        <w:t xml:space="preserve">     /// </w:t>
      </w:r>
      <w:r w:rsidRPr="00DA6EA2">
        <w:rPr>
          <w:rFonts w:ascii="FiraCode NF" w:eastAsia="宋体" w:hAnsi="FiraCode NF" w:cs="宋体"/>
          <w:color w:val="8C8C8C"/>
          <w:kern w:val="0"/>
          <w:sz w:val="18"/>
          <w:szCs w:val="18"/>
          <w14:ligatures w14:val="none"/>
        </w:rPr>
        <w:t>密码</w:t>
      </w:r>
    </w:p>
    <w:p w:rsidR="00DA6EA2" w:rsidRPr="00DA6EA2" w:rsidRDefault="00DA6EA2" w:rsidP="00DA6EA2">
      <w:pPr>
        <w:shd w:val="clear" w:color="auto" w:fill="242424"/>
        <w:spacing w:before="0" w:line="255" w:lineRule="atLeast"/>
        <w:rPr>
          <w:rFonts w:ascii="FiraCode NF" w:eastAsia="宋体" w:hAnsi="FiraCode NF" w:cs="宋体"/>
          <w:color w:val="F8F8F2"/>
          <w:kern w:val="0"/>
          <w:sz w:val="18"/>
          <w:szCs w:val="18"/>
          <w14:ligatures w14:val="none"/>
        </w:rPr>
      </w:pPr>
      <w:r w:rsidRPr="00DA6EA2">
        <w:rPr>
          <w:rFonts w:ascii="FiraCode NF" w:eastAsia="宋体" w:hAnsi="FiraCode NF" w:cs="宋体"/>
          <w:color w:val="F8F8F2"/>
          <w:kern w:val="0"/>
          <w:sz w:val="18"/>
          <w:szCs w:val="18"/>
          <w14:ligatures w14:val="none"/>
        </w:rPr>
        <w:t xml:space="preserve">    </w:t>
      </w:r>
      <w:r w:rsidRPr="00DA6EA2">
        <w:rPr>
          <w:rFonts w:ascii="FiraCode NF" w:eastAsia="宋体" w:hAnsi="FiraCode NF" w:cs="宋体"/>
          <w:i/>
          <w:iCs/>
          <w:color w:val="66D9EF"/>
          <w:kern w:val="0"/>
          <w:sz w:val="18"/>
          <w:szCs w:val="18"/>
          <w14:ligatures w14:val="none"/>
        </w:rPr>
        <w:t>IPSDK_Char</w:t>
      </w:r>
      <w:r w:rsidRPr="00DA6EA2">
        <w:rPr>
          <w:rFonts w:ascii="FiraCode NF" w:eastAsia="宋体" w:hAnsi="FiraCode NF" w:cs="宋体"/>
          <w:color w:val="F8F8F2"/>
          <w:kern w:val="0"/>
          <w:sz w:val="18"/>
          <w:szCs w:val="18"/>
          <w14:ligatures w14:val="none"/>
        </w:rPr>
        <w:t xml:space="preserve"> res[</w:t>
      </w:r>
      <w:r w:rsidRPr="00DA6EA2">
        <w:rPr>
          <w:rFonts w:ascii="FiraCode NF" w:eastAsia="宋体" w:hAnsi="FiraCode NF" w:cs="宋体"/>
          <w:color w:val="FF80F4"/>
          <w:kern w:val="0"/>
          <w:sz w:val="18"/>
          <w:szCs w:val="18"/>
          <w14:ligatures w14:val="none"/>
        </w:rPr>
        <w:t>64</w:t>
      </w:r>
      <w:r w:rsidRPr="00DA6EA2">
        <w:rPr>
          <w:rFonts w:ascii="FiraCode NF" w:eastAsia="宋体" w:hAnsi="FiraCode NF" w:cs="宋体"/>
          <w:color w:val="F8F8F2"/>
          <w:kern w:val="0"/>
          <w:sz w:val="18"/>
          <w:szCs w:val="18"/>
          <w14:ligatures w14:val="none"/>
        </w:rPr>
        <w:t>];</w:t>
      </w:r>
      <w:r w:rsidRPr="00DA6EA2">
        <w:rPr>
          <w:rFonts w:ascii="FiraCode NF" w:eastAsia="宋体" w:hAnsi="FiraCode NF" w:cs="宋体"/>
          <w:color w:val="8C8C8C"/>
          <w:kern w:val="0"/>
          <w:sz w:val="18"/>
          <w:szCs w:val="18"/>
          <w14:ligatures w14:val="none"/>
        </w:rPr>
        <w:t xml:space="preserve">                 /// </w:t>
      </w:r>
      <w:r w:rsidRPr="00DA6EA2">
        <w:rPr>
          <w:rFonts w:ascii="FiraCode NF" w:eastAsia="宋体" w:hAnsi="FiraCode NF" w:cs="宋体"/>
          <w:color w:val="8C8C8C"/>
          <w:kern w:val="0"/>
          <w:sz w:val="18"/>
          <w:szCs w:val="18"/>
          <w14:ligatures w14:val="none"/>
        </w:rPr>
        <w:t>扩展结构</w:t>
      </w:r>
    </w:p>
    <w:p w:rsidR="00DA6EA2" w:rsidRPr="00DA6EA2" w:rsidRDefault="00DA6EA2" w:rsidP="00DA6EA2">
      <w:pPr>
        <w:shd w:val="clear" w:color="auto" w:fill="242424"/>
        <w:spacing w:before="0" w:line="255" w:lineRule="atLeast"/>
        <w:rPr>
          <w:rFonts w:ascii="FiraCode NF" w:eastAsia="宋体" w:hAnsi="FiraCode NF" w:cs="宋体"/>
          <w:color w:val="F8F8F2"/>
          <w:kern w:val="0"/>
          <w:sz w:val="18"/>
          <w:szCs w:val="18"/>
          <w14:ligatures w14:val="none"/>
        </w:rPr>
      </w:pPr>
      <w:r w:rsidRPr="00DA6EA2">
        <w:rPr>
          <w:rFonts w:ascii="FiraCode NF" w:eastAsia="宋体" w:hAnsi="FiraCode NF" w:cs="宋体"/>
          <w:color w:val="F8F8F2"/>
          <w:kern w:val="0"/>
          <w:sz w:val="18"/>
          <w:szCs w:val="18"/>
          <w14:ligatures w14:val="none"/>
        </w:rPr>
        <w:t xml:space="preserve">} </w:t>
      </w:r>
      <w:r w:rsidRPr="00DA6EA2">
        <w:rPr>
          <w:rFonts w:ascii="FiraCode NF" w:eastAsia="宋体" w:hAnsi="FiraCode NF" w:cs="宋体"/>
          <w:i/>
          <w:iCs/>
          <w:color w:val="66D9EF"/>
          <w:kern w:val="0"/>
          <w:sz w:val="18"/>
          <w:szCs w:val="18"/>
          <w14:ligatures w14:val="none"/>
        </w:rPr>
        <w:t>IPSDK_UserInfo</w:t>
      </w:r>
      <w:r w:rsidRPr="00DA6EA2">
        <w:rPr>
          <w:rFonts w:ascii="FiraCode NF" w:eastAsia="宋体" w:hAnsi="FiraCode NF" w:cs="宋体"/>
          <w:color w:val="F8F8F2"/>
          <w:kern w:val="0"/>
          <w:sz w:val="18"/>
          <w:szCs w:val="18"/>
          <w14:ligatures w14:val="none"/>
        </w:rPr>
        <w:t>;</w:t>
      </w:r>
    </w:p>
    <w:p w:rsidR="00DA6EA2" w:rsidRPr="00DA6EA2" w:rsidRDefault="00DA6EA2" w:rsidP="00DA6EA2">
      <w:pPr>
        <w:shd w:val="clear" w:color="auto" w:fill="242424"/>
        <w:spacing w:before="0" w:line="255" w:lineRule="atLeast"/>
        <w:rPr>
          <w:rFonts w:ascii="FiraCode NF" w:eastAsia="宋体" w:hAnsi="FiraCode NF" w:cs="宋体"/>
          <w:color w:val="F8F8F2"/>
          <w:kern w:val="0"/>
          <w:sz w:val="18"/>
          <w:szCs w:val="18"/>
          <w14:ligatures w14:val="none"/>
        </w:rPr>
      </w:pPr>
    </w:p>
    <w:p w:rsidR="00DA6EA2" w:rsidRPr="00DA6EA2" w:rsidRDefault="00DA6EA2" w:rsidP="00DA6EA2">
      <w:pPr>
        <w:shd w:val="clear" w:color="auto" w:fill="242424"/>
        <w:spacing w:before="0" w:line="255" w:lineRule="atLeast"/>
        <w:rPr>
          <w:rFonts w:ascii="FiraCode NF" w:eastAsia="宋体" w:hAnsi="FiraCode NF" w:cs="宋体"/>
          <w:color w:val="F8F8F2"/>
          <w:kern w:val="0"/>
          <w:sz w:val="18"/>
          <w:szCs w:val="18"/>
          <w14:ligatures w14:val="none"/>
        </w:rPr>
      </w:pPr>
      <w:r w:rsidRPr="00DA6EA2">
        <w:rPr>
          <w:rFonts w:ascii="FiraCode NF" w:eastAsia="宋体" w:hAnsi="FiraCode NF" w:cs="宋体"/>
          <w:color w:val="F92672"/>
          <w:kern w:val="0"/>
          <w:sz w:val="18"/>
          <w:szCs w:val="18"/>
          <w14:ligatures w14:val="none"/>
        </w:rPr>
        <w:t>typedef</w:t>
      </w:r>
      <w:r w:rsidRPr="00DA6EA2">
        <w:rPr>
          <w:rFonts w:ascii="FiraCode NF" w:eastAsia="宋体" w:hAnsi="FiraCode NF" w:cs="宋体"/>
          <w:color w:val="F8F8F2"/>
          <w:kern w:val="0"/>
          <w:sz w:val="18"/>
          <w:szCs w:val="18"/>
          <w14:ligatures w14:val="none"/>
        </w:rPr>
        <w:t xml:space="preserve"> </w:t>
      </w:r>
      <w:r w:rsidRPr="00DA6EA2">
        <w:rPr>
          <w:rFonts w:ascii="FiraCode NF" w:eastAsia="宋体" w:hAnsi="FiraCode NF" w:cs="宋体"/>
          <w:i/>
          <w:iCs/>
          <w:color w:val="66D9EF"/>
          <w:kern w:val="0"/>
          <w:sz w:val="18"/>
          <w:szCs w:val="18"/>
          <w14:ligatures w14:val="none"/>
        </w:rPr>
        <w:t>struct</w:t>
      </w:r>
      <w:r w:rsidRPr="00DA6EA2">
        <w:rPr>
          <w:rFonts w:ascii="FiraCode NF" w:eastAsia="宋体" w:hAnsi="FiraCode NF" w:cs="宋体"/>
          <w:color w:val="F8F8F2"/>
          <w:kern w:val="0"/>
          <w:sz w:val="18"/>
          <w:szCs w:val="18"/>
          <w14:ligatures w14:val="none"/>
        </w:rPr>
        <w:t xml:space="preserve"> </w:t>
      </w:r>
      <w:r w:rsidRPr="00DA6EA2">
        <w:rPr>
          <w:rFonts w:ascii="FiraCode NF" w:eastAsia="宋体" w:hAnsi="FiraCode NF" w:cs="宋体"/>
          <w:i/>
          <w:iCs/>
          <w:color w:val="66D9EF"/>
          <w:kern w:val="0"/>
          <w:sz w:val="18"/>
          <w:szCs w:val="18"/>
          <w14:ligatures w14:val="none"/>
        </w:rPr>
        <w:t>tag_IPSDK_SearchDevice</w:t>
      </w:r>
    </w:p>
    <w:p w:rsidR="00DA6EA2" w:rsidRPr="00DA6EA2" w:rsidRDefault="00DA6EA2" w:rsidP="00DA6EA2">
      <w:pPr>
        <w:shd w:val="clear" w:color="auto" w:fill="242424"/>
        <w:spacing w:before="0" w:line="255" w:lineRule="atLeast"/>
        <w:rPr>
          <w:rFonts w:ascii="FiraCode NF" w:eastAsia="宋体" w:hAnsi="FiraCode NF" w:cs="宋体"/>
          <w:color w:val="F8F8F2"/>
          <w:kern w:val="0"/>
          <w:sz w:val="18"/>
          <w:szCs w:val="18"/>
          <w14:ligatures w14:val="none"/>
        </w:rPr>
      </w:pPr>
      <w:r w:rsidRPr="00DA6EA2">
        <w:rPr>
          <w:rFonts w:ascii="FiraCode NF" w:eastAsia="宋体" w:hAnsi="FiraCode NF" w:cs="宋体"/>
          <w:color w:val="F8F8F2"/>
          <w:kern w:val="0"/>
          <w:sz w:val="18"/>
          <w:szCs w:val="18"/>
          <w14:ligatures w14:val="none"/>
        </w:rPr>
        <w:t>{</w:t>
      </w:r>
    </w:p>
    <w:p w:rsidR="00DA6EA2" w:rsidRPr="00DA6EA2" w:rsidRDefault="00DA6EA2" w:rsidP="00DA6EA2">
      <w:pPr>
        <w:shd w:val="clear" w:color="auto" w:fill="242424"/>
        <w:spacing w:before="0" w:line="255" w:lineRule="atLeast"/>
        <w:rPr>
          <w:rFonts w:ascii="FiraCode NF" w:eastAsia="宋体" w:hAnsi="FiraCode NF" w:cs="宋体"/>
          <w:color w:val="F8F8F2"/>
          <w:kern w:val="0"/>
          <w:sz w:val="18"/>
          <w:szCs w:val="18"/>
          <w14:ligatures w14:val="none"/>
        </w:rPr>
      </w:pPr>
      <w:r w:rsidRPr="00DA6EA2">
        <w:rPr>
          <w:rFonts w:ascii="FiraCode NF" w:eastAsia="宋体" w:hAnsi="FiraCode NF" w:cs="宋体"/>
          <w:color w:val="F8F8F2"/>
          <w:kern w:val="0"/>
          <w:sz w:val="18"/>
          <w:szCs w:val="18"/>
          <w14:ligatures w14:val="none"/>
        </w:rPr>
        <w:t xml:space="preserve">    </w:t>
      </w:r>
      <w:r w:rsidRPr="00DA6EA2">
        <w:rPr>
          <w:rFonts w:ascii="FiraCode NF" w:eastAsia="宋体" w:hAnsi="FiraCode NF" w:cs="宋体"/>
          <w:i/>
          <w:iCs/>
          <w:color w:val="66D9EF"/>
          <w:kern w:val="0"/>
          <w:sz w:val="18"/>
          <w:szCs w:val="18"/>
          <w14:ligatures w14:val="none"/>
        </w:rPr>
        <w:t>IPSDK_Char</w:t>
      </w:r>
      <w:r w:rsidRPr="00DA6EA2">
        <w:rPr>
          <w:rFonts w:ascii="FiraCode NF" w:eastAsia="宋体" w:hAnsi="FiraCode NF" w:cs="宋体"/>
          <w:color w:val="F8F8F2"/>
          <w:kern w:val="0"/>
          <w:sz w:val="18"/>
          <w:szCs w:val="18"/>
          <w14:ligatures w14:val="none"/>
        </w:rPr>
        <w:t xml:space="preserve"> strDeviceId[</w:t>
      </w:r>
      <w:r w:rsidRPr="00DA6EA2">
        <w:rPr>
          <w:rFonts w:ascii="FiraCode NF" w:eastAsia="宋体" w:hAnsi="FiraCode NF" w:cs="宋体"/>
          <w:color w:val="FF80F4"/>
          <w:kern w:val="0"/>
          <w:sz w:val="18"/>
          <w:szCs w:val="18"/>
          <w14:ligatures w14:val="none"/>
        </w:rPr>
        <w:t>64</w:t>
      </w:r>
      <w:r w:rsidRPr="00DA6EA2">
        <w:rPr>
          <w:rFonts w:ascii="FiraCode NF" w:eastAsia="宋体" w:hAnsi="FiraCode NF" w:cs="宋体"/>
          <w:color w:val="F8F8F2"/>
          <w:kern w:val="0"/>
          <w:sz w:val="18"/>
          <w:szCs w:val="18"/>
          <w14:ligatures w14:val="none"/>
        </w:rPr>
        <w:t>];</w:t>
      </w:r>
      <w:r w:rsidRPr="00DA6EA2">
        <w:rPr>
          <w:rFonts w:ascii="FiraCode NF" w:eastAsia="宋体" w:hAnsi="FiraCode NF" w:cs="宋体"/>
          <w:color w:val="8C8C8C"/>
          <w:kern w:val="0"/>
          <w:sz w:val="18"/>
          <w:szCs w:val="18"/>
          <w14:ligatures w14:val="none"/>
        </w:rPr>
        <w:t xml:space="preserve">     /// </w:t>
      </w:r>
      <w:r w:rsidRPr="00DA6EA2">
        <w:rPr>
          <w:rFonts w:ascii="FiraCode NF" w:eastAsia="宋体" w:hAnsi="FiraCode NF" w:cs="宋体"/>
          <w:color w:val="8C8C8C"/>
          <w:kern w:val="0"/>
          <w:sz w:val="18"/>
          <w:szCs w:val="18"/>
          <w14:ligatures w14:val="none"/>
        </w:rPr>
        <w:t>自动获取填充设备对像</w:t>
      </w:r>
      <w:r w:rsidRPr="00DA6EA2">
        <w:rPr>
          <w:rFonts w:ascii="FiraCode NF" w:eastAsia="宋体" w:hAnsi="FiraCode NF" w:cs="宋体"/>
          <w:color w:val="8C8C8C"/>
          <w:kern w:val="0"/>
          <w:sz w:val="18"/>
          <w:szCs w:val="18"/>
          <w14:ligatures w14:val="none"/>
        </w:rPr>
        <w:t>ID,</w:t>
      </w:r>
      <w:r w:rsidRPr="00DA6EA2">
        <w:rPr>
          <w:rFonts w:ascii="FiraCode NF" w:eastAsia="宋体" w:hAnsi="FiraCode NF" w:cs="宋体"/>
          <w:color w:val="8C8C8C"/>
          <w:kern w:val="0"/>
          <w:sz w:val="18"/>
          <w:szCs w:val="18"/>
          <w14:ligatures w14:val="none"/>
        </w:rPr>
        <w:t>用来标识设备端设备</w:t>
      </w:r>
    </w:p>
    <w:p w:rsidR="00DA6EA2" w:rsidRPr="00DA6EA2" w:rsidRDefault="00DA6EA2" w:rsidP="00DA6EA2">
      <w:pPr>
        <w:shd w:val="clear" w:color="auto" w:fill="242424"/>
        <w:spacing w:before="0" w:line="255" w:lineRule="atLeast"/>
        <w:rPr>
          <w:rFonts w:ascii="FiraCode NF" w:eastAsia="宋体" w:hAnsi="FiraCode NF" w:cs="宋体"/>
          <w:color w:val="F8F8F2"/>
          <w:kern w:val="0"/>
          <w:sz w:val="18"/>
          <w:szCs w:val="18"/>
          <w14:ligatures w14:val="none"/>
        </w:rPr>
      </w:pPr>
      <w:r w:rsidRPr="00DA6EA2">
        <w:rPr>
          <w:rFonts w:ascii="FiraCode NF" w:eastAsia="宋体" w:hAnsi="FiraCode NF" w:cs="宋体"/>
          <w:color w:val="F8F8F2"/>
          <w:kern w:val="0"/>
          <w:sz w:val="18"/>
          <w:szCs w:val="18"/>
          <w14:ligatures w14:val="none"/>
        </w:rPr>
        <w:t xml:space="preserve">    </w:t>
      </w:r>
      <w:r w:rsidRPr="00DA6EA2">
        <w:rPr>
          <w:rFonts w:ascii="FiraCode NF" w:eastAsia="宋体" w:hAnsi="FiraCode NF" w:cs="宋体"/>
          <w:i/>
          <w:iCs/>
          <w:color w:val="66D9EF"/>
          <w:kern w:val="0"/>
          <w:sz w:val="18"/>
          <w:szCs w:val="18"/>
          <w14:ligatures w14:val="none"/>
        </w:rPr>
        <w:t>EN_IPSDK_DeviceMode</w:t>
      </w:r>
      <w:r w:rsidRPr="00DA6EA2">
        <w:rPr>
          <w:rFonts w:ascii="FiraCode NF" w:eastAsia="宋体" w:hAnsi="FiraCode NF" w:cs="宋体"/>
          <w:color w:val="F8F8F2"/>
          <w:kern w:val="0"/>
          <w:sz w:val="18"/>
          <w:szCs w:val="18"/>
          <w14:ligatures w14:val="none"/>
        </w:rPr>
        <w:t xml:space="preserve"> nDeviceMode;</w:t>
      </w:r>
      <w:r w:rsidRPr="00DA6EA2">
        <w:rPr>
          <w:rFonts w:ascii="FiraCode NF" w:eastAsia="宋体" w:hAnsi="FiraCode NF" w:cs="宋体"/>
          <w:color w:val="8C8C8C"/>
          <w:kern w:val="0"/>
          <w:sz w:val="18"/>
          <w:szCs w:val="18"/>
          <w14:ligatures w14:val="none"/>
        </w:rPr>
        <w:t xml:space="preserve">    /// </w:t>
      </w:r>
      <w:r w:rsidRPr="00DA6EA2">
        <w:rPr>
          <w:rFonts w:ascii="FiraCode NF" w:eastAsia="宋体" w:hAnsi="FiraCode NF" w:cs="宋体"/>
          <w:color w:val="8C8C8C"/>
          <w:kern w:val="0"/>
          <w:sz w:val="18"/>
          <w:szCs w:val="18"/>
          <w14:ligatures w14:val="none"/>
        </w:rPr>
        <w:t>设备（灯光）类型</w:t>
      </w:r>
    </w:p>
    <w:p w:rsidR="00DA6EA2" w:rsidRPr="00DA6EA2" w:rsidRDefault="00DA6EA2" w:rsidP="00DA6EA2">
      <w:pPr>
        <w:shd w:val="clear" w:color="auto" w:fill="242424"/>
        <w:spacing w:before="0" w:line="255" w:lineRule="atLeast"/>
        <w:rPr>
          <w:rFonts w:ascii="FiraCode NF" w:eastAsia="宋体" w:hAnsi="FiraCode NF" w:cs="宋体"/>
          <w:color w:val="F8F8F2"/>
          <w:kern w:val="0"/>
          <w:sz w:val="18"/>
          <w:szCs w:val="18"/>
          <w14:ligatures w14:val="none"/>
        </w:rPr>
      </w:pPr>
      <w:r w:rsidRPr="00DA6EA2">
        <w:rPr>
          <w:rFonts w:ascii="FiraCode NF" w:eastAsia="宋体" w:hAnsi="FiraCode NF" w:cs="宋体"/>
          <w:color w:val="F8F8F2"/>
          <w:kern w:val="0"/>
          <w:sz w:val="18"/>
          <w:szCs w:val="18"/>
          <w14:ligatures w14:val="none"/>
        </w:rPr>
        <w:t xml:space="preserve">    </w:t>
      </w:r>
      <w:r w:rsidRPr="00DA6EA2">
        <w:rPr>
          <w:rFonts w:ascii="FiraCode NF" w:eastAsia="宋体" w:hAnsi="FiraCode NF" w:cs="宋体"/>
          <w:i/>
          <w:iCs/>
          <w:color w:val="66D9EF"/>
          <w:kern w:val="0"/>
          <w:sz w:val="18"/>
          <w:szCs w:val="18"/>
          <w14:ligatures w14:val="none"/>
        </w:rPr>
        <w:t>IPSDK_DeviceInfo</w:t>
      </w:r>
      <w:r w:rsidRPr="00DA6EA2">
        <w:rPr>
          <w:rFonts w:ascii="FiraCode NF" w:eastAsia="宋体" w:hAnsi="FiraCode NF" w:cs="宋体"/>
          <w:color w:val="F8F8F2"/>
          <w:kern w:val="0"/>
          <w:sz w:val="18"/>
          <w:szCs w:val="18"/>
          <w14:ligatures w14:val="none"/>
        </w:rPr>
        <w:t xml:space="preserve"> stDeviceInfo;</w:t>
      </w:r>
      <w:r w:rsidRPr="00DA6EA2">
        <w:rPr>
          <w:rFonts w:ascii="FiraCode NF" w:eastAsia="宋体" w:hAnsi="FiraCode NF" w:cs="宋体"/>
          <w:color w:val="8C8C8C"/>
          <w:kern w:val="0"/>
          <w:sz w:val="18"/>
          <w:szCs w:val="18"/>
          <w14:ligatures w14:val="none"/>
        </w:rPr>
        <w:t xml:space="preserve">  /// </w:t>
      </w:r>
      <w:r w:rsidRPr="00DA6EA2">
        <w:rPr>
          <w:rFonts w:ascii="FiraCode NF" w:eastAsia="宋体" w:hAnsi="FiraCode NF" w:cs="宋体"/>
          <w:color w:val="8C8C8C"/>
          <w:kern w:val="0"/>
          <w:sz w:val="18"/>
          <w:szCs w:val="18"/>
          <w14:ligatures w14:val="none"/>
        </w:rPr>
        <w:t>设备信息</w:t>
      </w:r>
    </w:p>
    <w:p w:rsidR="00DA6EA2" w:rsidRPr="00DA6EA2" w:rsidRDefault="00DA6EA2" w:rsidP="00DA6EA2">
      <w:pPr>
        <w:shd w:val="clear" w:color="auto" w:fill="242424"/>
        <w:spacing w:before="0" w:line="255" w:lineRule="atLeast"/>
        <w:rPr>
          <w:rFonts w:ascii="FiraCode NF" w:eastAsia="宋体" w:hAnsi="FiraCode NF" w:cs="宋体"/>
          <w:color w:val="F8F8F2"/>
          <w:kern w:val="0"/>
          <w:sz w:val="18"/>
          <w:szCs w:val="18"/>
          <w14:ligatures w14:val="none"/>
        </w:rPr>
      </w:pPr>
      <w:r w:rsidRPr="00DA6EA2">
        <w:rPr>
          <w:rFonts w:ascii="FiraCode NF" w:eastAsia="宋体" w:hAnsi="FiraCode NF" w:cs="宋体"/>
          <w:color w:val="F8F8F2"/>
          <w:kern w:val="0"/>
          <w:sz w:val="18"/>
          <w:szCs w:val="18"/>
          <w14:ligatures w14:val="none"/>
        </w:rPr>
        <w:t xml:space="preserve">    </w:t>
      </w:r>
      <w:r w:rsidRPr="00DA6EA2">
        <w:rPr>
          <w:rFonts w:ascii="FiraCode NF" w:eastAsia="宋体" w:hAnsi="FiraCode NF" w:cs="宋体"/>
          <w:i/>
          <w:iCs/>
          <w:color w:val="66D9EF"/>
          <w:kern w:val="0"/>
          <w:sz w:val="18"/>
          <w:szCs w:val="18"/>
          <w14:ligatures w14:val="none"/>
        </w:rPr>
        <w:t>IPSDK_LanInfo</w:t>
      </w:r>
      <w:r w:rsidRPr="00DA6EA2">
        <w:rPr>
          <w:rFonts w:ascii="FiraCode NF" w:eastAsia="宋体" w:hAnsi="FiraCode NF" w:cs="宋体"/>
          <w:color w:val="F8F8F2"/>
          <w:kern w:val="0"/>
          <w:sz w:val="18"/>
          <w:szCs w:val="18"/>
          <w14:ligatures w14:val="none"/>
        </w:rPr>
        <w:t xml:space="preserve"> stLanInfo;</w:t>
      </w:r>
    </w:p>
    <w:p w:rsidR="00DA6EA2" w:rsidRPr="00DA6EA2" w:rsidRDefault="00DA6EA2" w:rsidP="00DA6EA2">
      <w:pPr>
        <w:shd w:val="clear" w:color="auto" w:fill="242424"/>
        <w:spacing w:before="0" w:line="255" w:lineRule="atLeast"/>
        <w:rPr>
          <w:rFonts w:ascii="FiraCode NF" w:eastAsia="宋体" w:hAnsi="FiraCode NF" w:cs="宋体"/>
          <w:color w:val="F8F8F2"/>
          <w:kern w:val="0"/>
          <w:sz w:val="18"/>
          <w:szCs w:val="18"/>
          <w14:ligatures w14:val="none"/>
        </w:rPr>
      </w:pPr>
      <w:r w:rsidRPr="00DA6EA2">
        <w:rPr>
          <w:rFonts w:ascii="FiraCode NF" w:eastAsia="宋体" w:hAnsi="FiraCode NF" w:cs="宋体"/>
          <w:color w:val="F8F8F2"/>
          <w:kern w:val="0"/>
          <w:sz w:val="18"/>
          <w:szCs w:val="18"/>
          <w14:ligatures w14:val="none"/>
        </w:rPr>
        <w:t xml:space="preserve">    </w:t>
      </w:r>
      <w:r w:rsidRPr="00DA6EA2">
        <w:rPr>
          <w:rFonts w:ascii="FiraCode NF" w:eastAsia="宋体" w:hAnsi="FiraCode NF" w:cs="宋体"/>
          <w:i/>
          <w:iCs/>
          <w:color w:val="66D9EF"/>
          <w:kern w:val="0"/>
          <w:sz w:val="18"/>
          <w:szCs w:val="18"/>
          <w14:ligatures w14:val="none"/>
        </w:rPr>
        <w:t>IPSDK_UserInfo</w:t>
      </w:r>
      <w:r w:rsidRPr="00DA6EA2">
        <w:rPr>
          <w:rFonts w:ascii="FiraCode NF" w:eastAsia="宋体" w:hAnsi="FiraCode NF" w:cs="宋体"/>
          <w:color w:val="F8F8F2"/>
          <w:kern w:val="0"/>
          <w:sz w:val="18"/>
          <w:szCs w:val="18"/>
          <w14:ligatures w14:val="none"/>
        </w:rPr>
        <w:t xml:space="preserve"> stUserInfo;</w:t>
      </w:r>
    </w:p>
    <w:p w:rsidR="00DA6EA2" w:rsidRPr="00DA6EA2" w:rsidRDefault="00DA6EA2" w:rsidP="00DA6EA2">
      <w:pPr>
        <w:shd w:val="clear" w:color="auto" w:fill="242424"/>
        <w:spacing w:before="0" w:line="255" w:lineRule="atLeast"/>
        <w:rPr>
          <w:rFonts w:ascii="FiraCode NF" w:eastAsia="宋体" w:hAnsi="FiraCode NF" w:cs="宋体"/>
          <w:color w:val="F8F8F2"/>
          <w:kern w:val="0"/>
          <w:sz w:val="18"/>
          <w:szCs w:val="18"/>
          <w14:ligatures w14:val="none"/>
        </w:rPr>
      </w:pPr>
      <w:r w:rsidRPr="00DA6EA2">
        <w:rPr>
          <w:rFonts w:ascii="FiraCode NF" w:eastAsia="宋体" w:hAnsi="FiraCode NF" w:cs="宋体"/>
          <w:color w:val="F8F8F2"/>
          <w:kern w:val="0"/>
          <w:sz w:val="18"/>
          <w:szCs w:val="18"/>
          <w14:ligatures w14:val="none"/>
        </w:rPr>
        <w:t xml:space="preserve">    </w:t>
      </w:r>
      <w:r w:rsidRPr="00DA6EA2">
        <w:rPr>
          <w:rFonts w:ascii="FiraCode NF" w:eastAsia="宋体" w:hAnsi="FiraCode NF" w:cs="宋体"/>
          <w:i/>
          <w:iCs/>
          <w:color w:val="66D9EF"/>
          <w:kern w:val="0"/>
          <w:sz w:val="18"/>
          <w:szCs w:val="18"/>
          <w14:ligatures w14:val="none"/>
        </w:rPr>
        <w:t>IPSDK_UInt64</w:t>
      </w:r>
      <w:r w:rsidRPr="00DA6EA2">
        <w:rPr>
          <w:rFonts w:ascii="FiraCode NF" w:eastAsia="宋体" w:hAnsi="FiraCode NF" w:cs="宋体"/>
          <w:color w:val="F8F8F2"/>
          <w:kern w:val="0"/>
          <w:sz w:val="18"/>
          <w:szCs w:val="18"/>
          <w14:ligatures w14:val="none"/>
        </w:rPr>
        <w:t xml:space="preserve"> enLicenseMask;</w:t>
      </w:r>
      <w:r w:rsidRPr="00DA6EA2">
        <w:rPr>
          <w:rFonts w:ascii="FiraCode NF" w:eastAsia="宋体" w:hAnsi="FiraCode NF" w:cs="宋体"/>
          <w:color w:val="8C8C8C"/>
          <w:kern w:val="0"/>
          <w:sz w:val="18"/>
          <w:szCs w:val="18"/>
          <w14:ligatures w14:val="none"/>
        </w:rPr>
        <w:t xml:space="preserve">     /// </w:t>
      </w:r>
      <w:r w:rsidRPr="00DA6EA2">
        <w:rPr>
          <w:rFonts w:ascii="FiraCode NF" w:eastAsia="宋体" w:hAnsi="FiraCode NF" w:cs="宋体"/>
          <w:color w:val="8C8C8C"/>
          <w:kern w:val="0"/>
          <w:sz w:val="18"/>
          <w:szCs w:val="18"/>
          <w14:ligatures w14:val="none"/>
        </w:rPr>
        <w:t>授权掩码，是</w:t>
      </w:r>
      <w:r w:rsidRPr="00DA6EA2">
        <w:rPr>
          <w:rFonts w:ascii="FiraCode NF" w:eastAsia="宋体" w:hAnsi="FiraCode NF" w:cs="宋体"/>
          <w:color w:val="8C8C8C"/>
          <w:kern w:val="0"/>
          <w:sz w:val="18"/>
          <w:szCs w:val="18"/>
          <w14:ligatures w14:val="none"/>
        </w:rPr>
        <w:t>EN_IPSDK_LicenseMask</w:t>
      </w:r>
      <w:r w:rsidRPr="00DA6EA2">
        <w:rPr>
          <w:rFonts w:ascii="FiraCode NF" w:eastAsia="宋体" w:hAnsi="FiraCode NF" w:cs="宋体"/>
          <w:color w:val="8C8C8C"/>
          <w:kern w:val="0"/>
          <w:sz w:val="18"/>
          <w:szCs w:val="18"/>
          <w14:ligatures w14:val="none"/>
        </w:rPr>
        <w:t>的组合</w:t>
      </w:r>
    </w:p>
    <w:p w:rsidR="00DA6EA2" w:rsidRPr="00DA6EA2" w:rsidRDefault="00DA6EA2" w:rsidP="00DA6EA2">
      <w:pPr>
        <w:shd w:val="clear" w:color="auto" w:fill="242424"/>
        <w:spacing w:before="0" w:line="255" w:lineRule="atLeast"/>
        <w:rPr>
          <w:rFonts w:ascii="FiraCode NF" w:eastAsia="宋体" w:hAnsi="FiraCode NF" w:cs="宋体"/>
          <w:color w:val="F8F8F2"/>
          <w:kern w:val="0"/>
          <w:sz w:val="18"/>
          <w:szCs w:val="18"/>
          <w14:ligatures w14:val="none"/>
        </w:rPr>
      </w:pPr>
      <w:r w:rsidRPr="00DA6EA2">
        <w:rPr>
          <w:rFonts w:ascii="FiraCode NF" w:eastAsia="宋体" w:hAnsi="FiraCode NF" w:cs="宋体"/>
          <w:color w:val="F8F8F2"/>
          <w:kern w:val="0"/>
          <w:sz w:val="18"/>
          <w:szCs w:val="18"/>
          <w14:ligatures w14:val="none"/>
        </w:rPr>
        <w:t xml:space="preserve">    </w:t>
      </w:r>
      <w:r w:rsidRPr="00DA6EA2">
        <w:rPr>
          <w:rFonts w:ascii="FiraCode NF" w:eastAsia="宋体" w:hAnsi="FiraCode NF" w:cs="宋体"/>
          <w:i/>
          <w:iCs/>
          <w:color w:val="66D9EF"/>
          <w:kern w:val="0"/>
          <w:sz w:val="18"/>
          <w:szCs w:val="18"/>
          <w14:ligatures w14:val="none"/>
        </w:rPr>
        <w:t>EN_IPSDK_ProductCommand</w:t>
      </w:r>
      <w:r w:rsidRPr="00DA6EA2">
        <w:rPr>
          <w:rFonts w:ascii="FiraCode NF" w:eastAsia="宋体" w:hAnsi="FiraCode NF" w:cs="宋体"/>
          <w:color w:val="F8F8F2"/>
          <w:kern w:val="0"/>
          <w:sz w:val="18"/>
          <w:szCs w:val="18"/>
          <w14:ligatures w14:val="none"/>
        </w:rPr>
        <w:t xml:space="preserve"> enProductCmd;</w:t>
      </w:r>
      <w:r w:rsidRPr="00DA6EA2">
        <w:rPr>
          <w:rFonts w:ascii="FiraCode NF" w:eastAsia="宋体" w:hAnsi="FiraCode NF" w:cs="宋体"/>
          <w:color w:val="8C8C8C"/>
          <w:kern w:val="0"/>
          <w:sz w:val="18"/>
          <w:szCs w:val="18"/>
          <w14:ligatures w14:val="none"/>
        </w:rPr>
        <w:t xml:space="preserve">   /// </w:t>
      </w:r>
      <w:r w:rsidRPr="00DA6EA2">
        <w:rPr>
          <w:rFonts w:ascii="FiraCode NF" w:eastAsia="宋体" w:hAnsi="FiraCode NF" w:cs="宋体"/>
          <w:color w:val="8C8C8C"/>
          <w:kern w:val="0"/>
          <w:sz w:val="18"/>
          <w:szCs w:val="18"/>
          <w14:ligatures w14:val="none"/>
        </w:rPr>
        <w:t>产测命令</w:t>
      </w:r>
    </w:p>
    <w:p w:rsidR="00DA6EA2" w:rsidRPr="00DA6EA2" w:rsidRDefault="00DA6EA2" w:rsidP="00DA6EA2">
      <w:pPr>
        <w:shd w:val="clear" w:color="auto" w:fill="242424"/>
        <w:spacing w:before="0" w:line="255" w:lineRule="atLeast"/>
        <w:rPr>
          <w:rFonts w:ascii="FiraCode NF" w:eastAsia="宋体" w:hAnsi="FiraCode NF" w:cs="宋体"/>
          <w:color w:val="F8F8F2"/>
          <w:kern w:val="0"/>
          <w:sz w:val="18"/>
          <w:szCs w:val="18"/>
          <w14:ligatures w14:val="none"/>
        </w:rPr>
      </w:pPr>
      <w:r w:rsidRPr="00DA6EA2">
        <w:rPr>
          <w:rFonts w:ascii="FiraCode NF" w:eastAsia="宋体" w:hAnsi="FiraCode NF" w:cs="宋体"/>
          <w:color w:val="F8F8F2"/>
          <w:kern w:val="0"/>
          <w:sz w:val="18"/>
          <w:szCs w:val="18"/>
          <w14:ligatures w14:val="none"/>
        </w:rPr>
        <w:t xml:space="preserve">} </w:t>
      </w:r>
      <w:r w:rsidRPr="00DA6EA2">
        <w:rPr>
          <w:rFonts w:ascii="FiraCode NF" w:eastAsia="宋体" w:hAnsi="FiraCode NF" w:cs="宋体"/>
          <w:i/>
          <w:iCs/>
          <w:color w:val="66D9EF"/>
          <w:kern w:val="0"/>
          <w:sz w:val="18"/>
          <w:szCs w:val="18"/>
          <w14:ligatures w14:val="none"/>
        </w:rPr>
        <w:t>IPSDK_SearchDevice</w:t>
      </w:r>
      <w:r w:rsidRPr="00DA6EA2">
        <w:rPr>
          <w:rFonts w:ascii="FiraCode NF" w:eastAsia="宋体" w:hAnsi="FiraCode NF" w:cs="宋体"/>
          <w:color w:val="F8F8F2"/>
          <w:kern w:val="0"/>
          <w:sz w:val="18"/>
          <w:szCs w:val="18"/>
          <w14:ligatures w14:val="none"/>
        </w:rPr>
        <w:t>;</w:t>
      </w:r>
    </w:p>
    <w:p w:rsidR="00DA6EA2" w:rsidRPr="00DA6EA2" w:rsidRDefault="00DA6EA2" w:rsidP="00DA6EA2">
      <w:pPr>
        <w:shd w:val="clear" w:color="auto" w:fill="242424"/>
        <w:spacing w:before="0" w:line="255" w:lineRule="atLeast"/>
        <w:rPr>
          <w:rFonts w:ascii="FiraCode NF" w:eastAsia="宋体" w:hAnsi="FiraCode NF" w:cs="宋体"/>
          <w:color w:val="F8F8F2"/>
          <w:kern w:val="0"/>
          <w:sz w:val="18"/>
          <w:szCs w:val="18"/>
          <w14:ligatures w14:val="none"/>
        </w:rPr>
      </w:pPr>
    </w:p>
    <w:p w:rsidR="00DA6EA2" w:rsidRDefault="00F319C3" w:rsidP="00F319C3">
      <w:pPr>
        <w:pStyle w:val="4"/>
      </w:pPr>
      <w:r>
        <w:t>IPSDK_ChannelInfo</w:t>
      </w:r>
    </w:p>
    <w:p w:rsidR="00F319C3" w:rsidRDefault="00F319C3" w:rsidP="00F319C3">
      <w:pPr>
        <w:pStyle w:val="5"/>
      </w:pPr>
      <w:r>
        <w:t>说明</w:t>
      </w:r>
    </w:p>
    <w:p w:rsidR="00F319C3" w:rsidRDefault="00F319C3" w:rsidP="003F1E60">
      <w:r>
        <w:rPr>
          <w:rFonts w:hint="eastAsia"/>
        </w:rPr>
        <w:t>通道描述信息</w:t>
      </w:r>
    </w:p>
    <w:p w:rsidR="00F319C3" w:rsidRDefault="00F319C3" w:rsidP="00F319C3">
      <w:pPr>
        <w:pStyle w:val="5"/>
      </w:pPr>
      <w:r>
        <w:t>定义</w:t>
      </w:r>
    </w:p>
    <w:p w:rsidR="00F319C3" w:rsidRPr="00F319C3" w:rsidRDefault="00F319C3" w:rsidP="00F319C3">
      <w:pPr>
        <w:shd w:val="clear" w:color="auto" w:fill="242424"/>
        <w:spacing w:before="0" w:line="255" w:lineRule="atLeast"/>
        <w:rPr>
          <w:rFonts w:ascii="FiraCode NF" w:eastAsia="宋体" w:hAnsi="FiraCode NF" w:cs="宋体"/>
          <w:color w:val="F8F8F2"/>
          <w:kern w:val="0"/>
          <w:sz w:val="18"/>
          <w:szCs w:val="18"/>
          <w14:ligatures w14:val="none"/>
        </w:rPr>
      </w:pPr>
      <w:r w:rsidRPr="00F319C3">
        <w:rPr>
          <w:rFonts w:ascii="FiraCode NF" w:eastAsia="宋体" w:hAnsi="FiraCode NF" w:cs="宋体"/>
          <w:color w:val="F92672"/>
          <w:kern w:val="0"/>
          <w:sz w:val="18"/>
          <w:szCs w:val="18"/>
          <w14:ligatures w14:val="none"/>
        </w:rPr>
        <w:t>typedef</w:t>
      </w:r>
      <w:r w:rsidRPr="00F319C3">
        <w:rPr>
          <w:rFonts w:ascii="FiraCode NF" w:eastAsia="宋体" w:hAnsi="FiraCode NF" w:cs="宋体"/>
          <w:color w:val="F8F8F2"/>
          <w:kern w:val="0"/>
          <w:sz w:val="18"/>
          <w:szCs w:val="18"/>
          <w14:ligatures w14:val="none"/>
        </w:rPr>
        <w:t xml:space="preserve"> </w:t>
      </w:r>
      <w:r w:rsidRPr="00F319C3">
        <w:rPr>
          <w:rFonts w:ascii="FiraCode NF" w:eastAsia="宋体" w:hAnsi="FiraCode NF" w:cs="宋体"/>
          <w:i/>
          <w:iCs/>
          <w:color w:val="66D9EF"/>
          <w:kern w:val="0"/>
          <w:sz w:val="18"/>
          <w:szCs w:val="18"/>
          <w14:ligatures w14:val="none"/>
        </w:rPr>
        <w:t>struct</w:t>
      </w:r>
      <w:r w:rsidRPr="00F319C3">
        <w:rPr>
          <w:rFonts w:ascii="FiraCode NF" w:eastAsia="宋体" w:hAnsi="FiraCode NF" w:cs="宋体"/>
          <w:color w:val="F8F8F2"/>
          <w:kern w:val="0"/>
          <w:sz w:val="18"/>
          <w:szCs w:val="18"/>
          <w14:ligatures w14:val="none"/>
        </w:rPr>
        <w:t xml:space="preserve"> </w:t>
      </w:r>
      <w:r w:rsidRPr="00F319C3">
        <w:rPr>
          <w:rFonts w:ascii="FiraCode NF" w:eastAsia="宋体" w:hAnsi="FiraCode NF" w:cs="宋体"/>
          <w:i/>
          <w:iCs/>
          <w:color w:val="66D9EF"/>
          <w:kern w:val="0"/>
          <w:sz w:val="18"/>
          <w:szCs w:val="18"/>
          <w14:ligatures w14:val="none"/>
        </w:rPr>
        <w:t>tag_ipsdk_channel_info_</w:t>
      </w:r>
    </w:p>
    <w:p w:rsidR="00F319C3" w:rsidRPr="00F319C3" w:rsidRDefault="00F319C3" w:rsidP="00F319C3">
      <w:pPr>
        <w:shd w:val="clear" w:color="auto" w:fill="242424"/>
        <w:spacing w:before="0" w:line="255" w:lineRule="atLeast"/>
        <w:rPr>
          <w:rFonts w:ascii="FiraCode NF" w:eastAsia="宋体" w:hAnsi="FiraCode NF" w:cs="宋体"/>
          <w:color w:val="F8F8F2"/>
          <w:kern w:val="0"/>
          <w:sz w:val="18"/>
          <w:szCs w:val="18"/>
          <w14:ligatures w14:val="none"/>
        </w:rPr>
      </w:pPr>
      <w:r w:rsidRPr="00F319C3">
        <w:rPr>
          <w:rFonts w:ascii="FiraCode NF" w:eastAsia="宋体" w:hAnsi="FiraCode NF" w:cs="宋体"/>
          <w:color w:val="F8F8F2"/>
          <w:kern w:val="0"/>
          <w:sz w:val="18"/>
          <w:szCs w:val="18"/>
          <w14:ligatures w14:val="none"/>
        </w:rPr>
        <w:t>{</w:t>
      </w:r>
    </w:p>
    <w:p w:rsidR="00F319C3" w:rsidRPr="00F319C3" w:rsidRDefault="00F319C3" w:rsidP="00F319C3">
      <w:pPr>
        <w:shd w:val="clear" w:color="auto" w:fill="242424"/>
        <w:spacing w:before="0" w:line="255" w:lineRule="atLeast"/>
        <w:rPr>
          <w:rFonts w:ascii="FiraCode NF" w:eastAsia="宋体" w:hAnsi="FiraCode NF" w:cs="宋体"/>
          <w:color w:val="F8F8F2"/>
          <w:kern w:val="0"/>
          <w:sz w:val="18"/>
          <w:szCs w:val="18"/>
          <w14:ligatures w14:val="none"/>
        </w:rPr>
      </w:pPr>
      <w:r w:rsidRPr="00F319C3">
        <w:rPr>
          <w:rFonts w:ascii="FiraCode NF" w:eastAsia="宋体" w:hAnsi="FiraCode NF" w:cs="宋体"/>
          <w:color w:val="F8F8F2"/>
          <w:kern w:val="0"/>
          <w:sz w:val="18"/>
          <w:szCs w:val="18"/>
          <w14:ligatures w14:val="none"/>
        </w:rPr>
        <w:t xml:space="preserve">    </w:t>
      </w:r>
      <w:r w:rsidRPr="00F319C3">
        <w:rPr>
          <w:rFonts w:ascii="FiraCode NF" w:eastAsia="宋体" w:hAnsi="FiraCode NF" w:cs="宋体"/>
          <w:i/>
          <w:iCs/>
          <w:color w:val="66D9EF"/>
          <w:kern w:val="0"/>
          <w:sz w:val="18"/>
          <w:szCs w:val="18"/>
          <w14:ligatures w14:val="none"/>
        </w:rPr>
        <w:t>IPSDK_Int</w:t>
      </w:r>
      <w:r w:rsidRPr="00F319C3">
        <w:rPr>
          <w:rFonts w:ascii="FiraCode NF" w:eastAsia="宋体" w:hAnsi="FiraCode NF" w:cs="宋体"/>
          <w:color w:val="F8F8F2"/>
          <w:kern w:val="0"/>
          <w:sz w:val="18"/>
          <w:szCs w:val="18"/>
          <w14:ligatures w14:val="none"/>
        </w:rPr>
        <w:t xml:space="preserve"> nChannel;</w:t>
      </w:r>
      <w:r w:rsidRPr="00F319C3">
        <w:rPr>
          <w:rFonts w:ascii="FiraCode NF" w:eastAsia="宋体" w:hAnsi="FiraCode NF" w:cs="宋体"/>
          <w:color w:val="8C8C8C"/>
          <w:kern w:val="0"/>
          <w:sz w:val="18"/>
          <w:szCs w:val="18"/>
          <w14:ligatures w14:val="none"/>
        </w:rPr>
        <w:t xml:space="preserve">     /// </w:t>
      </w:r>
      <w:r w:rsidRPr="00F319C3">
        <w:rPr>
          <w:rFonts w:ascii="FiraCode NF" w:eastAsia="宋体" w:hAnsi="FiraCode NF" w:cs="宋体"/>
          <w:color w:val="8C8C8C"/>
          <w:kern w:val="0"/>
          <w:sz w:val="18"/>
          <w:szCs w:val="18"/>
          <w14:ligatures w14:val="none"/>
        </w:rPr>
        <w:t>设备通道</w:t>
      </w:r>
    </w:p>
    <w:p w:rsidR="00F319C3" w:rsidRPr="00F319C3" w:rsidRDefault="00F319C3" w:rsidP="00F319C3">
      <w:pPr>
        <w:shd w:val="clear" w:color="auto" w:fill="242424"/>
        <w:spacing w:before="0" w:line="255" w:lineRule="atLeast"/>
        <w:rPr>
          <w:rFonts w:ascii="FiraCode NF" w:eastAsia="宋体" w:hAnsi="FiraCode NF" w:cs="宋体"/>
          <w:color w:val="F8F8F2"/>
          <w:kern w:val="0"/>
          <w:sz w:val="18"/>
          <w:szCs w:val="18"/>
          <w14:ligatures w14:val="none"/>
        </w:rPr>
      </w:pPr>
      <w:r w:rsidRPr="00F319C3">
        <w:rPr>
          <w:rFonts w:ascii="FiraCode NF" w:eastAsia="宋体" w:hAnsi="FiraCode NF" w:cs="宋体"/>
          <w:color w:val="F8F8F2"/>
          <w:kern w:val="0"/>
          <w:sz w:val="18"/>
          <w:szCs w:val="18"/>
          <w14:ligatures w14:val="none"/>
        </w:rPr>
        <w:t xml:space="preserve">    </w:t>
      </w:r>
      <w:r w:rsidRPr="00F319C3">
        <w:rPr>
          <w:rFonts w:ascii="FiraCode NF" w:eastAsia="宋体" w:hAnsi="FiraCode NF" w:cs="宋体"/>
          <w:i/>
          <w:iCs/>
          <w:color w:val="66D9EF"/>
          <w:kern w:val="0"/>
          <w:sz w:val="18"/>
          <w:szCs w:val="18"/>
          <w14:ligatures w14:val="none"/>
        </w:rPr>
        <w:t>IPSDK_Int</w:t>
      </w:r>
      <w:r w:rsidRPr="00F319C3">
        <w:rPr>
          <w:rFonts w:ascii="FiraCode NF" w:eastAsia="宋体" w:hAnsi="FiraCode NF" w:cs="宋体"/>
          <w:color w:val="F8F8F2"/>
          <w:kern w:val="0"/>
          <w:sz w:val="18"/>
          <w:szCs w:val="18"/>
          <w14:ligatures w14:val="none"/>
        </w:rPr>
        <w:t xml:space="preserve"> nStream;</w:t>
      </w:r>
      <w:r w:rsidRPr="00F319C3">
        <w:rPr>
          <w:rFonts w:ascii="FiraCode NF" w:eastAsia="宋体" w:hAnsi="FiraCode NF" w:cs="宋体"/>
          <w:color w:val="8C8C8C"/>
          <w:kern w:val="0"/>
          <w:sz w:val="18"/>
          <w:szCs w:val="18"/>
          <w14:ligatures w14:val="none"/>
        </w:rPr>
        <w:t xml:space="preserve">      /// </w:t>
      </w:r>
      <w:r w:rsidRPr="00F319C3">
        <w:rPr>
          <w:rFonts w:ascii="FiraCode NF" w:eastAsia="宋体" w:hAnsi="FiraCode NF" w:cs="宋体"/>
          <w:color w:val="8C8C8C"/>
          <w:kern w:val="0"/>
          <w:sz w:val="18"/>
          <w:szCs w:val="18"/>
          <w14:ligatures w14:val="none"/>
        </w:rPr>
        <w:t>主码流</w:t>
      </w:r>
      <w:r w:rsidRPr="00F319C3">
        <w:rPr>
          <w:rFonts w:ascii="FiraCode NF" w:eastAsia="宋体" w:hAnsi="FiraCode NF" w:cs="宋体"/>
          <w:color w:val="8C8C8C"/>
          <w:kern w:val="0"/>
          <w:sz w:val="18"/>
          <w:szCs w:val="18"/>
          <w14:ligatures w14:val="none"/>
        </w:rPr>
        <w:t>[0],</w:t>
      </w:r>
      <w:r w:rsidRPr="00F319C3">
        <w:rPr>
          <w:rFonts w:ascii="FiraCode NF" w:eastAsia="宋体" w:hAnsi="FiraCode NF" w:cs="宋体"/>
          <w:color w:val="8C8C8C"/>
          <w:kern w:val="0"/>
          <w:sz w:val="18"/>
          <w:szCs w:val="18"/>
          <w14:ligatures w14:val="none"/>
        </w:rPr>
        <w:t>从码流</w:t>
      </w:r>
      <w:r w:rsidRPr="00F319C3">
        <w:rPr>
          <w:rFonts w:ascii="FiraCode NF" w:eastAsia="宋体" w:hAnsi="FiraCode NF" w:cs="宋体"/>
          <w:color w:val="8C8C8C"/>
          <w:kern w:val="0"/>
          <w:sz w:val="18"/>
          <w:szCs w:val="18"/>
          <w14:ligatures w14:val="none"/>
        </w:rPr>
        <w:t>[1]</w:t>
      </w:r>
    </w:p>
    <w:p w:rsidR="00F319C3" w:rsidRPr="00F319C3" w:rsidRDefault="00F319C3" w:rsidP="00F319C3">
      <w:pPr>
        <w:shd w:val="clear" w:color="auto" w:fill="242424"/>
        <w:spacing w:before="0" w:line="255" w:lineRule="atLeast"/>
        <w:rPr>
          <w:rFonts w:ascii="FiraCode NF" w:eastAsia="宋体" w:hAnsi="FiraCode NF" w:cs="宋体"/>
          <w:color w:val="F8F8F2"/>
          <w:kern w:val="0"/>
          <w:sz w:val="18"/>
          <w:szCs w:val="18"/>
          <w14:ligatures w14:val="none"/>
        </w:rPr>
      </w:pPr>
      <w:r w:rsidRPr="00F319C3">
        <w:rPr>
          <w:rFonts w:ascii="FiraCode NF" w:eastAsia="宋体" w:hAnsi="FiraCode NF" w:cs="宋体"/>
          <w:color w:val="F8F8F2"/>
          <w:kern w:val="0"/>
          <w:sz w:val="18"/>
          <w:szCs w:val="18"/>
          <w14:ligatures w14:val="none"/>
        </w:rPr>
        <w:t xml:space="preserve">} </w:t>
      </w:r>
      <w:r w:rsidRPr="00F319C3">
        <w:rPr>
          <w:rFonts w:ascii="FiraCode NF" w:eastAsia="宋体" w:hAnsi="FiraCode NF" w:cs="宋体"/>
          <w:i/>
          <w:iCs/>
          <w:color w:val="66D9EF"/>
          <w:kern w:val="0"/>
          <w:sz w:val="18"/>
          <w:szCs w:val="18"/>
          <w14:ligatures w14:val="none"/>
        </w:rPr>
        <w:t>IPSDK_ChannelInfo</w:t>
      </w:r>
      <w:r w:rsidRPr="00F319C3">
        <w:rPr>
          <w:rFonts w:ascii="FiraCode NF" w:eastAsia="宋体" w:hAnsi="FiraCode NF" w:cs="宋体"/>
          <w:color w:val="F8F8F2"/>
          <w:kern w:val="0"/>
          <w:sz w:val="18"/>
          <w:szCs w:val="18"/>
          <w14:ligatures w14:val="none"/>
        </w:rPr>
        <w:t>;</w:t>
      </w:r>
    </w:p>
    <w:p w:rsidR="00F319C3" w:rsidRPr="00F319C3" w:rsidRDefault="00F319C3" w:rsidP="00F319C3">
      <w:pPr>
        <w:shd w:val="clear" w:color="auto" w:fill="242424"/>
        <w:spacing w:before="0" w:line="255" w:lineRule="atLeast"/>
        <w:rPr>
          <w:rFonts w:ascii="FiraCode NF" w:eastAsia="宋体" w:hAnsi="FiraCode NF" w:cs="宋体"/>
          <w:color w:val="F8F8F2"/>
          <w:kern w:val="0"/>
          <w:sz w:val="18"/>
          <w:szCs w:val="18"/>
          <w14:ligatures w14:val="none"/>
        </w:rPr>
      </w:pPr>
    </w:p>
    <w:p w:rsidR="00F319C3" w:rsidRDefault="00F319C3" w:rsidP="00F319C3">
      <w:pPr>
        <w:pStyle w:val="4"/>
        <w:rPr>
          <w:i/>
        </w:rPr>
      </w:pPr>
      <w:r w:rsidRPr="00F319C3">
        <w:t>IPSDK_MediaFrame</w:t>
      </w:r>
    </w:p>
    <w:p w:rsidR="00F319C3" w:rsidRDefault="00F319C3" w:rsidP="00F319C3">
      <w:pPr>
        <w:pStyle w:val="5"/>
      </w:pPr>
      <w:r>
        <w:t>说明</w:t>
      </w:r>
    </w:p>
    <w:p w:rsidR="00F319C3" w:rsidRDefault="00F319C3" w:rsidP="00F319C3">
      <w:r w:rsidRPr="00F319C3">
        <w:rPr>
          <w:rFonts w:hint="eastAsia"/>
        </w:rPr>
        <w:t>媒体流结构体</w:t>
      </w:r>
    </w:p>
    <w:p w:rsidR="00F319C3" w:rsidRDefault="00F319C3" w:rsidP="00F319C3">
      <w:pPr>
        <w:pStyle w:val="5"/>
      </w:pPr>
      <w:r>
        <w:t>定义</w:t>
      </w:r>
    </w:p>
    <w:p w:rsidR="00F319C3" w:rsidRPr="00F319C3" w:rsidRDefault="00F319C3" w:rsidP="00F319C3">
      <w:pPr>
        <w:shd w:val="clear" w:color="auto" w:fill="242424"/>
        <w:spacing w:before="0" w:line="255" w:lineRule="atLeast"/>
        <w:rPr>
          <w:rFonts w:ascii="FiraCode NF" w:eastAsia="宋体" w:hAnsi="FiraCode NF" w:cs="宋体"/>
          <w:color w:val="F8F8F2"/>
          <w:kern w:val="0"/>
          <w:sz w:val="18"/>
          <w:szCs w:val="18"/>
          <w14:ligatures w14:val="none"/>
        </w:rPr>
      </w:pPr>
      <w:r w:rsidRPr="00F319C3">
        <w:rPr>
          <w:rFonts w:ascii="FiraCode NF" w:eastAsia="宋体" w:hAnsi="FiraCode NF" w:cs="宋体"/>
          <w:color w:val="F92672"/>
          <w:kern w:val="0"/>
          <w:sz w:val="18"/>
          <w:szCs w:val="18"/>
          <w14:ligatures w14:val="none"/>
        </w:rPr>
        <w:t>typedef</w:t>
      </w:r>
      <w:r w:rsidRPr="00F319C3">
        <w:rPr>
          <w:rFonts w:ascii="FiraCode NF" w:eastAsia="宋体" w:hAnsi="FiraCode NF" w:cs="宋体"/>
          <w:color w:val="F8F8F2"/>
          <w:kern w:val="0"/>
          <w:sz w:val="18"/>
          <w:szCs w:val="18"/>
          <w14:ligatures w14:val="none"/>
        </w:rPr>
        <w:t xml:space="preserve"> </w:t>
      </w:r>
      <w:r w:rsidRPr="00F319C3">
        <w:rPr>
          <w:rFonts w:ascii="FiraCode NF" w:eastAsia="宋体" w:hAnsi="FiraCode NF" w:cs="宋体"/>
          <w:i/>
          <w:iCs/>
          <w:color w:val="66D9EF"/>
          <w:kern w:val="0"/>
          <w:sz w:val="18"/>
          <w:szCs w:val="18"/>
          <w14:ligatures w14:val="none"/>
        </w:rPr>
        <w:t>struct</w:t>
      </w:r>
      <w:r w:rsidRPr="00F319C3">
        <w:rPr>
          <w:rFonts w:ascii="FiraCode NF" w:eastAsia="宋体" w:hAnsi="FiraCode NF" w:cs="宋体"/>
          <w:color w:val="F8F8F2"/>
          <w:kern w:val="0"/>
          <w:sz w:val="18"/>
          <w:szCs w:val="18"/>
          <w14:ligatures w14:val="none"/>
        </w:rPr>
        <w:t xml:space="preserve"> </w:t>
      </w:r>
      <w:r w:rsidRPr="00F319C3">
        <w:rPr>
          <w:rFonts w:ascii="FiraCode NF" w:eastAsia="宋体" w:hAnsi="FiraCode NF" w:cs="宋体"/>
          <w:i/>
          <w:iCs/>
          <w:color w:val="66D9EF"/>
          <w:kern w:val="0"/>
          <w:sz w:val="18"/>
          <w:szCs w:val="18"/>
          <w14:ligatures w14:val="none"/>
        </w:rPr>
        <w:t>tag_ipsdk_media_frame_</w:t>
      </w:r>
    </w:p>
    <w:p w:rsidR="00F319C3" w:rsidRPr="00F319C3" w:rsidRDefault="00F319C3" w:rsidP="00F319C3">
      <w:pPr>
        <w:shd w:val="clear" w:color="auto" w:fill="242424"/>
        <w:spacing w:before="0" w:line="255" w:lineRule="atLeast"/>
        <w:rPr>
          <w:rFonts w:ascii="FiraCode NF" w:eastAsia="宋体" w:hAnsi="FiraCode NF" w:cs="宋体"/>
          <w:color w:val="F8F8F2"/>
          <w:kern w:val="0"/>
          <w:sz w:val="18"/>
          <w:szCs w:val="18"/>
          <w14:ligatures w14:val="none"/>
        </w:rPr>
      </w:pPr>
      <w:r w:rsidRPr="00F319C3">
        <w:rPr>
          <w:rFonts w:ascii="FiraCode NF" w:eastAsia="宋体" w:hAnsi="FiraCode NF" w:cs="宋体"/>
          <w:color w:val="F8F8F2"/>
          <w:kern w:val="0"/>
          <w:sz w:val="18"/>
          <w:szCs w:val="18"/>
          <w14:ligatures w14:val="none"/>
        </w:rPr>
        <w:t>{</w:t>
      </w:r>
    </w:p>
    <w:p w:rsidR="00F319C3" w:rsidRPr="00F319C3" w:rsidRDefault="00F319C3" w:rsidP="00F319C3">
      <w:pPr>
        <w:shd w:val="clear" w:color="auto" w:fill="242424"/>
        <w:spacing w:before="0" w:line="255" w:lineRule="atLeast"/>
        <w:rPr>
          <w:rFonts w:ascii="FiraCode NF" w:eastAsia="宋体" w:hAnsi="FiraCode NF" w:cs="宋体"/>
          <w:color w:val="F8F8F2"/>
          <w:kern w:val="0"/>
          <w:sz w:val="18"/>
          <w:szCs w:val="18"/>
          <w14:ligatures w14:val="none"/>
        </w:rPr>
      </w:pPr>
      <w:r w:rsidRPr="00F319C3">
        <w:rPr>
          <w:rFonts w:ascii="FiraCode NF" w:eastAsia="宋体" w:hAnsi="FiraCode NF" w:cs="宋体"/>
          <w:color w:val="F8F8F2"/>
          <w:kern w:val="0"/>
          <w:sz w:val="18"/>
          <w:szCs w:val="18"/>
          <w14:ligatures w14:val="none"/>
        </w:rPr>
        <w:t xml:space="preserve">    </w:t>
      </w:r>
      <w:r w:rsidRPr="00F319C3">
        <w:rPr>
          <w:rFonts w:ascii="FiraCode NF" w:eastAsia="宋体" w:hAnsi="FiraCode NF" w:cs="宋体"/>
          <w:i/>
          <w:iCs/>
          <w:color w:val="66D9EF"/>
          <w:kern w:val="0"/>
          <w:sz w:val="18"/>
          <w:szCs w:val="18"/>
          <w14:ligatures w14:val="none"/>
        </w:rPr>
        <w:t>EN_DATA_TYPE</w:t>
      </w:r>
      <w:r w:rsidRPr="00F319C3">
        <w:rPr>
          <w:rFonts w:ascii="FiraCode NF" w:eastAsia="宋体" w:hAnsi="FiraCode NF" w:cs="宋体"/>
          <w:color w:val="F8F8F2"/>
          <w:kern w:val="0"/>
          <w:sz w:val="18"/>
          <w:szCs w:val="18"/>
          <w14:ligatures w14:val="none"/>
        </w:rPr>
        <w:t xml:space="preserve"> enMediaType;</w:t>
      </w:r>
      <w:r w:rsidRPr="00F319C3">
        <w:rPr>
          <w:rFonts w:ascii="FiraCode NF" w:eastAsia="宋体" w:hAnsi="FiraCode NF" w:cs="宋体"/>
          <w:color w:val="8C8C8C"/>
          <w:kern w:val="0"/>
          <w:sz w:val="18"/>
          <w:szCs w:val="18"/>
          <w14:ligatures w14:val="none"/>
        </w:rPr>
        <w:t xml:space="preserve">   /// </w:t>
      </w:r>
      <w:r w:rsidRPr="00F319C3">
        <w:rPr>
          <w:rFonts w:ascii="FiraCode NF" w:eastAsia="宋体" w:hAnsi="FiraCode NF" w:cs="宋体"/>
          <w:color w:val="8C8C8C"/>
          <w:kern w:val="0"/>
          <w:sz w:val="18"/>
          <w:szCs w:val="18"/>
          <w14:ligatures w14:val="none"/>
        </w:rPr>
        <w:t>媒体数据类型</w:t>
      </w:r>
    </w:p>
    <w:p w:rsidR="00F319C3" w:rsidRPr="00F319C3" w:rsidRDefault="00F319C3" w:rsidP="00F319C3">
      <w:pPr>
        <w:shd w:val="clear" w:color="auto" w:fill="242424"/>
        <w:spacing w:before="0" w:line="255" w:lineRule="atLeast"/>
        <w:rPr>
          <w:rFonts w:ascii="FiraCode NF" w:eastAsia="宋体" w:hAnsi="FiraCode NF" w:cs="宋体"/>
          <w:color w:val="F8F8F2"/>
          <w:kern w:val="0"/>
          <w:sz w:val="18"/>
          <w:szCs w:val="18"/>
          <w14:ligatures w14:val="none"/>
        </w:rPr>
      </w:pPr>
      <w:r w:rsidRPr="00F319C3">
        <w:rPr>
          <w:rFonts w:ascii="FiraCode NF" w:eastAsia="宋体" w:hAnsi="FiraCode NF" w:cs="宋体"/>
          <w:color w:val="F8F8F2"/>
          <w:kern w:val="0"/>
          <w:sz w:val="18"/>
          <w:szCs w:val="18"/>
          <w14:ligatures w14:val="none"/>
        </w:rPr>
        <w:t xml:space="preserve">    </w:t>
      </w:r>
      <w:r w:rsidRPr="00F319C3">
        <w:rPr>
          <w:rFonts w:ascii="FiraCode NF" w:eastAsia="宋体" w:hAnsi="FiraCode NF" w:cs="宋体"/>
          <w:i/>
          <w:iCs/>
          <w:color w:val="66D9EF"/>
          <w:kern w:val="0"/>
          <w:sz w:val="18"/>
          <w:szCs w:val="18"/>
          <w14:ligatures w14:val="none"/>
        </w:rPr>
        <w:t>IPSDK_UInt64</w:t>
      </w:r>
      <w:r w:rsidRPr="00F319C3">
        <w:rPr>
          <w:rFonts w:ascii="FiraCode NF" w:eastAsia="宋体" w:hAnsi="FiraCode NF" w:cs="宋体"/>
          <w:color w:val="F8F8F2"/>
          <w:kern w:val="0"/>
          <w:sz w:val="18"/>
          <w:szCs w:val="18"/>
          <w14:ligatures w14:val="none"/>
        </w:rPr>
        <w:t xml:space="preserve"> u64SysTime;</w:t>
      </w:r>
      <w:r w:rsidRPr="00F319C3">
        <w:rPr>
          <w:rFonts w:ascii="FiraCode NF" w:eastAsia="宋体" w:hAnsi="FiraCode NF" w:cs="宋体"/>
          <w:color w:val="8C8C8C"/>
          <w:kern w:val="0"/>
          <w:sz w:val="18"/>
          <w:szCs w:val="18"/>
          <w14:ligatures w14:val="none"/>
        </w:rPr>
        <w:t xml:space="preserve">    /// </w:t>
      </w:r>
      <w:r w:rsidRPr="00F319C3">
        <w:rPr>
          <w:rFonts w:ascii="FiraCode NF" w:eastAsia="宋体" w:hAnsi="FiraCode NF" w:cs="宋体"/>
          <w:color w:val="8C8C8C"/>
          <w:kern w:val="0"/>
          <w:sz w:val="18"/>
          <w:szCs w:val="18"/>
          <w14:ligatures w14:val="none"/>
        </w:rPr>
        <w:t>媒体帧系统时间</w:t>
      </w:r>
      <w:r w:rsidRPr="00F319C3">
        <w:rPr>
          <w:rFonts w:ascii="FiraCode NF" w:eastAsia="宋体" w:hAnsi="FiraCode NF" w:cs="宋体"/>
          <w:color w:val="8C8C8C"/>
          <w:kern w:val="0"/>
          <w:sz w:val="18"/>
          <w:szCs w:val="18"/>
          <w14:ligatures w14:val="none"/>
        </w:rPr>
        <w:t>(</w:t>
      </w:r>
      <w:r w:rsidRPr="00F319C3">
        <w:rPr>
          <w:rFonts w:ascii="FiraCode NF" w:eastAsia="宋体" w:hAnsi="FiraCode NF" w:cs="宋体"/>
          <w:color w:val="8C8C8C"/>
          <w:kern w:val="0"/>
          <w:sz w:val="18"/>
          <w:szCs w:val="18"/>
          <w14:ligatures w14:val="none"/>
        </w:rPr>
        <w:t>时分秒</w:t>
      </w:r>
      <w:r w:rsidRPr="00F319C3">
        <w:rPr>
          <w:rFonts w:ascii="FiraCode NF" w:eastAsia="宋体" w:hAnsi="FiraCode NF" w:cs="宋体"/>
          <w:color w:val="8C8C8C"/>
          <w:kern w:val="0"/>
          <w:sz w:val="18"/>
          <w:szCs w:val="18"/>
          <w14:ligatures w14:val="none"/>
        </w:rPr>
        <w:t>)ms</w:t>
      </w:r>
    </w:p>
    <w:p w:rsidR="00F319C3" w:rsidRPr="00F319C3" w:rsidRDefault="00F319C3" w:rsidP="00F319C3">
      <w:pPr>
        <w:shd w:val="clear" w:color="auto" w:fill="242424"/>
        <w:spacing w:before="0" w:line="255" w:lineRule="atLeast"/>
        <w:rPr>
          <w:rFonts w:ascii="FiraCode NF" w:eastAsia="宋体" w:hAnsi="FiraCode NF" w:cs="宋体"/>
          <w:color w:val="F8F8F2"/>
          <w:kern w:val="0"/>
          <w:sz w:val="18"/>
          <w:szCs w:val="18"/>
          <w14:ligatures w14:val="none"/>
        </w:rPr>
      </w:pPr>
      <w:r w:rsidRPr="00F319C3">
        <w:rPr>
          <w:rFonts w:ascii="FiraCode NF" w:eastAsia="宋体" w:hAnsi="FiraCode NF" w:cs="宋体"/>
          <w:color w:val="F8F8F2"/>
          <w:kern w:val="0"/>
          <w:sz w:val="18"/>
          <w:szCs w:val="18"/>
          <w14:ligatures w14:val="none"/>
        </w:rPr>
        <w:t xml:space="preserve">    </w:t>
      </w:r>
      <w:r w:rsidRPr="00F319C3">
        <w:rPr>
          <w:rFonts w:ascii="FiraCode NF" w:eastAsia="宋体" w:hAnsi="FiraCode NF" w:cs="宋体"/>
          <w:i/>
          <w:iCs/>
          <w:color w:val="66D9EF"/>
          <w:kern w:val="0"/>
          <w:sz w:val="18"/>
          <w:szCs w:val="18"/>
          <w14:ligatures w14:val="none"/>
        </w:rPr>
        <w:t>IPSDK_UInt64</w:t>
      </w:r>
      <w:r w:rsidRPr="00F319C3">
        <w:rPr>
          <w:rFonts w:ascii="FiraCode NF" w:eastAsia="宋体" w:hAnsi="FiraCode NF" w:cs="宋体"/>
          <w:color w:val="F8F8F2"/>
          <w:kern w:val="0"/>
          <w:sz w:val="18"/>
          <w:szCs w:val="18"/>
          <w14:ligatures w14:val="none"/>
        </w:rPr>
        <w:t xml:space="preserve"> u64Timstmp;</w:t>
      </w:r>
      <w:r w:rsidRPr="00F319C3">
        <w:rPr>
          <w:rFonts w:ascii="FiraCode NF" w:eastAsia="宋体" w:hAnsi="FiraCode NF" w:cs="宋体"/>
          <w:color w:val="8C8C8C"/>
          <w:kern w:val="0"/>
          <w:sz w:val="18"/>
          <w:szCs w:val="18"/>
          <w14:ligatures w14:val="none"/>
        </w:rPr>
        <w:t xml:space="preserve">    /// </w:t>
      </w:r>
      <w:r w:rsidRPr="00F319C3">
        <w:rPr>
          <w:rFonts w:ascii="FiraCode NF" w:eastAsia="宋体" w:hAnsi="FiraCode NF" w:cs="宋体"/>
          <w:color w:val="8C8C8C"/>
          <w:kern w:val="0"/>
          <w:sz w:val="18"/>
          <w:szCs w:val="18"/>
          <w14:ligatures w14:val="none"/>
        </w:rPr>
        <w:t>媒体帧时间戳</w:t>
      </w:r>
    </w:p>
    <w:p w:rsidR="00F319C3" w:rsidRPr="00F319C3" w:rsidRDefault="00F319C3" w:rsidP="00F319C3">
      <w:pPr>
        <w:shd w:val="clear" w:color="auto" w:fill="242424"/>
        <w:spacing w:before="0" w:line="255" w:lineRule="atLeast"/>
        <w:rPr>
          <w:rFonts w:ascii="FiraCode NF" w:eastAsia="宋体" w:hAnsi="FiraCode NF" w:cs="宋体"/>
          <w:color w:val="F8F8F2"/>
          <w:kern w:val="0"/>
          <w:sz w:val="18"/>
          <w:szCs w:val="18"/>
          <w14:ligatures w14:val="none"/>
        </w:rPr>
      </w:pPr>
      <w:r w:rsidRPr="00F319C3">
        <w:rPr>
          <w:rFonts w:ascii="FiraCode NF" w:eastAsia="宋体" w:hAnsi="FiraCode NF" w:cs="宋体"/>
          <w:color w:val="F8F8F2"/>
          <w:kern w:val="0"/>
          <w:sz w:val="18"/>
          <w:szCs w:val="18"/>
          <w14:ligatures w14:val="none"/>
        </w:rPr>
        <w:t xml:space="preserve">    </w:t>
      </w:r>
      <w:r w:rsidRPr="00F319C3">
        <w:rPr>
          <w:rFonts w:ascii="FiraCode NF" w:eastAsia="宋体" w:hAnsi="FiraCode NF" w:cs="宋体"/>
          <w:i/>
          <w:iCs/>
          <w:color w:val="66D9EF"/>
          <w:kern w:val="0"/>
          <w:sz w:val="18"/>
          <w:szCs w:val="18"/>
          <w14:ligatures w14:val="none"/>
        </w:rPr>
        <w:t>IPSDK_UInt32</w:t>
      </w:r>
      <w:r w:rsidRPr="00F319C3">
        <w:rPr>
          <w:rFonts w:ascii="FiraCode NF" w:eastAsia="宋体" w:hAnsi="FiraCode NF" w:cs="宋体"/>
          <w:color w:val="F8F8F2"/>
          <w:kern w:val="0"/>
          <w:sz w:val="18"/>
          <w:szCs w:val="18"/>
          <w14:ligatures w14:val="none"/>
        </w:rPr>
        <w:t xml:space="preserve"> u32DataLen;</w:t>
      </w:r>
      <w:r w:rsidRPr="00F319C3">
        <w:rPr>
          <w:rFonts w:ascii="FiraCode NF" w:eastAsia="宋体" w:hAnsi="FiraCode NF" w:cs="宋体"/>
          <w:color w:val="8C8C8C"/>
          <w:kern w:val="0"/>
          <w:sz w:val="18"/>
          <w:szCs w:val="18"/>
          <w14:ligatures w14:val="none"/>
        </w:rPr>
        <w:t xml:space="preserve">    /// </w:t>
      </w:r>
      <w:r w:rsidRPr="00F319C3">
        <w:rPr>
          <w:rFonts w:ascii="FiraCode NF" w:eastAsia="宋体" w:hAnsi="FiraCode NF" w:cs="宋体"/>
          <w:color w:val="8C8C8C"/>
          <w:kern w:val="0"/>
          <w:sz w:val="18"/>
          <w:szCs w:val="18"/>
          <w14:ligatures w14:val="none"/>
        </w:rPr>
        <w:t>媒体裸数据大小</w:t>
      </w:r>
    </w:p>
    <w:p w:rsidR="00F319C3" w:rsidRPr="00F319C3" w:rsidRDefault="00F319C3" w:rsidP="00F319C3">
      <w:pPr>
        <w:shd w:val="clear" w:color="auto" w:fill="242424"/>
        <w:spacing w:before="0" w:line="255" w:lineRule="atLeast"/>
        <w:rPr>
          <w:rFonts w:ascii="FiraCode NF" w:eastAsia="宋体" w:hAnsi="FiraCode NF" w:cs="宋体"/>
          <w:color w:val="F8F8F2"/>
          <w:kern w:val="0"/>
          <w:sz w:val="18"/>
          <w:szCs w:val="18"/>
          <w14:ligatures w14:val="none"/>
        </w:rPr>
      </w:pPr>
      <w:r w:rsidRPr="00F319C3">
        <w:rPr>
          <w:rFonts w:ascii="FiraCode NF" w:eastAsia="宋体" w:hAnsi="FiraCode NF" w:cs="宋体"/>
          <w:color w:val="F8F8F2"/>
          <w:kern w:val="0"/>
          <w:sz w:val="18"/>
          <w:szCs w:val="18"/>
          <w14:ligatures w14:val="none"/>
        </w:rPr>
        <w:t xml:space="preserve">    </w:t>
      </w:r>
      <w:r w:rsidRPr="00F319C3">
        <w:rPr>
          <w:rFonts w:ascii="FiraCode NF" w:eastAsia="宋体" w:hAnsi="FiraCode NF" w:cs="宋体"/>
          <w:i/>
          <w:iCs/>
          <w:color w:val="66D9EF"/>
          <w:kern w:val="0"/>
          <w:sz w:val="18"/>
          <w:szCs w:val="18"/>
          <w14:ligatures w14:val="none"/>
        </w:rPr>
        <w:t>IPSDK_UInt32</w:t>
      </w:r>
      <w:r w:rsidRPr="00F319C3">
        <w:rPr>
          <w:rFonts w:ascii="FiraCode NF" w:eastAsia="宋体" w:hAnsi="FiraCode NF" w:cs="宋体"/>
          <w:color w:val="F8F8F2"/>
          <w:kern w:val="0"/>
          <w:sz w:val="18"/>
          <w:szCs w:val="18"/>
          <w14:ligatures w14:val="none"/>
        </w:rPr>
        <w:t xml:space="preserve"> u32AlarmType;</w:t>
      </w:r>
      <w:r w:rsidRPr="00F319C3">
        <w:rPr>
          <w:rFonts w:ascii="FiraCode NF" w:eastAsia="宋体" w:hAnsi="FiraCode NF" w:cs="宋体"/>
          <w:color w:val="8C8C8C"/>
          <w:kern w:val="0"/>
          <w:sz w:val="18"/>
          <w:szCs w:val="18"/>
          <w14:ligatures w14:val="none"/>
        </w:rPr>
        <w:t xml:space="preserve">  /// </w:t>
      </w:r>
      <w:r w:rsidRPr="00F319C3">
        <w:rPr>
          <w:rFonts w:ascii="FiraCode NF" w:eastAsia="宋体" w:hAnsi="FiraCode NF" w:cs="宋体"/>
          <w:color w:val="8C8C8C"/>
          <w:kern w:val="0"/>
          <w:sz w:val="18"/>
          <w:szCs w:val="18"/>
          <w14:ligatures w14:val="none"/>
        </w:rPr>
        <w:t>判断帧是什么报警类型</w:t>
      </w:r>
      <w:r w:rsidRPr="00F319C3">
        <w:rPr>
          <w:rFonts w:ascii="FiraCode NF" w:eastAsia="宋体" w:hAnsi="FiraCode NF" w:cs="宋体"/>
          <w:color w:val="8C8C8C"/>
          <w:kern w:val="0"/>
          <w:sz w:val="18"/>
          <w:szCs w:val="18"/>
          <w14:ligatures w14:val="none"/>
        </w:rPr>
        <w:t>: EN_IPSDK_STORE_TYPE</w:t>
      </w:r>
    </w:p>
    <w:p w:rsidR="00F319C3" w:rsidRPr="00F319C3" w:rsidRDefault="00F319C3" w:rsidP="00F319C3">
      <w:pPr>
        <w:shd w:val="clear" w:color="auto" w:fill="242424"/>
        <w:spacing w:before="0" w:line="255" w:lineRule="atLeast"/>
        <w:rPr>
          <w:rFonts w:ascii="FiraCode NF" w:eastAsia="宋体" w:hAnsi="FiraCode NF" w:cs="宋体"/>
          <w:color w:val="F8F8F2"/>
          <w:kern w:val="0"/>
          <w:sz w:val="18"/>
          <w:szCs w:val="18"/>
          <w14:ligatures w14:val="none"/>
        </w:rPr>
      </w:pPr>
    </w:p>
    <w:p w:rsidR="00F319C3" w:rsidRPr="00F319C3" w:rsidRDefault="00F319C3" w:rsidP="00F319C3">
      <w:pPr>
        <w:shd w:val="clear" w:color="auto" w:fill="242424"/>
        <w:spacing w:before="0" w:line="255" w:lineRule="atLeast"/>
        <w:rPr>
          <w:rFonts w:ascii="FiraCode NF" w:eastAsia="宋体" w:hAnsi="FiraCode NF" w:cs="宋体"/>
          <w:color w:val="F8F8F2"/>
          <w:kern w:val="0"/>
          <w:sz w:val="18"/>
          <w:szCs w:val="18"/>
          <w14:ligatures w14:val="none"/>
        </w:rPr>
      </w:pPr>
      <w:r w:rsidRPr="00F319C3">
        <w:rPr>
          <w:rFonts w:ascii="FiraCode NF" w:eastAsia="宋体" w:hAnsi="FiraCode NF" w:cs="宋体"/>
          <w:color w:val="F8F8F2"/>
          <w:kern w:val="0"/>
          <w:sz w:val="18"/>
          <w:szCs w:val="18"/>
          <w14:ligatures w14:val="none"/>
        </w:rPr>
        <w:t xml:space="preserve">    </w:t>
      </w:r>
      <w:r w:rsidRPr="00F319C3">
        <w:rPr>
          <w:rFonts w:ascii="FiraCode NF" w:eastAsia="宋体" w:hAnsi="FiraCode NF" w:cs="宋体"/>
          <w:i/>
          <w:iCs/>
          <w:color w:val="66D9EF"/>
          <w:kern w:val="0"/>
          <w:sz w:val="18"/>
          <w:szCs w:val="18"/>
          <w14:ligatures w14:val="none"/>
        </w:rPr>
        <w:t>union</w:t>
      </w:r>
    </w:p>
    <w:p w:rsidR="00F319C3" w:rsidRPr="00F319C3" w:rsidRDefault="00F319C3" w:rsidP="00F319C3">
      <w:pPr>
        <w:shd w:val="clear" w:color="auto" w:fill="242424"/>
        <w:spacing w:before="0" w:line="255" w:lineRule="atLeast"/>
        <w:rPr>
          <w:rFonts w:ascii="FiraCode NF" w:eastAsia="宋体" w:hAnsi="FiraCode NF" w:cs="宋体"/>
          <w:color w:val="F8F8F2"/>
          <w:kern w:val="0"/>
          <w:sz w:val="18"/>
          <w:szCs w:val="18"/>
          <w14:ligatures w14:val="none"/>
        </w:rPr>
      </w:pPr>
      <w:r w:rsidRPr="00F319C3">
        <w:rPr>
          <w:rFonts w:ascii="FiraCode NF" w:eastAsia="宋体" w:hAnsi="FiraCode NF" w:cs="宋体"/>
          <w:color w:val="F8F8F2"/>
          <w:kern w:val="0"/>
          <w:sz w:val="18"/>
          <w:szCs w:val="18"/>
          <w14:ligatures w14:val="none"/>
        </w:rPr>
        <w:t>    {</w:t>
      </w:r>
    </w:p>
    <w:p w:rsidR="00F319C3" w:rsidRPr="00F319C3" w:rsidRDefault="00F319C3" w:rsidP="00F319C3">
      <w:pPr>
        <w:shd w:val="clear" w:color="auto" w:fill="242424"/>
        <w:spacing w:before="0" w:line="255" w:lineRule="atLeast"/>
        <w:rPr>
          <w:rFonts w:ascii="FiraCode NF" w:eastAsia="宋体" w:hAnsi="FiraCode NF" w:cs="宋体"/>
          <w:color w:val="F8F8F2"/>
          <w:kern w:val="0"/>
          <w:sz w:val="18"/>
          <w:szCs w:val="18"/>
          <w14:ligatures w14:val="none"/>
        </w:rPr>
      </w:pPr>
      <w:r w:rsidRPr="00F319C3">
        <w:rPr>
          <w:rFonts w:ascii="FiraCode NF" w:eastAsia="宋体" w:hAnsi="FiraCode NF" w:cs="宋体"/>
          <w:color w:val="F8F8F2"/>
          <w:kern w:val="0"/>
          <w:sz w:val="18"/>
          <w:szCs w:val="18"/>
          <w14:ligatures w14:val="none"/>
        </w:rPr>
        <w:t xml:space="preserve">        </w:t>
      </w:r>
      <w:r w:rsidRPr="00F319C3">
        <w:rPr>
          <w:rFonts w:ascii="FiraCode NF" w:eastAsia="宋体" w:hAnsi="FiraCode NF" w:cs="宋体"/>
          <w:i/>
          <w:iCs/>
          <w:color w:val="66D9EF"/>
          <w:kern w:val="0"/>
          <w:sz w:val="18"/>
          <w:szCs w:val="18"/>
          <w14:ligatures w14:val="none"/>
        </w:rPr>
        <w:t>struct</w:t>
      </w:r>
    </w:p>
    <w:p w:rsidR="00F319C3" w:rsidRPr="00F319C3" w:rsidRDefault="00F319C3" w:rsidP="00F319C3">
      <w:pPr>
        <w:shd w:val="clear" w:color="auto" w:fill="242424"/>
        <w:spacing w:before="0" w:line="255" w:lineRule="atLeast"/>
        <w:rPr>
          <w:rFonts w:ascii="FiraCode NF" w:eastAsia="宋体" w:hAnsi="FiraCode NF" w:cs="宋体"/>
          <w:color w:val="F8F8F2"/>
          <w:kern w:val="0"/>
          <w:sz w:val="18"/>
          <w:szCs w:val="18"/>
          <w14:ligatures w14:val="none"/>
        </w:rPr>
      </w:pPr>
      <w:r w:rsidRPr="00F319C3">
        <w:rPr>
          <w:rFonts w:ascii="FiraCode NF" w:eastAsia="宋体" w:hAnsi="FiraCode NF" w:cs="宋体"/>
          <w:color w:val="F8F8F2"/>
          <w:kern w:val="0"/>
          <w:sz w:val="18"/>
          <w:szCs w:val="18"/>
          <w14:ligatures w14:val="none"/>
        </w:rPr>
        <w:t>        {</w:t>
      </w:r>
    </w:p>
    <w:p w:rsidR="00F319C3" w:rsidRPr="00F319C3" w:rsidRDefault="00F319C3" w:rsidP="00F319C3">
      <w:pPr>
        <w:shd w:val="clear" w:color="auto" w:fill="242424"/>
        <w:spacing w:before="0" w:line="255" w:lineRule="atLeast"/>
        <w:rPr>
          <w:rFonts w:ascii="FiraCode NF" w:eastAsia="宋体" w:hAnsi="FiraCode NF" w:cs="宋体"/>
          <w:color w:val="F8F8F2"/>
          <w:kern w:val="0"/>
          <w:sz w:val="18"/>
          <w:szCs w:val="18"/>
          <w14:ligatures w14:val="none"/>
        </w:rPr>
      </w:pPr>
      <w:r w:rsidRPr="00F319C3">
        <w:rPr>
          <w:rFonts w:ascii="FiraCode NF" w:eastAsia="宋体" w:hAnsi="FiraCode NF" w:cs="宋体"/>
          <w:color w:val="F8F8F2"/>
          <w:kern w:val="0"/>
          <w:sz w:val="18"/>
          <w:szCs w:val="18"/>
          <w14:ligatures w14:val="none"/>
        </w:rPr>
        <w:t xml:space="preserve">            </w:t>
      </w:r>
      <w:r w:rsidRPr="00F319C3">
        <w:rPr>
          <w:rFonts w:ascii="FiraCode NF" w:eastAsia="宋体" w:hAnsi="FiraCode NF" w:cs="宋体"/>
          <w:i/>
          <w:iCs/>
          <w:color w:val="66D9EF"/>
          <w:kern w:val="0"/>
          <w:sz w:val="18"/>
          <w:szCs w:val="18"/>
          <w14:ligatures w14:val="none"/>
        </w:rPr>
        <w:t>IPSDK_UInt32</w:t>
      </w:r>
      <w:r w:rsidRPr="00F319C3">
        <w:rPr>
          <w:rFonts w:ascii="FiraCode NF" w:eastAsia="宋体" w:hAnsi="FiraCode NF" w:cs="宋体"/>
          <w:color w:val="F8F8F2"/>
          <w:kern w:val="0"/>
          <w:sz w:val="18"/>
          <w:szCs w:val="18"/>
          <w14:ligatures w14:val="none"/>
        </w:rPr>
        <w:t xml:space="preserve"> u32FrameType;</w:t>
      </w:r>
      <w:r w:rsidRPr="00F319C3">
        <w:rPr>
          <w:rFonts w:ascii="FiraCode NF" w:eastAsia="宋体" w:hAnsi="FiraCode NF" w:cs="宋体"/>
          <w:color w:val="8C8C8C"/>
          <w:kern w:val="0"/>
          <w:sz w:val="18"/>
          <w:szCs w:val="18"/>
          <w14:ligatures w14:val="none"/>
        </w:rPr>
        <w:t xml:space="preserve">  /// </w:t>
      </w:r>
      <w:r w:rsidRPr="00F319C3">
        <w:rPr>
          <w:rFonts w:ascii="FiraCode NF" w:eastAsia="宋体" w:hAnsi="FiraCode NF" w:cs="宋体"/>
          <w:color w:val="8C8C8C"/>
          <w:kern w:val="0"/>
          <w:sz w:val="18"/>
          <w:szCs w:val="18"/>
          <w14:ligatures w14:val="none"/>
        </w:rPr>
        <w:t>帧类型</w:t>
      </w:r>
      <w:r w:rsidRPr="00F319C3">
        <w:rPr>
          <w:rFonts w:ascii="FiraCode NF" w:eastAsia="宋体" w:hAnsi="FiraCode NF" w:cs="宋体"/>
          <w:color w:val="8C8C8C"/>
          <w:kern w:val="0"/>
          <w:sz w:val="18"/>
          <w:szCs w:val="18"/>
          <w14:ligatures w14:val="none"/>
        </w:rPr>
        <w:t>: EN_IPSDK_FRAME_TYPE</w:t>
      </w:r>
    </w:p>
    <w:p w:rsidR="00F319C3" w:rsidRPr="00F319C3" w:rsidRDefault="00F319C3" w:rsidP="00F319C3">
      <w:pPr>
        <w:shd w:val="clear" w:color="auto" w:fill="242424"/>
        <w:spacing w:before="0" w:line="255" w:lineRule="atLeast"/>
        <w:rPr>
          <w:rFonts w:ascii="FiraCode NF" w:eastAsia="宋体" w:hAnsi="FiraCode NF" w:cs="宋体"/>
          <w:color w:val="F8F8F2"/>
          <w:kern w:val="0"/>
          <w:sz w:val="18"/>
          <w:szCs w:val="18"/>
          <w14:ligatures w14:val="none"/>
        </w:rPr>
      </w:pPr>
      <w:r w:rsidRPr="00F319C3">
        <w:rPr>
          <w:rFonts w:ascii="FiraCode NF" w:eastAsia="宋体" w:hAnsi="FiraCode NF" w:cs="宋体"/>
          <w:color w:val="F8F8F2"/>
          <w:kern w:val="0"/>
          <w:sz w:val="18"/>
          <w:szCs w:val="18"/>
          <w14:ligatures w14:val="none"/>
        </w:rPr>
        <w:t xml:space="preserve">            </w:t>
      </w:r>
      <w:r w:rsidRPr="00F319C3">
        <w:rPr>
          <w:rFonts w:ascii="FiraCode NF" w:eastAsia="宋体" w:hAnsi="FiraCode NF" w:cs="宋体"/>
          <w:i/>
          <w:iCs/>
          <w:color w:val="66D9EF"/>
          <w:kern w:val="0"/>
          <w:sz w:val="18"/>
          <w:szCs w:val="18"/>
          <w14:ligatures w14:val="none"/>
        </w:rPr>
        <w:t>IPSDK_UInt32</w:t>
      </w:r>
      <w:r w:rsidRPr="00F319C3">
        <w:rPr>
          <w:rFonts w:ascii="FiraCode NF" w:eastAsia="宋体" w:hAnsi="FiraCode NF" w:cs="宋体"/>
          <w:color w:val="F8F8F2"/>
          <w:kern w:val="0"/>
          <w:sz w:val="18"/>
          <w:szCs w:val="18"/>
          <w14:ligatures w14:val="none"/>
        </w:rPr>
        <w:t xml:space="preserve"> u32FrameSeq;</w:t>
      </w:r>
      <w:r w:rsidRPr="00F319C3">
        <w:rPr>
          <w:rFonts w:ascii="FiraCode NF" w:eastAsia="宋体" w:hAnsi="FiraCode NF" w:cs="宋体"/>
          <w:color w:val="8C8C8C"/>
          <w:kern w:val="0"/>
          <w:sz w:val="18"/>
          <w:szCs w:val="18"/>
          <w14:ligatures w14:val="none"/>
        </w:rPr>
        <w:t xml:space="preserve">   /// ref frame counter</w:t>
      </w:r>
    </w:p>
    <w:p w:rsidR="00F319C3" w:rsidRPr="00F319C3" w:rsidRDefault="00F319C3" w:rsidP="00F319C3">
      <w:pPr>
        <w:shd w:val="clear" w:color="auto" w:fill="242424"/>
        <w:spacing w:before="0" w:line="255" w:lineRule="atLeast"/>
        <w:rPr>
          <w:rFonts w:ascii="FiraCode NF" w:eastAsia="宋体" w:hAnsi="FiraCode NF" w:cs="宋体"/>
          <w:color w:val="F8F8F2"/>
          <w:kern w:val="0"/>
          <w:sz w:val="18"/>
          <w:szCs w:val="18"/>
          <w14:ligatures w14:val="none"/>
        </w:rPr>
      </w:pPr>
      <w:r w:rsidRPr="00F319C3">
        <w:rPr>
          <w:rFonts w:ascii="FiraCode NF" w:eastAsia="宋体" w:hAnsi="FiraCode NF" w:cs="宋体"/>
          <w:color w:val="F8F8F2"/>
          <w:kern w:val="0"/>
          <w:sz w:val="18"/>
          <w:szCs w:val="18"/>
          <w14:ligatures w14:val="none"/>
        </w:rPr>
        <w:t xml:space="preserve">            </w:t>
      </w:r>
      <w:r w:rsidRPr="00F319C3">
        <w:rPr>
          <w:rFonts w:ascii="FiraCode NF" w:eastAsia="宋体" w:hAnsi="FiraCode NF" w:cs="宋体"/>
          <w:i/>
          <w:iCs/>
          <w:color w:val="66D9EF"/>
          <w:kern w:val="0"/>
          <w:sz w:val="18"/>
          <w:szCs w:val="18"/>
          <w14:ligatures w14:val="none"/>
        </w:rPr>
        <w:t>IPSDK_UInt32</w:t>
      </w:r>
      <w:r w:rsidRPr="00F319C3">
        <w:rPr>
          <w:rFonts w:ascii="FiraCode NF" w:eastAsia="宋体" w:hAnsi="FiraCode NF" w:cs="宋体"/>
          <w:color w:val="F8F8F2"/>
          <w:kern w:val="0"/>
          <w:sz w:val="18"/>
          <w:szCs w:val="18"/>
          <w14:ligatures w14:val="none"/>
        </w:rPr>
        <w:t xml:space="preserve"> u32FrameRate;</w:t>
      </w:r>
    </w:p>
    <w:p w:rsidR="00F319C3" w:rsidRPr="00F319C3" w:rsidRDefault="00F319C3" w:rsidP="00F319C3">
      <w:pPr>
        <w:shd w:val="clear" w:color="auto" w:fill="242424"/>
        <w:spacing w:before="0" w:line="255" w:lineRule="atLeast"/>
        <w:rPr>
          <w:rFonts w:ascii="FiraCode NF" w:eastAsia="宋体" w:hAnsi="FiraCode NF" w:cs="宋体"/>
          <w:color w:val="F8F8F2"/>
          <w:kern w:val="0"/>
          <w:sz w:val="18"/>
          <w:szCs w:val="18"/>
          <w14:ligatures w14:val="none"/>
        </w:rPr>
      </w:pPr>
      <w:r w:rsidRPr="00F319C3">
        <w:rPr>
          <w:rFonts w:ascii="FiraCode NF" w:eastAsia="宋体" w:hAnsi="FiraCode NF" w:cs="宋体"/>
          <w:color w:val="F8F8F2"/>
          <w:kern w:val="0"/>
          <w:sz w:val="18"/>
          <w:szCs w:val="18"/>
          <w14:ligatures w14:val="none"/>
        </w:rPr>
        <w:t xml:space="preserve">            </w:t>
      </w:r>
      <w:r w:rsidRPr="00F319C3">
        <w:rPr>
          <w:rFonts w:ascii="FiraCode NF" w:eastAsia="宋体" w:hAnsi="FiraCode NF" w:cs="宋体"/>
          <w:i/>
          <w:iCs/>
          <w:color w:val="66D9EF"/>
          <w:kern w:val="0"/>
          <w:sz w:val="18"/>
          <w:szCs w:val="18"/>
          <w14:ligatures w14:val="none"/>
        </w:rPr>
        <w:t>IPSDK_UInt32</w:t>
      </w:r>
      <w:r w:rsidRPr="00F319C3">
        <w:rPr>
          <w:rFonts w:ascii="FiraCode NF" w:eastAsia="宋体" w:hAnsi="FiraCode NF" w:cs="宋体"/>
          <w:color w:val="F8F8F2"/>
          <w:kern w:val="0"/>
          <w:sz w:val="18"/>
          <w:szCs w:val="18"/>
          <w14:ligatures w14:val="none"/>
        </w:rPr>
        <w:t xml:space="preserve"> u32Width;</w:t>
      </w:r>
    </w:p>
    <w:p w:rsidR="00F319C3" w:rsidRPr="00F319C3" w:rsidRDefault="00F319C3" w:rsidP="00F319C3">
      <w:pPr>
        <w:shd w:val="clear" w:color="auto" w:fill="242424"/>
        <w:spacing w:before="0" w:line="255" w:lineRule="atLeast"/>
        <w:rPr>
          <w:rFonts w:ascii="FiraCode NF" w:eastAsia="宋体" w:hAnsi="FiraCode NF" w:cs="宋体"/>
          <w:color w:val="F8F8F2"/>
          <w:kern w:val="0"/>
          <w:sz w:val="18"/>
          <w:szCs w:val="18"/>
          <w14:ligatures w14:val="none"/>
        </w:rPr>
      </w:pPr>
      <w:r w:rsidRPr="00F319C3">
        <w:rPr>
          <w:rFonts w:ascii="FiraCode NF" w:eastAsia="宋体" w:hAnsi="FiraCode NF" w:cs="宋体"/>
          <w:color w:val="F8F8F2"/>
          <w:kern w:val="0"/>
          <w:sz w:val="18"/>
          <w:szCs w:val="18"/>
          <w14:ligatures w14:val="none"/>
        </w:rPr>
        <w:lastRenderedPageBreak/>
        <w:t xml:space="preserve">            </w:t>
      </w:r>
      <w:r w:rsidRPr="00F319C3">
        <w:rPr>
          <w:rFonts w:ascii="FiraCode NF" w:eastAsia="宋体" w:hAnsi="FiraCode NF" w:cs="宋体"/>
          <w:i/>
          <w:iCs/>
          <w:color w:val="66D9EF"/>
          <w:kern w:val="0"/>
          <w:sz w:val="18"/>
          <w:szCs w:val="18"/>
          <w14:ligatures w14:val="none"/>
        </w:rPr>
        <w:t>IPSDK_UInt32</w:t>
      </w:r>
      <w:r w:rsidRPr="00F319C3">
        <w:rPr>
          <w:rFonts w:ascii="FiraCode NF" w:eastAsia="宋体" w:hAnsi="FiraCode NF" w:cs="宋体"/>
          <w:color w:val="F8F8F2"/>
          <w:kern w:val="0"/>
          <w:sz w:val="18"/>
          <w:szCs w:val="18"/>
          <w14:ligatures w14:val="none"/>
        </w:rPr>
        <w:t xml:space="preserve"> u32Height;</w:t>
      </w:r>
    </w:p>
    <w:p w:rsidR="00F319C3" w:rsidRPr="00F319C3" w:rsidRDefault="00F319C3" w:rsidP="00F319C3">
      <w:pPr>
        <w:shd w:val="clear" w:color="auto" w:fill="242424"/>
        <w:spacing w:before="0" w:line="255" w:lineRule="atLeast"/>
        <w:rPr>
          <w:rFonts w:ascii="FiraCode NF" w:eastAsia="宋体" w:hAnsi="FiraCode NF" w:cs="宋体"/>
          <w:color w:val="F8F8F2"/>
          <w:kern w:val="0"/>
          <w:sz w:val="18"/>
          <w:szCs w:val="18"/>
          <w14:ligatures w14:val="none"/>
        </w:rPr>
      </w:pPr>
      <w:r w:rsidRPr="00F319C3">
        <w:rPr>
          <w:rFonts w:ascii="FiraCode NF" w:eastAsia="宋体" w:hAnsi="FiraCode NF" w:cs="宋体"/>
          <w:color w:val="F8F8F2"/>
          <w:kern w:val="0"/>
          <w:sz w:val="18"/>
          <w:szCs w:val="18"/>
          <w14:ligatures w14:val="none"/>
        </w:rPr>
        <w:t>        }video, h264, h265;</w:t>
      </w:r>
    </w:p>
    <w:p w:rsidR="00F319C3" w:rsidRPr="00F319C3" w:rsidRDefault="00F319C3" w:rsidP="00F319C3">
      <w:pPr>
        <w:shd w:val="clear" w:color="auto" w:fill="242424"/>
        <w:spacing w:before="0" w:line="255" w:lineRule="atLeast"/>
        <w:rPr>
          <w:rFonts w:ascii="FiraCode NF" w:eastAsia="宋体" w:hAnsi="FiraCode NF" w:cs="宋体"/>
          <w:color w:val="F8F8F2"/>
          <w:kern w:val="0"/>
          <w:sz w:val="18"/>
          <w:szCs w:val="18"/>
          <w14:ligatures w14:val="none"/>
        </w:rPr>
      </w:pPr>
      <w:r w:rsidRPr="00F319C3">
        <w:rPr>
          <w:rFonts w:ascii="FiraCode NF" w:eastAsia="宋体" w:hAnsi="FiraCode NF" w:cs="宋体"/>
          <w:color w:val="F8F8F2"/>
          <w:kern w:val="0"/>
          <w:sz w:val="18"/>
          <w:szCs w:val="18"/>
          <w14:ligatures w14:val="none"/>
        </w:rPr>
        <w:t xml:space="preserve">        </w:t>
      </w:r>
      <w:r w:rsidRPr="00F319C3">
        <w:rPr>
          <w:rFonts w:ascii="FiraCode NF" w:eastAsia="宋体" w:hAnsi="FiraCode NF" w:cs="宋体"/>
          <w:i/>
          <w:iCs/>
          <w:color w:val="66D9EF"/>
          <w:kern w:val="0"/>
          <w:sz w:val="18"/>
          <w:szCs w:val="18"/>
          <w14:ligatures w14:val="none"/>
        </w:rPr>
        <w:t>struct</w:t>
      </w:r>
    </w:p>
    <w:p w:rsidR="00F319C3" w:rsidRPr="00F319C3" w:rsidRDefault="00F319C3" w:rsidP="00F319C3">
      <w:pPr>
        <w:shd w:val="clear" w:color="auto" w:fill="242424"/>
        <w:spacing w:before="0" w:line="255" w:lineRule="atLeast"/>
        <w:rPr>
          <w:rFonts w:ascii="FiraCode NF" w:eastAsia="宋体" w:hAnsi="FiraCode NF" w:cs="宋体"/>
          <w:color w:val="F8F8F2"/>
          <w:kern w:val="0"/>
          <w:sz w:val="18"/>
          <w:szCs w:val="18"/>
          <w14:ligatures w14:val="none"/>
        </w:rPr>
      </w:pPr>
      <w:r w:rsidRPr="00F319C3">
        <w:rPr>
          <w:rFonts w:ascii="FiraCode NF" w:eastAsia="宋体" w:hAnsi="FiraCode NF" w:cs="宋体"/>
          <w:color w:val="F8F8F2"/>
          <w:kern w:val="0"/>
          <w:sz w:val="18"/>
          <w:szCs w:val="18"/>
          <w14:ligatures w14:val="none"/>
        </w:rPr>
        <w:t>        {</w:t>
      </w:r>
    </w:p>
    <w:p w:rsidR="00F319C3" w:rsidRPr="00F319C3" w:rsidRDefault="00F319C3" w:rsidP="00F319C3">
      <w:pPr>
        <w:shd w:val="clear" w:color="auto" w:fill="242424"/>
        <w:spacing w:before="0" w:line="255" w:lineRule="atLeast"/>
        <w:rPr>
          <w:rFonts w:ascii="FiraCode NF" w:eastAsia="宋体" w:hAnsi="FiraCode NF" w:cs="宋体"/>
          <w:color w:val="F8F8F2"/>
          <w:kern w:val="0"/>
          <w:sz w:val="18"/>
          <w:szCs w:val="18"/>
          <w14:ligatures w14:val="none"/>
        </w:rPr>
      </w:pPr>
      <w:r w:rsidRPr="00F319C3">
        <w:rPr>
          <w:rFonts w:ascii="FiraCode NF" w:eastAsia="宋体" w:hAnsi="FiraCode NF" w:cs="宋体"/>
          <w:color w:val="F8F8F2"/>
          <w:kern w:val="0"/>
          <w:sz w:val="18"/>
          <w:szCs w:val="18"/>
          <w14:ligatures w14:val="none"/>
        </w:rPr>
        <w:t xml:space="preserve">            </w:t>
      </w:r>
      <w:r w:rsidRPr="00F319C3">
        <w:rPr>
          <w:rFonts w:ascii="FiraCode NF" w:eastAsia="宋体" w:hAnsi="FiraCode NF" w:cs="宋体"/>
          <w:i/>
          <w:iCs/>
          <w:color w:val="66D9EF"/>
          <w:kern w:val="0"/>
          <w:sz w:val="18"/>
          <w:szCs w:val="18"/>
          <w14:ligatures w14:val="none"/>
        </w:rPr>
        <w:t>IPSDK_UInt32</w:t>
      </w:r>
      <w:r w:rsidRPr="00F319C3">
        <w:rPr>
          <w:rFonts w:ascii="FiraCode NF" w:eastAsia="宋体" w:hAnsi="FiraCode NF" w:cs="宋体"/>
          <w:color w:val="F8F8F2"/>
          <w:kern w:val="0"/>
          <w:sz w:val="18"/>
          <w:szCs w:val="18"/>
          <w14:ligatures w14:val="none"/>
        </w:rPr>
        <w:t xml:space="preserve"> u32SampleRate;</w:t>
      </w:r>
      <w:r w:rsidRPr="00F319C3">
        <w:rPr>
          <w:rFonts w:ascii="FiraCode NF" w:eastAsia="宋体" w:hAnsi="FiraCode NF" w:cs="宋体"/>
          <w:color w:val="8C8C8C"/>
          <w:kern w:val="0"/>
          <w:sz w:val="18"/>
          <w:szCs w:val="18"/>
          <w14:ligatures w14:val="none"/>
        </w:rPr>
        <w:t xml:space="preserve">     /// </w:t>
      </w:r>
      <w:r w:rsidRPr="00F319C3">
        <w:rPr>
          <w:rFonts w:ascii="FiraCode NF" w:eastAsia="宋体" w:hAnsi="FiraCode NF" w:cs="宋体"/>
          <w:color w:val="8C8C8C"/>
          <w:kern w:val="0"/>
          <w:sz w:val="18"/>
          <w:szCs w:val="18"/>
          <w14:ligatures w14:val="none"/>
        </w:rPr>
        <w:t>采样率</w:t>
      </w:r>
      <w:r w:rsidRPr="00F319C3">
        <w:rPr>
          <w:rFonts w:ascii="FiraCode NF" w:eastAsia="宋体" w:hAnsi="FiraCode NF" w:cs="宋体"/>
          <w:color w:val="8C8C8C"/>
          <w:kern w:val="0"/>
          <w:sz w:val="18"/>
          <w:szCs w:val="18"/>
          <w14:ligatures w14:val="none"/>
        </w:rPr>
        <w:t>: 4000,8000,16000,32000</w:t>
      </w:r>
    </w:p>
    <w:p w:rsidR="00F319C3" w:rsidRPr="00F319C3" w:rsidRDefault="00F319C3" w:rsidP="00F319C3">
      <w:pPr>
        <w:shd w:val="clear" w:color="auto" w:fill="242424"/>
        <w:spacing w:before="0" w:line="255" w:lineRule="atLeast"/>
        <w:rPr>
          <w:rFonts w:ascii="FiraCode NF" w:eastAsia="宋体" w:hAnsi="FiraCode NF" w:cs="宋体"/>
          <w:color w:val="F8F8F2"/>
          <w:kern w:val="0"/>
          <w:sz w:val="18"/>
          <w:szCs w:val="18"/>
          <w14:ligatures w14:val="none"/>
        </w:rPr>
      </w:pPr>
      <w:r w:rsidRPr="00F319C3">
        <w:rPr>
          <w:rFonts w:ascii="FiraCode NF" w:eastAsia="宋体" w:hAnsi="FiraCode NF" w:cs="宋体"/>
          <w:color w:val="F8F8F2"/>
          <w:kern w:val="0"/>
          <w:sz w:val="18"/>
          <w:szCs w:val="18"/>
          <w14:ligatures w14:val="none"/>
        </w:rPr>
        <w:t xml:space="preserve">            </w:t>
      </w:r>
      <w:r w:rsidRPr="00F319C3">
        <w:rPr>
          <w:rFonts w:ascii="FiraCode NF" w:eastAsia="宋体" w:hAnsi="FiraCode NF" w:cs="宋体"/>
          <w:i/>
          <w:iCs/>
          <w:color w:val="66D9EF"/>
          <w:kern w:val="0"/>
          <w:sz w:val="18"/>
          <w:szCs w:val="18"/>
          <w14:ligatures w14:val="none"/>
        </w:rPr>
        <w:t>IPSDK_UInt32</w:t>
      </w:r>
      <w:r w:rsidRPr="00F319C3">
        <w:rPr>
          <w:rFonts w:ascii="FiraCode NF" w:eastAsia="宋体" w:hAnsi="FiraCode NF" w:cs="宋体"/>
          <w:color w:val="F8F8F2"/>
          <w:kern w:val="0"/>
          <w:sz w:val="18"/>
          <w:szCs w:val="18"/>
          <w14:ligatures w14:val="none"/>
        </w:rPr>
        <w:t xml:space="preserve"> u32SampleWidth;</w:t>
      </w:r>
      <w:r w:rsidRPr="00F319C3">
        <w:rPr>
          <w:rFonts w:ascii="FiraCode NF" w:eastAsia="宋体" w:hAnsi="FiraCode NF" w:cs="宋体"/>
          <w:color w:val="8C8C8C"/>
          <w:kern w:val="0"/>
          <w:sz w:val="18"/>
          <w:szCs w:val="18"/>
          <w14:ligatures w14:val="none"/>
        </w:rPr>
        <w:t xml:space="preserve">    /// </w:t>
      </w:r>
      <w:r w:rsidRPr="00F319C3">
        <w:rPr>
          <w:rFonts w:ascii="FiraCode NF" w:eastAsia="宋体" w:hAnsi="FiraCode NF" w:cs="宋体"/>
          <w:color w:val="8C8C8C"/>
          <w:kern w:val="0"/>
          <w:sz w:val="18"/>
          <w:szCs w:val="18"/>
          <w14:ligatures w14:val="none"/>
        </w:rPr>
        <w:t>采样位</w:t>
      </w:r>
      <w:r w:rsidRPr="00F319C3">
        <w:rPr>
          <w:rFonts w:ascii="FiraCode NF" w:eastAsia="宋体" w:hAnsi="FiraCode NF" w:cs="宋体"/>
          <w:color w:val="8C8C8C"/>
          <w:kern w:val="0"/>
          <w:sz w:val="18"/>
          <w:szCs w:val="18"/>
          <w14:ligatures w14:val="none"/>
        </w:rPr>
        <w:t>: 8</w:t>
      </w:r>
      <w:r w:rsidRPr="00F319C3">
        <w:rPr>
          <w:rFonts w:ascii="FiraCode NF" w:eastAsia="宋体" w:hAnsi="FiraCode NF" w:cs="宋体"/>
          <w:color w:val="8C8C8C"/>
          <w:kern w:val="0"/>
          <w:sz w:val="18"/>
          <w:szCs w:val="18"/>
          <w14:ligatures w14:val="none"/>
        </w:rPr>
        <w:t>位，</w:t>
      </w:r>
      <w:r w:rsidRPr="00F319C3">
        <w:rPr>
          <w:rFonts w:ascii="FiraCode NF" w:eastAsia="宋体" w:hAnsi="FiraCode NF" w:cs="宋体"/>
          <w:color w:val="8C8C8C"/>
          <w:kern w:val="0"/>
          <w:sz w:val="18"/>
          <w:szCs w:val="18"/>
          <w14:ligatures w14:val="none"/>
        </w:rPr>
        <w:t>16</w:t>
      </w:r>
      <w:r w:rsidRPr="00F319C3">
        <w:rPr>
          <w:rFonts w:ascii="FiraCode NF" w:eastAsia="宋体" w:hAnsi="FiraCode NF" w:cs="宋体"/>
          <w:color w:val="8C8C8C"/>
          <w:kern w:val="0"/>
          <w:sz w:val="18"/>
          <w:szCs w:val="18"/>
          <w14:ligatures w14:val="none"/>
        </w:rPr>
        <w:t>位</w:t>
      </w:r>
    </w:p>
    <w:p w:rsidR="00F319C3" w:rsidRPr="00F319C3" w:rsidRDefault="00F319C3" w:rsidP="00F319C3">
      <w:pPr>
        <w:shd w:val="clear" w:color="auto" w:fill="242424"/>
        <w:spacing w:before="0" w:line="255" w:lineRule="atLeast"/>
        <w:rPr>
          <w:rFonts w:ascii="FiraCode NF" w:eastAsia="宋体" w:hAnsi="FiraCode NF" w:cs="宋体"/>
          <w:color w:val="F8F8F2"/>
          <w:kern w:val="0"/>
          <w:sz w:val="18"/>
          <w:szCs w:val="18"/>
          <w14:ligatures w14:val="none"/>
        </w:rPr>
      </w:pPr>
      <w:r w:rsidRPr="00F319C3">
        <w:rPr>
          <w:rFonts w:ascii="FiraCode NF" w:eastAsia="宋体" w:hAnsi="FiraCode NF" w:cs="宋体"/>
          <w:color w:val="F8F8F2"/>
          <w:kern w:val="0"/>
          <w:sz w:val="18"/>
          <w:szCs w:val="18"/>
          <w14:ligatures w14:val="none"/>
        </w:rPr>
        <w:t xml:space="preserve">            </w:t>
      </w:r>
      <w:r w:rsidRPr="00F319C3">
        <w:rPr>
          <w:rFonts w:ascii="FiraCode NF" w:eastAsia="宋体" w:hAnsi="FiraCode NF" w:cs="宋体"/>
          <w:i/>
          <w:iCs/>
          <w:color w:val="66D9EF"/>
          <w:kern w:val="0"/>
          <w:sz w:val="18"/>
          <w:szCs w:val="18"/>
          <w14:ligatures w14:val="none"/>
        </w:rPr>
        <w:t>IPSDK_UInt32</w:t>
      </w:r>
      <w:r w:rsidRPr="00F319C3">
        <w:rPr>
          <w:rFonts w:ascii="FiraCode NF" w:eastAsia="宋体" w:hAnsi="FiraCode NF" w:cs="宋体"/>
          <w:color w:val="F8F8F2"/>
          <w:kern w:val="0"/>
          <w:sz w:val="18"/>
          <w:szCs w:val="18"/>
          <w14:ligatures w14:val="none"/>
        </w:rPr>
        <w:t xml:space="preserve"> u32SampleChannel;</w:t>
      </w:r>
      <w:r w:rsidRPr="00F319C3">
        <w:rPr>
          <w:rFonts w:ascii="FiraCode NF" w:eastAsia="宋体" w:hAnsi="FiraCode NF" w:cs="宋体"/>
          <w:color w:val="8C8C8C"/>
          <w:kern w:val="0"/>
          <w:sz w:val="18"/>
          <w:szCs w:val="18"/>
          <w14:ligatures w14:val="none"/>
        </w:rPr>
        <w:t xml:space="preserve">  /// </w:t>
      </w:r>
      <w:r w:rsidRPr="00F319C3">
        <w:rPr>
          <w:rFonts w:ascii="FiraCode NF" w:eastAsia="宋体" w:hAnsi="FiraCode NF" w:cs="宋体"/>
          <w:color w:val="8C8C8C"/>
          <w:kern w:val="0"/>
          <w:sz w:val="18"/>
          <w:szCs w:val="18"/>
          <w14:ligatures w14:val="none"/>
        </w:rPr>
        <w:t>采样声道</w:t>
      </w:r>
      <w:r w:rsidRPr="00F319C3">
        <w:rPr>
          <w:rFonts w:ascii="FiraCode NF" w:eastAsia="宋体" w:hAnsi="FiraCode NF" w:cs="宋体"/>
          <w:color w:val="8C8C8C"/>
          <w:kern w:val="0"/>
          <w:sz w:val="18"/>
          <w:szCs w:val="18"/>
          <w14:ligatures w14:val="none"/>
        </w:rPr>
        <w:t xml:space="preserve">: 1 </w:t>
      </w:r>
      <w:r w:rsidRPr="00F319C3">
        <w:rPr>
          <w:rFonts w:ascii="FiraCode NF" w:eastAsia="宋体" w:hAnsi="FiraCode NF" w:cs="宋体"/>
          <w:color w:val="8C8C8C"/>
          <w:kern w:val="0"/>
          <w:sz w:val="18"/>
          <w:szCs w:val="18"/>
          <w14:ligatures w14:val="none"/>
        </w:rPr>
        <w:t>单声道</w:t>
      </w:r>
      <w:r w:rsidRPr="00F319C3">
        <w:rPr>
          <w:rFonts w:ascii="FiraCode NF" w:eastAsia="宋体" w:hAnsi="FiraCode NF" w:cs="宋体"/>
          <w:color w:val="8C8C8C"/>
          <w:kern w:val="0"/>
          <w:sz w:val="18"/>
          <w:szCs w:val="18"/>
          <w14:ligatures w14:val="none"/>
        </w:rPr>
        <w:t xml:space="preserve">,2 </w:t>
      </w:r>
      <w:r w:rsidRPr="00F319C3">
        <w:rPr>
          <w:rFonts w:ascii="FiraCode NF" w:eastAsia="宋体" w:hAnsi="FiraCode NF" w:cs="宋体"/>
          <w:color w:val="8C8C8C"/>
          <w:kern w:val="0"/>
          <w:sz w:val="18"/>
          <w:szCs w:val="18"/>
          <w14:ligatures w14:val="none"/>
        </w:rPr>
        <w:t>双声道</w:t>
      </w:r>
    </w:p>
    <w:p w:rsidR="00F319C3" w:rsidRPr="00F319C3" w:rsidRDefault="00F319C3" w:rsidP="00F319C3">
      <w:pPr>
        <w:shd w:val="clear" w:color="auto" w:fill="242424"/>
        <w:spacing w:before="0" w:line="255" w:lineRule="atLeast"/>
        <w:rPr>
          <w:rFonts w:ascii="FiraCode NF" w:eastAsia="宋体" w:hAnsi="FiraCode NF" w:cs="宋体"/>
          <w:color w:val="F8F8F2"/>
          <w:kern w:val="0"/>
          <w:sz w:val="18"/>
          <w:szCs w:val="18"/>
          <w14:ligatures w14:val="none"/>
        </w:rPr>
      </w:pPr>
      <w:r w:rsidRPr="00F319C3">
        <w:rPr>
          <w:rFonts w:ascii="FiraCode NF" w:eastAsia="宋体" w:hAnsi="FiraCode NF" w:cs="宋体"/>
          <w:color w:val="F8F8F2"/>
          <w:kern w:val="0"/>
          <w:sz w:val="18"/>
          <w:szCs w:val="18"/>
          <w14:ligatures w14:val="none"/>
        </w:rPr>
        <w:t xml:space="preserve">            </w:t>
      </w:r>
      <w:r w:rsidRPr="00F319C3">
        <w:rPr>
          <w:rFonts w:ascii="FiraCode NF" w:eastAsia="宋体" w:hAnsi="FiraCode NF" w:cs="宋体"/>
          <w:i/>
          <w:iCs/>
          <w:color w:val="66D9EF"/>
          <w:kern w:val="0"/>
          <w:sz w:val="18"/>
          <w:szCs w:val="18"/>
          <w14:ligatures w14:val="none"/>
        </w:rPr>
        <w:t>IPSDK_UInt32</w:t>
      </w:r>
      <w:r w:rsidRPr="00F319C3">
        <w:rPr>
          <w:rFonts w:ascii="FiraCode NF" w:eastAsia="宋体" w:hAnsi="FiraCode NF" w:cs="宋体"/>
          <w:color w:val="F8F8F2"/>
          <w:kern w:val="0"/>
          <w:sz w:val="18"/>
          <w:szCs w:val="18"/>
          <w14:ligatures w14:val="none"/>
        </w:rPr>
        <w:t xml:space="preserve"> u32Ratio;</w:t>
      </w:r>
      <w:r w:rsidRPr="00F319C3">
        <w:rPr>
          <w:rFonts w:ascii="FiraCode NF" w:eastAsia="宋体" w:hAnsi="FiraCode NF" w:cs="宋体"/>
          <w:color w:val="8C8C8C"/>
          <w:kern w:val="0"/>
          <w:sz w:val="18"/>
          <w:szCs w:val="18"/>
          <w14:ligatures w14:val="none"/>
        </w:rPr>
        <w:t xml:space="preserve"> /// if g711a.u == 2.0</w:t>
      </w:r>
    </w:p>
    <w:p w:rsidR="00F319C3" w:rsidRPr="00F319C3" w:rsidRDefault="00F319C3" w:rsidP="00F319C3">
      <w:pPr>
        <w:shd w:val="clear" w:color="auto" w:fill="242424"/>
        <w:spacing w:before="0" w:line="255" w:lineRule="atLeast"/>
        <w:rPr>
          <w:rFonts w:ascii="FiraCode NF" w:eastAsia="宋体" w:hAnsi="FiraCode NF" w:cs="宋体"/>
          <w:color w:val="F8F8F2"/>
          <w:kern w:val="0"/>
          <w:sz w:val="18"/>
          <w:szCs w:val="18"/>
          <w14:ligatures w14:val="none"/>
        </w:rPr>
      </w:pPr>
      <w:r w:rsidRPr="00F319C3">
        <w:rPr>
          <w:rFonts w:ascii="FiraCode NF" w:eastAsia="宋体" w:hAnsi="FiraCode NF" w:cs="宋体"/>
          <w:color w:val="F8F8F2"/>
          <w:kern w:val="0"/>
          <w:sz w:val="18"/>
          <w:szCs w:val="18"/>
          <w14:ligatures w14:val="none"/>
        </w:rPr>
        <w:t xml:space="preserve">            </w:t>
      </w:r>
      <w:r w:rsidRPr="00F319C3">
        <w:rPr>
          <w:rFonts w:ascii="FiraCode NF" w:eastAsia="宋体" w:hAnsi="FiraCode NF" w:cs="宋体"/>
          <w:i/>
          <w:iCs/>
          <w:color w:val="66D9EF"/>
          <w:kern w:val="0"/>
          <w:sz w:val="18"/>
          <w:szCs w:val="18"/>
          <w14:ligatures w14:val="none"/>
        </w:rPr>
        <w:t>IPSDK_UInt32</w:t>
      </w:r>
      <w:r w:rsidRPr="00F319C3">
        <w:rPr>
          <w:rFonts w:ascii="FiraCode NF" w:eastAsia="宋体" w:hAnsi="FiraCode NF" w:cs="宋体"/>
          <w:color w:val="F8F8F2"/>
          <w:kern w:val="0"/>
          <w:sz w:val="18"/>
          <w:szCs w:val="18"/>
          <w14:ligatures w14:val="none"/>
        </w:rPr>
        <w:t xml:space="preserve"> res;</w:t>
      </w:r>
    </w:p>
    <w:p w:rsidR="00F319C3" w:rsidRPr="00F319C3" w:rsidRDefault="00F319C3" w:rsidP="00F319C3">
      <w:pPr>
        <w:shd w:val="clear" w:color="auto" w:fill="242424"/>
        <w:spacing w:before="0" w:line="255" w:lineRule="atLeast"/>
        <w:rPr>
          <w:rFonts w:ascii="FiraCode NF" w:eastAsia="宋体" w:hAnsi="FiraCode NF" w:cs="宋体"/>
          <w:color w:val="F8F8F2"/>
          <w:kern w:val="0"/>
          <w:sz w:val="18"/>
          <w:szCs w:val="18"/>
          <w14:ligatures w14:val="none"/>
        </w:rPr>
      </w:pPr>
      <w:r w:rsidRPr="00F319C3">
        <w:rPr>
          <w:rFonts w:ascii="FiraCode NF" w:eastAsia="宋体" w:hAnsi="FiraCode NF" w:cs="宋体"/>
          <w:color w:val="F8F8F2"/>
          <w:kern w:val="0"/>
          <w:sz w:val="18"/>
          <w:szCs w:val="18"/>
          <w14:ligatures w14:val="none"/>
        </w:rPr>
        <w:t>        }audio, pcm, g711a, g711u;</w:t>
      </w:r>
    </w:p>
    <w:p w:rsidR="00F319C3" w:rsidRPr="00F319C3" w:rsidRDefault="00F319C3" w:rsidP="00F319C3">
      <w:pPr>
        <w:shd w:val="clear" w:color="auto" w:fill="242424"/>
        <w:spacing w:before="0" w:line="255" w:lineRule="atLeast"/>
        <w:rPr>
          <w:rFonts w:ascii="FiraCode NF" w:eastAsia="宋体" w:hAnsi="FiraCode NF" w:cs="宋体"/>
          <w:color w:val="F8F8F2"/>
          <w:kern w:val="0"/>
          <w:sz w:val="18"/>
          <w:szCs w:val="18"/>
          <w14:ligatures w14:val="none"/>
        </w:rPr>
      </w:pPr>
      <w:r w:rsidRPr="00F319C3">
        <w:rPr>
          <w:rFonts w:ascii="FiraCode NF" w:eastAsia="宋体" w:hAnsi="FiraCode NF" w:cs="宋体"/>
          <w:color w:val="F8F8F2"/>
          <w:kern w:val="0"/>
          <w:sz w:val="18"/>
          <w:szCs w:val="18"/>
          <w14:ligatures w14:val="none"/>
        </w:rPr>
        <w:t>    };</w:t>
      </w:r>
    </w:p>
    <w:p w:rsidR="00F319C3" w:rsidRPr="00F319C3" w:rsidRDefault="00F319C3" w:rsidP="00F319C3">
      <w:pPr>
        <w:shd w:val="clear" w:color="auto" w:fill="242424"/>
        <w:spacing w:before="0" w:line="255" w:lineRule="atLeast"/>
        <w:rPr>
          <w:rFonts w:ascii="FiraCode NF" w:eastAsia="宋体" w:hAnsi="FiraCode NF" w:cs="宋体"/>
          <w:color w:val="F8F8F2"/>
          <w:kern w:val="0"/>
          <w:sz w:val="18"/>
          <w:szCs w:val="18"/>
          <w14:ligatures w14:val="none"/>
        </w:rPr>
      </w:pPr>
      <w:r w:rsidRPr="00F319C3">
        <w:rPr>
          <w:rFonts w:ascii="FiraCode NF" w:eastAsia="宋体" w:hAnsi="FiraCode NF" w:cs="宋体"/>
          <w:color w:val="F8F8F2"/>
          <w:kern w:val="0"/>
          <w:sz w:val="18"/>
          <w:szCs w:val="18"/>
          <w14:ligatures w14:val="none"/>
        </w:rPr>
        <w:t xml:space="preserve">    </w:t>
      </w:r>
      <w:r w:rsidRPr="00F319C3">
        <w:rPr>
          <w:rFonts w:ascii="FiraCode NF" w:eastAsia="宋体" w:hAnsi="FiraCode NF" w:cs="宋体"/>
          <w:i/>
          <w:iCs/>
          <w:color w:val="66D9EF"/>
          <w:kern w:val="0"/>
          <w:sz w:val="18"/>
          <w:szCs w:val="18"/>
          <w14:ligatures w14:val="none"/>
        </w:rPr>
        <w:t>struct</w:t>
      </w:r>
    </w:p>
    <w:p w:rsidR="00F319C3" w:rsidRPr="00F319C3" w:rsidRDefault="00F319C3" w:rsidP="00F319C3">
      <w:pPr>
        <w:shd w:val="clear" w:color="auto" w:fill="242424"/>
        <w:spacing w:before="0" w:line="255" w:lineRule="atLeast"/>
        <w:rPr>
          <w:rFonts w:ascii="FiraCode NF" w:eastAsia="宋体" w:hAnsi="FiraCode NF" w:cs="宋体"/>
          <w:color w:val="F8F8F2"/>
          <w:kern w:val="0"/>
          <w:sz w:val="18"/>
          <w:szCs w:val="18"/>
          <w14:ligatures w14:val="none"/>
        </w:rPr>
      </w:pPr>
      <w:r w:rsidRPr="00F319C3">
        <w:rPr>
          <w:rFonts w:ascii="FiraCode NF" w:eastAsia="宋体" w:hAnsi="FiraCode NF" w:cs="宋体"/>
          <w:color w:val="F8F8F2"/>
          <w:kern w:val="0"/>
          <w:sz w:val="18"/>
          <w:szCs w:val="18"/>
          <w14:ligatures w14:val="none"/>
        </w:rPr>
        <w:t>    {</w:t>
      </w:r>
    </w:p>
    <w:p w:rsidR="00F319C3" w:rsidRPr="00F319C3" w:rsidRDefault="00F319C3" w:rsidP="00F319C3">
      <w:pPr>
        <w:shd w:val="clear" w:color="auto" w:fill="242424"/>
        <w:spacing w:before="0" w:line="255" w:lineRule="atLeast"/>
        <w:rPr>
          <w:rFonts w:ascii="FiraCode NF" w:eastAsia="宋体" w:hAnsi="FiraCode NF" w:cs="宋体"/>
          <w:color w:val="F8F8F2"/>
          <w:kern w:val="0"/>
          <w:sz w:val="18"/>
          <w:szCs w:val="18"/>
          <w14:ligatures w14:val="none"/>
        </w:rPr>
      </w:pPr>
      <w:r w:rsidRPr="00F319C3">
        <w:rPr>
          <w:rFonts w:ascii="FiraCode NF" w:eastAsia="宋体" w:hAnsi="FiraCode NF" w:cs="宋体"/>
          <w:color w:val="8C8C8C"/>
          <w:kern w:val="0"/>
          <w:sz w:val="18"/>
          <w:szCs w:val="18"/>
          <w14:ligatures w14:val="none"/>
        </w:rPr>
        <w:t>        ///H265</w:t>
      </w:r>
      <w:r w:rsidRPr="00F319C3">
        <w:rPr>
          <w:rFonts w:ascii="FiraCode NF" w:eastAsia="宋体" w:hAnsi="FiraCode NF" w:cs="宋体"/>
          <w:color w:val="8C8C8C"/>
          <w:kern w:val="0"/>
          <w:sz w:val="18"/>
          <w:szCs w:val="18"/>
          <w14:ligatures w14:val="none"/>
        </w:rPr>
        <w:t>有</w:t>
      </w:r>
      <w:r w:rsidRPr="00F319C3">
        <w:rPr>
          <w:rFonts w:ascii="FiraCode NF" w:eastAsia="宋体" w:hAnsi="FiraCode NF" w:cs="宋体"/>
          <w:color w:val="8C8C8C"/>
          <w:kern w:val="0"/>
          <w:sz w:val="18"/>
          <w:szCs w:val="18"/>
          <w14:ligatures w14:val="none"/>
        </w:rPr>
        <w:t>vps[32],sps[33],pps[34],idr[19] ==&gt; [</w:t>
      </w:r>
      <w:r w:rsidRPr="00F319C3">
        <w:rPr>
          <w:rFonts w:ascii="FiraCode NF" w:eastAsia="宋体" w:hAnsi="FiraCode NF" w:cs="宋体"/>
          <w:color w:val="8C8C8C"/>
          <w:kern w:val="0"/>
          <w:sz w:val="18"/>
          <w:szCs w:val="18"/>
          <w14:ligatures w14:val="none"/>
        </w:rPr>
        <w:t>按顺序存储</w:t>
      </w:r>
      <w:r w:rsidRPr="00F319C3">
        <w:rPr>
          <w:rFonts w:ascii="FiraCode NF" w:eastAsia="宋体" w:hAnsi="FiraCode NF" w:cs="宋体"/>
          <w:color w:val="8C8C8C"/>
          <w:kern w:val="0"/>
          <w:sz w:val="18"/>
          <w:szCs w:val="18"/>
          <w14:ligatures w14:val="none"/>
        </w:rPr>
        <w:t>]</w:t>
      </w:r>
    </w:p>
    <w:p w:rsidR="00F319C3" w:rsidRPr="00F319C3" w:rsidRDefault="00F319C3" w:rsidP="00F319C3">
      <w:pPr>
        <w:shd w:val="clear" w:color="auto" w:fill="242424"/>
        <w:spacing w:before="0" w:line="255" w:lineRule="atLeast"/>
        <w:rPr>
          <w:rFonts w:ascii="FiraCode NF" w:eastAsia="宋体" w:hAnsi="FiraCode NF" w:cs="宋体"/>
          <w:color w:val="F8F8F2"/>
          <w:kern w:val="0"/>
          <w:sz w:val="18"/>
          <w:szCs w:val="18"/>
          <w14:ligatures w14:val="none"/>
        </w:rPr>
      </w:pPr>
      <w:r w:rsidRPr="00F319C3">
        <w:rPr>
          <w:rFonts w:ascii="FiraCode NF" w:eastAsia="宋体" w:hAnsi="FiraCode NF" w:cs="宋体"/>
          <w:color w:val="8C8C8C"/>
          <w:kern w:val="0"/>
          <w:sz w:val="18"/>
          <w:szCs w:val="18"/>
          <w14:ligatures w14:val="none"/>
        </w:rPr>
        <w:t>        ///H264</w:t>
      </w:r>
      <w:r w:rsidRPr="00F319C3">
        <w:rPr>
          <w:rFonts w:ascii="FiraCode NF" w:eastAsia="宋体" w:hAnsi="FiraCode NF" w:cs="宋体"/>
          <w:color w:val="8C8C8C"/>
          <w:kern w:val="0"/>
          <w:sz w:val="18"/>
          <w:szCs w:val="18"/>
          <w14:ligatures w14:val="none"/>
        </w:rPr>
        <w:t>有</w:t>
      </w:r>
      <w:r w:rsidRPr="00F319C3">
        <w:rPr>
          <w:rFonts w:ascii="FiraCode NF" w:eastAsia="宋体" w:hAnsi="FiraCode NF" w:cs="宋体"/>
          <w:color w:val="8C8C8C"/>
          <w:kern w:val="0"/>
          <w:sz w:val="18"/>
          <w:szCs w:val="18"/>
          <w14:ligatures w14:val="none"/>
        </w:rPr>
        <w:t xml:space="preserve">        sps[07],pps[08],idr[05] ==&gt; [</w:t>
      </w:r>
      <w:r w:rsidRPr="00F319C3">
        <w:rPr>
          <w:rFonts w:ascii="FiraCode NF" w:eastAsia="宋体" w:hAnsi="FiraCode NF" w:cs="宋体"/>
          <w:color w:val="8C8C8C"/>
          <w:kern w:val="0"/>
          <w:sz w:val="18"/>
          <w:szCs w:val="18"/>
          <w14:ligatures w14:val="none"/>
        </w:rPr>
        <w:t>按顺序存储</w:t>
      </w:r>
      <w:r w:rsidRPr="00F319C3">
        <w:rPr>
          <w:rFonts w:ascii="FiraCode NF" w:eastAsia="宋体" w:hAnsi="FiraCode NF" w:cs="宋体"/>
          <w:color w:val="8C8C8C"/>
          <w:kern w:val="0"/>
          <w:sz w:val="18"/>
          <w:szCs w:val="18"/>
          <w14:ligatures w14:val="none"/>
        </w:rPr>
        <w:t>]</w:t>
      </w:r>
    </w:p>
    <w:p w:rsidR="00F319C3" w:rsidRPr="00F319C3" w:rsidRDefault="00F319C3" w:rsidP="00F319C3">
      <w:pPr>
        <w:shd w:val="clear" w:color="auto" w:fill="242424"/>
        <w:spacing w:before="0" w:line="255" w:lineRule="atLeast"/>
        <w:rPr>
          <w:rFonts w:ascii="FiraCode NF" w:eastAsia="宋体" w:hAnsi="FiraCode NF" w:cs="宋体"/>
          <w:color w:val="F8F8F2"/>
          <w:kern w:val="0"/>
          <w:sz w:val="18"/>
          <w:szCs w:val="18"/>
          <w14:ligatures w14:val="none"/>
        </w:rPr>
      </w:pPr>
      <w:r w:rsidRPr="00F319C3">
        <w:rPr>
          <w:rFonts w:ascii="FiraCode NF" w:eastAsia="宋体" w:hAnsi="FiraCode NF" w:cs="宋体"/>
          <w:color w:val="F8F8F2"/>
          <w:kern w:val="0"/>
          <w:sz w:val="18"/>
          <w:szCs w:val="18"/>
          <w14:ligatures w14:val="none"/>
        </w:rPr>
        <w:t xml:space="preserve">        </w:t>
      </w:r>
      <w:r w:rsidRPr="00F319C3">
        <w:rPr>
          <w:rFonts w:ascii="FiraCode NF" w:eastAsia="宋体" w:hAnsi="FiraCode NF" w:cs="宋体"/>
          <w:i/>
          <w:iCs/>
          <w:color w:val="66D9EF"/>
          <w:kern w:val="0"/>
          <w:sz w:val="18"/>
          <w:szCs w:val="18"/>
          <w14:ligatures w14:val="none"/>
        </w:rPr>
        <w:t>IPSDK_Char</w:t>
      </w:r>
      <w:r w:rsidRPr="00F319C3">
        <w:rPr>
          <w:rFonts w:ascii="FiraCode NF" w:eastAsia="宋体" w:hAnsi="FiraCode NF" w:cs="宋体"/>
          <w:color w:val="F8F8F2"/>
          <w:kern w:val="0"/>
          <w:sz w:val="18"/>
          <w:szCs w:val="18"/>
          <w14:ligatures w14:val="none"/>
        </w:rPr>
        <w:t xml:space="preserve">  vvps_buf[</w:t>
      </w:r>
      <w:r w:rsidRPr="00F319C3">
        <w:rPr>
          <w:rFonts w:ascii="FiraCode NF" w:eastAsia="宋体" w:hAnsi="FiraCode NF" w:cs="宋体"/>
          <w:color w:val="FF80F4"/>
          <w:kern w:val="0"/>
          <w:sz w:val="18"/>
          <w:szCs w:val="18"/>
          <w14:ligatures w14:val="none"/>
        </w:rPr>
        <w:t>128</w:t>
      </w:r>
      <w:r w:rsidRPr="00F319C3">
        <w:rPr>
          <w:rFonts w:ascii="FiraCode NF" w:eastAsia="宋体" w:hAnsi="FiraCode NF" w:cs="宋体"/>
          <w:color w:val="F8F8F2"/>
          <w:kern w:val="0"/>
          <w:sz w:val="18"/>
          <w:szCs w:val="18"/>
          <w14:ligatures w14:val="none"/>
        </w:rPr>
        <w:t>];</w:t>
      </w:r>
      <w:r w:rsidRPr="00F319C3">
        <w:rPr>
          <w:rFonts w:ascii="FiraCode NF" w:eastAsia="宋体" w:hAnsi="FiraCode NF" w:cs="宋体"/>
          <w:color w:val="8C8C8C"/>
          <w:kern w:val="0"/>
          <w:sz w:val="18"/>
          <w:szCs w:val="18"/>
          <w14:ligatures w14:val="none"/>
        </w:rPr>
        <w:t xml:space="preserve"> /// </w:t>
      </w:r>
      <w:r w:rsidRPr="00F319C3">
        <w:rPr>
          <w:rFonts w:ascii="FiraCode NF" w:eastAsia="宋体" w:hAnsi="FiraCode NF" w:cs="宋体"/>
          <w:color w:val="8C8C8C"/>
          <w:kern w:val="0"/>
          <w:sz w:val="18"/>
          <w:szCs w:val="18"/>
          <w14:ligatures w14:val="none"/>
        </w:rPr>
        <w:t>只针对视频信息</w:t>
      </w:r>
    </w:p>
    <w:p w:rsidR="00F319C3" w:rsidRPr="00F319C3" w:rsidRDefault="00F319C3" w:rsidP="00F319C3">
      <w:pPr>
        <w:shd w:val="clear" w:color="auto" w:fill="242424"/>
        <w:spacing w:before="0" w:line="255" w:lineRule="atLeast"/>
        <w:rPr>
          <w:rFonts w:ascii="FiraCode NF" w:eastAsia="宋体" w:hAnsi="FiraCode NF" w:cs="宋体"/>
          <w:color w:val="F8F8F2"/>
          <w:kern w:val="0"/>
          <w:sz w:val="18"/>
          <w:szCs w:val="18"/>
          <w14:ligatures w14:val="none"/>
        </w:rPr>
      </w:pPr>
      <w:r w:rsidRPr="00F319C3">
        <w:rPr>
          <w:rFonts w:ascii="FiraCode NF" w:eastAsia="宋体" w:hAnsi="FiraCode NF" w:cs="宋体"/>
          <w:color w:val="F8F8F2"/>
          <w:kern w:val="0"/>
          <w:sz w:val="18"/>
          <w:szCs w:val="18"/>
          <w14:ligatures w14:val="none"/>
        </w:rPr>
        <w:t xml:space="preserve">        </w:t>
      </w:r>
      <w:r w:rsidRPr="00F319C3">
        <w:rPr>
          <w:rFonts w:ascii="FiraCode NF" w:eastAsia="宋体" w:hAnsi="FiraCode NF" w:cs="宋体"/>
          <w:i/>
          <w:iCs/>
          <w:color w:val="66D9EF"/>
          <w:kern w:val="0"/>
          <w:sz w:val="18"/>
          <w:szCs w:val="18"/>
          <w14:ligatures w14:val="none"/>
        </w:rPr>
        <w:t>IPSDK_UInt32</w:t>
      </w:r>
      <w:r w:rsidRPr="00F319C3">
        <w:rPr>
          <w:rFonts w:ascii="FiraCode NF" w:eastAsia="宋体" w:hAnsi="FiraCode NF" w:cs="宋体"/>
          <w:color w:val="F8F8F2"/>
          <w:kern w:val="0"/>
          <w:sz w:val="18"/>
          <w:szCs w:val="18"/>
          <w14:ligatures w14:val="none"/>
        </w:rPr>
        <w:t xml:space="preserve"> vvps_len;</w:t>
      </w:r>
    </w:p>
    <w:p w:rsidR="00F319C3" w:rsidRPr="00F319C3" w:rsidRDefault="00F319C3" w:rsidP="00F319C3">
      <w:pPr>
        <w:shd w:val="clear" w:color="auto" w:fill="242424"/>
        <w:spacing w:before="0" w:line="255" w:lineRule="atLeast"/>
        <w:rPr>
          <w:rFonts w:ascii="FiraCode NF" w:eastAsia="宋体" w:hAnsi="FiraCode NF" w:cs="宋体"/>
          <w:color w:val="F8F8F2"/>
          <w:kern w:val="0"/>
          <w:sz w:val="18"/>
          <w:szCs w:val="18"/>
          <w14:ligatures w14:val="none"/>
        </w:rPr>
      </w:pPr>
      <w:r w:rsidRPr="00F319C3">
        <w:rPr>
          <w:rFonts w:ascii="FiraCode NF" w:eastAsia="宋体" w:hAnsi="FiraCode NF" w:cs="宋体"/>
          <w:color w:val="F8F8F2"/>
          <w:kern w:val="0"/>
          <w:sz w:val="18"/>
          <w:szCs w:val="18"/>
          <w14:ligatures w14:val="none"/>
        </w:rPr>
        <w:t xml:space="preserve">        </w:t>
      </w:r>
      <w:r w:rsidRPr="00F319C3">
        <w:rPr>
          <w:rFonts w:ascii="FiraCode NF" w:eastAsia="宋体" w:hAnsi="FiraCode NF" w:cs="宋体"/>
          <w:i/>
          <w:iCs/>
          <w:color w:val="66D9EF"/>
          <w:kern w:val="0"/>
          <w:sz w:val="18"/>
          <w:szCs w:val="18"/>
          <w14:ligatures w14:val="none"/>
        </w:rPr>
        <w:t>IPSDK_Char</w:t>
      </w:r>
      <w:r w:rsidRPr="00F319C3">
        <w:rPr>
          <w:rFonts w:ascii="FiraCode NF" w:eastAsia="宋体" w:hAnsi="FiraCode NF" w:cs="宋体"/>
          <w:color w:val="F8F8F2"/>
          <w:kern w:val="0"/>
          <w:sz w:val="18"/>
          <w:szCs w:val="18"/>
          <w14:ligatures w14:val="none"/>
        </w:rPr>
        <w:t xml:space="preserve">  vpps_buf[</w:t>
      </w:r>
      <w:r w:rsidRPr="00F319C3">
        <w:rPr>
          <w:rFonts w:ascii="FiraCode NF" w:eastAsia="宋体" w:hAnsi="FiraCode NF" w:cs="宋体"/>
          <w:color w:val="FF80F4"/>
          <w:kern w:val="0"/>
          <w:sz w:val="18"/>
          <w:szCs w:val="18"/>
          <w14:ligatures w14:val="none"/>
        </w:rPr>
        <w:t>128</w:t>
      </w:r>
      <w:r w:rsidRPr="00F319C3">
        <w:rPr>
          <w:rFonts w:ascii="FiraCode NF" w:eastAsia="宋体" w:hAnsi="FiraCode NF" w:cs="宋体"/>
          <w:color w:val="F8F8F2"/>
          <w:kern w:val="0"/>
          <w:sz w:val="18"/>
          <w:szCs w:val="18"/>
          <w14:ligatures w14:val="none"/>
        </w:rPr>
        <w:t>];</w:t>
      </w:r>
    </w:p>
    <w:p w:rsidR="00F319C3" w:rsidRPr="00F319C3" w:rsidRDefault="00F319C3" w:rsidP="00F319C3">
      <w:pPr>
        <w:shd w:val="clear" w:color="auto" w:fill="242424"/>
        <w:spacing w:before="0" w:line="255" w:lineRule="atLeast"/>
        <w:rPr>
          <w:rFonts w:ascii="FiraCode NF" w:eastAsia="宋体" w:hAnsi="FiraCode NF" w:cs="宋体"/>
          <w:color w:val="F8F8F2"/>
          <w:kern w:val="0"/>
          <w:sz w:val="18"/>
          <w:szCs w:val="18"/>
          <w14:ligatures w14:val="none"/>
        </w:rPr>
      </w:pPr>
      <w:r w:rsidRPr="00F319C3">
        <w:rPr>
          <w:rFonts w:ascii="FiraCode NF" w:eastAsia="宋体" w:hAnsi="FiraCode NF" w:cs="宋体"/>
          <w:color w:val="F8F8F2"/>
          <w:kern w:val="0"/>
          <w:sz w:val="18"/>
          <w:szCs w:val="18"/>
          <w14:ligatures w14:val="none"/>
        </w:rPr>
        <w:t xml:space="preserve">        </w:t>
      </w:r>
      <w:r w:rsidRPr="00F319C3">
        <w:rPr>
          <w:rFonts w:ascii="FiraCode NF" w:eastAsia="宋体" w:hAnsi="FiraCode NF" w:cs="宋体"/>
          <w:i/>
          <w:iCs/>
          <w:color w:val="66D9EF"/>
          <w:kern w:val="0"/>
          <w:sz w:val="18"/>
          <w:szCs w:val="18"/>
          <w14:ligatures w14:val="none"/>
        </w:rPr>
        <w:t>IPSDK_UInt32</w:t>
      </w:r>
      <w:r w:rsidRPr="00F319C3">
        <w:rPr>
          <w:rFonts w:ascii="FiraCode NF" w:eastAsia="宋体" w:hAnsi="FiraCode NF" w:cs="宋体"/>
          <w:color w:val="F8F8F2"/>
          <w:kern w:val="0"/>
          <w:sz w:val="18"/>
          <w:szCs w:val="18"/>
          <w14:ligatures w14:val="none"/>
        </w:rPr>
        <w:t xml:space="preserve"> vpps_len;</w:t>
      </w:r>
    </w:p>
    <w:p w:rsidR="00F319C3" w:rsidRPr="00F319C3" w:rsidRDefault="00F319C3" w:rsidP="00F319C3">
      <w:pPr>
        <w:shd w:val="clear" w:color="auto" w:fill="242424"/>
        <w:spacing w:before="0" w:line="255" w:lineRule="atLeast"/>
        <w:rPr>
          <w:rFonts w:ascii="FiraCode NF" w:eastAsia="宋体" w:hAnsi="FiraCode NF" w:cs="宋体"/>
          <w:color w:val="F8F8F2"/>
          <w:kern w:val="0"/>
          <w:sz w:val="18"/>
          <w:szCs w:val="18"/>
          <w14:ligatures w14:val="none"/>
        </w:rPr>
      </w:pPr>
      <w:r w:rsidRPr="00F319C3">
        <w:rPr>
          <w:rFonts w:ascii="FiraCode NF" w:eastAsia="宋体" w:hAnsi="FiraCode NF" w:cs="宋体"/>
          <w:color w:val="F8F8F2"/>
          <w:kern w:val="0"/>
          <w:sz w:val="18"/>
          <w:szCs w:val="18"/>
          <w14:ligatures w14:val="none"/>
        </w:rPr>
        <w:t xml:space="preserve">        </w:t>
      </w:r>
      <w:r w:rsidRPr="00F319C3">
        <w:rPr>
          <w:rFonts w:ascii="FiraCode NF" w:eastAsia="宋体" w:hAnsi="FiraCode NF" w:cs="宋体"/>
          <w:i/>
          <w:iCs/>
          <w:color w:val="66D9EF"/>
          <w:kern w:val="0"/>
          <w:sz w:val="18"/>
          <w:szCs w:val="18"/>
          <w14:ligatures w14:val="none"/>
        </w:rPr>
        <w:t>IPSDK_Char</w:t>
      </w:r>
      <w:r w:rsidRPr="00F319C3">
        <w:rPr>
          <w:rFonts w:ascii="FiraCode NF" w:eastAsia="宋体" w:hAnsi="FiraCode NF" w:cs="宋体"/>
          <w:color w:val="F8F8F2"/>
          <w:kern w:val="0"/>
          <w:sz w:val="18"/>
          <w:szCs w:val="18"/>
          <w14:ligatures w14:val="none"/>
        </w:rPr>
        <w:t xml:space="preserve">  vsps_buf[</w:t>
      </w:r>
      <w:r w:rsidRPr="00F319C3">
        <w:rPr>
          <w:rFonts w:ascii="FiraCode NF" w:eastAsia="宋体" w:hAnsi="FiraCode NF" w:cs="宋体"/>
          <w:color w:val="FF80F4"/>
          <w:kern w:val="0"/>
          <w:sz w:val="18"/>
          <w:szCs w:val="18"/>
          <w14:ligatures w14:val="none"/>
        </w:rPr>
        <w:t>128</w:t>
      </w:r>
      <w:r w:rsidRPr="00F319C3">
        <w:rPr>
          <w:rFonts w:ascii="FiraCode NF" w:eastAsia="宋体" w:hAnsi="FiraCode NF" w:cs="宋体"/>
          <w:color w:val="F8F8F2"/>
          <w:kern w:val="0"/>
          <w:sz w:val="18"/>
          <w:szCs w:val="18"/>
          <w14:ligatures w14:val="none"/>
        </w:rPr>
        <w:t>];</w:t>
      </w:r>
    </w:p>
    <w:p w:rsidR="00F319C3" w:rsidRPr="00F319C3" w:rsidRDefault="00F319C3" w:rsidP="00F319C3">
      <w:pPr>
        <w:shd w:val="clear" w:color="auto" w:fill="242424"/>
        <w:spacing w:before="0" w:line="255" w:lineRule="atLeast"/>
        <w:rPr>
          <w:rFonts w:ascii="FiraCode NF" w:eastAsia="宋体" w:hAnsi="FiraCode NF" w:cs="宋体"/>
          <w:color w:val="F8F8F2"/>
          <w:kern w:val="0"/>
          <w:sz w:val="18"/>
          <w:szCs w:val="18"/>
          <w14:ligatures w14:val="none"/>
        </w:rPr>
      </w:pPr>
      <w:r w:rsidRPr="00F319C3">
        <w:rPr>
          <w:rFonts w:ascii="FiraCode NF" w:eastAsia="宋体" w:hAnsi="FiraCode NF" w:cs="宋体"/>
          <w:color w:val="F8F8F2"/>
          <w:kern w:val="0"/>
          <w:sz w:val="18"/>
          <w:szCs w:val="18"/>
          <w14:ligatures w14:val="none"/>
        </w:rPr>
        <w:t xml:space="preserve">        </w:t>
      </w:r>
      <w:r w:rsidRPr="00F319C3">
        <w:rPr>
          <w:rFonts w:ascii="FiraCode NF" w:eastAsia="宋体" w:hAnsi="FiraCode NF" w:cs="宋体"/>
          <w:i/>
          <w:iCs/>
          <w:color w:val="66D9EF"/>
          <w:kern w:val="0"/>
          <w:sz w:val="18"/>
          <w:szCs w:val="18"/>
          <w14:ligatures w14:val="none"/>
        </w:rPr>
        <w:t>IPSDK_UInt32</w:t>
      </w:r>
      <w:r w:rsidRPr="00F319C3">
        <w:rPr>
          <w:rFonts w:ascii="FiraCode NF" w:eastAsia="宋体" w:hAnsi="FiraCode NF" w:cs="宋体"/>
          <w:color w:val="F8F8F2"/>
          <w:kern w:val="0"/>
          <w:sz w:val="18"/>
          <w:szCs w:val="18"/>
          <w14:ligatures w14:val="none"/>
        </w:rPr>
        <w:t xml:space="preserve"> vsps_len;</w:t>
      </w:r>
    </w:p>
    <w:p w:rsidR="00F319C3" w:rsidRPr="00F319C3" w:rsidRDefault="00F319C3" w:rsidP="00F319C3">
      <w:pPr>
        <w:shd w:val="clear" w:color="auto" w:fill="242424"/>
        <w:spacing w:before="0" w:line="255" w:lineRule="atLeast"/>
        <w:rPr>
          <w:rFonts w:ascii="FiraCode NF" w:eastAsia="宋体" w:hAnsi="FiraCode NF" w:cs="宋体"/>
          <w:color w:val="F8F8F2"/>
          <w:kern w:val="0"/>
          <w:sz w:val="18"/>
          <w:szCs w:val="18"/>
          <w14:ligatures w14:val="none"/>
        </w:rPr>
      </w:pPr>
      <w:r w:rsidRPr="00F319C3">
        <w:rPr>
          <w:rFonts w:ascii="FiraCode NF" w:eastAsia="宋体" w:hAnsi="FiraCode NF" w:cs="宋体"/>
          <w:color w:val="F8F8F2"/>
          <w:kern w:val="0"/>
          <w:sz w:val="18"/>
          <w:szCs w:val="18"/>
          <w14:ligatures w14:val="none"/>
        </w:rPr>
        <w:t>    }media_info;</w:t>
      </w:r>
    </w:p>
    <w:p w:rsidR="00F319C3" w:rsidRPr="00F319C3" w:rsidRDefault="00F319C3" w:rsidP="00F319C3">
      <w:pPr>
        <w:shd w:val="clear" w:color="auto" w:fill="242424"/>
        <w:spacing w:before="0" w:line="255" w:lineRule="atLeast"/>
        <w:rPr>
          <w:rFonts w:ascii="FiraCode NF" w:eastAsia="宋体" w:hAnsi="FiraCode NF" w:cs="宋体"/>
          <w:color w:val="F8F8F2"/>
          <w:kern w:val="0"/>
          <w:sz w:val="18"/>
          <w:szCs w:val="18"/>
          <w14:ligatures w14:val="none"/>
        </w:rPr>
      </w:pPr>
      <w:r w:rsidRPr="00F319C3">
        <w:rPr>
          <w:rFonts w:ascii="FiraCode NF" w:eastAsia="宋体" w:hAnsi="FiraCode NF" w:cs="宋体"/>
          <w:color w:val="F8F8F2"/>
          <w:kern w:val="0"/>
          <w:sz w:val="18"/>
          <w:szCs w:val="18"/>
          <w14:ligatures w14:val="none"/>
        </w:rPr>
        <w:t xml:space="preserve">} </w:t>
      </w:r>
      <w:r w:rsidRPr="00F319C3">
        <w:rPr>
          <w:rFonts w:ascii="FiraCode NF" w:eastAsia="宋体" w:hAnsi="FiraCode NF" w:cs="宋体"/>
          <w:i/>
          <w:iCs/>
          <w:color w:val="66D9EF"/>
          <w:kern w:val="0"/>
          <w:sz w:val="18"/>
          <w:szCs w:val="18"/>
          <w14:ligatures w14:val="none"/>
        </w:rPr>
        <w:t>IPSDK_MediaFrame</w:t>
      </w:r>
      <w:r w:rsidRPr="00F319C3">
        <w:rPr>
          <w:rFonts w:ascii="FiraCode NF" w:eastAsia="宋体" w:hAnsi="FiraCode NF" w:cs="宋体"/>
          <w:color w:val="F8F8F2"/>
          <w:kern w:val="0"/>
          <w:sz w:val="18"/>
          <w:szCs w:val="18"/>
          <w14:ligatures w14:val="none"/>
        </w:rPr>
        <w:t>;</w:t>
      </w:r>
    </w:p>
    <w:p w:rsidR="00F319C3" w:rsidRDefault="00752D32" w:rsidP="00752D32">
      <w:pPr>
        <w:pStyle w:val="2"/>
      </w:pPr>
      <w:bookmarkStart w:id="29" w:name="_Toc121494711"/>
      <w:r w:rsidRPr="00752D32">
        <w:rPr>
          <w:rFonts w:hint="eastAsia"/>
        </w:rPr>
        <w:lastRenderedPageBreak/>
        <w:t xml:space="preserve">API </w:t>
      </w:r>
      <w:r w:rsidRPr="00752D32">
        <w:rPr>
          <w:rFonts w:hint="eastAsia"/>
        </w:rPr>
        <w:t>应用实例</w:t>
      </w:r>
      <w:bookmarkEnd w:id="29"/>
    </w:p>
    <w:p w:rsidR="00752D32" w:rsidRDefault="00CB22D8" w:rsidP="00752D32">
      <w:pPr>
        <w:pStyle w:val="3"/>
      </w:pPr>
      <w:bookmarkStart w:id="30" w:name="_Toc121494712"/>
      <w:r>
        <w:rPr>
          <w:rFonts w:hint="eastAsia"/>
        </w:rPr>
        <w:t>获取码流的</w:t>
      </w:r>
      <w:r w:rsidR="00752D32" w:rsidRPr="00752D32">
        <w:rPr>
          <w:rFonts w:hint="eastAsia"/>
        </w:rPr>
        <w:t>流程图</w:t>
      </w:r>
      <w:bookmarkEnd w:id="30"/>
    </w:p>
    <w:p w:rsidR="00A900BB" w:rsidRDefault="004C2E28" w:rsidP="00A900BB">
      <w:r>
        <w:object w:dxaOrig="6021" w:dyaOrig="135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1pt;height:626pt" o:ole="">
            <v:imagedata r:id="rId10" o:title=""/>
          </v:shape>
          <o:OLEObject Type="Embed" ProgID="Visio.Drawing.15" ShapeID="_x0000_i1025" DrawAspect="Content" ObjectID="_1745060755" r:id="rId11"/>
        </w:object>
      </w:r>
    </w:p>
    <w:p w:rsidR="00A900BB" w:rsidRDefault="00A900BB" w:rsidP="00752D32">
      <w:pPr>
        <w:pStyle w:val="3"/>
      </w:pPr>
      <w:bookmarkStart w:id="31" w:name="_Toc121494713"/>
      <w:r>
        <w:rPr>
          <w:rFonts w:hint="eastAsia"/>
        </w:rPr>
        <w:lastRenderedPageBreak/>
        <w:t>程序实例</w:t>
      </w:r>
      <w:bookmarkEnd w:id="31"/>
    </w:p>
    <w:p w:rsidR="00A900BB" w:rsidRPr="0055504D" w:rsidRDefault="00A900BB" w:rsidP="00A900BB"/>
    <w:sectPr w:rsidR="00A900BB" w:rsidRPr="0055504D" w:rsidSect="00F416E8">
      <w:footerReference w:type="default" r:id="rId12"/>
      <w:headerReference w:type="first" r:id="rId13"/>
      <w:pgSz w:w="11906" w:h="16838" w:code="9"/>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36DC" w:rsidRDefault="002936DC" w:rsidP="003F1E60">
      <w:r>
        <w:separator/>
      </w:r>
    </w:p>
  </w:endnote>
  <w:endnote w:type="continuationSeparator" w:id="0">
    <w:p w:rsidR="002936DC" w:rsidRDefault="002936DC" w:rsidP="003F1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华文仿宋">
    <w:altName w:val="STFangsong"/>
    <w:panose1 w:val="02010600040101010101"/>
    <w:charset w:val="86"/>
    <w:family w:val="auto"/>
    <w:pitch w:val="variable"/>
    <w:sig w:usb0="00000287" w:usb1="080F0000" w:usb2="00000010" w:usb3="00000000" w:csb0="0004009F" w:csb1="00000000"/>
  </w:font>
  <w:font w:name="微软雅黑">
    <w:altName w:val="Microsoft YaHei"/>
    <w:panose1 w:val="020B0503020204020204"/>
    <w:charset w:val="86"/>
    <w:family w:val="swiss"/>
    <w:pitch w:val="variable"/>
    <w:sig w:usb0="80000287" w:usb1="2ACF3C50" w:usb2="00000016" w:usb3="00000000" w:csb0="0004001F" w:csb1="00000000"/>
  </w:font>
  <w:font w:name="Tw Cen MT Condensed">
    <w:panose1 w:val="020B06060201040202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iraCode NF">
    <w:panose1 w:val="020B0809050000020004"/>
    <w:charset w:val="00"/>
    <w:family w:val="modern"/>
    <w:pitch w:val="variable"/>
    <w:sig w:usb0="40000287" w:usb1="02003901" w:usb2="00000000" w:usb3="00000000" w:csb0="0000009F" w:csb1="00000000"/>
  </w:font>
  <w:font w:name="宋体">
    <w:altName w:val="SimSun"/>
    <w:panose1 w:val="02010600030101010101"/>
    <w:charset w:val="86"/>
    <w:family w:val="auto"/>
    <w:pitch w:val="variable"/>
    <w:sig w:usb0="00000203" w:usb1="288F0000" w:usb2="00000016" w:usb3="00000000" w:csb0="00040001"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7697195"/>
      <w:docPartObj>
        <w:docPartGallery w:val="Page Numbers (Bottom of Page)"/>
        <w:docPartUnique/>
      </w:docPartObj>
    </w:sdtPr>
    <w:sdtContent>
      <w:p w:rsidR="00A778EA" w:rsidRDefault="00A778EA" w:rsidP="003718A3">
        <w:pPr>
          <w:pStyle w:val="a7"/>
          <w:jc w:val="right"/>
        </w:pPr>
        <w:r>
          <w:fldChar w:fldCharType="begin"/>
        </w:r>
        <w:r>
          <w:instrText>PAGE   \* MERGEFORMAT</w:instrText>
        </w:r>
        <w:r>
          <w:fldChar w:fldCharType="separate"/>
        </w:r>
        <w:r w:rsidR="00236C6F" w:rsidRPr="00236C6F">
          <w:rPr>
            <w:noProof/>
            <w:lang w:val="zh-CN"/>
          </w:rPr>
          <w:t>20</w:t>
        </w:r>
        <w:r>
          <w:fldChar w:fldCharType="end"/>
        </w:r>
      </w:p>
    </w:sdtContent>
  </w:sdt>
  <w:p w:rsidR="00A778EA" w:rsidRPr="00967A84" w:rsidRDefault="00A778EA" w:rsidP="003F1E60">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36DC" w:rsidRDefault="002936DC" w:rsidP="003F1E60">
      <w:r>
        <w:separator/>
      </w:r>
    </w:p>
  </w:footnote>
  <w:footnote w:type="continuationSeparator" w:id="0">
    <w:p w:rsidR="002936DC" w:rsidRDefault="002936DC" w:rsidP="003F1E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8EA" w:rsidRPr="00967A84" w:rsidRDefault="00A778EA" w:rsidP="003F1E60">
    <w:pPr>
      <w:pStyle w:val="a6"/>
    </w:pPr>
    <w:r w:rsidRPr="00967A84">
      <w:rPr>
        <w:noProof/>
      </w:rPr>
      <mc:AlternateContent>
        <mc:Choice Requires="wpg">
          <w:drawing>
            <wp:anchor distT="0" distB="0" distL="114300" distR="114300" simplePos="0" relativeHeight="251659264" behindDoc="0" locked="1" layoutInCell="1" allowOverlap="1" wp14:anchorId="2FB1EC22" wp14:editId="57BCAA98">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2540" b="0"/>
              <wp:wrapNone/>
              <wp:docPr id="2" name="组 2" descr="装饰性边栏，其中包含一个细长的竖长方形，其下为一个空格和一个小正方形"/>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长方形 39"/>
                      <wps:cNvSpPr/>
                      <wps:spPr>
                        <a:xfrm>
                          <a:off x="0" y="0"/>
                          <a:ext cx="228600" cy="878205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长方形 40"/>
                      <wps:cNvSpPr>
                        <a:spLocks noChangeAspect="1"/>
                      </wps:cNvSpPr>
                      <wps:spPr>
                        <a:xfrm>
                          <a:off x="0" y="8915400"/>
                          <a:ext cx="228600" cy="2286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3000</wp14:pctWidth>
              </wp14:sizeRelH>
              <wp14:sizeRelV relativeFrom="page">
                <wp14:pctHeight>90900</wp14:pctHeight>
              </wp14:sizeRelV>
            </wp:anchor>
          </w:drawing>
        </mc:Choice>
        <mc:Fallback>
          <w:pict>
            <v:group w14:anchorId="1D8178F0" id="组 2" o:spid="_x0000_s1026" alt="装饰性边栏，其中包含一个细长的竖长方形，其下为一个空格和一个小正方形" style="position:absolute;left:0;text-align:left;margin-left:0;margin-top:0;width:18pt;height:10in;z-index:251659264;mso-width-percent:30;mso-height-percent:909;mso-left-percent:45;mso-position-horizontal-relative:page;mso-position-vertical:center;mso-position-vertical-relative:page;mso-width-percent:30;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">
              <v:rect id="长方形 39"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Tge8QA&#10;AADbAAAADwAAAGRycy9kb3ducmV2LnhtbESPS4vCQBCE7wv+h6EXvIhOfO9mHUUEUW8+D96aTJsE&#10;Mz0hM2rcX78jCHssquorajKrTSHuVLncsoJuJwJBnFidc6rgeFi2v0A4j6yxsEwKnuRgNm18TDDW&#10;9sE7uu99KgKEXYwKMu/LWEqXZGTQdWxJHLyLrQz6IKtU6gofAW4K2YuikTSYc1jIsKRFRsl1fzMK&#10;WuPV08vzJRmeNrfNAJfz35PbKtX8rOc/IDzV/j/8bq+1gv43vL6EHyC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U4HvEAAAA2wAAAA8AAAAAAAAAAAAAAAAAmAIAAGRycy9k&#10;b3ducmV2LnhtbFBLBQYAAAAABAAEAPUAAACJAwAAAAA=&#10;" fillcolor="#1c6194 [2405]" stroked="f" strokeweight="1.25pt"/>
              <v:rect id="长方形 40"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jIIMAA&#10;AADbAAAADwAAAGRycy9kb3ducmV2LnhtbERPTYvCMBC9C/6HMIIXWVNFZKlGWRRhD4K27h68Dc1s&#10;W2wmNclq/ffmIHh8vO/lujONuJHztWUFk3ECgriwuuZSwc9p9/EJwgdkjY1lUvAgD+tVv7fEVNs7&#10;Z3TLQyliCPsUFVQhtKmUvqjIoB/bljhyf9YZDBG6UmqH9xhuGjlNkrk0WHNsqLClTUXFJf83CsLv&#10;NjuQ5Is777c6ydp5dxxdlRoOuq8FiEBdeItf7m+tYBbXxy/x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jjIIMAAAADbAAAADwAAAAAAAAAAAAAAAACYAgAAZHJzL2Rvd25y&#10;ZXYueG1sUEsFBgAAAAAEAAQA9QAAAIUDAAAAAA==&#10;" fillcolor="#0d5571 [1604]" stroked="f" strokeweight="1.25pt">
                <v:path arrowok="t"/>
                <o:lock v:ext="edit" aspectratio="t"/>
              </v:rect>
              <w10:wrap anchorx="page" anchory="page"/>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EB6A81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9DAE3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DC98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7B44D8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EAA43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0A81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680E3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9468EB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3E49040"/>
    <w:lvl w:ilvl="0">
      <w:start w:val="1"/>
      <w:numFmt w:val="decimal"/>
      <w:pStyle w:val="a"/>
      <w:suff w:val="nothing"/>
      <w:lvlText w:val="%1"/>
      <w:lvlJc w:val="left"/>
      <w:pPr>
        <w:ind w:left="360" w:hanging="288"/>
      </w:pPr>
      <w:rPr>
        <w:rFonts w:hint="default"/>
      </w:rPr>
    </w:lvl>
  </w:abstractNum>
  <w:abstractNum w:abstractNumId="9" w15:restartNumberingAfterBreak="0">
    <w:nsid w:val="FFFFFF89"/>
    <w:multiLevelType w:val="singleLevel"/>
    <w:tmpl w:val="824E711A"/>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8"/>
    <w:lvlOverride w:ilvl="0">
      <w:startOverride w:val="1"/>
    </w:lvlOverride>
  </w:num>
  <w:num w:numId="12">
    <w:abstractNumId w:val="8"/>
    <w:lvlOverride w:ilvl="0">
      <w:startOverride w:val="1"/>
    </w:lvlOverride>
  </w:num>
  <w:num w:numId="13">
    <w:abstractNumId w:val="8"/>
    <w:lvlOverride w:ilvl="0">
      <w:startOverride w:val="1"/>
    </w:lvlOverride>
  </w:num>
  <w:num w:numId="14">
    <w:abstractNumId w:val="8"/>
    <w:lvlOverride w:ilvl="0">
      <w:startOverride w:val="1"/>
    </w:lvlOverride>
  </w:num>
  <w:num w:numId="15">
    <w:abstractNumId w:val="8"/>
    <w:lvlOverride w:ilvl="0">
      <w:startOverride w:val="1"/>
    </w:lvlOverride>
  </w:num>
  <w:num w:numId="16">
    <w:abstractNumId w:val="8"/>
    <w:lvlOverride w:ilvl="0">
      <w:startOverride w:val="1"/>
    </w:lvlOverride>
  </w:num>
  <w:num w:numId="17">
    <w:abstractNumId w:val="9"/>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2"/>
  <w:doNotDisplayPageBoundaries/>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C7F"/>
    <w:rsid w:val="00006884"/>
    <w:rsid w:val="00024665"/>
    <w:rsid w:val="00057CE4"/>
    <w:rsid w:val="000B2893"/>
    <w:rsid w:val="00100FD5"/>
    <w:rsid w:val="00156183"/>
    <w:rsid w:val="00175FA6"/>
    <w:rsid w:val="001A6374"/>
    <w:rsid w:val="001B3720"/>
    <w:rsid w:val="001B6972"/>
    <w:rsid w:val="00236C6F"/>
    <w:rsid w:val="00260787"/>
    <w:rsid w:val="002936DC"/>
    <w:rsid w:val="00293B83"/>
    <w:rsid w:val="002A61C8"/>
    <w:rsid w:val="002C66BE"/>
    <w:rsid w:val="0031088D"/>
    <w:rsid w:val="003130F4"/>
    <w:rsid w:val="00323ABB"/>
    <w:rsid w:val="00361C71"/>
    <w:rsid w:val="003718A3"/>
    <w:rsid w:val="00384159"/>
    <w:rsid w:val="00392B11"/>
    <w:rsid w:val="003F1E60"/>
    <w:rsid w:val="003F202C"/>
    <w:rsid w:val="0040613D"/>
    <w:rsid w:val="00432EEC"/>
    <w:rsid w:val="00493790"/>
    <w:rsid w:val="004C2E28"/>
    <w:rsid w:val="004D1149"/>
    <w:rsid w:val="004E3704"/>
    <w:rsid w:val="004F4B35"/>
    <w:rsid w:val="00530C7E"/>
    <w:rsid w:val="0055504D"/>
    <w:rsid w:val="005B5EB9"/>
    <w:rsid w:val="005C1C09"/>
    <w:rsid w:val="005C55A0"/>
    <w:rsid w:val="005F3D6B"/>
    <w:rsid w:val="005F3E61"/>
    <w:rsid w:val="00602E6D"/>
    <w:rsid w:val="006258F7"/>
    <w:rsid w:val="00645C4F"/>
    <w:rsid w:val="00683D7A"/>
    <w:rsid w:val="006A3CE7"/>
    <w:rsid w:val="006B0270"/>
    <w:rsid w:val="006B1124"/>
    <w:rsid w:val="006E48F3"/>
    <w:rsid w:val="0070274C"/>
    <w:rsid w:val="00730549"/>
    <w:rsid w:val="00732F52"/>
    <w:rsid w:val="00737F5A"/>
    <w:rsid w:val="00752D32"/>
    <w:rsid w:val="007732D5"/>
    <w:rsid w:val="007A1B75"/>
    <w:rsid w:val="007A679B"/>
    <w:rsid w:val="007B1469"/>
    <w:rsid w:val="007E36C0"/>
    <w:rsid w:val="007F09B1"/>
    <w:rsid w:val="007F13EE"/>
    <w:rsid w:val="007F4554"/>
    <w:rsid w:val="00806D15"/>
    <w:rsid w:val="008445D6"/>
    <w:rsid w:val="00846423"/>
    <w:rsid w:val="00856C7F"/>
    <w:rsid w:val="008645EB"/>
    <w:rsid w:val="008A12C8"/>
    <w:rsid w:val="008D769D"/>
    <w:rsid w:val="008F07DC"/>
    <w:rsid w:val="009061FB"/>
    <w:rsid w:val="00906393"/>
    <w:rsid w:val="0096757E"/>
    <w:rsid w:val="00967A84"/>
    <w:rsid w:val="00967E41"/>
    <w:rsid w:val="00975440"/>
    <w:rsid w:val="009D5E6E"/>
    <w:rsid w:val="009E705B"/>
    <w:rsid w:val="00A6585D"/>
    <w:rsid w:val="00A70318"/>
    <w:rsid w:val="00A778EA"/>
    <w:rsid w:val="00A77F4A"/>
    <w:rsid w:val="00A82C8B"/>
    <w:rsid w:val="00A900BB"/>
    <w:rsid w:val="00AC7903"/>
    <w:rsid w:val="00AD1DD2"/>
    <w:rsid w:val="00AE3843"/>
    <w:rsid w:val="00AF1D5D"/>
    <w:rsid w:val="00B52E89"/>
    <w:rsid w:val="00B72D80"/>
    <w:rsid w:val="00B75172"/>
    <w:rsid w:val="00B846B5"/>
    <w:rsid w:val="00B954A9"/>
    <w:rsid w:val="00C568AD"/>
    <w:rsid w:val="00C635BF"/>
    <w:rsid w:val="00C70E8B"/>
    <w:rsid w:val="00CB22D8"/>
    <w:rsid w:val="00CD3BB7"/>
    <w:rsid w:val="00CD47B2"/>
    <w:rsid w:val="00D06058"/>
    <w:rsid w:val="00D53EC5"/>
    <w:rsid w:val="00D54F54"/>
    <w:rsid w:val="00D6274F"/>
    <w:rsid w:val="00D85000"/>
    <w:rsid w:val="00D91A03"/>
    <w:rsid w:val="00D91E52"/>
    <w:rsid w:val="00DA1C78"/>
    <w:rsid w:val="00DA6EA2"/>
    <w:rsid w:val="00DB78AC"/>
    <w:rsid w:val="00DB7F5A"/>
    <w:rsid w:val="00DD3594"/>
    <w:rsid w:val="00DF53EB"/>
    <w:rsid w:val="00E475F2"/>
    <w:rsid w:val="00E66909"/>
    <w:rsid w:val="00E77FD5"/>
    <w:rsid w:val="00EC1C7D"/>
    <w:rsid w:val="00ED4CA2"/>
    <w:rsid w:val="00EF4313"/>
    <w:rsid w:val="00F25946"/>
    <w:rsid w:val="00F319C3"/>
    <w:rsid w:val="00F408BC"/>
    <w:rsid w:val="00F416E8"/>
    <w:rsid w:val="00F5058E"/>
    <w:rsid w:val="00F972E8"/>
    <w:rsid w:val="00FD44E3"/>
    <w:rsid w:val="00FD5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44A7BA-8F7A-43A6-8ED7-BBC51B184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A778EA"/>
    <w:rPr>
      <w:rFonts w:eastAsia="微软雅黑"/>
      <w:kern w:val="22"/>
      <w14:ligatures w14:val="standard"/>
    </w:rPr>
  </w:style>
  <w:style w:type="paragraph" w:styleId="1">
    <w:name w:val="heading 1"/>
    <w:basedOn w:val="a1"/>
    <w:next w:val="2"/>
    <w:link w:val="1Char"/>
    <w:uiPriority w:val="9"/>
    <w:qFormat/>
    <w:rsid w:val="00F416E8"/>
    <w:pPr>
      <w:keepNext/>
      <w:keepLines/>
      <w:spacing w:after="40"/>
      <w:contextualSpacing/>
      <w:outlineLvl w:val="0"/>
    </w:pPr>
    <w:rPr>
      <w:rFonts w:asciiTheme="majorHAnsi" w:hAnsiTheme="majorHAnsi" w:cstheme="majorBidi"/>
      <w:caps/>
      <w:color w:val="0D5672" w:themeColor="accent1" w:themeShade="80"/>
      <w:sz w:val="28"/>
      <w:szCs w:val="28"/>
    </w:rPr>
  </w:style>
  <w:style w:type="paragraph" w:styleId="2">
    <w:name w:val="heading 2"/>
    <w:basedOn w:val="a1"/>
    <w:next w:val="3"/>
    <w:link w:val="2Char"/>
    <w:uiPriority w:val="9"/>
    <w:unhideWhenUsed/>
    <w:qFormat/>
    <w:rsid w:val="00F416E8"/>
    <w:pPr>
      <w:keepNext/>
      <w:keepLines/>
      <w:pBdr>
        <w:top w:val="single" w:sz="4" w:space="1" w:color="1C6194" w:themeColor="accent2" w:themeShade="BF"/>
      </w:pBdr>
      <w:spacing w:before="360" w:after="120"/>
      <w:contextualSpacing/>
      <w:outlineLvl w:val="1"/>
    </w:pPr>
    <w:rPr>
      <w:rFonts w:asciiTheme="majorHAnsi" w:hAnsiTheme="majorHAnsi" w:cstheme="majorBidi"/>
      <w:b/>
      <w:bCs/>
      <w:caps/>
      <w:color w:val="1C6194" w:themeColor="accent2" w:themeShade="BF"/>
      <w:spacing w:val="20"/>
      <w:sz w:val="24"/>
      <w:szCs w:val="24"/>
    </w:rPr>
  </w:style>
  <w:style w:type="paragraph" w:styleId="3">
    <w:name w:val="heading 3"/>
    <w:basedOn w:val="a1"/>
    <w:link w:val="3Char"/>
    <w:uiPriority w:val="9"/>
    <w:unhideWhenUsed/>
    <w:qFormat/>
    <w:rsid w:val="00F416E8"/>
    <w:pPr>
      <w:keepNext/>
      <w:keepLines/>
      <w:spacing w:before="240" w:after="120"/>
      <w:contextualSpacing/>
      <w:outlineLvl w:val="2"/>
    </w:pPr>
    <w:rPr>
      <w:rFonts w:asciiTheme="majorHAnsi" w:hAnsiTheme="majorHAnsi" w:cstheme="majorBidi"/>
      <w:b/>
      <w:bCs/>
      <w:caps/>
      <w:color w:val="13666B" w:themeColor="accent3" w:themeShade="80"/>
      <w:sz w:val="24"/>
      <w:szCs w:val="24"/>
    </w:rPr>
  </w:style>
  <w:style w:type="paragraph" w:styleId="4">
    <w:name w:val="heading 4"/>
    <w:basedOn w:val="a1"/>
    <w:next w:val="a1"/>
    <w:link w:val="4Char"/>
    <w:uiPriority w:val="9"/>
    <w:unhideWhenUsed/>
    <w:qFormat/>
    <w:rsid w:val="00F416E8"/>
    <w:pPr>
      <w:keepNext/>
      <w:keepLines/>
      <w:spacing w:before="40"/>
      <w:outlineLvl w:val="3"/>
    </w:pPr>
    <w:rPr>
      <w:rFonts w:asciiTheme="majorHAnsi" w:hAnsiTheme="majorHAnsi" w:cstheme="majorBidi"/>
      <w:b/>
      <w:iCs/>
      <w:color w:val="13666B" w:themeColor="accent3" w:themeShade="80"/>
      <w:sz w:val="24"/>
    </w:rPr>
  </w:style>
  <w:style w:type="paragraph" w:styleId="5">
    <w:name w:val="heading 5"/>
    <w:basedOn w:val="a1"/>
    <w:next w:val="a1"/>
    <w:link w:val="5Char"/>
    <w:uiPriority w:val="9"/>
    <w:unhideWhenUsed/>
    <w:qFormat/>
    <w:rsid w:val="00A70318"/>
    <w:pPr>
      <w:keepNext/>
      <w:keepLines/>
      <w:spacing w:before="40"/>
      <w:outlineLvl w:val="4"/>
    </w:pPr>
    <w:rPr>
      <w:rFonts w:asciiTheme="majorHAnsi" w:eastAsiaTheme="majorEastAsia" w:hAnsiTheme="majorHAnsi" w:cstheme="majorBidi"/>
      <w:i/>
      <w:color w:val="13666B" w:themeColor="accent3" w:themeShade="80"/>
      <w:sz w:val="24"/>
    </w:rPr>
  </w:style>
  <w:style w:type="paragraph" w:styleId="6">
    <w:name w:val="heading 6"/>
    <w:basedOn w:val="a1"/>
    <w:next w:val="a1"/>
    <w:link w:val="6Char"/>
    <w:uiPriority w:val="9"/>
    <w:semiHidden/>
    <w:unhideWhenUsed/>
    <w:qFormat/>
    <w:rsid w:val="00A70318"/>
    <w:pPr>
      <w:keepNext/>
      <w:keepLines/>
      <w:spacing w:before="40"/>
      <w:outlineLvl w:val="5"/>
    </w:pPr>
    <w:rPr>
      <w:rFonts w:asciiTheme="majorHAnsi" w:eastAsiaTheme="majorEastAsia" w:hAnsiTheme="majorHAnsi" w:cstheme="majorBidi"/>
      <w:color w:val="134163" w:themeColor="accent2" w:themeShade="80"/>
    </w:rPr>
  </w:style>
  <w:style w:type="paragraph" w:styleId="7">
    <w:name w:val="heading 7"/>
    <w:basedOn w:val="a1"/>
    <w:next w:val="a1"/>
    <w:link w:val="7Char"/>
    <w:uiPriority w:val="9"/>
    <w:semiHidden/>
    <w:unhideWhenUsed/>
    <w:qFormat/>
    <w:rsid w:val="00A70318"/>
    <w:pPr>
      <w:keepNext/>
      <w:keepLines/>
      <w:spacing w:before="40"/>
      <w:outlineLvl w:val="6"/>
    </w:pPr>
    <w:rPr>
      <w:rFonts w:asciiTheme="majorHAnsi" w:eastAsiaTheme="majorEastAsia" w:hAnsiTheme="majorHAnsi" w:cstheme="majorBidi"/>
      <w:i/>
      <w:iCs/>
      <w:color w:val="134163" w:themeColor="accent2" w:themeShade="80"/>
    </w:rPr>
  </w:style>
  <w:style w:type="paragraph" w:styleId="8">
    <w:name w:val="heading 8"/>
    <w:basedOn w:val="a1"/>
    <w:next w:val="a1"/>
    <w:link w:val="8Char"/>
    <w:uiPriority w:val="9"/>
    <w:semiHidden/>
    <w:unhideWhenUsed/>
    <w:qFormat/>
    <w:rsid w:val="008F07DC"/>
    <w:pPr>
      <w:keepNext/>
      <w:keepLines/>
      <w:spacing w:before="40"/>
      <w:outlineLvl w:val="7"/>
    </w:pPr>
    <w:rPr>
      <w:rFonts w:asciiTheme="majorHAnsi" w:eastAsiaTheme="majorEastAsia" w:hAnsiTheme="majorHAnsi" w:cstheme="majorBidi"/>
      <w:szCs w:val="21"/>
    </w:rPr>
  </w:style>
  <w:style w:type="paragraph" w:styleId="9">
    <w:name w:val="heading 9"/>
    <w:basedOn w:val="a1"/>
    <w:next w:val="a1"/>
    <w:link w:val="9Char"/>
    <w:uiPriority w:val="9"/>
    <w:semiHidden/>
    <w:unhideWhenUsed/>
    <w:qFormat/>
    <w:rsid w:val="008F07DC"/>
    <w:pPr>
      <w:keepNext/>
      <w:keepLines/>
      <w:spacing w:before="40"/>
      <w:outlineLvl w:val="8"/>
    </w:pPr>
    <w:rPr>
      <w:rFonts w:asciiTheme="majorHAnsi" w:eastAsiaTheme="majorEastAsia" w:hAnsiTheme="majorHAnsi" w:cstheme="majorBidi"/>
      <w:i/>
      <w:iCs/>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Char"/>
    <w:uiPriority w:val="99"/>
    <w:semiHidden/>
    <w:unhideWhenUsed/>
    <w:rsid w:val="006E48F3"/>
    <w:pPr>
      <w:tabs>
        <w:tab w:val="left" w:pos="480"/>
        <w:tab w:val="left" w:pos="960"/>
        <w:tab w:val="left" w:pos="1440"/>
        <w:tab w:val="left" w:pos="1920"/>
        <w:tab w:val="left" w:pos="2400"/>
        <w:tab w:val="left" w:pos="2880"/>
        <w:tab w:val="left" w:pos="3360"/>
        <w:tab w:val="left" w:pos="3840"/>
        <w:tab w:val="left" w:pos="4320"/>
      </w:tabs>
      <w:ind w:left="72" w:right="72"/>
    </w:pPr>
    <w:rPr>
      <w:rFonts w:ascii="Consolas" w:hAnsi="Consolas"/>
      <w:kern w:val="22"/>
      <w:szCs w:val="20"/>
      <w:lang w:eastAsia="ja-JP"/>
      <w14:ligatures w14:val="standard"/>
    </w:rPr>
  </w:style>
  <w:style w:type="character" w:customStyle="1" w:styleId="Char">
    <w:name w:val="宏文本 Char"/>
    <w:basedOn w:val="a2"/>
    <w:link w:val="a5"/>
    <w:uiPriority w:val="99"/>
    <w:semiHidden/>
    <w:rsid w:val="006E48F3"/>
    <w:rPr>
      <w:rFonts w:ascii="Consolas" w:eastAsiaTheme="minorEastAsia" w:hAnsi="Consolas"/>
      <w:kern w:val="22"/>
      <w:szCs w:val="20"/>
      <w:lang w:eastAsia="ja-JP"/>
      <w14:ligatures w14:val="standard"/>
    </w:rPr>
  </w:style>
  <w:style w:type="paragraph" w:styleId="a6">
    <w:name w:val="header"/>
    <w:basedOn w:val="a1"/>
    <w:link w:val="Char0"/>
    <w:uiPriority w:val="99"/>
    <w:unhideWhenUsed/>
    <w:rsid w:val="008F07DC"/>
  </w:style>
  <w:style w:type="character" w:customStyle="1" w:styleId="Char0">
    <w:name w:val="页眉 Char"/>
    <w:basedOn w:val="a2"/>
    <w:link w:val="a6"/>
    <w:uiPriority w:val="99"/>
    <w:rsid w:val="008F07DC"/>
  </w:style>
  <w:style w:type="paragraph" w:styleId="a7">
    <w:name w:val="footer"/>
    <w:basedOn w:val="a1"/>
    <w:link w:val="Char1"/>
    <w:uiPriority w:val="99"/>
    <w:unhideWhenUsed/>
    <w:rsid w:val="008F07DC"/>
  </w:style>
  <w:style w:type="character" w:customStyle="1" w:styleId="Char1">
    <w:name w:val="页脚 Char"/>
    <w:basedOn w:val="a2"/>
    <w:link w:val="a7"/>
    <w:uiPriority w:val="99"/>
    <w:rsid w:val="008F07DC"/>
  </w:style>
  <w:style w:type="character" w:customStyle="1" w:styleId="3Char">
    <w:name w:val="标题 3 Char"/>
    <w:basedOn w:val="a2"/>
    <w:link w:val="3"/>
    <w:uiPriority w:val="9"/>
    <w:rsid w:val="00F416E8"/>
    <w:rPr>
      <w:rFonts w:asciiTheme="majorHAnsi" w:eastAsia="微软雅黑" w:hAnsiTheme="majorHAnsi" w:cstheme="majorBidi"/>
      <w:b/>
      <w:bCs/>
      <w:caps/>
      <w:color w:val="13666B" w:themeColor="accent3" w:themeShade="80"/>
      <w:kern w:val="22"/>
      <w:sz w:val="24"/>
      <w:szCs w:val="24"/>
      <w:lang w:eastAsia="ja-JP"/>
      <w14:ligatures w14:val="standard"/>
    </w:rPr>
  </w:style>
  <w:style w:type="paragraph" w:styleId="a8">
    <w:name w:val="Title"/>
    <w:basedOn w:val="a1"/>
    <w:link w:val="Char2"/>
    <w:uiPriority w:val="3"/>
    <w:qFormat/>
    <w:rsid w:val="00F416E8"/>
    <w:pPr>
      <w:jc w:val="right"/>
    </w:pPr>
    <w:rPr>
      <w:rFonts w:asciiTheme="majorHAnsi" w:hAnsiTheme="majorHAnsi" w:cstheme="majorBidi"/>
      <w:caps/>
      <w:color w:val="1C6194" w:themeColor="accent2" w:themeShade="BF"/>
      <w:sz w:val="52"/>
      <w:szCs w:val="52"/>
    </w:rPr>
  </w:style>
  <w:style w:type="character" w:customStyle="1" w:styleId="Char2">
    <w:name w:val="标题 Char"/>
    <w:basedOn w:val="a2"/>
    <w:link w:val="a8"/>
    <w:uiPriority w:val="3"/>
    <w:rsid w:val="00F416E8"/>
    <w:rPr>
      <w:rFonts w:asciiTheme="majorHAnsi" w:eastAsia="微软雅黑" w:hAnsiTheme="majorHAnsi" w:cstheme="majorBidi"/>
      <w:caps/>
      <w:color w:val="1C6194" w:themeColor="accent2" w:themeShade="BF"/>
      <w:kern w:val="22"/>
      <w:sz w:val="52"/>
      <w:szCs w:val="52"/>
      <w:lang w:eastAsia="ja-JP"/>
      <w14:ligatures w14:val="standard"/>
    </w:rPr>
  </w:style>
  <w:style w:type="paragraph" w:styleId="a9">
    <w:name w:val="Subtitle"/>
    <w:basedOn w:val="a1"/>
    <w:link w:val="Char3"/>
    <w:uiPriority w:val="1"/>
    <w:qFormat/>
    <w:rsid w:val="00F416E8"/>
    <w:pPr>
      <w:jc w:val="right"/>
    </w:pPr>
    <w:rPr>
      <w:rFonts w:asciiTheme="majorHAnsi" w:hAnsiTheme="majorHAnsi" w:cstheme="majorBidi"/>
      <w:caps/>
      <w:sz w:val="28"/>
      <w:szCs w:val="28"/>
    </w:rPr>
  </w:style>
  <w:style w:type="character" w:customStyle="1" w:styleId="Char3">
    <w:name w:val="副标题 Char"/>
    <w:basedOn w:val="a2"/>
    <w:link w:val="a9"/>
    <w:uiPriority w:val="1"/>
    <w:rsid w:val="00F416E8"/>
    <w:rPr>
      <w:rFonts w:asciiTheme="majorHAnsi" w:eastAsia="微软雅黑" w:hAnsiTheme="majorHAnsi" w:cstheme="majorBidi"/>
      <w:caps/>
      <w:kern w:val="22"/>
      <w:sz w:val="28"/>
      <w:szCs w:val="28"/>
      <w:lang w:eastAsia="ja-JP"/>
      <w14:ligatures w14:val="standard"/>
    </w:rPr>
  </w:style>
  <w:style w:type="character" w:customStyle="1" w:styleId="8Char">
    <w:name w:val="标题 8 Char"/>
    <w:basedOn w:val="a2"/>
    <w:link w:val="8"/>
    <w:uiPriority w:val="9"/>
    <w:semiHidden/>
    <w:rsid w:val="008F07DC"/>
    <w:rPr>
      <w:rFonts w:asciiTheme="majorHAnsi" w:eastAsiaTheme="majorEastAsia" w:hAnsiTheme="majorHAnsi" w:cstheme="majorBidi"/>
      <w:szCs w:val="21"/>
    </w:rPr>
  </w:style>
  <w:style w:type="character" w:customStyle="1" w:styleId="9Char">
    <w:name w:val="标题 9 Char"/>
    <w:basedOn w:val="a2"/>
    <w:link w:val="9"/>
    <w:uiPriority w:val="9"/>
    <w:semiHidden/>
    <w:rsid w:val="008F07DC"/>
    <w:rPr>
      <w:rFonts w:asciiTheme="majorHAnsi" w:eastAsiaTheme="majorEastAsia" w:hAnsiTheme="majorHAnsi" w:cstheme="majorBidi"/>
      <w:i/>
      <w:iCs/>
      <w:szCs w:val="21"/>
    </w:rPr>
  </w:style>
  <w:style w:type="character" w:styleId="aa">
    <w:name w:val="Intense Emphasis"/>
    <w:basedOn w:val="a2"/>
    <w:uiPriority w:val="21"/>
    <w:semiHidden/>
    <w:unhideWhenUsed/>
    <w:qFormat/>
    <w:rsid w:val="008F07DC"/>
    <w:rPr>
      <w:i/>
      <w:iCs/>
      <w:color w:val="0D5672" w:themeColor="accent1" w:themeShade="80"/>
    </w:rPr>
  </w:style>
  <w:style w:type="paragraph" w:styleId="ab">
    <w:name w:val="Quote"/>
    <w:basedOn w:val="a1"/>
    <w:next w:val="a1"/>
    <w:link w:val="Char4"/>
    <w:uiPriority w:val="29"/>
    <w:semiHidden/>
    <w:unhideWhenUsed/>
    <w:qFormat/>
    <w:rsid w:val="008F07DC"/>
    <w:pPr>
      <w:spacing w:before="200"/>
      <w:jc w:val="center"/>
    </w:pPr>
    <w:rPr>
      <w:i/>
      <w:iCs/>
      <w:color w:val="404040" w:themeColor="text1" w:themeTint="BF"/>
    </w:rPr>
  </w:style>
  <w:style w:type="character" w:customStyle="1" w:styleId="Char4">
    <w:name w:val="引用 Char"/>
    <w:basedOn w:val="a2"/>
    <w:link w:val="ab"/>
    <w:uiPriority w:val="29"/>
    <w:semiHidden/>
    <w:rsid w:val="008F07DC"/>
    <w:rPr>
      <w:i/>
      <w:iCs/>
      <w:color w:val="404040" w:themeColor="text1" w:themeTint="BF"/>
    </w:rPr>
  </w:style>
  <w:style w:type="paragraph" w:styleId="ac">
    <w:name w:val="Intense Quote"/>
    <w:basedOn w:val="a1"/>
    <w:next w:val="a1"/>
    <w:link w:val="Char5"/>
    <w:uiPriority w:val="30"/>
    <w:semiHidden/>
    <w:unhideWhenUsed/>
    <w:qFormat/>
    <w:rsid w:val="008F07DC"/>
    <w:pPr>
      <w:pBdr>
        <w:top w:val="single" w:sz="4" w:space="10" w:color="0D5672" w:themeColor="accent1" w:themeShade="80"/>
        <w:bottom w:val="single" w:sz="4" w:space="10" w:color="0D5672" w:themeColor="accent1" w:themeShade="80"/>
      </w:pBdr>
      <w:spacing w:before="360" w:after="360"/>
      <w:jc w:val="center"/>
    </w:pPr>
    <w:rPr>
      <w:i/>
      <w:iCs/>
      <w:color w:val="0D5672" w:themeColor="accent1" w:themeShade="80"/>
    </w:rPr>
  </w:style>
  <w:style w:type="character" w:customStyle="1" w:styleId="Char5">
    <w:name w:val="明显引用 Char"/>
    <w:basedOn w:val="a2"/>
    <w:link w:val="ac"/>
    <w:uiPriority w:val="30"/>
    <w:semiHidden/>
    <w:rsid w:val="008F07DC"/>
    <w:rPr>
      <w:i/>
      <w:iCs/>
      <w:color w:val="0D5672" w:themeColor="accent1" w:themeShade="80"/>
    </w:rPr>
  </w:style>
  <w:style w:type="character" w:styleId="ad">
    <w:name w:val="Intense Reference"/>
    <w:basedOn w:val="a2"/>
    <w:uiPriority w:val="32"/>
    <w:semiHidden/>
    <w:unhideWhenUsed/>
    <w:qFormat/>
    <w:rsid w:val="008F07DC"/>
    <w:rPr>
      <w:b/>
      <w:bCs/>
      <w:caps w:val="0"/>
      <w:smallCaps/>
      <w:color w:val="0D5672" w:themeColor="accent1" w:themeShade="80"/>
      <w:spacing w:val="5"/>
    </w:rPr>
  </w:style>
  <w:style w:type="paragraph" w:styleId="ae">
    <w:name w:val="caption"/>
    <w:basedOn w:val="a1"/>
    <w:next w:val="a1"/>
    <w:uiPriority w:val="35"/>
    <w:unhideWhenUsed/>
    <w:qFormat/>
    <w:rsid w:val="008F07DC"/>
    <w:pPr>
      <w:spacing w:after="200"/>
    </w:pPr>
    <w:rPr>
      <w:i/>
      <w:iCs/>
      <w:color w:val="335B74" w:themeColor="text2"/>
      <w:szCs w:val="18"/>
    </w:rPr>
  </w:style>
  <w:style w:type="character" w:customStyle="1" w:styleId="1Char">
    <w:name w:val="标题 1 Char"/>
    <w:basedOn w:val="a2"/>
    <w:link w:val="1"/>
    <w:uiPriority w:val="9"/>
    <w:rsid w:val="00F416E8"/>
    <w:rPr>
      <w:rFonts w:asciiTheme="majorHAnsi" w:eastAsia="微软雅黑" w:hAnsiTheme="majorHAnsi" w:cstheme="majorBidi"/>
      <w:caps/>
      <w:color w:val="0D5672" w:themeColor="accent1" w:themeShade="80"/>
      <w:kern w:val="22"/>
      <w:sz w:val="28"/>
      <w:szCs w:val="28"/>
      <w:lang w:eastAsia="ja-JP"/>
      <w14:ligatures w14:val="standard"/>
    </w:rPr>
  </w:style>
  <w:style w:type="paragraph" w:styleId="TOC">
    <w:name w:val="TOC Heading"/>
    <w:basedOn w:val="1"/>
    <w:next w:val="a1"/>
    <w:uiPriority w:val="39"/>
    <w:unhideWhenUsed/>
    <w:qFormat/>
    <w:rsid w:val="008F07DC"/>
    <w:pPr>
      <w:outlineLvl w:val="9"/>
    </w:pPr>
  </w:style>
  <w:style w:type="character" w:customStyle="1" w:styleId="2Char">
    <w:name w:val="标题 2 Char"/>
    <w:basedOn w:val="a2"/>
    <w:link w:val="2"/>
    <w:uiPriority w:val="9"/>
    <w:rsid w:val="00F416E8"/>
    <w:rPr>
      <w:rFonts w:asciiTheme="majorHAnsi" w:eastAsia="微软雅黑" w:hAnsiTheme="majorHAnsi" w:cstheme="majorBidi"/>
      <w:b/>
      <w:bCs/>
      <w:caps/>
      <w:color w:val="1C6194" w:themeColor="accent2" w:themeShade="BF"/>
      <w:spacing w:val="20"/>
      <w:kern w:val="22"/>
      <w:sz w:val="24"/>
      <w:szCs w:val="24"/>
      <w:lang w:eastAsia="ja-JP"/>
      <w14:ligatures w14:val="standard"/>
    </w:rPr>
  </w:style>
  <w:style w:type="paragraph" w:styleId="af">
    <w:name w:val="Balloon Text"/>
    <w:basedOn w:val="a1"/>
    <w:link w:val="Char6"/>
    <w:uiPriority w:val="99"/>
    <w:semiHidden/>
    <w:unhideWhenUsed/>
    <w:rsid w:val="008F07DC"/>
    <w:rPr>
      <w:rFonts w:ascii="Segoe UI" w:hAnsi="Segoe UI" w:cs="Segoe UI"/>
      <w:szCs w:val="18"/>
    </w:rPr>
  </w:style>
  <w:style w:type="character" w:customStyle="1" w:styleId="Char6">
    <w:name w:val="批注框文本 Char"/>
    <w:basedOn w:val="a2"/>
    <w:link w:val="af"/>
    <w:uiPriority w:val="99"/>
    <w:semiHidden/>
    <w:rsid w:val="008F07DC"/>
    <w:rPr>
      <w:rFonts w:ascii="Segoe UI" w:hAnsi="Segoe UI" w:cs="Segoe UI"/>
      <w:szCs w:val="18"/>
    </w:rPr>
  </w:style>
  <w:style w:type="paragraph" w:styleId="af0">
    <w:name w:val="Block Text"/>
    <w:basedOn w:val="a1"/>
    <w:uiPriority w:val="99"/>
    <w:semiHidden/>
    <w:unhideWhenUsed/>
    <w:rsid w:val="008F07DC"/>
    <w:pPr>
      <w:pBdr>
        <w:top w:val="single" w:sz="2" w:space="10" w:color="0D5672" w:themeColor="accent1" w:themeShade="80"/>
        <w:left w:val="single" w:sz="2" w:space="10" w:color="0D5672" w:themeColor="accent1" w:themeShade="80"/>
        <w:bottom w:val="single" w:sz="2" w:space="10" w:color="0D5672" w:themeColor="accent1" w:themeShade="80"/>
        <w:right w:val="single" w:sz="2" w:space="10" w:color="0D5672" w:themeColor="accent1" w:themeShade="80"/>
      </w:pBdr>
      <w:ind w:left="1152" w:right="1152"/>
    </w:pPr>
    <w:rPr>
      <w:i/>
      <w:iCs/>
      <w:color w:val="0D5672" w:themeColor="accent1" w:themeShade="80"/>
    </w:rPr>
  </w:style>
  <w:style w:type="paragraph" w:styleId="30">
    <w:name w:val="Body Text 3"/>
    <w:basedOn w:val="a1"/>
    <w:link w:val="3Char0"/>
    <w:uiPriority w:val="99"/>
    <w:semiHidden/>
    <w:unhideWhenUsed/>
    <w:rsid w:val="008F07DC"/>
    <w:pPr>
      <w:spacing w:after="120"/>
    </w:pPr>
    <w:rPr>
      <w:szCs w:val="16"/>
    </w:rPr>
  </w:style>
  <w:style w:type="character" w:customStyle="1" w:styleId="3Char0">
    <w:name w:val="正文文本 3 Char"/>
    <w:basedOn w:val="a2"/>
    <w:link w:val="30"/>
    <w:uiPriority w:val="99"/>
    <w:semiHidden/>
    <w:rsid w:val="008F07DC"/>
    <w:rPr>
      <w:szCs w:val="16"/>
    </w:rPr>
  </w:style>
  <w:style w:type="paragraph" w:styleId="31">
    <w:name w:val="Body Text Indent 3"/>
    <w:basedOn w:val="a1"/>
    <w:link w:val="3Char1"/>
    <w:uiPriority w:val="99"/>
    <w:semiHidden/>
    <w:unhideWhenUsed/>
    <w:rsid w:val="008F07DC"/>
    <w:pPr>
      <w:spacing w:after="120"/>
      <w:ind w:left="360"/>
    </w:pPr>
    <w:rPr>
      <w:szCs w:val="16"/>
    </w:rPr>
  </w:style>
  <w:style w:type="character" w:customStyle="1" w:styleId="3Char1">
    <w:name w:val="正文文本缩进 3 Char"/>
    <w:basedOn w:val="a2"/>
    <w:link w:val="31"/>
    <w:uiPriority w:val="99"/>
    <w:semiHidden/>
    <w:rsid w:val="008F07DC"/>
    <w:rPr>
      <w:szCs w:val="16"/>
    </w:rPr>
  </w:style>
  <w:style w:type="character" w:styleId="af1">
    <w:name w:val="annotation reference"/>
    <w:basedOn w:val="a2"/>
    <w:uiPriority w:val="99"/>
    <w:semiHidden/>
    <w:unhideWhenUsed/>
    <w:rsid w:val="008F07DC"/>
    <w:rPr>
      <w:sz w:val="22"/>
      <w:szCs w:val="16"/>
    </w:rPr>
  </w:style>
  <w:style w:type="paragraph" w:styleId="af2">
    <w:name w:val="annotation text"/>
    <w:basedOn w:val="a1"/>
    <w:link w:val="Char7"/>
    <w:uiPriority w:val="99"/>
    <w:semiHidden/>
    <w:unhideWhenUsed/>
    <w:rsid w:val="008F07DC"/>
    <w:rPr>
      <w:szCs w:val="20"/>
    </w:rPr>
  </w:style>
  <w:style w:type="character" w:customStyle="1" w:styleId="Char7">
    <w:name w:val="批注文字 Char"/>
    <w:basedOn w:val="a2"/>
    <w:link w:val="af2"/>
    <w:uiPriority w:val="99"/>
    <w:semiHidden/>
    <w:rsid w:val="008F07DC"/>
    <w:rPr>
      <w:szCs w:val="20"/>
    </w:rPr>
  </w:style>
  <w:style w:type="paragraph" w:styleId="af3">
    <w:name w:val="annotation subject"/>
    <w:basedOn w:val="af2"/>
    <w:next w:val="af2"/>
    <w:link w:val="Char8"/>
    <w:uiPriority w:val="99"/>
    <w:semiHidden/>
    <w:unhideWhenUsed/>
    <w:rsid w:val="008F07DC"/>
    <w:rPr>
      <w:b/>
      <w:bCs/>
    </w:rPr>
  </w:style>
  <w:style w:type="character" w:customStyle="1" w:styleId="Char8">
    <w:name w:val="批注主题 Char"/>
    <w:basedOn w:val="Char7"/>
    <w:link w:val="af3"/>
    <w:uiPriority w:val="99"/>
    <w:semiHidden/>
    <w:rsid w:val="008F07DC"/>
    <w:rPr>
      <w:b/>
      <w:bCs/>
      <w:szCs w:val="20"/>
    </w:rPr>
  </w:style>
  <w:style w:type="paragraph" w:styleId="af4">
    <w:name w:val="Document Map"/>
    <w:basedOn w:val="a1"/>
    <w:link w:val="Char9"/>
    <w:uiPriority w:val="99"/>
    <w:semiHidden/>
    <w:unhideWhenUsed/>
    <w:rsid w:val="008F07DC"/>
    <w:rPr>
      <w:rFonts w:ascii="Segoe UI" w:hAnsi="Segoe UI" w:cs="Segoe UI"/>
      <w:szCs w:val="16"/>
    </w:rPr>
  </w:style>
  <w:style w:type="character" w:customStyle="1" w:styleId="Char9">
    <w:name w:val="文档结构图 Char"/>
    <w:basedOn w:val="a2"/>
    <w:link w:val="af4"/>
    <w:uiPriority w:val="99"/>
    <w:semiHidden/>
    <w:rsid w:val="008F07DC"/>
    <w:rPr>
      <w:rFonts w:ascii="Segoe UI" w:hAnsi="Segoe UI" w:cs="Segoe UI"/>
      <w:szCs w:val="16"/>
    </w:rPr>
  </w:style>
  <w:style w:type="paragraph" w:styleId="af5">
    <w:name w:val="endnote text"/>
    <w:basedOn w:val="a1"/>
    <w:link w:val="Chara"/>
    <w:uiPriority w:val="99"/>
    <w:semiHidden/>
    <w:unhideWhenUsed/>
    <w:rsid w:val="008F07DC"/>
    <w:rPr>
      <w:szCs w:val="20"/>
    </w:rPr>
  </w:style>
  <w:style w:type="character" w:customStyle="1" w:styleId="Chara">
    <w:name w:val="尾注文本 Char"/>
    <w:basedOn w:val="a2"/>
    <w:link w:val="af5"/>
    <w:uiPriority w:val="99"/>
    <w:semiHidden/>
    <w:rsid w:val="008F07DC"/>
    <w:rPr>
      <w:szCs w:val="20"/>
    </w:rPr>
  </w:style>
  <w:style w:type="paragraph" w:styleId="af6">
    <w:name w:val="envelope return"/>
    <w:basedOn w:val="a1"/>
    <w:uiPriority w:val="99"/>
    <w:semiHidden/>
    <w:unhideWhenUsed/>
    <w:rsid w:val="008F07DC"/>
    <w:rPr>
      <w:rFonts w:asciiTheme="majorHAnsi" w:eastAsiaTheme="majorEastAsia" w:hAnsiTheme="majorHAnsi" w:cstheme="majorBidi"/>
      <w:szCs w:val="20"/>
    </w:rPr>
  </w:style>
  <w:style w:type="paragraph" w:styleId="af7">
    <w:name w:val="footnote text"/>
    <w:basedOn w:val="a1"/>
    <w:link w:val="Charb"/>
    <w:uiPriority w:val="99"/>
    <w:semiHidden/>
    <w:unhideWhenUsed/>
    <w:rsid w:val="008F07DC"/>
    <w:rPr>
      <w:szCs w:val="20"/>
    </w:rPr>
  </w:style>
  <w:style w:type="character" w:customStyle="1" w:styleId="Charb">
    <w:name w:val="脚注文本 Char"/>
    <w:basedOn w:val="a2"/>
    <w:link w:val="af7"/>
    <w:uiPriority w:val="99"/>
    <w:semiHidden/>
    <w:rsid w:val="008F07DC"/>
    <w:rPr>
      <w:szCs w:val="20"/>
    </w:rPr>
  </w:style>
  <w:style w:type="character" w:styleId="HTML">
    <w:name w:val="HTML Code"/>
    <w:basedOn w:val="a2"/>
    <w:uiPriority w:val="99"/>
    <w:semiHidden/>
    <w:unhideWhenUsed/>
    <w:rsid w:val="008F07DC"/>
    <w:rPr>
      <w:rFonts w:ascii="Consolas" w:hAnsi="Consolas"/>
      <w:sz w:val="22"/>
      <w:szCs w:val="20"/>
    </w:rPr>
  </w:style>
  <w:style w:type="character" w:styleId="HTML0">
    <w:name w:val="HTML Keyboard"/>
    <w:basedOn w:val="a2"/>
    <w:uiPriority w:val="99"/>
    <w:semiHidden/>
    <w:unhideWhenUsed/>
    <w:rsid w:val="008F07DC"/>
    <w:rPr>
      <w:rFonts w:ascii="Consolas" w:hAnsi="Consolas"/>
      <w:sz w:val="22"/>
      <w:szCs w:val="20"/>
    </w:rPr>
  </w:style>
  <w:style w:type="paragraph" w:styleId="HTML1">
    <w:name w:val="HTML Preformatted"/>
    <w:basedOn w:val="a1"/>
    <w:link w:val="HTMLChar"/>
    <w:uiPriority w:val="99"/>
    <w:semiHidden/>
    <w:unhideWhenUsed/>
    <w:rsid w:val="008F07DC"/>
    <w:rPr>
      <w:rFonts w:ascii="Consolas" w:hAnsi="Consolas"/>
      <w:szCs w:val="20"/>
    </w:rPr>
  </w:style>
  <w:style w:type="character" w:customStyle="1" w:styleId="HTMLChar">
    <w:name w:val="HTML 预设格式 Char"/>
    <w:basedOn w:val="a2"/>
    <w:link w:val="HTML1"/>
    <w:uiPriority w:val="99"/>
    <w:semiHidden/>
    <w:rsid w:val="008F07DC"/>
    <w:rPr>
      <w:rFonts w:ascii="Consolas" w:hAnsi="Consolas"/>
      <w:szCs w:val="20"/>
    </w:rPr>
  </w:style>
  <w:style w:type="character" w:styleId="HTML2">
    <w:name w:val="HTML Typewriter"/>
    <w:basedOn w:val="a2"/>
    <w:uiPriority w:val="99"/>
    <w:semiHidden/>
    <w:unhideWhenUsed/>
    <w:rsid w:val="008F07DC"/>
    <w:rPr>
      <w:rFonts w:ascii="Consolas" w:hAnsi="Consolas"/>
      <w:sz w:val="22"/>
      <w:szCs w:val="20"/>
    </w:rPr>
  </w:style>
  <w:style w:type="paragraph" w:styleId="af8">
    <w:name w:val="Plain Text"/>
    <w:basedOn w:val="a1"/>
    <w:link w:val="Charc"/>
    <w:uiPriority w:val="99"/>
    <w:semiHidden/>
    <w:unhideWhenUsed/>
    <w:rsid w:val="008F07DC"/>
    <w:rPr>
      <w:rFonts w:ascii="Consolas" w:hAnsi="Consolas"/>
      <w:szCs w:val="21"/>
    </w:rPr>
  </w:style>
  <w:style w:type="character" w:customStyle="1" w:styleId="Charc">
    <w:name w:val="纯文本 Char"/>
    <w:basedOn w:val="a2"/>
    <w:link w:val="af8"/>
    <w:uiPriority w:val="99"/>
    <w:semiHidden/>
    <w:rsid w:val="008F07DC"/>
    <w:rPr>
      <w:rFonts w:ascii="Consolas" w:hAnsi="Consolas"/>
      <w:szCs w:val="21"/>
    </w:rPr>
  </w:style>
  <w:style w:type="table" w:customStyle="1" w:styleId="af9">
    <w:name w:val="无边框"/>
    <w:basedOn w:val="a3"/>
    <w:uiPriority w:val="99"/>
    <w:rsid w:val="004F4B35"/>
    <w:rPr>
      <w:kern w:val="22"/>
      <w:lang w:eastAsia="ja-JP"/>
      <w14:ligatures w14:val="standard"/>
    </w:rPr>
    <w:tblPr>
      <w:tblBorders>
        <w:bottom w:val="single" w:sz="4" w:space="0" w:color="A3CEED" w:themeColor="accent2" w:themeTint="66"/>
        <w:insideH w:val="single" w:sz="4" w:space="0" w:color="A3CEED" w:themeColor="accent2" w:themeTint="66"/>
        <w:insideV w:val="single" w:sz="4" w:space="0" w:color="A3CEED" w:themeColor="accent2" w:themeTint="66"/>
      </w:tblBorders>
      <w:tblCellMar>
        <w:left w:w="72" w:type="dxa"/>
        <w:right w:w="72" w:type="dxa"/>
      </w:tblCellMar>
    </w:tblPr>
    <w:tblStylePr w:type="firstRow">
      <w:pPr>
        <w:keepNext/>
        <w:wordWrap/>
      </w:pPr>
      <w:rPr>
        <w:rFonts w:asciiTheme="majorHAnsi" w:hAnsiTheme="majorHAnsi"/>
        <w:b/>
        <w:i w:val="0"/>
        <w:caps w:val="0"/>
        <w:smallCaps w:val="0"/>
        <w:color w:val="auto"/>
        <w:sz w:val="22"/>
      </w:rPr>
      <w:tblPr/>
      <w:trPr>
        <w:tblHeader/>
      </w:trPr>
      <w:tcPr>
        <w:tcBorders>
          <w:top w:val="nil"/>
          <w:left w:val="nil"/>
          <w:bottom w:val="single" w:sz="12" w:space="0" w:color="A3CEED" w:themeColor="accent2" w:themeTint="66"/>
          <w:right w:val="nil"/>
          <w:insideH w:val="nil"/>
          <w:insideV w:val="single" w:sz="4" w:space="0" w:color="A3CEED" w:themeColor="accent2" w:themeTint="66"/>
          <w:tl2br w:val="nil"/>
          <w:tr2bl w:val="nil"/>
        </w:tcBorders>
        <w:vAlign w:val="bottom"/>
      </w:tcPr>
    </w:tblStylePr>
    <w:tblStylePr w:type="firstCol">
      <w:rPr>
        <w:b/>
        <w:i w:val="0"/>
      </w:rPr>
    </w:tblStylePr>
  </w:style>
  <w:style w:type="paragraph" w:customStyle="1" w:styleId="afa">
    <w:name w:val="徽标"/>
    <w:basedOn w:val="a1"/>
    <w:uiPriority w:val="2"/>
    <w:qFormat/>
    <w:rsid w:val="00906393"/>
    <w:pPr>
      <w:spacing w:before="4500" w:after="1440"/>
      <w:jc w:val="right"/>
    </w:pPr>
    <w:rPr>
      <w:color w:val="264356" w:themeColor="text2" w:themeShade="BF"/>
      <w:sz w:val="52"/>
      <w:szCs w:val="52"/>
    </w:rPr>
  </w:style>
  <w:style w:type="paragraph" w:customStyle="1" w:styleId="afb">
    <w:name w:val="联系信息"/>
    <w:basedOn w:val="a1"/>
    <w:next w:val="a1"/>
    <w:uiPriority w:val="4"/>
    <w:qFormat/>
    <w:rsid w:val="00906393"/>
    <w:pPr>
      <w:spacing w:before="1440" w:line="360" w:lineRule="auto"/>
      <w:contextualSpacing/>
      <w:jc w:val="right"/>
    </w:pPr>
    <w:rPr>
      <w:caps/>
    </w:rPr>
  </w:style>
  <w:style w:type="paragraph" w:styleId="a">
    <w:name w:val="List Number"/>
    <w:basedOn w:val="a1"/>
    <w:uiPriority w:val="10"/>
    <w:qFormat/>
    <w:rsid w:val="00906393"/>
    <w:pPr>
      <w:numPr>
        <w:numId w:val="6"/>
      </w:numPr>
      <w:contextualSpacing/>
    </w:pPr>
  </w:style>
  <w:style w:type="character" w:styleId="afc">
    <w:name w:val="Emphasis"/>
    <w:basedOn w:val="a2"/>
    <w:uiPriority w:val="12"/>
    <w:unhideWhenUsed/>
    <w:qFormat/>
    <w:rsid w:val="006258F7"/>
    <w:rPr>
      <w:rFonts w:eastAsia="微软雅黑"/>
      <w:i/>
      <w:iCs/>
      <w:color w:val="595959" w:themeColor="text1" w:themeTint="A6"/>
    </w:rPr>
  </w:style>
  <w:style w:type="paragraph" w:customStyle="1" w:styleId="afd">
    <w:name w:val="页脚居中对齐"/>
    <w:basedOn w:val="a7"/>
    <w:link w:val="afe"/>
    <w:uiPriority w:val="13"/>
    <w:qFormat/>
    <w:rsid w:val="00906393"/>
    <w:pPr>
      <w:jc w:val="center"/>
    </w:pPr>
  </w:style>
  <w:style w:type="character" w:customStyle="1" w:styleId="afe">
    <w:name w:val="页脚居中对齐字符"/>
    <w:basedOn w:val="Char1"/>
    <w:link w:val="afd"/>
    <w:uiPriority w:val="13"/>
    <w:rsid w:val="00906393"/>
    <w:rPr>
      <w:rFonts w:eastAsiaTheme="minorEastAsia"/>
      <w:kern w:val="22"/>
      <w:lang w:eastAsia="ja-JP"/>
      <w14:ligatures w14:val="standard"/>
    </w:rPr>
  </w:style>
  <w:style w:type="paragraph" w:customStyle="1" w:styleId="aff">
    <w:name w:val="页脚右对齐"/>
    <w:basedOn w:val="a7"/>
    <w:link w:val="aff0"/>
    <w:uiPriority w:val="13"/>
    <w:qFormat/>
    <w:rsid w:val="00906393"/>
    <w:pPr>
      <w:jc w:val="right"/>
    </w:pPr>
  </w:style>
  <w:style w:type="character" w:customStyle="1" w:styleId="aff0">
    <w:name w:val="页脚右对齐字符"/>
    <w:basedOn w:val="Char1"/>
    <w:link w:val="aff"/>
    <w:uiPriority w:val="13"/>
    <w:rsid w:val="00906393"/>
    <w:rPr>
      <w:rFonts w:eastAsiaTheme="minorEastAsia"/>
      <w:kern w:val="22"/>
      <w:lang w:eastAsia="ja-JP"/>
      <w14:ligatures w14:val="standard"/>
    </w:rPr>
  </w:style>
  <w:style w:type="paragraph" w:styleId="a0">
    <w:name w:val="List Bullet"/>
    <w:basedOn w:val="a1"/>
    <w:uiPriority w:val="11"/>
    <w:qFormat/>
    <w:rsid w:val="00906393"/>
    <w:pPr>
      <w:numPr>
        <w:numId w:val="17"/>
      </w:numPr>
      <w:contextualSpacing/>
    </w:pPr>
  </w:style>
  <w:style w:type="table" w:styleId="aff1">
    <w:name w:val="Table Grid"/>
    <w:basedOn w:val="a3"/>
    <w:uiPriority w:val="39"/>
    <w:rsid w:val="00AD1D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2">
    <w:name w:val="Placeholder Text"/>
    <w:basedOn w:val="a2"/>
    <w:uiPriority w:val="99"/>
    <w:semiHidden/>
    <w:rsid w:val="004F4B35"/>
    <w:rPr>
      <w:color w:val="808080"/>
    </w:rPr>
  </w:style>
  <w:style w:type="character" w:customStyle="1" w:styleId="4Char">
    <w:name w:val="标题 4 Char"/>
    <w:basedOn w:val="a2"/>
    <w:link w:val="4"/>
    <w:uiPriority w:val="9"/>
    <w:rsid w:val="00F416E8"/>
    <w:rPr>
      <w:rFonts w:asciiTheme="majorHAnsi" w:eastAsia="微软雅黑" w:hAnsiTheme="majorHAnsi" w:cstheme="majorBidi"/>
      <w:b/>
      <w:iCs/>
      <w:color w:val="13666B" w:themeColor="accent3" w:themeShade="80"/>
      <w:kern w:val="22"/>
      <w:sz w:val="24"/>
      <w:lang w:eastAsia="ja-JP"/>
      <w14:ligatures w14:val="standard"/>
    </w:rPr>
  </w:style>
  <w:style w:type="character" w:customStyle="1" w:styleId="5Char">
    <w:name w:val="标题 5 Char"/>
    <w:basedOn w:val="a2"/>
    <w:link w:val="5"/>
    <w:uiPriority w:val="9"/>
    <w:rsid w:val="00A70318"/>
    <w:rPr>
      <w:rFonts w:asciiTheme="majorHAnsi" w:eastAsiaTheme="majorEastAsia" w:hAnsiTheme="majorHAnsi" w:cstheme="majorBidi"/>
      <w:i/>
      <w:color w:val="13666B" w:themeColor="accent3" w:themeShade="80"/>
      <w:kern w:val="22"/>
      <w:sz w:val="24"/>
      <w:lang w:eastAsia="ja-JP"/>
      <w14:ligatures w14:val="standard"/>
    </w:rPr>
  </w:style>
  <w:style w:type="character" w:customStyle="1" w:styleId="6Char">
    <w:name w:val="标题 6 Char"/>
    <w:basedOn w:val="a2"/>
    <w:link w:val="6"/>
    <w:uiPriority w:val="9"/>
    <w:semiHidden/>
    <w:rsid w:val="00A70318"/>
    <w:rPr>
      <w:rFonts w:asciiTheme="majorHAnsi" w:eastAsiaTheme="majorEastAsia" w:hAnsiTheme="majorHAnsi" w:cstheme="majorBidi"/>
      <w:color w:val="134163" w:themeColor="accent2" w:themeShade="80"/>
      <w:kern w:val="22"/>
      <w:lang w:eastAsia="ja-JP"/>
      <w14:ligatures w14:val="standard"/>
    </w:rPr>
  </w:style>
  <w:style w:type="character" w:customStyle="1" w:styleId="7Char">
    <w:name w:val="标题 7 Char"/>
    <w:basedOn w:val="a2"/>
    <w:link w:val="7"/>
    <w:uiPriority w:val="9"/>
    <w:semiHidden/>
    <w:rsid w:val="00A70318"/>
    <w:rPr>
      <w:rFonts w:asciiTheme="majorHAnsi" w:eastAsiaTheme="majorEastAsia" w:hAnsiTheme="majorHAnsi" w:cstheme="majorBidi"/>
      <w:i/>
      <w:iCs/>
      <w:color w:val="134163" w:themeColor="accent2" w:themeShade="80"/>
      <w:kern w:val="22"/>
      <w:lang w:eastAsia="ja-JP"/>
      <w14:ligatures w14:val="standard"/>
    </w:rPr>
  </w:style>
  <w:style w:type="character" w:styleId="aff3">
    <w:name w:val="Hyperlink"/>
    <w:basedOn w:val="a2"/>
    <w:uiPriority w:val="99"/>
    <w:unhideWhenUsed/>
    <w:rsid w:val="00856C7F"/>
    <w:rPr>
      <w:color w:val="6B9F25" w:themeColor="hyperlink"/>
      <w:u w:val="single"/>
    </w:rPr>
  </w:style>
  <w:style w:type="paragraph" w:styleId="10">
    <w:name w:val="toc 1"/>
    <w:basedOn w:val="a1"/>
    <w:next w:val="a1"/>
    <w:autoRedefine/>
    <w:uiPriority w:val="39"/>
    <w:unhideWhenUsed/>
    <w:rsid w:val="008445D6"/>
  </w:style>
  <w:style w:type="paragraph" w:styleId="20">
    <w:name w:val="toc 2"/>
    <w:basedOn w:val="a1"/>
    <w:next w:val="a1"/>
    <w:autoRedefine/>
    <w:uiPriority w:val="39"/>
    <w:unhideWhenUsed/>
    <w:rsid w:val="008445D6"/>
    <w:pPr>
      <w:ind w:leftChars="200" w:left="420"/>
    </w:pPr>
  </w:style>
  <w:style w:type="paragraph" w:styleId="32">
    <w:name w:val="toc 3"/>
    <w:basedOn w:val="a1"/>
    <w:next w:val="a1"/>
    <w:autoRedefine/>
    <w:uiPriority w:val="39"/>
    <w:unhideWhenUsed/>
    <w:rsid w:val="008445D6"/>
    <w:pPr>
      <w:ind w:leftChars="400" w:left="840"/>
    </w:pPr>
  </w:style>
  <w:style w:type="paragraph" w:customStyle="1" w:styleId="aff4">
    <w:name w:val="代码"/>
    <w:basedOn w:val="a1"/>
    <w:qFormat/>
    <w:rsid w:val="00D91E52"/>
    <w:rPr>
      <w:rFonts w:eastAsia="Consolas"/>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552341">
      <w:bodyDiv w:val="1"/>
      <w:marLeft w:val="0"/>
      <w:marRight w:val="0"/>
      <w:marTop w:val="0"/>
      <w:marBottom w:val="0"/>
      <w:divBdr>
        <w:top w:val="none" w:sz="0" w:space="0" w:color="auto"/>
        <w:left w:val="none" w:sz="0" w:space="0" w:color="auto"/>
        <w:bottom w:val="none" w:sz="0" w:space="0" w:color="auto"/>
        <w:right w:val="none" w:sz="0" w:space="0" w:color="auto"/>
      </w:divBdr>
      <w:divsChild>
        <w:div w:id="1199784418">
          <w:marLeft w:val="0"/>
          <w:marRight w:val="0"/>
          <w:marTop w:val="0"/>
          <w:marBottom w:val="0"/>
          <w:divBdr>
            <w:top w:val="none" w:sz="0" w:space="0" w:color="auto"/>
            <w:left w:val="none" w:sz="0" w:space="0" w:color="auto"/>
            <w:bottom w:val="none" w:sz="0" w:space="0" w:color="auto"/>
            <w:right w:val="none" w:sz="0" w:space="0" w:color="auto"/>
          </w:divBdr>
          <w:divsChild>
            <w:div w:id="145544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3525">
      <w:bodyDiv w:val="1"/>
      <w:marLeft w:val="0"/>
      <w:marRight w:val="0"/>
      <w:marTop w:val="0"/>
      <w:marBottom w:val="0"/>
      <w:divBdr>
        <w:top w:val="none" w:sz="0" w:space="0" w:color="auto"/>
        <w:left w:val="none" w:sz="0" w:space="0" w:color="auto"/>
        <w:bottom w:val="none" w:sz="0" w:space="0" w:color="auto"/>
        <w:right w:val="none" w:sz="0" w:space="0" w:color="auto"/>
      </w:divBdr>
      <w:divsChild>
        <w:div w:id="1108233545">
          <w:marLeft w:val="0"/>
          <w:marRight w:val="0"/>
          <w:marTop w:val="0"/>
          <w:marBottom w:val="0"/>
          <w:divBdr>
            <w:top w:val="none" w:sz="0" w:space="0" w:color="auto"/>
            <w:left w:val="none" w:sz="0" w:space="0" w:color="auto"/>
            <w:bottom w:val="none" w:sz="0" w:space="0" w:color="auto"/>
            <w:right w:val="none" w:sz="0" w:space="0" w:color="auto"/>
          </w:divBdr>
          <w:divsChild>
            <w:div w:id="18820880">
              <w:marLeft w:val="0"/>
              <w:marRight w:val="0"/>
              <w:marTop w:val="0"/>
              <w:marBottom w:val="0"/>
              <w:divBdr>
                <w:top w:val="none" w:sz="0" w:space="0" w:color="auto"/>
                <w:left w:val="none" w:sz="0" w:space="0" w:color="auto"/>
                <w:bottom w:val="none" w:sz="0" w:space="0" w:color="auto"/>
                <w:right w:val="none" w:sz="0" w:space="0" w:color="auto"/>
              </w:divBdr>
            </w:div>
            <w:div w:id="26307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1047">
      <w:bodyDiv w:val="1"/>
      <w:marLeft w:val="0"/>
      <w:marRight w:val="0"/>
      <w:marTop w:val="0"/>
      <w:marBottom w:val="0"/>
      <w:divBdr>
        <w:top w:val="none" w:sz="0" w:space="0" w:color="auto"/>
        <w:left w:val="none" w:sz="0" w:space="0" w:color="auto"/>
        <w:bottom w:val="none" w:sz="0" w:space="0" w:color="auto"/>
        <w:right w:val="none" w:sz="0" w:space="0" w:color="auto"/>
      </w:divBdr>
      <w:divsChild>
        <w:div w:id="82148347">
          <w:marLeft w:val="0"/>
          <w:marRight w:val="0"/>
          <w:marTop w:val="0"/>
          <w:marBottom w:val="0"/>
          <w:divBdr>
            <w:top w:val="none" w:sz="0" w:space="0" w:color="auto"/>
            <w:left w:val="none" w:sz="0" w:space="0" w:color="auto"/>
            <w:bottom w:val="none" w:sz="0" w:space="0" w:color="auto"/>
            <w:right w:val="none" w:sz="0" w:space="0" w:color="auto"/>
          </w:divBdr>
          <w:divsChild>
            <w:div w:id="182137580">
              <w:marLeft w:val="0"/>
              <w:marRight w:val="0"/>
              <w:marTop w:val="0"/>
              <w:marBottom w:val="0"/>
              <w:divBdr>
                <w:top w:val="none" w:sz="0" w:space="0" w:color="auto"/>
                <w:left w:val="none" w:sz="0" w:space="0" w:color="auto"/>
                <w:bottom w:val="none" w:sz="0" w:space="0" w:color="auto"/>
                <w:right w:val="none" w:sz="0" w:space="0" w:color="auto"/>
              </w:divBdr>
            </w:div>
            <w:div w:id="214508663">
              <w:marLeft w:val="0"/>
              <w:marRight w:val="0"/>
              <w:marTop w:val="0"/>
              <w:marBottom w:val="0"/>
              <w:divBdr>
                <w:top w:val="none" w:sz="0" w:space="0" w:color="auto"/>
                <w:left w:val="none" w:sz="0" w:space="0" w:color="auto"/>
                <w:bottom w:val="none" w:sz="0" w:space="0" w:color="auto"/>
                <w:right w:val="none" w:sz="0" w:space="0" w:color="auto"/>
              </w:divBdr>
            </w:div>
            <w:div w:id="1910921726">
              <w:marLeft w:val="0"/>
              <w:marRight w:val="0"/>
              <w:marTop w:val="0"/>
              <w:marBottom w:val="0"/>
              <w:divBdr>
                <w:top w:val="none" w:sz="0" w:space="0" w:color="auto"/>
                <w:left w:val="none" w:sz="0" w:space="0" w:color="auto"/>
                <w:bottom w:val="none" w:sz="0" w:space="0" w:color="auto"/>
                <w:right w:val="none" w:sz="0" w:space="0" w:color="auto"/>
              </w:divBdr>
            </w:div>
            <w:div w:id="18314258">
              <w:marLeft w:val="0"/>
              <w:marRight w:val="0"/>
              <w:marTop w:val="0"/>
              <w:marBottom w:val="0"/>
              <w:divBdr>
                <w:top w:val="none" w:sz="0" w:space="0" w:color="auto"/>
                <w:left w:val="none" w:sz="0" w:space="0" w:color="auto"/>
                <w:bottom w:val="none" w:sz="0" w:space="0" w:color="auto"/>
                <w:right w:val="none" w:sz="0" w:space="0" w:color="auto"/>
              </w:divBdr>
            </w:div>
            <w:div w:id="32644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7315">
      <w:bodyDiv w:val="1"/>
      <w:marLeft w:val="0"/>
      <w:marRight w:val="0"/>
      <w:marTop w:val="0"/>
      <w:marBottom w:val="0"/>
      <w:divBdr>
        <w:top w:val="none" w:sz="0" w:space="0" w:color="auto"/>
        <w:left w:val="none" w:sz="0" w:space="0" w:color="auto"/>
        <w:bottom w:val="none" w:sz="0" w:space="0" w:color="auto"/>
        <w:right w:val="none" w:sz="0" w:space="0" w:color="auto"/>
      </w:divBdr>
      <w:divsChild>
        <w:div w:id="1402752182">
          <w:marLeft w:val="0"/>
          <w:marRight w:val="0"/>
          <w:marTop w:val="0"/>
          <w:marBottom w:val="0"/>
          <w:divBdr>
            <w:top w:val="none" w:sz="0" w:space="0" w:color="auto"/>
            <w:left w:val="none" w:sz="0" w:space="0" w:color="auto"/>
            <w:bottom w:val="none" w:sz="0" w:space="0" w:color="auto"/>
            <w:right w:val="none" w:sz="0" w:space="0" w:color="auto"/>
          </w:divBdr>
          <w:divsChild>
            <w:div w:id="153380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87822">
      <w:bodyDiv w:val="1"/>
      <w:marLeft w:val="0"/>
      <w:marRight w:val="0"/>
      <w:marTop w:val="0"/>
      <w:marBottom w:val="0"/>
      <w:divBdr>
        <w:top w:val="none" w:sz="0" w:space="0" w:color="auto"/>
        <w:left w:val="none" w:sz="0" w:space="0" w:color="auto"/>
        <w:bottom w:val="none" w:sz="0" w:space="0" w:color="auto"/>
        <w:right w:val="none" w:sz="0" w:space="0" w:color="auto"/>
      </w:divBdr>
      <w:divsChild>
        <w:div w:id="1597401666">
          <w:marLeft w:val="0"/>
          <w:marRight w:val="0"/>
          <w:marTop w:val="0"/>
          <w:marBottom w:val="0"/>
          <w:divBdr>
            <w:top w:val="none" w:sz="0" w:space="0" w:color="auto"/>
            <w:left w:val="none" w:sz="0" w:space="0" w:color="auto"/>
            <w:bottom w:val="none" w:sz="0" w:space="0" w:color="auto"/>
            <w:right w:val="none" w:sz="0" w:space="0" w:color="auto"/>
          </w:divBdr>
          <w:divsChild>
            <w:div w:id="190644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01188">
      <w:bodyDiv w:val="1"/>
      <w:marLeft w:val="0"/>
      <w:marRight w:val="0"/>
      <w:marTop w:val="0"/>
      <w:marBottom w:val="0"/>
      <w:divBdr>
        <w:top w:val="none" w:sz="0" w:space="0" w:color="auto"/>
        <w:left w:val="none" w:sz="0" w:space="0" w:color="auto"/>
        <w:bottom w:val="none" w:sz="0" w:space="0" w:color="auto"/>
        <w:right w:val="none" w:sz="0" w:space="0" w:color="auto"/>
      </w:divBdr>
      <w:divsChild>
        <w:div w:id="1184249767">
          <w:marLeft w:val="0"/>
          <w:marRight w:val="0"/>
          <w:marTop w:val="0"/>
          <w:marBottom w:val="0"/>
          <w:divBdr>
            <w:top w:val="none" w:sz="0" w:space="0" w:color="auto"/>
            <w:left w:val="none" w:sz="0" w:space="0" w:color="auto"/>
            <w:bottom w:val="none" w:sz="0" w:space="0" w:color="auto"/>
            <w:right w:val="none" w:sz="0" w:space="0" w:color="auto"/>
          </w:divBdr>
          <w:divsChild>
            <w:div w:id="13634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76916">
      <w:bodyDiv w:val="1"/>
      <w:marLeft w:val="0"/>
      <w:marRight w:val="0"/>
      <w:marTop w:val="0"/>
      <w:marBottom w:val="0"/>
      <w:divBdr>
        <w:top w:val="none" w:sz="0" w:space="0" w:color="auto"/>
        <w:left w:val="none" w:sz="0" w:space="0" w:color="auto"/>
        <w:bottom w:val="none" w:sz="0" w:space="0" w:color="auto"/>
        <w:right w:val="none" w:sz="0" w:space="0" w:color="auto"/>
      </w:divBdr>
      <w:divsChild>
        <w:div w:id="1206524510">
          <w:marLeft w:val="0"/>
          <w:marRight w:val="0"/>
          <w:marTop w:val="0"/>
          <w:marBottom w:val="0"/>
          <w:divBdr>
            <w:top w:val="none" w:sz="0" w:space="0" w:color="auto"/>
            <w:left w:val="none" w:sz="0" w:space="0" w:color="auto"/>
            <w:bottom w:val="none" w:sz="0" w:space="0" w:color="auto"/>
            <w:right w:val="none" w:sz="0" w:space="0" w:color="auto"/>
          </w:divBdr>
          <w:divsChild>
            <w:div w:id="81633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4043">
      <w:bodyDiv w:val="1"/>
      <w:marLeft w:val="0"/>
      <w:marRight w:val="0"/>
      <w:marTop w:val="0"/>
      <w:marBottom w:val="0"/>
      <w:divBdr>
        <w:top w:val="none" w:sz="0" w:space="0" w:color="auto"/>
        <w:left w:val="none" w:sz="0" w:space="0" w:color="auto"/>
        <w:bottom w:val="none" w:sz="0" w:space="0" w:color="auto"/>
        <w:right w:val="none" w:sz="0" w:space="0" w:color="auto"/>
      </w:divBdr>
      <w:divsChild>
        <w:div w:id="2010060939">
          <w:marLeft w:val="0"/>
          <w:marRight w:val="0"/>
          <w:marTop w:val="0"/>
          <w:marBottom w:val="0"/>
          <w:divBdr>
            <w:top w:val="none" w:sz="0" w:space="0" w:color="auto"/>
            <w:left w:val="none" w:sz="0" w:space="0" w:color="auto"/>
            <w:bottom w:val="none" w:sz="0" w:space="0" w:color="auto"/>
            <w:right w:val="none" w:sz="0" w:space="0" w:color="auto"/>
          </w:divBdr>
          <w:divsChild>
            <w:div w:id="114504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38663">
      <w:bodyDiv w:val="1"/>
      <w:marLeft w:val="0"/>
      <w:marRight w:val="0"/>
      <w:marTop w:val="0"/>
      <w:marBottom w:val="0"/>
      <w:divBdr>
        <w:top w:val="none" w:sz="0" w:space="0" w:color="auto"/>
        <w:left w:val="none" w:sz="0" w:space="0" w:color="auto"/>
        <w:bottom w:val="none" w:sz="0" w:space="0" w:color="auto"/>
        <w:right w:val="none" w:sz="0" w:space="0" w:color="auto"/>
      </w:divBdr>
      <w:divsChild>
        <w:div w:id="820780332">
          <w:marLeft w:val="0"/>
          <w:marRight w:val="0"/>
          <w:marTop w:val="0"/>
          <w:marBottom w:val="0"/>
          <w:divBdr>
            <w:top w:val="none" w:sz="0" w:space="0" w:color="auto"/>
            <w:left w:val="none" w:sz="0" w:space="0" w:color="auto"/>
            <w:bottom w:val="none" w:sz="0" w:space="0" w:color="auto"/>
            <w:right w:val="none" w:sz="0" w:space="0" w:color="auto"/>
          </w:divBdr>
          <w:divsChild>
            <w:div w:id="135361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455056">
      <w:bodyDiv w:val="1"/>
      <w:marLeft w:val="0"/>
      <w:marRight w:val="0"/>
      <w:marTop w:val="0"/>
      <w:marBottom w:val="0"/>
      <w:divBdr>
        <w:top w:val="none" w:sz="0" w:space="0" w:color="auto"/>
        <w:left w:val="none" w:sz="0" w:space="0" w:color="auto"/>
        <w:bottom w:val="none" w:sz="0" w:space="0" w:color="auto"/>
        <w:right w:val="none" w:sz="0" w:space="0" w:color="auto"/>
      </w:divBdr>
      <w:divsChild>
        <w:div w:id="912542497">
          <w:marLeft w:val="0"/>
          <w:marRight w:val="0"/>
          <w:marTop w:val="0"/>
          <w:marBottom w:val="0"/>
          <w:divBdr>
            <w:top w:val="none" w:sz="0" w:space="0" w:color="auto"/>
            <w:left w:val="none" w:sz="0" w:space="0" w:color="auto"/>
            <w:bottom w:val="none" w:sz="0" w:space="0" w:color="auto"/>
            <w:right w:val="none" w:sz="0" w:space="0" w:color="auto"/>
          </w:divBdr>
          <w:divsChild>
            <w:div w:id="183109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98623">
      <w:bodyDiv w:val="1"/>
      <w:marLeft w:val="0"/>
      <w:marRight w:val="0"/>
      <w:marTop w:val="0"/>
      <w:marBottom w:val="0"/>
      <w:divBdr>
        <w:top w:val="none" w:sz="0" w:space="0" w:color="auto"/>
        <w:left w:val="none" w:sz="0" w:space="0" w:color="auto"/>
        <w:bottom w:val="none" w:sz="0" w:space="0" w:color="auto"/>
        <w:right w:val="none" w:sz="0" w:space="0" w:color="auto"/>
      </w:divBdr>
      <w:divsChild>
        <w:div w:id="781807646">
          <w:marLeft w:val="0"/>
          <w:marRight w:val="0"/>
          <w:marTop w:val="0"/>
          <w:marBottom w:val="0"/>
          <w:divBdr>
            <w:top w:val="none" w:sz="0" w:space="0" w:color="auto"/>
            <w:left w:val="none" w:sz="0" w:space="0" w:color="auto"/>
            <w:bottom w:val="none" w:sz="0" w:space="0" w:color="auto"/>
            <w:right w:val="none" w:sz="0" w:space="0" w:color="auto"/>
          </w:divBdr>
          <w:divsChild>
            <w:div w:id="25278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55182">
      <w:bodyDiv w:val="1"/>
      <w:marLeft w:val="0"/>
      <w:marRight w:val="0"/>
      <w:marTop w:val="0"/>
      <w:marBottom w:val="0"/>
      <w:divBdr>
        <w:top w:val="none" w:sz="0" w:space="0" w:color="auto"/>
        <w:left w:val="none" w:sz="0" w:space="0" w:color="auto"/>
        <w:bottom w:val="none" w:sz="0" w:space="0" w:color="auto"/>
        <w:right w:val="none" w:sz="0" w:space="0" w:color="auto"/>
      </w:divBdr>
      <w:divsChild>
        <w:div w:id="828325647">
          <w:marLeft w:val="0"/>
          <w:marRight w:val="0"/>
          <w:marTop w:val="0"/>
          <w:marBottom w:val="0"/>
          <w:divBdr>
            <w:top w:val="none" w:sz="0" w:space="0" w:color="auto"/>
            <w:left w:val="none" w:sz="0" w:space="0" w:color="auto"/>
            <w:bottom w:val="none" w:sz="0" w:space="0" w:color="auto"/>
            <w:right w:val="none" w:sz="0" w:space="0" w:color="auto"/>
          </w:divBdr>
          <w:divsChild>
            <w:div w:id="296103600">
              <w:marLeft w:val="0"/>
              <w:marRight w:val="0"/>
              <w:marTop w:val="0"/>
              <w:marBottom w:val="0"/>
              <w:divBdr>
                <w:top w:val="none" w:sz="0" w:space="0" w:color="auto"/>
                <w:left w:val="none" w:sz="0" w:space="0" w:color="auto"/>
                <w:bottom w:val="none" w:sz="0" w:space="0" w:color="auto"/>
                <w:right w:val="none" w:sz="0" w:space="0" w:color="auto"/>
              </w:divBdr>
            </w:div>
            <w:div w:id="563489093">
              <w:marLeft w:val="0"/>
              <w:marRight w:val="0"/>
              <w:marTop w:val="0"/>
              <w:marBottom w:val="0"/>
              <w:divBdr>
                <w:top w:val="none" w:sz="0" w:space="0" w:color="auto"/>
                <w:left w:val="none" w:sz="0" w:space="0" w:color="auto"/>
                <w:bottom w:val="none" w:sz="0" w:space="0" w:color="auto"/>
                <w:right w:val="none" w:sz="0" w:space="0" w:color="auto"/>
              </w:divBdr>
            </w:div>
            <w:div w:id="1101141618">
              <w:marLeft w:val="0"/>
              <w:marRight w:val="0"/>
              <w:marTop w:val="0"/>
              <w:marBottom w:val="0"/>
              <w:divBdr>
                <w:top w:val="none" w:sz="0" w:space="0" w:color="auto"/>
                <w:left w:val="none" w:sz="0" w:space="0" w:color="auto"/>
                <w:bottom w:val="none" w:sz="0" w:space="0" w:color="auto"/>
                <w:right w:val="none" w:sz="0" w:space="0" w:color="auto"/>
              </w:divBdr>
            </w:div>
            <w:div w:id="475757690">
              <w:marLeft w:val="0"/>
              <w:marRight w:val="0"/>
              <w:marTop w:val="0"/>
              <w:marBottom w:val="0"/>
              <w:divBdr>
                <w:top w:val="none" w:sz="0" w:space="0" w:color="auto"/>
                <w:left w:val="none" w:sz="0" w:space="0" w:color="auto"/>
                <w:bottom w:val="none" w:sz="0" w:space="0" w:color="auto"/>
                <w:right w:val="none" w:sz="0" w:space="0" w:color="auto"/>
              </w:divBdr>
            </w:div>
            <w:div w:id="2029797491">
              <w:marLeft w:val="0"/>
              <w:marRight w:val="0"/>
              <w:marTop w:val="0"/>
              <w:marBottom w:val="0"/>
              <w:divBdr>
                <w:top w:val="none" w:sz="0" w:space="0" w:color="auto"/>
                <w:left w:val="none" w:sz="0" w:space="0" w:color="auto"/>
                <w:bottom w:val="none" w:sz="0" w:space="0" w:color="auto"/>
                <w:right w:val="none" w:sz="0" w:space="0" w:color="auto"/>
              </w:divBdr>
            </w:div>
            <w:div w:id="457648753">
              <w:marLeft w:val="0"/>
              <w:marRight w:val="0"/>
              <w:marTop w:val="0"/>
              <w:marBottom w:val="0"/>
              <w:divBdr>
                <w:top w:val="none" w:sz="0" w:space="0" w:color="auto"/>
                <w:left w:val="none" w:sz="0" w:space="0" w:color="auto"/>
                <w:bottom w:val="none" w:sz="0" w:space="0" w:color="auto"/>
                <w:right w:val="none" w:sz="0" w:space="0" w:color="auto"/>
              </w:divBdr>
            </w:div>
            <w:div w:id="1223711629">
              <w:marLeft w:val="0"/>
              <w:marRight w:val="0"/>
              <w:marTop w:val="0"/>
              <w:marBottom w:val="0"/>
              <w:divBdr>
                <w:top w:val="none" w:sz="0" w:space="0" w:color="auto"/>
                <w:left w:val="none" w:sz="0" w:space="0" w:color="auto"/>
                <w:bottom w:val="none" w:sz="0" w:space="0" w:color="auto"/>
                <w:right w:val="none" w:sz="0" w:space="0" w:color="auto"/>
              </w:divBdr>
            </w:div>
            <w:div w:id="1533304561">
              <w:marLeft w:val="0"/>
              <w:marRight w:val="0"/>
              <w:marTop w:val="0"/>
              <w:marBottom w:val="0"/>
              <w:divBdr>
                <w:top w:val="none" w:sz="0" w:space="0" w:color="auto"/>
                <w:left w:val="none" w:sz="0" w:space="0" w:color="auto"/>
                <w:bottom w:val="none" w:sz="0" w:space="0" w:color="auto"/>
                <w:right w:val="none" w:sz="0" w:space="0" w:color="auto"/>
              </w:divBdr>
            </w:div>
            <w:div w:id="1980500310">
              <w:marLeft w:val="0"/>
              <w:marRight w:val="0"/>
              <w:marTop w:val="0"/>
              <w:marBottom w:val="0"/>
              <w:divBdr>
                <w:top w:val="none" w:sz="0" w:space="0" w:color="auto"/>
                <w:left w:val="none" w:sz="0" w:space="0" w:color="auto"/>
                <w:bottom w:val="none" w:sz="0" w:space="0" w:color="auto"/>
                <w:right w:val="none" w:sz="0" w:space="0" w:color="auto"/>
              </w:divBdr>
            </w:div>
            <w:div w:id="1053653609">
              <w:marLeft w:val="0"/>
              <w:marRight w:val="0"/>
              <w:marTop w:val="0"/>
              <w:marBottom w:val="0"/>
              <w:divBdr>
                <w:top w:val="none" w:sz="0" w:space="0" w:color="auto"/>
                <w:left w:val="none" w:sz="0" w:space="0" w:color="auto"/>
                <w:bottom w:val="none" w:sz="0" w:space="0" w:color="auto"/>
                <w:right w:val="none" w:sz="0" w:space="0" w:color="auto"/>
              </w:divBdr>
            </w:div>
            <w:div w:id="1030835429">
              <w:marLeft w:val="0"/>
              <w:marRight w:val="0"/>
              <w:marTop w:val="0"/>
              <w:marBottom w:val="0"/>
              <w:divBdr>
                <w:top w:val="none" w:sz="0" w:space="0" w:color="auto"/>
                <w:left w:val="none" w:sz="0" w:space="0" w:color="auto"/>
                <w:bottom w:val="none" w:sz="0" w:space="0" w:color="auto"/>
                <w:right w:val="none" w:sz="0" w:space="0" w:color="auto"/>
              </w:divBdr>
            </w:div>
            <w:div w:id="53940308">
              <w:marLeft w:val="0"/>
              <w:marRight w:val="0"/>
              <w:marTop w:val="0"/>
              <w:marBottom w:val="0"/>
              <w:divBdr>
                <w:top w:val="none" w:sz="0" w:space="0" w:color="auto"/>
                <w:left w:val="none" w:sz="0" w:space="0" w:color="auto"/>
                <w:bottom w:val="none" w:sz="0" w:space="0" w:color="auto"/>
                <w:right w:val="none" w:sz="0" w:space="0" w:color="auto"/>
              </w:divBdr>
            </w:div>
            <w:div w:id="2103379084">
              <w:marLeft w:val="0"/>
              <w:marRight w:val="0"/>
              <w:marTop w:val="0"/>
              <w:marBottom w:val="0"/>
              <w:divBdr>
                <w:top w:val="none" w:sz="0" w:space="0" w:color="auto"/>
                <w:left w:val="none" w:sz="0" w:space="0" w:color="auto"/>
                <w:bottom w:val="none" w:sz="0" w:space="0" w:color="auto"/>
                <w:right w:val="none" w:sz="0" w:space="0" w:color="auto"/>
              </w:divBdr>
            </w:div>
            <w:div w:id="1984265264">
              <w:marLeft w:val="0"/>
              <w:marRight w:val="0"/>
              <w:marTop w:val="0"/>
              <w:marBottom w:val="0"/>
              <w:divBdr>
                <w:top w:val="none" w:sz="0" w:space="0" w:color="auto"/>
                <w:left w:val="none" w:sz="0" w:space="0" w:color="auto"/>
                <w:bottom w:val="none" w:sz="0" w:space="0" w:color="auto"/>
                <w:right w:val="none" w:sz="0" w:space="0" w:color="auto"/>
              </w:divBdr>
            </w:div>
            <w:div w:id="2085881918">
              <w:marLeft w:val="0"/>
              <w:marRight w:val="0"/>
              <w:marTop w:val="0"/>
              <w:marBottom w:val="0"/>
              <w:divBdr>
                <w:top w:val="none" w:sz="0" w:space="0" w:color="auto"/>
                <w:left w:val="none" w:sz="0" w:space="0" w:color="auto"/>
                <w:bottom w:val="none" w:sz="0" w:space="0" w:color="auto"/>
                <w:right w:val="none" w:sz="0" w:space="0" w:color="auto"/>
              </w:divBdr>
            </w:div>
            <w:div w:id="1138261629">
              <w:marLeft w:val="0"/>
              <w:marRight w:val="0"/>
              <w:marTop w:val="0"/>
              <w:marBottom w:val="0"/>
              <w:divBdr>
                <w:top w:val="none" w:sz="0" w:space="0" w:color="auto"/>
                <w:left w:val="none" w:sz="0" w:space="0" w:color="auto"/>
                <w:bottom w:val="none" w:sz="0" w:space="0" w:color="auto"/>
                <w:right w:val="none" w:sz="0" w:space="0" w:color="auto"/>
              </w:divBdr>
            </w:div>
            <w:div w:id="798576628">
              <w:marLeft w:val="0"/>
              <w:marRight w:val="0"/>
              <w:marTop w:val="0"/>
              <w:marBottom w:val="0"/>
              <w:divBdr>
                <w:top w:val="none" w:sz="0" w:space="0" w:color="auto"/>
                <w:left w:val="none" w:sz="0" w:space="0" w:color="auto"/>
                <w:bottom w:val="none" w:sz="0" w:space="0" w:color="auto"/>
                <w:right w:val="none" w:sz="0" w:space="0" w:color="auto"/>
              </w:divBdr>
            </w:div>
            <w:div w:id="1497309012">
              <w:marLeft w:val="0"/>
              <w:marRight w:val="0"/>
              <w:marTop w:val="0"/>
              <w:marBottom w:val="0"/>
              <w:divBdr>
                <w:top w:val="none" w:sz="0" w:space="0" w:color="auto"/>
                <w:left w:val="none" w:sz="0" w:space="0" w:color="auto"/>
                <w:bottom w:val="none" w:sz="0" w:space="0" w:color="auto"/>
                <w:right w:val="none" w:sz="0" w:space="0" w:color="auto"/>
              </w:divBdr>
            </w:div>
            <w:div w:id="2096122350">
              <w:marLeft w:val="0"/>
              <w:marRight w:val="0"/>
              <w:marTop w:val="0"/>
              <w:marBottom w:val="0"/>
              <w:divBdr>
                <w:top w:val="none" w:sz="0" w:space="0" w:color="auto"/>
                <w:left w:val="none" w:sz="0" w:space="0" w:color="auto"/>
                <w:bottom w:val="none" w:sz="0" w:space="0" w:color="auto"/>
                <w:right w:val="none" w:sz="0" w:space="0" w:color="auto"/>
              </w:divBdr>
            </w:div>
            <w:div w:id="1227061341">
              <w:marLeft w:val="0"/>
              <w:marRight w:val="0"/>
              <w:marTop w:val="0"/>
              <w:marBottom w:val="0"/>
              <w:divBdr>
                <w:top w:val="none" w:sz="0" w:space="0" w:color="auto"/>
                <w:left w:val="none" w:sz="0" w:space="0" w:color="auto"/>
                <w:bottom w:val="none" w:sz="0" w:space="0" w:color="auto"/>
                <w:right w:val="none" w:sz="0" w:space="0" w:color="auto"/>
              </w:divBdr>
            </w:div>
            <w:div w:id="1074475032">
              <w:marLeft w:val="0"/>
              <w:marRight w:val="0"/>
              <w:marTop w:val="0"/>
              <w:marBottom w:val="0"/>
              <w:divBdr>
                <w:top w:val="none" w:sz="0" w:space="0" w:color="auto"/>
                <w:left w:val="none" w:sz="0" w:space="0" w:color="auto"/>
                <w:bottom w:val="none" w:sz="0" w:space="0" w:color="auto"/>
                <w:right w:val="none" w:sz="0" w:space="0" w:color="auto"/>
              </w:divBdr>
            </w:div>
            <w:div w:id="426007068">
              <w:marLeft w:val="0"/>
              <w:marRight w:val="0"/>
              <w:marTop w:val="0"/>
              <w:marBottom w:val="0"/>
              <w:divBdr>
                <w:top w:val="none" w:sz="0" w:space="0" w:color="auto"/>
                <w:left w:val="none" w:sz="0" w:space="0" w:color="auto"/>
                <w:bottom w:val="none" w:sz="0" w:space="0" w:color="auto"/>
                <w:right w:val="none" w:sz="0" w:space="0" w:color="auto"/>
              </w:divBdr>
            </w:div>
            <w:div w:id="83427622">
              <w:marLeft w:val="0"/>
              <w:marRight w:val="0"/>
              <w:marTop w:val="0"/>
              <w:marBottom w:val="0"/>
              <w:divBdr>
                <w:top w:val="none" w:sz="0" w:space="0" w:color="auto"/>
                <w:left w:val="none" w:sz="0" w:space="0" w:color="auto"/>
                <w:bottom w:val="none" w:sz="0" w:space="0" w:color="auto"/>
                <w:right w:val="none" w:sz="0" w:space="0" w:color="auto"/>
              </w:divBdr>
            </w:div>
            <w:div w:id="579414456">
              <w:marLeft w:val="0"/>
              <w:marRight w:val="0"/>
              <w:marTop w:val="0"/>
              <w:marBottom w:val="0"/>
              <w:divBdr>
                <w:top w:val="none" w:sz="0" w:space="0" w:color="auto"/>
                <w:left w:val="none" w:sz="0" w:space="0" w:color="auto"/>
                <w:bottom w:val="none" w:sz="0" w:space="0" w:color="auto"/>
                <w:right w:val="none" w:sz="0" w:space="0" w:color="auto"/>
              </w:divBdr>
            </w:div>
            <w:div w:id="466974860">
              <w:marLeft w:val="0"/>
              <w:marRight w:val="0"/>
              <w:marTop w:val="0"/>
              <w:marBottom w:val="0"/>
              <w:divBdr>
                <w:top w:val="none" w:sz="0" w:space="0" w:color="auto"/>
                <w:left w:val="none" w:sz="0" w:space="0" w:color="auto"/>
                <w:bottom w:val="none" w:sz="0" w:space="0" w:color="auto"/>
                <w:right w:val="none" w:sz="0" w:space="0" w:color="auto"/>
              </w:divBdr>
            </w:div>
            <w:div w:id="862324513">
              <w:marLeft w:val="0"/>
              <w:marRight w:val="0"/>
              <w:marTop w:val="0"/>
              <w:marBottom w:val="0"/>
              <w:divBdr>
                <w:top w:val="none" w:sz="0" w:space="0" w:color="auto"/>
                <w:left w:val="none" w:sz="0" w:space="0" w:color="auto"/>
                <w:bottom w:val="none" w:sz="0" w:space="0" w:color="auto"/>
                <w:right w:val="none" w:sz="0" w:space="0" w:color="auto"/>
              </w:divBdr>
            </w:div>
            <w:div w:id="252934452">
              <w:marLeft w:val="0"/>
              <w:marRight w:val="0"/>
              <w:marTop w:val="0"/>
              <w:marBottom w:val="0"/>
              <w:divBdr>
                <w:top w:val="none" w:sz="0" w:space="0" w:color="auto"/>
                <w:left w:val="none" w:sz="0" w:space="0" w:color="auto"/>
                <w:bottom w:val="none" w:sz="0" w:space="0" w:color="auto"/>
                <w:right w:val="none" w:sz="0" w:space="0" w:color="auto"/>
              </w:divBdr>
            </w:div>
            <w:div w:id="1735472723">
              <w:marLeft w:val="0"/>
              <w:marRight w:val="0"/>
              <w:marTop w:val="0"/>
              <w:marBottom w:val="0"/>
              <w:divBdr>
                <w:top w:val="none" w:sz="0" w:space="0" w:color="auto"/>
                <w:left w:val="none" w:sz="0" w:space="0" w:color="auto"/>
                <w:bottom w:val="none" w:sz="0" w:space="0" w:color="auto"/>
                <w:right w:val="none" w:sz="0" w:space="0" w:color="auto"/>
              </w:divBdr>
            </w:div>
            <w:div w:id="446118511">
              <w:marLeft w:val="0"/>
              <w:marRight w:val="0"/>
              <w:marTop w:val="0"/>
              <w:marBottom w:val="0"/>
              <w:divBdr>
                <w:top w:val="none" w:sz="0" w:space="0" w:color="auto"/>
                <w:left w:val="none" w:sz="0" w:space="0" w:color="auto"/>
                <w:bottom w:val="none" w:sz="0" w:space="0" w:color="auto"/>
                <w:right w:val="none" w:sz="0" w:space="0" w:color="auto"/>
              </w:divBdr>
            </w:div>
            <w:div w:id="1088886176">
              <w:marLeft w:val="0"/>
              <w:marRight w:val="0"/>
              <w:marTop w:val="0"/>
              <w:marBottom w:val="0"/>
              <w:divBdr>
                <w:top w:val="none" w:sz="0" w:space="0" w:color="auto"/>
                <w:left w:val="none" w:sz="0" w:space="0" w:color="auto"/>
                <w:bottom w:val="none" w:sz="0" w:space="0" w:color="auto"/>
                <w:right w:val="none" w:sz="0" w:space="0" w:color="auto"/>
              </w:divBdr>
            </w:div>
            <w:div w:id="594366492">
              <w:marLeft w:val="0"/>
              <w:marRight w:val="0"/>
              <w:marTop w:val="0"/>
              <w:marBottom w:val="0"/>
              <w:divBdr>
                <w:top w:val="none" w:sz="0" w:space="0" w:color="auto"/>
                <w:left w:val="none" w:sz="0" w:space="0" w:color="auto"/>
                <w:bottom w:val="none" w:sz="0" w:space="0" w:color="auto"/>
                <w:right w:val="none" w:sz="0" w:space="0" w:color="auto"/>
              </w:divBdr>
            </w:div>
            <w:div w:id="1367683341">
              <w:marLeft w:val="0"/>
              <w:marRight w:val="0"/>
              <w:marTop w:val="0"/>
              <w:marBottom w:val="0"/>
              <w:divBdr>
                <w:top w:val="none" w:sz="0" w:space="0" w:color="auto"/>
                <w:left w:val="none" w:sz="0" w:space="0" w:color="auto"/>
                <w:bottom w:val="none" w:sz="0" w:space="0" w:color="auto"/>
                <w:right w:val="none" w:sz="0" w:space="0" w:color="auto"/>
              </w:divBdr>
            </w:div>
            <w:div w:id="1477603339">
              <w:marLeft w:val="0"/>
              <w:marRight w:val="0"/>
              <w:marTop w:val="0"/>
              <w:marBottom w:val="0"/>
              <w:divBdr>
                <w:top w:val="none" w:sz="0" w:space="0" w:color="auto"/>
                <w:left w:val="none" w:sz="0" w:space="0" w:color="auto"/>
                <w:bottom w:val="none" w:sz="0" w:space="0" w:color="auto"/>
                <w:right w:val="none" w:sz="0" w:space="0" w:color="auto"/>
              </w:divBdr>
            </w:div>
            <w:div w:id="210272043">
              <w:marLeft w:val="0"/>
              <w:marRight w:val="0"/>
              <w:marTop w:val="0"/>
              <w:marBottom w:val="0"/>
              <w:divBdr>
                <w:top w:val="none" w:sz="0" w:space="0" w:color="auto"/>
                <w:left w:val="none" w:sz="0" w:space="0" w:color="auto"/>
                <w:bottom w:val="none" w:sz="0" w:space="0" w:color="auto"/>
                <w:right w:val="none" w:sz="0" w:space="0" w:color="auto"/>
              </w:divBdr>
            </w:div>
            <w:div w:id="891891964">
              <w:marLeft w:val="0"/>
              <w:marRight w:val="0"/>
              <w:marTop w:val="0"/>
              <w:marBottom w:val="0"/>
              <w:divBdr>
                <w:top w:val="none" w:sz="0" w:space="0" w:color="auto"/>
                <w:left w:val="none" w:sz="0" w:space="0" w:color="auto"/>
                <w:bottom w:val="none" w:sz="0" w:space="0" w:color="auto"/>
                <w:right w:val="none" w:sz="0" w:space="0" w:color="auto"/>
              </w:divBdr>
            </w:div>
            <w:div w:id="1031419465">
              <w:marLeft w:val="0"/>
              <w:marRight w:val="0"/>
              <w:marTop w:val="0"/>
              <w:marBottom w:val="0"/>
              <w:divBdr>
                <w:top w:val="none" w:sz="0" w:space="0" w:color="auto"/>
                <w:left w:val="none" w:sz="0" w:space="0" w:color="auto"/>
                <w:bottom w:val="none" w:sz="0" w:space="0" w:color="auto"/>
                <w:right w:val="none" w:sz="0" w:space="0" w:color="auto"/>
              </w:divBdr>
            </w:div>
            <w:div w:id="948122068">
              <w:marLeft w:val="0"/>
              <w:marRight w:val="0"/>
              <w:marTop w:val="0"/>
              <w:marBottom w:val="0"/>
              <w:divBdr>
                <w:top w:val="none" w:sz="0" w:space="0" w:color="auto"/>
                <w:left w:val="none" w:sz="0" w:space="0" w:color="auto"/>
                <w:bottom w:val="none" w:sz="0" w:space="0" w:color="auto"/>
                <w:right w:val="none" w:sz="0" w:space="0" w:color="auto"/>
              </w:divBdr>
            </w:div>
            <w:div w:id="59043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47499">
      <w:bodyDiv w:val="1"/>
      <w:marLeft w:val="0"/>
      <w:marRight w:val="0"/>
      <w:marTop w:val="0"/>
      <w:marBottom w:val="0"/>
      <w:divBdr>
        <w:top w:val="none" w:sz="0" w:space="0" w:color="auto"/>
        <w:left w:val="none" w:sz="0" w:space="0" w:color="auto"/>
        <w:bottom w:val="none" w:sz="0" w:space="0" w:color="auto"/>
        <w:right w:val="none" w:sz="0" w:space="0" w:color="auto"/>
      </w:divBdr>
      <w:divsChild>
        <w:div w:id="647824543">
          <w:marLeft w:val="0"/>
          <w:marRight w:val="0"/>
          <w:marTop w:val="0"/>
          <w:marBottom w:val="0"/>
          <w:divBdr>
            <w:top w:val="none" w:sz="0" w:space="0" w:color="auto"/>
            <w:left w:val="none" w:sz="0" w:space="0" w:color="auto"/>
            <w:bottom w:val="none" w:sz="0" w:space="0" w:color="auto"/>
            <w:right w:val="none" w:sz="0" w:space="0" w:color="auto"/>
          </w:divBdr>
          <w:divsChild>
            <w:div w:id="24553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88556">
      <w:bodyDiv w:val="1"/>
      <w:marLeft w:val="0"/>
      <w:marRight w:val="0"/>
      <w:marTop w:val="0"/>
      <w:marBottom w:val="0"/>
      <w:divBdr>
        <w:top w:val="none" w:sz="0" w:space="0" w:color="auto"/>
        <w:left w:val="none" w:sz="0" w:space="0" w:color="auto"/>
        <w:bottom w:val="none" w:sz="0" w:space="0" w:color="auto"/>
        <w:right w:val="none" w:sz="0" w:space="0" w:color="auto"/>
      </w:divBdr>
      <w:divsChild>
        <w:div w:id="2090804462">
          <w:marLeft w:val="0"/>
          <w:marRight w:val="0"/>
          <w:marTop w:val="0"/>
          <w:marBottom w:val="0"/>
          <w:divBdr>
            <w:top w:val="none" w:sz="0" w:space="0" w:color="auto"/>
            <w:left w:val="none" w:sz="0" w:space="0" w:color="auto"/>
            <w:bottom w:val="none" w:sz="0" w:space="0" w:color="auto"/>
            <w:right w:val="none" w:sz="0" w:space="0" w:color="auto"/>
          </w:divBdr>
          <w:divsChild>
            <w:div w:id="98232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12426">
      <w:bodyDiv w:val="1"/>
      <w:marLeft w:val="0"/>
      <w:marRight w:val="0"/>
      <w:marTop w:val="0"/>
      <w:marBottom w:val="0"/>
      <w:divBdr>
        <w:top w:val="none" w:sz="0" w:space="0" w:color="auto"/>
        <w:left w:val="none" w:sz="0" w:space="0" w:color="auto"/>
        <w:bottom w:val="none" w:sz="0" w:space="0" w:color="auto"/>
        <w:right w:val="none" w:sz="0" w:space="0" w:color="auto"/>
      </w:divBdr>
      <w:divsChild>
        <w:div w:id="842819494">
          <w:marLeft w:val="0"/>
          <w:marRight w:val="0"/>
          <w:marTop w:val="0"/>
          <w:marBottom w:val="0"/>
          <w:divBdr>
            <w:top w:val="none" w:sz="0" w:space="0" w:color="auto"/>
            <w:left w:val="none" w:sz="0" w:space="0" w:color="auto"/>
            <w:bottom w:val="none" w:sz="0" w:space="0" w:color="auto"/>
            <w:right w:val="none" w:sz="0" w:space="0" w:color="auto"/>
          </w:divBdr>
          <w:divsChild>
            <w:div w:id="104355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9347">
      <w:bodyDiv w:val="1"/>
      <w:marLeft w:val="0"/>
      <w:marRight w:val="0"/>
      <w:marTop w:val="0"/>
      <w:marBottom w:val="0"/>
      <w:divBdr>
        <w:top w:val="none" w:sz="0" w:space="0" w:color="auto"/>
        <w:left w:val="none" w:sz="0" w:space="0" w:color="auto"/>
        <w:bottom w:val="none" w:sz="0" w:space="0" w:color="auto"/>
        <w:right w:val="none" w:sz="0" w:space="0" w:color="auto"/>
      </w:divBdr>
      <w:divsChild>
        <w:div w:id="965157880">
          <w:marLeft w:val="0"/>
          <w:marRight w:val="0"/>
          <w:marTop w:val="0"/>
          <w:marBottom w:val="0"/>
          <w:divBdr>
            <w:top w:val="none" w:sz="0" w:space="0" w:color="auto"/>
            <w:left w:val="none" w:sz="0" w:space="0" w:color="auto"/>
            <w:bottom w:val="none" w:sz="0" w:space="0" w:color="auto"/>
            <w:right w:val="none" w:sz="0" w:space="0" w:color="auto"/>
          </w:divBdr>
          <w:divsChild>
            <w:div w:id="810636366">
              <w:marLeft w:val="0"/>
              <w:marRight w:val="0"/>
              <w:marTop w:val="0"/>
              <w:marBottom w:val="0"/>
              <w:divBdr>
                <w:top w:val="none" w:sz="0" w:space="0" w:color="auto"/>
                <w:left w:val="none" w:sz="0" w:space="0" w:color="auto"/>
                <w:bottom w:val="none" w:sz="0" w:space="0" w:color="auto"/>
                <w:right w:val="none" w:sz="0" w:space="0" w:color="auto"/>
              </w:divBdr>
            </w:div>
            <w:div w:id="1509445083">
              <w:marLeft w:val="0"/>
              <w:marRight w:val="0"/>
              <w:marTop w:val="0"/>
              <w:marBottom w:val="0"/>
              <w:divBdr>
                <w:top w:val="none" w:sz="0" w:space="0" w:color="auto"/>
                <w:left w:val="none" w:sz="0" w:space="0" w:color="auto"/>
                <w:bottom w:val="none" w:sz="0" w:space="0" w:color="auto"/>
                <w:right w:val="none" w:sz="0" w:space="0" w:color="auto"/>
              </w:divBdr>
            </w:div>
            <w:div w:id="1666087823">
              <w:marLeft w:val="0"/>
              <w:marRight w:val="0"/>
              <w:marTop w:val="0"/>
              <w:marBottom w:val="0"/>
              <w:divBdr>
                <w:top w:val="none" w:sz="0" w:space="0" w:color="auto"/>
                <w:left w:val="none" w:sz="0" w:space="0" w:color="auto"/>
                <w:bottom w:val="none" w:sz="0" w:space="0" w:color="auto"/>
                <w:right w:val="none" w:sz="0" w:space="0" w:color="auto"/>
              </w:divBdr>
            </w:div>
            <w:div w:id="1263107455">
              <w:marLeft w:val="0"/>
              <w:marRight w:val="0"/>
              <w:marTop w:val="0"/>
              <w:marBottom w:val="0"/>
              <w:divBdr>
                <w:top w:val="none" w:sz="0" w:space="0" w:color="auto"/>
                <w:left w:val="none" w:sz="0" w:space="0" w:color="auto"/>
                <w:bottom w:val="none" w:sz="0" w:space="0" w:color="auto"/>
                <w:right w:val="none" w:sz="0" w:space="0" w:color="auto"/>
              </w:divBdr>
            </w:div>
            <w:div w:id="820778304">
              <w:marLeft w:val="0"/>
              <w:marRight w:val="0"/>
              <w:marTop w:val="0"/>
              <w:marBottom w:val="0"/>
              <w:divBdr>
                <w:top w:val="none" w:sz="0" w:space="0" w:color="auto"/>
                <w:left w:val="none" w:sz="0" w:space="0" w:color="auto"/>
                <w:bottom w:val="none" w:sz="0" w:space="0" w:color="auto"/>
                <w:right w:val="none" w:sz="0" w:space="0" w:color="auto"/>
              </w:divBdr>
            </w:div>
            <w:div w:id="1383363369">
              <w:marLeft w:val="0"/>
              <w:marRight w:val="0"/>
              <w:marTop w:val="0"/>
              <w:marBottom w:val="0"/>
              <w:divBdr>
                <w:top w:val="none" w:sz="0" w:space="0" w:color="auto"/>
                <w:left w:val="none" w:sz="0" w:space="0" w:color="auto"/>
                <w:bottom w:val="none" w:sz="0" w:space="0" w:color="auto"/>
                <w:right w:val="none" w:sz="0" w:space="0" w:color="auto"/>
              </w:divBdr>
            </w:div>
            <w:div w:id="309985822">
              <w:marLeft w:val="0"/>
              <w:marRight w:val="0"/>
              <w:marTop w:val="0"/>
              <w:marBottom w:val="0"/>
              <w:divBdr>
                <w:top w:val="none" w:sz="0" w:space="0" w:color="auto"/>
                <w:left w:val="none" w:sz="0" w:space="0" w:color="auto"/>
                <w:bottom w:val="none" w:sz="0" w:space="0" w:color="auto"/>
                <w:right w:val="none" w:sz="0" w:space="0" w:color="auto"/>
              </w:divBdr>
            </w:div>
            <w:div w:id="1032803060">
              <w:marLeft w:val="0"/>
              <w:marRight w:val="0"/>
              <w:marTop w:val="0"/>
              <w:marBottom w:val="0"/>
              <w:divBdr>
                <w:top w:val="none" w:sz="0" w:space="0" w:color="auto"/>
                <w:left w:val="none" w:sz="0" w:space="0" w:color="auto"/>
                <w:bottom w:val="none" w:sz="0" w:space="0" w:color="auto"/>
                <w:right w:val="none" w:sz="0" w:space="0" w:color="auto"/>
              </w:divBdr>
            </w:div>
            <w:div w:id="2077704853">
              <w:marLeft w:val="0"/>
              <w:marRight w:val="0"/>
              <w:marTop w:val="0"/>
              <w:marBottom w:val="0"/>
              <w:divBdr>
                <w:top w:val="none" w:sz="0" w:space="0" w:color="auto"/>
                <w:left w:val="none" w:sz="0" w:space="0" w:color="auto"/>
                <w:bottom w:val="none" w:sz="0" w:space="0" w:color="auto"/>
                <w:right w:val="none" w:sz="0" w:space="0" w:color="auto"/>
              </w:divBdr>
            </w:div>
            <w:div w:id="1763066321">
              <w:marLeft w:val="0"/>
              <w:marRight w:val="0"/>
              <w:marTop w:val="0"/>
              <w:marBottom w:val="0"/>
              <w:divBdr>
                <w:top w:val="none" w:sz="0" w:space="0" w:color="auto"/>
                <w:left w:val="none" w:sz="0" w:space="0" w:color="auto"/>
                <w:bottom w:val="none" w:sz="0" w:space="0" w:color="auto"/>
                <w:right w:val="none" w:sz="0" w:space="0" w:color="auto"/>
              </w:divBdr>
            </w:div>
            <w:div w:id="242954826">
              <w:marLeft w:val="0"/>
              <w:marRight w:val="0"/>
              <w:marTop w:val="0"/>
              <w:marBottom w:val="0"/>
              <w:divBdr>
                <w:top w:val="none" w:sz="0" w:space="0" w:color="auto"/>
                <w:left w:val="none" w:sz="0" w:space="0" w:color="auto"/>
                <w:bottom w:val="none" w:sz="0" w:space="0" w:color="auto"/>
                <w:right w:val="none" w:sz="0" w:space="0" w:color="auto"/>
              </w:divBdr>
            </w:div>
            <w:div w:id="1513685365">
              <w:marLeft w:val="0"/>
              <w:marRight w:val="0"/>
              <w:marTop w:val="0"/>
              <w:marBottom w:val="0"/>
              <w:divBdr>
                <w:top w:val="none" w:sz="0" w:space="0" w:color="auto"/>
                <w:left w:val="none" w:sz="0" w:space="0" w:color="auto"/>
                <w:bottom w:val="none" w:sz="0" w:space="0" w:color="auto"/>
                <w:right w:val="none" w:sz="0" w:space="0" w:color="auto"/>
              </w:divBdr>
            </w:div>
            <w:div w:id="1978298087">
              <w:marLeft w:val="0"/>
              <w:marRight w:val="0"/>
              <w:marTop w:val="0"/>
              <w:marBottom w:val="0"/>
              <w:divBdr>
                <w:top w:val="none" w:sz="0" w:space="0" w:color="auto"/>
                <w:left w:val="none" w:sz="0" w:space="0" w:color="auto"/>
                <w:bottom w:val="none" w:sz="0" w:space="0" w:color="auto"/>
                <w:right w:val="none" w:sz="0" w:space="0" w:color="auto"/>
              </w:divBdr>
            </w:div>
            <w:div w:id="795561806">
              <w:marLeft w:val="0"/>
              <w:marRight w:val="0"/>
              <w:marTop w:val="0"/>
              <w:marBottom w:val="0"/>
              <w:divBdr>
                <w:top w:val="none" w:sz="0" w:space="0" w:color="auto"/>
                <w:left w:val="none" w:sz="0" w:space="0" w:color="auto"/>
                <w:bottom w:val="none" w:sz="0" w:space="0" w:color="auto"/>
                <w:right w:val="none" w:sz="0" w:space="0" w:color="auto"/>
              </w:divBdr>
            </w:div>
            <w:div w:id="151021719">
              <w:marLeft w:val="0"/>
              <w:marRight w:val="0"/>
              <w:marTop w:val="0"/>
              <w:marBottom w:val="0"/>
              <w:divBdr>
                <w:top w:val="none" w:sz="0" w:space="0" w:color="auto"/>
                <w:left w:val="none" w:sz="0" w:space="0" w:color="auto"/>
                <w:bottom w:val="none" w:sz="0" w:space="0" w:color="auto"/>
                <w:right w:val="none" w:sz="0" w:space="0" w:color="auto"/>
              </w:divBdr>
            </w:div>
            <w:div w:id="113377359">
              <w:marLeft w:val="0"/>
              <w:marRight w:val="0"/>
              <w:marTop w:val="0"/>
              <w:marBottom w:val="0"/>
              <w:divBdr>
                <w:top w:val="none" w:sz="0" w:space="0" w:color="auto"/>
                <w:left w:val="none" w:sz="0" w:space="0" w:color="auto"/>
                <w:bottom w:val="none" w:sz="0" w:space="0" w:color="auto"/>
                <w:right w:val="none" w:sz="0" w:space="0" w:color="auto"/>
              </w:divBdr>
            </w:div>
            <w:div w:id="1333339899">
              <w:marLeft w:val="0"/>
              <w:marRight w:val="0"/>
              <w:marTop w:val="0"/>
              <w:marBottom w:val="0"/>
              <w:divBdr>
                <w:top w:val="none" w:sz="0" w:space="0" w:color="auto"/>
                <w:left w:val="none" w:sz="0" w:space="0" w:color="auto"/>
                <w:bottom w:val="none" w:sz="0" w:space="0" w:color="auto"/>
                <w:right w:val="none" w:sz="0" w:space="0" w:color="auto"/>
              </w:divBdr>
            </w:div>
            <w:div w:id="2009747617">
              <w:marLeft w:val="0"/>
              <w:marRight w:val="0"/>
              <w:marTop w:val="0"/>
              <w:marBottom w:val="0"/>
              <w:divBdr>
                <w:top w:val="none" w:sz="0" w:space="0" w:color="auto"/>
                <w:left w:val="none" w:sz="0" w:space="0" w:color="auto"/>
                <w:bottom w:val="none" w:sz="0" w:space="0" w:color="auto"/>
                <w:right w:val="none" w:sz="0" w:space="0" w:color="auto"/>
              </w:divBdr>
            </w:div>
            <w:div w:id="1637484901">
              <w:marLeft w:val="0"/>
              <w:marRight w:val="0"/>
              <w:marTop w:val="0"/>
              <w:marBottom w:val="0"/>
              <w:divBdr>
                <w:top w:val="none" w:sz="0" w:space="0" w:color="auto"/>
                <w:left w:val="none" w:sz="0" w:space="0" w:color="auto"/>
                <w:bottom w:val="none" w:sz="0" w:space="0" w:color="auto"/>
                <w:right w:val="none" w:sz="0" w:space="0" w:color="auto"/>
              </w:divBdr>
            </w:div>
            <w:div w:id="1626306735">
              <w:marLeft w:val="0"/>
              <w:marRight w:val="0"/>
              <w:marTop w:val="0"/>
              <w:marBottom w:val="0"/>
              <w:divBdr>
                <w:top w:val="none" w:sz="0" w:space="0" w:color="auto"/>
                <w:left w:val="none" w:sz="0" w:space="0" w:color="auto"/>
                <w:bottom w:val="none" w:sz="0" w:space="0" w:color="auto"/>
                <w:right w:val="none" w:sz="0" w:space="0" w:color="auto"/>
              </w:divBdr>
            </w:div>
            <w:div w:id="1877961927">
              <w:marLeft w:val="0"/>
              <w:marRight w:val="0"/>
              <w:marTop w:val="0"/>
              <w:marBottom w:val="0"/>
              <w:divBdr>
                <w:top w:val="none" w:sz="0" w:space="0" w:color="auto"/>
                <w:left w:val="none" w:sz="0" w:space="0" w:color="auto"/>
                <w:bottom w:val="none" w:sz="0" w:space="0" w:color="auto"/>
                <w:right w:val="none" w:sz="0" w:space="0" w:color="auto"/>
              </w:divBdr>
            </w:div>
            <w:div w:id="938102482">
              <w:marLeft w:val="0"/>
              <w:marRight w:val="0"/>
              <w:marTop w:val="0"/>
              <w:marBottom w:val="0"/>
              <w:divBdr>
                <w:top w:val="none" w:sz="0" w:space="0" w:color="auto"/>
                <w:left w:val="none" w:sz="0" w:space="0" w:color="auto"/>
                <w:bottom w:val="none" w:sz="0" w:space="0" w:color="auto"/>
                <w:right w:val="none" w:sz="0" w:space="0" w:color="auto"/>
              </w:divBdr>
            </w:div>
            <w:div w:id="13465109">
              <w:marLeft w:val="0"/>
              <w:marRight w:val="0"/>
              <w:marTop w:val="0"/>
              <w:marBottom w:val="0"/>
              <w:divBdr>
                <w:top w:val="none" w:sz="0" w:space="0" w:color="auto"/>
                <w:left w:val="none" w:sz="0" w:space="0" w:color="auto"/>
                <w:bottom w:val="none" w:sz="0" w:space="0" w:color="auto"/>
                <w:right w:val="none" w:sz="0" w:space="0" w:color="auto"/>
              </w:divBdr>
            </w:div>
            <w:div w:id="904143173">
              <w:marLeft w:val="0"/>
              <w:marRight w:val="0"/>
              <w:marTop w:val="0"/>
              <w:marBottom w:val="0"/>
              <w:divBdr>
                <w:top w:val="none" w:sz="0" w:space="0" w:color="auto"/>
                <w:left w:val="none" w:sz="0" w:space="0" w:color="auto"/>
                <w:bottom w:val="none" w:sz="0" w:space="0" w:color="auto"/>
                <w:right w:val="none" w:sz="0" w:space="0" w:color="auto"/>
              </w:divBdr>
            </w:div>
            <w:div w:id="2013071471">
              <w:marLeft w:val="0"/>
              <w:marRight w:val="0"/>
              <w:marTop w:val="0"/>
              <w:marBottom w:val="0"/>
              <w:divBdr>
                <w:top w:val="none" w:sz="0" w:space="0" w:color="auto"/>
                <w:left w:val="none" w:sz="0" w:space="0" w:color="auto"/>
                <w:bottom w:val="none" w:sz="0" w:space="0" w:color="auto"/>
                <w:right w:val="none" w:sz="0" w:space="0" w:color="auto"/>
              </w:divBdr>
            </w:div>
            <w:div w:id="460926772">
              <w:marLeft w:val="0"/>
              <w:marRight w:val="0"/>
              <w:marTop w:val="0"/>
              <w:marBottom w:val="0"/>
              <w:divBdr>
                <w:top w:val="none" w:sz="0" w:space="0" w:color="auto"/>
                <w:left w:val="none" w:sz="0" w:space="0" w:color="auto"/>
                <w:bottom w:val="none" w:sz="0" w:space="0" w:color="auto"/>
                <w:right w:val="none" w:sz="0" w:space="0" w:color="auto"/>
              </w:divBdr>
            </w:div>
            <w:div w:id="2143229335">
              <w:marLeft w:val="0"/>
              <w:marRight w:val="0"/>
              <w:marTop w:val="0"/>
              <w:marBottom w:val="0"/>
              <w:divBdr>
                <w:top w:val="none" w:sz="0" w:space="0" w:color="auto"/>
                <w:left w:val="none" w:sz="0" w:space="0" w:color="auto"/>
                <w:bottom w:val="none" w:sz="0" w:space="0" w:color="auto"/>
                <w:right w:val="none" w:sz="0" w:space="0" w:color="auto"/>
              </w:divBdr>
            </w:div>
            <w:div w:id="1496064973">
              <w:marLeft w:val="0"/>
              <w:marRight w:val="0"/>
              <w:marTop w:val="0"/>
              <w:marBottom w:val="0"/>
              <w:divBdr>
                <w:top w:val="none" w:sz="0" w:space="0" w:color="auto"/>
                <w:left w:val="none" w:sz="0" w:space="0" w:color="auto"/>
                <w:bottom w:val="none" w:sz="0" w:space="0" w:color="auto"/>
                <w:right w:val="none" w:sz="0" w:space="0" w:color="auto"/>
              </w:divBdr>
            </w:div>
            <w:div w:id="1947620063">
              <w:marLeft w:val="0"/>
              <w:marRight w:val="0"/>
              <w:marTop w:val="0"/>
              <w:marBottom w:val="0"/>
              <w:divBdr>
                <w:top w:val="none" w:sz="0" w:space="0" w:color="auto"/>
                <w:left w:val="none" w:sz="0" w:space="0" w:color="auto"/>
                <w:bottom w:val="none" w:sz="0" w:space="0" w:color="auto"/>
                <w:right w:val="none" w:sz="0" w:space="0" w:color="auto"/>
              </w:divBdr>
            </w:div>
            <w:div w:id="1503006534">
              <w:marLeft w:val="0"/>
              <w:marRight w:val="0"/>
              <w:marTop w:val="0"/>
              <w:marBottom w:val="0"/>
              <w:divBdr>
                <w:top w:val="none" w:sz="0" w:space="0" w:color="auto"/>
                <w:left w:val="none" w:sz="0" w:space="0" w:color="auto"/>
                <w:bottom w:val="none" w:sz="0" w:space="0" w:color="auto"/>
                <w:right w:val="none" w:sz="0" w:space="0" w:color="auto"/>
              </w:divBdr>
            </w:div>
            <w:div w:id="2007854309">
              <w:marLeft w:val="0"/>
              <w:marRight w:val="0"/>
              <w:marTop w:val="0"/>
              <w:marBottom w:val="0"/>
              <w:divBdr>
                <w:top w:val="none" w:sz="0" w:space="0" w:color="auto"/>
                <w:left w:val="none" w:sz="0" w:space="0" w:color="auto"/>
                <w:bottom w:val="none" w:sz="0" w:space="0" w:color="auto"/>
                <w:right w:val="none" w:sz="0" w:space="0" w:color="auto"/>
              </w:divBdr>
            </w:div>
            <w:div w:id="1170410148">
              <w:marLeft w:val="0"/>
              <w:marRight w:val="0"/>
              <w:marTop w:val="0"/>
              <w:marBottom w:val="0"/>
              <w:divBdr>
                <w:top w:val="none" w:sz="0" w:space="0" w:color="auto"/>
                <w:left w:val="none" w:sz="0" w:space="0" w:color="auto"/>
                <w:bottom w:val="none" w:sz="0" w:space="0" w:color="auto"/>
                <w:right w:val="none" w:sz="0" w:space="0" w:color="auto"/>
              </w:divBdr>
            </w:div>
            <w:div w:id="1074815248">
              <w:marLeft w:val="0"/>
              <w:marRight w:val="0"/>
              <w:marTop w:val="0"/>
              <w:marBottom w:val="0"/>
              <w:divBdr>
                <w:top w:val="none" w:sz="0" w:space="0" w:color="auto"/>
                <w:left w:val="none" w:sz="0" w:space="0" w:color="auto"/>
                <w:bottom w:val="none" w:sz="0" w:space="0" w:color="auto"/>
                <w:right w:val="none" w:sz="0" w:space="0" w:color="auto"/>
              </w:divBdr>
            </w:div>
            <w:div w:id="1189295833">
              <w:marLeft w:val="0"/>
              <w:marRight w:val="0"/>
              <w:marTop w:val="0"/>
              <w:marBottom w:val="0"/>
              <w:divBdr>
                <w:top w:val="none" w:sz="0" w:space="0" w:color="auto"/>
                <w:left w:val="none" w:sz="0" w:space="0" w:color="auto"/>
                <w:bottom w:val="none" w:sz="0" w:space="0" w:color="auto"/>
                <w:right w:val="none" w:sz="0" w:space="0" w:color="auto"/>
              </w:divBdr>
            </w:div>
            <w:div w:id="767384849">
              <w:marLeft w:val="0"/>
              <w:marRight w:val="0"/>
              <w:marTop w:val="0"/>
              <w:marBottom w:val="0"/>
              <w:divBdr>
                <w:top w:val="none" w:sz="0" w:space="0" w:color="auto"/>
                <w:left w:val="none" w:sz="0" w:space="0" w:color="auto"/>
                <w:bottom w:val="none" w:sz="0" w:space="0" w:color="auto"/>
                <w:right w:val="none" w:sz="0" w:space="0" w:color="auto"/>
              </w:divBdr>
            </w:div>
            <w:div w:id="1735271438">
              <w:marLeft w:val="0"/>
              <w:marRight w:val="0"/>
              <w:marTop w:val="0"/>
              <w:marBottom w:val="0"/>
              <w:divBdr>
                <w:top w:val="none" w:sz="0" w:space="0" w:color="auto"/>
                <w:left w:val="none" w:sz="0" w:space="0" w:color="auto"/>
                <w:bottom w:val="none" w:sz="0" w:space="0" w:color="auto"/>
                <w:right w:val="none" w:sz="0" w:space="0" w:color="auto"/>
              </w:divBdr>
            </w:div>
            <w:div w:id="822625606">
              <w:marLeft w:val="0"/>
              <w:marRight w:val="0"/>
              <w:marTop w:val="0"/>
              <w:marBottom w:val="0"/>
              <w:divBdr>
                <w:top w:val="none" w:sz="0" w:space="0" w:color="auto"/>
                <w:left w:val="none" w:sz="0" w:space="0" w:color="auto"/>
                <w:bottom w:val="none" w:sz="0" w:space="0" w:color="auto"/>
                <w:right w:val="none" w:sz="0" w:space="0" w:color="auto"/>
              </w:divBdr>
            </w:div>
            <w:div w:id="757871102">
              <w:marLeft w:val="0"/>
              <w:marRight w:val="0"/>
              <w:marTop w:val="0"/>
              <w:marBottom w:val="0"/>
              <w:divBdr>
                <w:top w:val="none" w:sz="0" w:space="0" w:color="auto"/>
                <w:left w:val="none" w:sz="0" w:space="0" w:color="auto"/>
                <w:bottom w:val="none" w:sz="0" w:space="0" w:color="auto"/>
                <w:right w:val="none" w:sz="0" w:space="0" w:color="auto"/>
              </w:divBdr>
            </w:div>
            <w:div w:id="1834954313">
              <w:marLeft w:val="0"/>
              <w:marRight w:val="0"/>
              <w:marTop w:val="0"/>
              <w:marBottom w:val="0"/>
              <w:divBdr>
                <w:top w:val="none" w:sz="0" w:space="0" w:color="auto"/>
                <w:left w:val="none" w:sz="0" w:space="0" w:color="auto"/>
                <w:bottom w:val="none" w:sz="0" w:space="0" w:color="auto"/>
                <w:right w:val="none" w:sz="0" w:space="0" w:color="auto"/>
              </w:divBdr>
            </w:div>
            <w:div w:id="1197767497">
              <w:marLeft w:val="0"/>
              <w:marRight w:val="0"/>
              <w:marTop w:val="0"/>
              <w:marBottom w:val="0"/>
              <w:divBdr>
                <w:top w:val="none" w:sz="0" w:space="0" w:color="auto"/>
                <w:left w:val="none" w:sz="0" w:space="0" w:color="auto"/>
                <w:bottom w:val="none" w:sz="0" w:space="0" w:color="auto"/>
                <w:right w:val="none" w:sz="0" w:space="0" w:color="auto"/>
              </w:divBdr>
            </w:div>
            <w:div w:id="988628305">
              <w:marLeft w:val="0"/>
              <w:marRight w:val="0"/>
              <w:marTop w:val="0"/>
              <w:marBottom w:val="0"/>
              <w:divBdr>
                <w:top w:val="none" w:sz="0" w:space="0" w:color="auto"/>
                <w:left w:val="none" w:sz="0" w:space="0" w:color="auto"/>
                <w:bottom w:val="none" w:sz="0" w:space="0" w:color="auto"/>
                <w:right w:val="none" w:sz="0" w:space="0" w:color="auto"/>
              </w:divBdr>
            </w:div>
            <w:div w:id="1101804802">
              <w:marLeft w:val="0"/>
              <w:marRight w:val="0"/>
              <w:marTop w:val="0"/>
              <w:marBottom w:val="0"/>
              <w:divBdr>
                <w:top w:val="none" w:sz="0" w:space="0" w:color="auto"/>
                <w:left w:val="none" w:sz="0" w:space="0" w:color="auto"/>
                <w:bottom w:val="none" w:sz="0" w:space="0" w:color="auto"/>
                <w:right w:val="none" w:sz="0" w:space="0" w:color="auto"/>
              </w:divBdr>
            </w:div>
            <w:div w:id="654843108">
              <w:marLeft w:val="0"/>
              <w:marRight w:val="0"/>
              <w:marTop w:val="0"/>
              <w:marBottom w:val="0"/>
              <w:divBdr>
                <w:top w:val="none" w:sz="0" w:space="0" w:color="auto"/>
                <w:left w:val="none" w:sz="0" w:space="0" w:color="auto"/>
                <w:bottom w:val="none" w:sz="0" w:space="0" w:color="auto"/>
                <w:right w:val="none" w:sz="0" w:space="0" w:color="auto"/>
              </w:divBdr>
            </w:div>
            <w:div w:id="1518693032">
              <w:marLeft w:val="0"/>
              <w:marRight w:val="0"/>
              <w:marTop w:val="0"/>
              <w:marBottom w:val="0"/>
              <w:divBdr>
                <w:top w:val="none" w:sz="0" w:space="0" w:color="auto"/>
                <w:left w:val="none" w:sz="0" w:space="0" w:color="auto"/>
                <w:bottom w:val="none" w:sz="0" w:space="0" w:color="auto"/>
                <w:right w:val="none" w:sz="0" w:space="0" w:color="auto"/>
              </w:divBdr>
            </w:div>
            <w:div w:id="1604653383">
              <w:marLeft w:val="0"/>
              <w:marRight w:val="0"/>
              <w:marTop w:val="0"/>
              <w:marBottom w:val="0"/>
              <w:divBdr>
                <w:top w:val="none" w:sz="0" w:space="0" w:color="auto"/>
                <w:left w:val="none" w:sz="0" w:space="0" w:color="auto"/>
                <w:bottom w:val="none" w:sz="0" w:space="0" w:color="auto"/>
                <w:right w:val="none" w:sz="0" w:space="0" w:color="auto"/>
              </w:divBdr>
            </w:div>
            <w:div w:id="1755473106">
              <w:marLeft w:val="0"/>
              <w:marRight w:val="0"/>
              <w:marTop w:val="0"/>
              <w:marBottom w:val="0"/>
              <w:divBdr>
                <w:top w:val="none" w:sz="0" w:space="0" w:color="auto"/>
                <w:left w:val="none" w:sz="0" w:space="0" w:color="auto"/>
                <w:bottom w:val="none" w:sz="0" w:space="0" w:color="auto"/>
                <w:right w:val="none" w:sz="0" w:space="0" w:color="auto"/>
              </w:divBdr>
            </w:div>
            <w:div w:id="1640569490">
              <w:marLeft w:val="0"/>
              <w:marRight w:val="0"/>
              <w:marTop w:val="0"/>
              <w:marBottom w:val="0"/>
              <w:divBdr>
                <w:top w:val="none" w:sz="0" w:space="0" w:color="auto"/>
                <w:left w:val="none" w:sz="0" w:space="0" w:color="auto"/>
                <w:bottom w:val="none" w:sz="0" w:space="0" w:color="auto"/>
                <w:right w:val="none" w:sz="0" w:space="0" w:color="auto"/>
              </w:divBdr>
            </w:div>
            <w:div w:id="1368215962">
              <w:marLeft w:val="0"/>
              <w:marRight w:val="0"/>
              <w:marTop w:val="0"/>
              <w:marBottom w:val="0"/>
              <w:divBdr>
                <w:top w:val="none" w:sz="0" w:space="0" w:color="auto"/>
                <w:left w:val="none" w:sz="0" w:space="0" w:color="auto"/>
                <w:bottom w:val="none" w:sz="0" w:space="0" w:color="auto"/>
                <w:right w:val="none" w:sz="0" w:space="0" w:color="auto"/>
              </w:divBdr>
            </w:div>
            <w:div w:id="8205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2402">
      <w:bodyDiv w:val="1"/>
      <w:marLeft w:val="0"/>
      <w:marRight w:val="0"/>
      <w:marTop w:val="0"/>
      <w:marBottom w:val="0"/>
      <w:divBdr>
        <w:top w:val="none" w:sz="0" w:space="0" w:color="auto"/>
        <w:left w:val="none" w:sz="0" w:space="0" w:color="auto"/>
        <w:bottom w:val="none" w:sz="0" w:space="0" w:color="auto"/>
        <w:right w:val="none" w:sz="0" w:space="0" w:color="auto"/>
      </w:divBdr>
      <w:divsChild>
        <w:div w:id="1307009678">
          <w:marLeft w:val="0"/>
          <w:marRight w:val="0"/>
          <w:marTop w:val="0"/>
          <w:marBottom w:val="0"/>
          <w:divBdr>
            <w:top w:val="none" w:sz="0" w:space="0" w:color="auto"/>
            <w:left w:val="none" w:sz="0" w:space="0" w:color="auto"/>
            <w:bottom w:val="none" w:sz="0" w:space="0" w:color="auto"/>
            <w:right w:val="none" w:sz="0" w:space="0" w:color="auto"/>
          </w:divBdr>
          <w:divsChild>
            <w:div w:id="147910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20983">
      <w:bodyDiv w:val="1"/>
      <w:marLeft w:val="0"/>
      <w:marRight w:val="0"/>
      <w:marTop w:val="0"/>
      <w:marBottom w:val="0"/>
      <w:divBdr>
        <w:top w:val="none" w:sz="0" w:space="0" w:color="auto"/>
        <w:left w:val="none" w:sz="0" w:space="0" w:color="auto"/>
        <w:bottom w:val="none" w:sz="0" w:space="0" w:color="auto"/>
        <w:right w:val="none" w:sz="0" w:space="0" w:color="auto"/>
      </w:divBdr>
      <w:divsChild>
        <w:div w:id="777140918">
          <w:marLeft w:val="0"/>
          <w:marRight w:val="0"/>
          <w:marTop w:val="0"/>
          <w:marBottom w:val="0"/>
          <w:divBdr>
            <w:top w:val="none" w:sz="0" w:space="0" w:color="auto"/>
            <w:left w:val="none" w:sz="0" w:space="0" w:color="auto"/>
            <w:bottom w:val="none" w:sz="0" w:space="0" w:color="auto"/>
            <w:right w:val="none" w:sz="0" w:space="0" w:color="auto"/>
          </w:divBdr>
          <w:divsChild>
            <w:div w:id="1255356420">
              <w:marLeft w:val="0"/>
              <w:marRight w:val="0"/>
              <w:marTop w:val="0"/>
              <w:marBottom w:val="0"/>
              <w:divBdr>
                <w:top w:val="none" w:sz="0" w:space="0" w:color="auto"/>
                <w:left w:val="none" w:sz="0" w:space="0" w:color="auto"/>
                <w:bottom w:val="none" w:sz="0" w:space="0" w:color="auto"/>
                <w:right w:val="none" w:sz="0" w:space="0" w:color="auto"/>
              </w:divBdr>
            </w:div>
            <w:div w:id="208882148">
              <w:marLeft w:val="0"/>
              <w:marRight w:val="0"/>
              <w:marTop w:val="0"/>
              <w:marBottom w:val="0"/>
              <w:divBdr>
                <w:top w:val="none" w:sz="0" w:space="0" w:color="auto"/>
                <w:left w:val="none" w:sz="0" w:space="0" w:color="auto"/>
                <w:bottom w:val="none" w:sz="0" w:space="0" w:color="auto"/>
                <w:right w:val="none" w:sz="0" w:space="0" w:color="auto"/>
              </w:divBdr>
            </w:div>
            <w:div w:id="1490561396">
              <w:marLeft w:val="0"/>
              <w:marRight w:val="0"/>
              <w:marTop w:val="0"/>
              <w:marBottom w:val="0"/>
              <w:divBdr>
                <w:top w:val="none" w:sz="0" w:space="0" w:color="auto"/>
                <w:left w:val="none" w:sz="0" w:space="0" w:color="auto"/>
                <w:bottom w:val="none" w:sz="0" w:space="0" w:color="auto"/>
                <w:right w:val="none" w:sz="0" w:space="0" w:color="auto"/>
              </w:divBdr>
            </w:div>
            <w:div w:id="1671834796">
              <w:marLeft w:val="0"/>
              <w:marRight w:val="0"/>
              <w:marTop w:val="0"/>
              <w:marBottom w:val="0"/>
              <w:divBdr>
                <w:top w:val="none" w:sz="0" w:space="0" w:color="auto"/>
                <w:left w:val="none" w:sz="0" w:space="0" w:color="auto"/>
                <w:bottom w:val="none" w:sz="0" w:space="0" w:color="auto"/>
                <w:right w:val="none" w:sz="0" w:space="0" w:color="auto"/>
              </w:divBdr>
            </w:div>
            <w:div w:id="1773814606">
              <w:marLeft w:val="0"/>
              <w:marRight w:val="0"/>
              <w:marTop w:val="0"/>
              <w:marBottom w:val="0"/>
              <w:divBdr>
                <w:top w:val="none" w:sz="0" w:space="0" w:color="auto"/>
                <w:left w:val="none" w:sz="0" w:space="0" w:color="auto"/>
                <w:bottom w:val="none" w:sz="0" w:space="0" w:color="auto"/>
                <w:right w:val="none" w:sz="0" w:space="0" w:color="auto"/>
              </w:divBdr>
            </w:div>
            <w:div w:id="609776744">
              <w:marLeft w:val="0"/>
              <w:marRight w:val="0"/>
              <w:marTop w:val="0"/>
              <w:marBottom w:val="0"/>
              <w:divBdr>
                <w:top w:val="none" w:sz="0" w:space="0" w:color="auto"/>
                <w:left w:val="none" w:sz="0" w:space="0" w:color="auto"/>
                <w:bottom w:val="none" w:sz="0" w:space="0" w:color="auto"/>
                <w:right w:val="none" w:sz="0" w:space="0" w:color="auto"/>
              </w:divBdr>
            </w:div>
            <w:div w:id="1778407908">
              <w:marLeft w:val="0"/>
              <w:marRight w:val="0"/>
              <w:marTop w:val="0"/>
              <w:marBottom w:val="0"/>
              <w:divBdr>
                <w:top w:val="none" w:sz="0" w:space="0" w:color="auto"/>
                <w:left w:val="none" w:sz="0" w:space="0" w:color="auto"/>
                <w:bottom w:val="none" w:sz="0" w:space="0" w:color="auto"/>
                <w:right w:val="none" w:sz="0" w:space="0" w:color="auto"/>
              </w:divBdr>
            </w:div>
            <w:div w:id="503741959">
              <w:marLeft w:val="0"/>
              <w:marRight w:val="0"/>
              <w:marTop w:val="0"/>
              <w:marBottom w:val="0"/>
              <w:divBdr>
                <w:top w:val="none" w:sz="0" w:space="0" w:color="auto"/>
                <w:left w:val="none" w:sz="0" w:space="0" w:color="auto"/>
                <w:bottom w:val="none" w:sz="0" w:space="0" w:color="auto"/>
                <w:right w:val="none" w:sz="0" w:space="0" w:color="auto"/>
              </w:divBdr>
            </w:div>
            <w:div w:id="2022660361">
              <w:marLeft w:val="0"/>
              <w:marRight w:val="0"/>
              <w:marTop w:val="0"/>
              <w:marBottom w:val="0"/>
              <w:divBdr>
                <w:top w:val="none" w:sz="0" w:space="0" w:color="auto"/>
                <w:left w:val="none" w:sz="0" w:space="0" w:color="auto"/>
                <w:bottom w:val="none" w:sz="0" w:space="0" w:color="auto"/>
                <w:right w:val="none" w:sz="0" w:space="0" w:color="auto"/>
              </w:divBdr>
            </w:div>
            <w:div w:id="1293096167">
              <w:marLeft w:val="0"/>
              <w:marRight w:val="0"/>
              <w:marTop w:val="0"/>
              <w:marBottom w:val="0"/>
              <w:divBdr>
                <w:top w:val="none" w:sz="0" w:space="0" w:color="auto"/>
                <w:left w:val="none" w:sz="0" w:space="0" w:color="auto"/>
                <w:bottom w:val="none" w:sz="0" w:space="0" w:color="auto"/>
                <w:right w:val="none" w:sz="0" w:space="0" w:color="auto"/>
              </w:divBdr>
            </w:div>
            <w:div w:id="1861047070">
              <w:marLeft w:val="0"/>
              <w:marRight w:val="0"/>
              <w:marTop w:val="0"/>
              <w:marBottom w:val="0"/>
              <w:divBdr>
                <w:top w:val="none" w:sz="0" w:space="0" w:color="auto"/>
                <w:left w:val="none" w:sz="0" w:space="0" w:color="auto"/>
                <w:bottom w:val="none" w:sz="0" w:space="0" w:color="auto"/>
                <w:right w:val="none" w:sz="0" w:space="0" w:color="auto"/>
              </w:divBdr>
            </w:div>
            <w:div w:id="1107625169">
              <w:marLeft w:val="0"/>
              <w:marRight w:val="0"/>
              <w:marTop w:val="0"/>
              <w:marBottom w:val="0"/>
              <w:divBdr>
                <w:top w:val="none" w:sz="0" w:space="0" w:color="auto"/>
                <w:left w:val="none" w:sz="0" w:space="0" w:color="auto"/>
                <w:bottom w:val="none" w:sz="0" w:space="0" w:color="auto"/>
                <w:right w:val="none" w:sz="0" w:space="0" w:color="auto"/>
              </w:divBdr>
            </w:div>
            <w:div w:id="1326325458">
              <w:marLeft w:val="0"/>
              <w:marRight w:val="0"/>
              <w:marTop w:val="0"/>
              <w:marBottom w:val="0"/>
              <w:divBdr>
                <w:top w:val="none" w:sz="0" w:space="0" w:color="auto"/>
                <w:left w:val="none" w:sz="0" w:space="0" w:color="auto"/>
                <w:bottom w:val="none" w:sz="0" w:space="0" w:color="auto"/>
                <w:right w:val="none" w:sz="0" w:space="0" w:color="auto"/>
              </w:divBdr>
            </w:div>
            <w:div w:id="1858155238">
              <w:marLeft w:val="0"/>
              <w:marRight w:val="0"/>
              <w:marTop w:val="0"/>
              <w:marBottom w:val="0"/>
              <w:divBdr>
                <w:top w:val="none" w:sz="0" w:space="0" w:color="auto"/>
                <w:left w:val="none" w:sz="0" w:space="0" w:color="auto"/>
                <w:bottom w:val="none" w:sz="0" w:space="0" w:color="auto"/>
                <w:right w:val="none" w:sz="0" w:space="0" w:color="auto"/>
              </w:divBdr>
            </w:div>
            <w:div w:id="1108543702">
              <w:marLeft w:val="0"/>
              <w:marRight w:val="0"/>
              <w:marTop w:val="0"/>
              <w:marBottom w:val="0"/>
              <w:divBdr>
                <w:top w:val="none" w:sz="0" w:space="0" w:color="auto"/>
                <w:left w:val="none" w:sz="0" w:space="0" w:color="auto"/>
                <w:bottom w:val="none" w:sz="0" w:space="0" w:color="auto"/>
                <w:right w:val="none" w:sz="0" w:space="0" w:color="auto"/>
              </w:divBdr>
            </w:div>
            <w:div w:id="355235677">
              <w:marLeft w:val="0"/>
              <w:marRight w:val="0"/>
              <w:marTop w:val="0"/>
              <w:marBottom w:val="0"/>
              <w:divBdr>
                <w:top w:val="none" w:sz="0" w:space="0" w:color="auto"/>
                <w:left w:val="none" w:sz="0" w:space="0" w:color="auto"/>
                <w:bottom w:val="none" w:sz="0" w:space="0" w:color="auto"/>
                <w:right w:val="none" w:sz="0" w:space="0" w:color="auto"/>
              </w:divBdr>
            </w:div>
            <w:div w:id="1398018382">
              <w:marLeft w:val="0"/>
              <w:marRight w:val="0"/>
              <w:marTop w:val="0"/>
              <w:marBottom w:val="0"/>
              <w:divBdr>
                <w:top w:val="none" w:sz="0" w:space="0" w:color="auto"/>
                <w:left w:val="none" w:sz="0" w:space="0" w:color="auto"/>
                <w:bottom w:val="none" w:sz="0" w:space="0" w:color="auto"/>
                <w:right w:val="none" w:sz="0" w:space="0" w:color="auto"/>
              </w:divBdr>
            </w:div>
            <w:div w:id="2002079608">
              <w:marLeft w:val="0"/>
              <w:marRight w:val="0"/>
              <w:marTop w:val="0"/>
              <w:marBottom w:val="0"/>
              <w:divBdr>
                <w:top w:val="none" w:sz="0" w:space="0" w:color="auto"/>
                <w:left w:val="none" w:sz="0" w:space="0" w:color="auto"/>
                <w:bottom w:val="none" w:sz="0" w:space="0" w:color="auto"/>
                <w:right w:val="none" w:sz="0" w:space="0" w:color="auto"/>
              </w:divBdr>
            </w:div>
            <w:div w:id="1578437586">
              <w:marLeft w:val="0"/>
              <w:marRight w:val="0"/>
              <w:marTop w:val="0"/>
              <w:marBottom w:val="0"/>
              <w:divBdr>
                <w:top w:val="none" w:sz="0" w:space="0" w:color="auto"/>
                <w:left w:val="none" w:sz="0" w:space="0" w:color="auto"/>
                <w:bottom w:val="none" w:sz="0" w:space="0" w:color="auto"/>
                <w:right w:val="none" w:sz="0" w:space="0" w:color="auto"/>
              </w:divBdr>
            </w:div>
            <w:div w:id="168981322">
              <w:marLeft w:val="0"/>
              <w:marRight w:val="0"/>
              <w:marTop w:val="0"/>
              <w:marBottom w:val="0"/>
              <w:divBdr>
                <w:top w:val="none" w:sz="0" w:space="0" w:color="auto"/>
                <w:left w:val="none" w:sz="0" w:space="0" w:color="auto"/>
                <w:bottom w:val="none" w:sz="0" w:space="0" w:color="auto"/>
                <w:right w:val="none" w:sz="0" w:space="0" w:color="auto"/>
              </w:divBdr>
            </w:div>
            <w:div w:id="125045444">
              <w:marLeft w:val="0"/>
              <w:marRight w:val="0"/>
              <w:marTop w:val="0"/>
              <w:marBottom w:val="0"/>
              <w:divBdr>
                <w:top w:val="none" w:sz="0" w:space="0" w:color="auto"/>
                <w:left w:val="none" w:sz="0" w:space="0" w:color="auto"/>
                <w:bottom w:val="none" w:sz="0" w:space="0" w:color="auto"/>
                <w:right w:val="none" w:sz="0" w:space="0" w:color="auto"/>
              </w:divBdr>
            </w:div>
            <w:div w:id="295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__1.vsdx"/><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ppData\Roaming\Microsoft\Templates\&#30446;&#26631;&#21463;&#20247;&#20998;&#26512;&#35745;&#2101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915CFA6CDC2415DBA87279758310947"/>
        <w:category>
          <w:name w:val="常规"/>
          <w:gallery w:val="placeholder"/>
        </w:category>
        <w:types>
          <w:type w:val="bbPlcHdr"/>
        </w:types>
        <w:behaviors>
          <w:behavior w:val="content"/>
        </w:behaviors>
        <w:guid w:val="{1B8E0B82-81DA-4D7C-AE15-5B68A5F7B513}"/>
      </w:docPartPr>
      <w:docPartBody>
        <w:p w:rsidR="00AF4560" w:rsidRDefault="00AF4560">
          <w:pPr>
            <w:pStyle w:val="F915CFA6CDC2415DBA87279758310947"/>
          </w:pPr>
          <w:r w:rsidRPr="003130F4">
            <w:rPr>
              <w:rFonts w:ascii="微软雅黑" w:hAnsi="微软雅黑"/>
              <w:lang w:val="zh-CN" w:bidi="zh-CN"/>
            </w:rPr>
            <w:t>版本</w:t>
          </w:r>
        </w:p>
      </w:docPartBody>
    </w:docPart>
    <w:docPart>
      <w:docPartPr>
        <w:name w:val="C53C5D2332B044588F5365E4F0C189F4"/>
        <w:category>
          <w:name w:val="常规"/>
          <w:gallery w:val="placeholder"/>
        </w:category>
        <w:types>
          <w:type w:val="bbPlcHdr"/>
        </w:types>
        <w:behaviors>
          <w:behavior w:val="content"/>
        </w:behaviors>
        <w:guid w:val="{99476F7F-811F-4FAD-8626-9CA68D28F7FF}"/>
      </w:docPartPr>
      <w:docPartBody>
        <w:p w:rsidR="00AF4560" w:rsidRDefault="00AF4560">
          <w:pPr>
            <w:pStyle w:val="C53C5D2332B044588F5365E4F0C189F4"/>
          </w:pPr>
          <w:r w:rsidRPr="003130F4">
            <w:rPr>
              <w:rFonts w:ascii="微软雅黑" w:hAnsi="微软雅黑"/>
              <w:lang w:val="zh-CN" w:bidi="zh-CN"/>
            </w:rPr>
            <w:t>日期</w:t>
          </w:r>
        </w:p>
      </w:docPartBody>
    </w:docPart>
    <w:docPart>
      <w:docPartPr>
        <w:name w:val="0751FA52B42242CB9A6FBBEB35E1776F"/>
        <w:category>
          <w:name w:val="常规"/>
          <w:gallery w:val="placeholder"/>
        </w:category>
        <w:types>
          <w:type w:val="bbPlcHdr"/>
        </w:types>
        <w:behaviors>
          <w:behavior w:val="content"/>
        </w:behaviors>
        <w:guid w:val="{0AC40C7B-0783-44E0-B84D-0C23FA81889F}"/>
      </w:docPartPr>
      <w:docPartBody>
        <w:p w:rsidR="00AF4560" w:rsidRDefault="00AF4560">
          <w:pPr>
            <w:pStyle w:val="0751FA52B42242CB9A6FBBEB35E1776F"/>
          </w:pPr>
          <w:r w:rsidRPr="003130F4">
            <w:rPr>
              <w:rFonts w:ascii="微软雅黑" w:hAnsi="微软雅黑"/>
              <w:lang w:val="zh-CN" w:bidi="zh-CN"/>
            </w:rPr>
            <w:t>目标受众分析计划</w:t>
          </w:r>
        </w:p>
      </w:docPartBody>
    </w:docPart>
    <w:docPart>
      <w:docPartPr>
        <w:name w:val="0D8E5BB45EEC43BAAEB38665F0110903"/>
        <w:category>
          <w:name w:val="常规"/>
          <w:gallery w:val="placeholder"/>
        </w:category>
        <w:types>
          <w:type w:val="bbPlcHdr"/>
        </w:types>
        <w:behaviors>
          <w:behavior w:val="content"/>
        </w:behaviors>
        <w:guid w:val="{C9FDDC0F-32E7-4BAF-B3AD-2F6E62E69634}"/>
      </w:docPartPr>
      <w:docPartBody>
        <w:p w:rsidR="00AF4560" w:rsidRDefault="00AF4560">
          <w:pPr>
            <w:pStyle w:val="0D8E5BB45EEC43BAAEB38665F0110903"/>
          </w:pPr>
          <w:r w:rsidRPr="003130F4">
            <w:rPr>
              <w:rFonts w:ascii="微软雅黑" w:hAnsi="微软雅黑"/>
              <w:lang w:val="zh-CN" w:bidi="zh-CN"/>
            </w:rPr>
            <w:t>副标题</w:t>
          </w:r>
        </w:p>
      </w:docPartBody>
    </w:docPart>
    <w:docPart>
      <w:docPartPr>
        <w:name w:val="D685DDE230C244C8A31B2D1F0195A6C0"/>
        <w:category>
          <w:name w:val="常规"/>
          <w:gallery w:val="placeholder"/>
        </w:category>
        <w:types>
          <w:type w:val="bbPlcHdr"/>
        </w:types>
        <w:behaviors>
          <w:behavior w:val="content"/>
        </w:behaviors>
        <w:guid w:val="{D9001D15-AB97-44B6-9A11-4F96E4084E70}"/>
      </w:docPartPr>
      <w:docPartBody>
        <w:p w:rsidR="00AF4560" w:rsidRDefault="00AF4560">
          <w:pPr>
            <w:pStyle w:val="D685DDE230C244C8A31B2D1F0195A6C0"/>
          </w:pPr>
          <w:r w:rsidRPr="003130F4">
            <w:rPr>
              <w:rFonts w:ascii="微软雅黑" w:hAnsi="微软雅黑"/>
              <w:lang w:val="zh-CN" w:bidi="zh-CN"/>
            </w:rPr>
            <w:t>你的姓名</w:t>
          </w:r>
        </w:p>
      </w:docPartBody>
    </w:docPart>
    <w:docPart>
      <w:docPartPr>
        <w:name w:val="B42162C7D69F4C63954232230037515D"/>
        <w:category>
          <w:name w:val="常规"/>
          <w:gallery w:val="placeholder"/>
        </w:category>
        <w:types>
          <w:type w:val="bbPlcHdr"/>
        </w:types>
        <w:behaviors>
          <w:behavior w:val="content"/>
        </w:behaviors>
        <w:guid w:val="{CF567D3C-93C0-4CA1-92AD-F2FC5B4B80D5}"/>
      </w:docPartPr>
      <w:docPartBody>
        <w:p w:rsidR="00AF4560" w:rsidRDefault="00AF4560">
          <w:pPr>
            <w:pStyle w:val="B42162C7D69F4C63954232230037515D"/>
          </w:pPr>
          <w:r w:rsidRPr="003130F4">
            <w:rPr>
              <w:rFonts w:ascii="微软雅黑" w:hAnsi="微软雅黑"/>
              <w:lang w:val="zh-CN" w:bidi="zh-CN"/>
            </w:rPr>
            <w:t>公司名称</w:t>
          </w:r>
        </w:p>
      </w:docPartBody>
    </w:docPart>
    <w:docPart>
      <w:docPartPr>
        <w:name w:val="AB102BB224BE415EBA0F7C352C28E9A2"/>
        <w:category>
          <w:name w:val="常规"/>
          <w:gallery w:val="placeholder"/>
        </w:category>
        <w:types>
          <w:type w:val="bbPlcHdr"/>
        </w:types>
        <w:behaviors>
          <w:behavior w:val="content"/>
        </w:behaviors>
        <w:guid w:val="{94D99325-F7BF-48B7-958B-F2BFBB0CBBA1}"/>
      </w:docPartPr>
      <w:docPartBody>
        <w:p w:rsidR="00AF4560" w:rsidRDefault="00AF4560">
          <w:pPr>
            <w:pStyle w:val="AB102BB224BE415EBA0F7C352C28E9A2"/>
          </w:pPr>
          <w:r w:rsidRPr="003130F4">
            <w:rPr>
              <w:rFonts w:ascii="微软雅黑" w:hAnsi="微软雅黑"/>
              <w:lang w:val="zh-CN" w:bidi="zh-CN"/>
            </w:rPr>
            <w:t>公司地址</w:t>
          </w:r>
        </w:p>
      </w:docPartBody>
    </w:docPart>
    <w:docPart>
      <w:docPartPr>
        <w:name w:val="FE44D7B071E4470B81B9C4B06E994278"/>
        <w:category>
          <w:name w:val="常规"/>
          <w:gallery w:val="placeholder"/>
        </w:category>
        <w:types>
          <w:type w:val="bbPlcHdr"/>
        </w:types>
        <w:behaviors>
          <w:behavior w:val="content"/>
        </w:behaviors>
        <w:guid w:val="{63DD836F-3570-4F9D-BBBE-15F7D383155E}"/>
      </w:docPartPr>
      <w:docPartBody>
        <w:p w:rsidR="00AF4560" w:rsidRDefault="00AF4560">
          <w:pPr>
            <w:pStyle w:val="FE44D7B071E4470B81B9C4B06E994278"/>
          </w:pPr>
          <w:r w:rsidRPr="003130F4">
            <w:rPr>
              <w:rFonts w:ascii="微软雅黑" w:hAnsi="微软雅黑"/>
              <w:lang w:val="zh-CN" w:bidi="zh-CN"/>
            </w:rPr>
            <w:t>目标受众分析计划</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华文仿宋">
    <w:altName w:val="STFangsong"/>
    <w:panose1 w:val="02010600040101010101"/>
    <w:charset w:val="86"/>
    <w:family w:val="auto"/>
    <w:pitch w:val="variable"/>
    <w:sig w:usb0="00000287" w:usb1="080F0000" w:usb2="00000010" w:usb3="00000000" w:csb0="0004009F" w:csb1="00000000"/>
  </w:font>
  <w:font w:name="微软雅黑">
    <w:altName w:val="Microsoft YaHei"/>
    <w:panose1 w:val="020B0503020204020204"/>
    <w:charset w:val="86"/>
    <w:family w:val="swiss"/>
    <w:pitch w:val="variable"/>
    <w:sig w:usb0="80000287" w:usb1="2ACF3C50" w:usb2="00000016" w:usb3="00000000" w:csb0="0004001F" w:csb1="00000000"/>
  </w:font>
  <w:font w:name="Tw Cen MT Condensed">
    <w:panose1 w:val="020B06060201040202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iraCode NF">
    <w:panose1 w:val="020B0809050000020004"/>
    <w:charset w:val="00"/>
    <w:family w:val="modern"/>
    <w:pitch w:val="variable"/>
    <w:sig w:usb0="40000287" w:usb1="02003901" w:usb2="00000000" w:usb3="00000000" w:csb0="0000009F" w:csb1="00000000"/>
  </w:font>
  <w:font w:name="宋体">
    <w:altName w:val="SimSun"/>
    <w:panose1 w:val="02010600030101010101"/>
    <w:charset w:val="86"/>
    <w:family w:val="auto"/>
    <w:pitch w:val="variable"/>
    <w:sig w:usb0="00000203" w:usb1="288F0000" w:usb2="00000016" w:usb3="00000000" w:csb0="00040001" w:csb1="00000000"/>
  </w:font>
  <w:font w:name="Microsoft JhengHei">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560"/>
    <w:rsid w:val="00362362"/>
    <w:rsid w:val="00587414"/>
    <w:rsid w:val="00AF4560"/>
    <w:rsid w:val="00C45FE3"/>
    <w:rsid w:val="00E57AB3"/>
    <w:rsid w:val="00F21D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915CFA6CDC2415DBA87279758310947">
    <w:name w:val="F915CFA6CDC2415DBA87279758310947"/>
    <w:pPr>
      <w:widowControl w:val="0"/>
      <w:jc w:val="both"/>
    </w:pPr>
  </w:style>
  <w:style w:type="paragraph" w:customStyle="1" w:styleId="E4499798048D455F8F27E7B534D1EA09">
    <w:name w:val="E4499798048D455F8F27E7B534D1EA09"/>
    <w:pPr>
      <w:widowControl w:val="0"/>
      <w:jc w:val="both"/>
    </w:pPr>
  </w:style>
  <w:style w:type="paragraph" w:customStyle="1" w:styleId="C53C5D2332B044588F5365E4F0C189F4">
    <w:name w:val="C53C5D2332B044588F5365E4F0C189F4"/>
    <w:pPr>
      <w:widowControl w:val="0"/>
      <w:jc w:val="both"/>
    </w:pPr>
  </w:style>
  <w:style w:type="paragraph" w:customStyle="1" w:styleId="0751FA52B42242CB9A6FBBEB35E1776F">
    <w:name w:val="0751FA52B42242CB9A6FBBEB35E1776F"/>
    <w:pPr>
      <w:widowControl w:val="0"/>
      <w:jc w:val="both"/>
    </w:pPr>
  </w:style>
  <w:style w:type="paragraph" w:customStyle="1" w:styleId="0D8E5BB45EEC43BAAEB38665F0110903">
    <w:name w:val="0D8E5BB45EEC43BAAEB38665F0110903"/>
    <w:pPr>
      <w:widowControl w:val="0"/>
      <w:jc w:val="both"/>
    </w:pPr>
  </w:style>
  <w:style w:type="paragraph" w:customStyle="1" w:styleId="04B44B5548F84501B81D8B2B2B6EE663">
    <w:name w:val="04B44B5548F84501B81D8B2B2B6EE663"/>
    <w:pPr>
      <w:widowControl w:val="0"/>
      <w:jc w:val="both"/>
    </w:pPr>
  </w:style>
  <w:style w:type="paragraph" w:customStyle="1" w:styleId="D685DDE230C244C8A31B2D1F0195A6C0">
    <w:name w:val="D685DDE230C244C8A31B2D1F0195A6C0"/>
    <w:pPr>
      <w:widowControl w:val="0"/>
      <w:jc w:val="both"/>
    </w:pPr>
  </w:style>
  <w:style w:type="paragraph" w:customStyle="1" w:styleId="B42162C7D69F4C63954232230037515D">
    <w:name w:val="B42162C7D69F4C63954232230037515D"/>
    <w:pPr>
      <w:widowControl w:val="0"/>
      <w:jc w:val="both"/>
    </w:pPr>
  </w:style>
  <w:style w:type="paragraph" w:customStyle="1" w:styleId="AB102BB224BE415EBA0F7C352C28E9A2">
    <w:name w:val="AB102BB224BE415EBA0F7C352C28E9A2"/>
    <w:pPr>
      <w:widowControl w:val="0"/>
      <w:jc w:val="both"/>
    </w:pPr>
  </w:style>
  <w:style w:type="paragraph" w:customStyle="1" w:styleId="FE44D7B071E4470B81B9C4B06E994278">
    <w:name w:val="FE44D7B071E4470B81B9C4B06E994278"/>
    <w:pPr>
      <w:widowControl w:val="0"/>
      <w:jc w:val="both"/>
    </w:pPr>
  </w:style>
  <w:style w:type="paragraph" w:customStyle="1" w:styleId="A590A9A6F2214C32A777B4BDD8B886B7">
    <w:name w:val="A590A9A6F2214C32A777B4BDD8B886B7"/>
    <w:pPr>
      <w:widowControl w:val="0"/>
      <w:jc w:val="both"/>
    </w:pPr>
  </w:style>
  <w:style w:type="paragraph" w:customStyle="1" w:styleId="9A088BCA1BBE4336B74757A8218E1483">
    <w:name w:val="9A088BCA1BBE4336B74757A8218E1483"/>
    <w:pPr>
      <w:widowControl w:val="0"/>
      <w:jc w:val="both"/>
    </w:pPr>
  </w:style>
  <w:style w:type="paragraph" w:customStyle="1" w:styleId="BD511B96D3994C698ED0D51BAFDFC313">
    <w:name w:val="BD511B96D3994C698ED0D51BAFDFC313"/>
    <w:pPr>
      <w:widowControl w:val="0"/>
      <w:jc w:val="both"/>
    </w:pPr>
  </w:style>
  <w:style w:type="paragraph" w:customStyle="1" w:styleId="D87B25355B2A491D99F2F27DC34D15A5">
    <w:name w:val="D87B25355B2A491D99F2F27DC34D15A5"/>
    <w:pPr>
      <w:widowControl w:val="0"/>
      <w:jc w:val="both"/>
    </w:pPr>
  </w:style>
  <w:style w:type="paragraph" w:customStyle="1" w:styleId="F453EA4ED7EC4BB7AD67F152732E2A65">
    <w:name w:val="F453EA4ED7EC4BB7AD67F152732E2A65"/>
    <w:pPr>
      <w:widowControl w:val="0"/>
      <w:jc w:val="both"/>
    </w:pPr>
  </w:style>
  <w:style w:type="paragraph" w:customStyle="1" w:styleId="D4F3E6737E694911B94A0C6B114C652D">
    <w:name w:val="D4F3E6737E694911B94A0C6B114C652D"/>
    <w:pPr>
      <w:widowControl w:val="0"/>
      <w:jc w:val="both"/>
    </w:pPr>
  </w:style>
  <w:style w:type="paragraph" w:customStyle="1" w:styleId="D0BC645CB4734D6CABE5075A08BCF193">
    <w:name w:val="D0BC645CB4734D6CABE5075A08BCF193"/>
    <w:pPr>
      <w:widowControl w:val="0"/>
      <w:jc w:val="both"/>
    </w:pPr>
  </w:style>
  <w:style w:type="character" w:styleId="a3">
    <w:name w:val="Emphasis"/>
    <w:basedOn w:val="a0"/>
    <w:uiPriority w:val="12"/>
    <w:unhideWhenUsed/>
    <w:qFormat/>
    <w:rPr>
      <w:rFonts w:eastAsia="微软雅黑"/>
      <w:i/>
      <w:iCs/>
      <w:color w:val="595959" w:themeColor="text1" w:themeTint="A6"/>
    </w:rPr>
  </w:style>
  <w:style w:type="paragraph" w:customStyle="1" w:styleId="7520B9D21BD340229F95CE1B65D81175">
    <w:name w:val="7520B9D21BD340229F95CE1B65D81175"/>
    <w:pPr>
      <w:widowControl w:val="0"/>
      <w:jc w:val="both"/>
    </w:pPr>
  </w:style>
  <w:style w:type="paragraph" w:customStyle="1" w:styleId="77AC23FAE49A4556ACECC76CBDD25767">
    <w:name w:val="77AC23FAE49A4556ACECC76CBDD25767"/>
    <w:pPr>
      <w:widowControl w:val="0"/>
      <w:jc w:val="both"/>
    </w:pPr>
  </w:style>
  <w:style w:type="paragraph" w:customStyle="1" w:styleId="6C7784D4095D45818E1FA623E177732F">
    <w:name w:val="6C7784D4095D45818E1FA623E177732F"/>
    <w:pPr>
      <w:widowControl w:val="0"/>
      <w:jc w:val="both"/>
    </w:pPr>
  </w:style>
  <w:style w:type="paragraph" w:customStyle="1" w:styleId="6F043CC015F14A37B5B48157A7C75F17">
    <w:name w:val="6F043CC015F14A37B5B48157A7C75F17"/>
    <w:pPr>
      <w:widowControl w:val="0"/>
      <w:jc w:val="both"/>
    </w:pPr>
  </w:style>
  <w:style w:type="paragraph" w:customStyle="1" w:styleId="39B09E4503C444C3A43E316D4A59A48A">
    <w:name w:val="39B09E4503C444C3A43E316D4A59A48A"/>
    <w:pPr>
      <w:widowControl w:val="0"/>
      <w:jc w:val="both"/>
    </w:pPr>
  </w:style>
  <w:style w:type="paragraph" w:customStyle="1" w:styleId="EFFCE763E6864BFCA5E6886C5CD5F998">
    <w:name w:val="EFFCE763E6864BFCA5E6886C5CD5F998"/>
    <w:pPr>
      <w:widowControl w:val="0"/>
      <w:jc w:val="both"/>
    </w:pPr>
  </w:style>
  <w:style w:type="paragraph" w:customStyle="1" w:styleId="5BC77EB0699646BF9500586688C2A324">
    <w:name w:val="5BC77EB0699646BF9500586688C2A324"/>
    <w:pPr>
      <w:widowControl w:val="0"/>
      <w:jc w:val="both"/>
    </w:pPr>
  </w:style>
  <w:style w:type="paragraph" w:customStyle="1" w:styleId="BE9F15AD3B364B4A93350DC997254083">
    <w:name w:val="BE9F15AD3B364B4A93350DC997254083"/>
    <w:pPr>
      <w:widowControl w:val="0"/>
      <w:jc w:val="both"/>
    </w:pPr>
  </w:style>
  <w:style w:type="paragraph" w:customStyle="1" w:styleId="30B417220A014444AF4FE9ABFB03EB0A">
    <w:name w:val="30B417220A014444AF4FE9ABFB03EB0A"/>
    <w:pPr>
      <w:widowControl w:val="0"/>
      <w:jc w:val="both"/>
    </w:pPr>
  </w:style>
  <w:style w:type="paragraph" w:customStyle="1" w:styleId="3861422DE2814267BFDEC0326A44C010">
    <w:name w:val="3861422DE2814267BFDEC0326A44C010"/>
    <w:pPr>
      <w:widowControl w:val="0"/>
      <w:jc w:val="both"/>
    </w:pPr>
  </w:style>
  <w:style w:type="paragraph" w:customStyle="1" w:styleId="B2FD9F241B3C4560B5C164E876BCCC37">
    <w:name w:val="B2FD9F241B3C4560B5C164E876BCCC37"/>
    <w:pPr>
      <w:widowControl w:val="0"/>
      <w:jc w:val="both"/>
    </w:pPr>
  </w:style>
  <w:style w:type="paragraph" w:customStyle="1" w:styleId="809945E736794F4EA775EC80B4AE4594">
    <w:name w:val="809945E736794F4EA775EC80B4AE4594"/>
    <w:pPr>
      <w:widowControl w:val="0"/>
      <w:jc w:val="both"/>
    </w:pPr>
  </w:style>
  <w:style w:type="paragraph" w:customStyle="1" w:styleId="1668835C2BE04E029B3A4B2FC05400BE">
    <w:name w:val="1668835C2BE04E029B3A4B2FC05400BE"/>
    <w:pPr>
      <w:widowControl w:val="0"/>
      <w:jc w:val="both"/>
    </w:pPr>
  </w:style>
  <w:style w:type="paragraph" w:customStyle="1" w:styleId="75B02E249A1741FC8673354CA9243404">
    <w:name w:val="75B02E249A1741FC8673354CA9243404"/>
    <w:pPr>
      <w:widowControl w:val="0"/>
      <w:jc w:val="both"/>
    </w:pPr>
  </w:style>
  <w:style w:type="paragraph" w:customStyle="1" w:styleId="89C82BBD3FDE43FFBE222D8CD2516642">
    <w:name w:val="89C82BBD3FDE43FFBE222D8CD2516642"/>
    <w:pPr>
      <w:widowControl w:val="0"/>
      <w:jc w:val="both"/>
    </w:pPr>
  </w:style>
  <w:style w:type="paragraph" w:customStyle="1" w:styleId="CF9C7A678F48410787D6820E096DA351">
    <w:name w:val="CF9C7A678F48410787D6820E096DA351"/>
    <w:pPr>
      <w:widowControl w:val="0"/>
      <w:jc w:val="both"/>
    </w:pPr>
  </w:style>
  <w:style w:type="paragraph" w:customStyle="1" w:styleId="048E6B0CAE2F4C6B83F2990E8C776432">
    <w:name w:val="048E6B0CAE2F4C6B83F2990E8C776432"/>
    <w:pPr>
      <w:widowControl w:val="0"/>
      <w:jc w:val="both"/>
    </w:pPr>
  </w:style>
  <w:style w:type="paragraph" w:customStyle="1" w:styleId="0B4F77A9CBA1445599D6142D4E404DA2">
    <w:name w:val="0B4F77A9CBA1445599D6142D4E404DA2"/>
    <w:pPr>
      <w:widowControl w:val="0"/>
      <w:jc w:val="both"/>
    </w:pPr>
  </w:style>
  <w:style w:type="paragraph" w:customStyle="1" w:styleId="21C31AFE12BA4C2B9E111482E9E28C88">
    <w:name w:val="21C31AFE12BA4C2B9E111482E9E28C88"/>
    <w:pPr>
      <w:widowControl w:val="0"/>
      <w:jc w:val="both"/>
    </w:pPr>
  </w:style>
  <w:style w:type="paragraph" w:customStyle="1" w:styleId="EFF655DD8FA3472FA6A09F98CE72F03F">
    <w:name w:val="EFF655DD8FA3472FA6A09F98CE72F03F"/>
    <w:pPr>
      <w:widowControl w:val="0"/>
      <w:jc w:val="both"/>
    </w:pPr>
  </w:style>
  <w:style w:type="paragraph" w:customStyle="1" w:styleId="C4E928A5DD8741CEA17669A9FA65F227">
    <w:name w:val="C4E928A5DD8741CEA17669A9FA65F227"/>
    <w:pPr>
      <w:widowControl w:val="0"/>
      <w:jc w:val="both"/>
    </w:pPr>
  </w:style>
  <w:style w:type="paragraph" w:customStyle="1" w:styleId="A679BD9CCB984E6BB251F978F8F0C8F2">
    <w:name w:val="A679BD9CCB984E6BB251F978F8F0C8F2"/>
    <w:pPr>
      <w:widowControl w:val="0"/>
      <w:jc w:val="both"/>
    </w:pPr>
  </w:style>
  <w:style w:type="paragraph" w:customStyle="1" w:styleId="A15BE66056244576A81F74EFC15A80FE">
    <w:name w:val="A15BE66056244576A81F74EFC15A80FE"/>
    <w:pPr>
      <w:widowControl w:val="0"/>
      <w:jc w:val="both"/>
    </w:pPr>
  </w:style>
  <w:style w:type="paragraph" w:customStyle="1" w:styleId="64BDA651F81D431F81E024E6F69BD059">
    <w:name w:val="64BDA651F81D431F81E024E6F69BD059"/>
    <w:pPr>
      <w:widowControl w:val="0"/>
      <w:jc w:val="both"/>
    </w:pPr>
  </w:style>
  <w:style w:type="paragraph" w:customStyle="1" w:styleId="D1B92D53E15B4267B598E5766C788D98">
    <w:name w:val="D1B92D53E15B4267B598E5766C788D98"/>
    <w:pPr>
      <w:widowControl w:val="0"/>
      <w:jc w:val="both"/>
    </w:pPr>
  </w:style>
  <w:style w:type="paragraph" w:customStyle="1" w:styleId="BFACF49AC7224D8D9678281B4B0CE6FE">
    <w:name w:val="BFACF49AC7224D8D9678281B4B0CE6FE"/>
    <w:pPr>
      <w:widowControl w:val="0"/>
      <w:jc w:val="both"/>
    </w:pPr>
  </w:style>
  <w:style w:type="paragraph" w:customStyle="1" w:styleId="22415CD91FBC4AD582F98ADE89BB7C75">
    <w:name w:val="22415CD91FBC4AD582F98ADE89BB7C75"/>
    <w:pPr>
      <w:widowControl w:val="0"/>
      <w:jc w:val="both"/>
    </w:pPr>
  </w:style>
  <w:style w:type="paragraph" w:customStyle="1" w:styleId="F53AB49E481049F59372E3A51D377358">
    <w:name w:val="F53AB49E481049F59372E3A51D377358"/>
    <w:pPr>
      <w:widowControl w:val="0"/>
      <w:jc w:val="both"/>
    </w:pPr>
  </w:style>
  <w:style w:type="paragraph" w:customStyle="1" w:styleId="D3EA946E15884953A109B096A7D44424">
    <w:name w:val="D3EA946E15884953A109B096A7D44424"/>
    <w:pPr>
      <w:widowControl w:val="0"/>
      <w:jc w:val="both"/>
    </w:pPr>
  </w:style>
  <w:style w:type="paragraph" w:customStyle="1" w:styleId="1A2FE63D67E7404D881ECA4AE0BBB91E">
    <w:name w:val="1A2FE63D67E7404D881ECA4AE0BBB91E"/>
    <w:pPr>
      <w:widowControl w:val="0"/>
      <w:jc w:val="both"/>
    </w:pPr>
  </w:style>
  <w:style w:type="paragraph" w:customStyle="1" w:styleId="5E6354E271B24E83AEEC763813DC91D9">
    <w:name w:val="5E6354E271B24E83AEEC763813DC91D9"/>
    <w:pPr>
      <w:widowControl w:val="0"/>
      <w:jc w:val="both"/>
    </w:pPr>
  </w:style>
  <w:style w:type="paragraph" w:customStyle="1" w:styleId="22B3CD77D3FA4D3AB645B4CF2EFD690F">
    <w:name w:val="22B3CD77D3FA4D3AB645B4CF2EFD690F"/>
    <w:pPr>
      <w:widowControl w:val="0"/>
      <w:jc w:val="both"/>
    </w:pPr>
  </w:style>
  <w:style w:type="paragraph" w:customStyle="1" w:styleId="4C38E90C51204D6BB903CDBA402F8B17">
    <w:name w:val="4C38E90C51204D6BB903CDBA402F8B17"/>
    <w:pPr>
      <w:widowControl w:val="0"/>
      <w:jc w:val="both"/>
    </w:pPr>
  </w:style>
  <w:style w:type="paragraph" w:customStyle="1" w:styleId="A770AC2C716E4F388ACA1C8AA9B3619A">
    <w:name w:val="A770AC2C716E4F388ACA1C8AA9B3619A"/>
    <w:pPr>
      <w:widowControl w:val="0"/>
      <w:jc w:val="both"/>
    </w:pPr>
  </w:style>
  <w:style w:type="paragraph" w:customStyle="1" w:styleId="1EC417C11454424D8880108507664506">
    <w:name w:val="1EC417C11454424D8880108507664506"/>
    <w:pPr>
      <w:widowControl w:val="0"/>
      <w:jc w:val="both"/>
    </w:pPr>
  </w:style>
  <w:style w:type="paragraph" w:customStyle="1" w:styleId="2F3AF80B781248A6AFE15F7F9142FCEC">
    <w:name w:val="2F3AF80B781248A6AFE15F7F9142FCEC"/>
    <w:pPr>
      <w:widowControl w:val="0"/>
      <w:jc w:val="both"/>
    </w:pPr>
  </w:style>
  <w:style w:type="paragraph" w:customStyle="1" w:styleId="62BB5BB965894A71B2E5558FDF74B3AE">
    <w:name w:val="62BB5BB965894A71B2E5558FDF74B3AE"/>
    <w:pPr>
      <w:widowControl w:val="0"/>
      <w:jc w:val="both"/>
    </w:pPr>
  </w:style>
  <w:style w:type="paragraph" w:customStyle="1" w:styleId="375F6409E97F4778AA7BB786574E011C">
    <w:name w:val="375F6409E97F4778AA7BB786574E011C"/>
    <w:pPr>
      <w:widowControl w:val="0"/>
      <w:jc w:val="both"/>
    </w:pPr>
  </w:style>
  <w:style w:type="paragraph" w:customStyle="1" w:styleId="11406AEB4AEE42ED8B0D36FF90DAB936">
    <w:name w:val="11406AEB4AEE42ED8B0D36FF90DAB936"/>
    <w:pPr>
      <w:widowControl w:val="0"/>
      <w:jc w:val="both"/>
    </w:pPr>
  </w:style>
  <w:style w:type="paragraph" w:customStyle="1" w:styleId="62C461319B144695AE1F2582AF66C769">
    <w:name w:val="62C461319B144695AE1F2582AF66C769"/>
    <w:pPr>
      <w:widowControl w:val="0"/>
      <w:jc w:val="both"/>
    </w:pPr>
  </w:style>
  <w:style w:type="paragraph" w:customStyle="1" w:styleId="2E96F4A93EE94393826493CA1E26048D">
    <w:name w:val="2E96F4A93EE94393826493CA1E26048D"/>
    <w:pPr>
      <w:widowControl w:val="0"/>
      <w:jc w:val="both"/>
    </w:pPr>
  </w:style>
  <w:style w:type="paragraph" w:customStyle="1" w:styleId="5A00D7A4838E4B6ABC4C6442148648E7">
    <w:name w:val="5A00D7A4838E4B6ABC4C6442148648E7"/>
    <w:pPr>
      <w:widowControl w:val="0"/>
      <w:jc w:val="both"/>
    </w:pPr>
  </w:style>
  <w:style w:type="paragraph" w:customStyle="1" w:styleId="37B24C87F72E47A5BCBFC9E9A41A1C9F">
    <w:name w:val="37B24C87F72E47A5BCBFC9E9A41A1C9F"/>
    <w:pPr>
      <w:widowControl w:val="0"/>
      <w:jc w:val="both"/>
    </w:pPr>
  </w:style>
  <w:style w:type="paragraph" w:customStyle="1" w:styleId="B97FD889FFF4435FAF2B7DD95C95CBDA">
    <w:name w:val="B97FD889FFF4435FAF2B7DD95C95CBDA"/>
    <w:pPr>
      <w:widowControl w:val="0"/>
      <w:jc w:val="both"/>
    </w:pPr>
  </w:style>
  <w:style w:type="paragraph" w:customStyle="1" w:styleId="00F2DC67C022415F93051FDA5955140F">
    <w:name w:val="00F2DC67C022415F93051FDA5955140F"/>
    <w:pPr>
      <w:widowControl w:val="0"/>
      <w:jc w:val="both"/>
    </w:pPr>
  </w:style>
  <w:style w:type="paragraph" w:customStyle="1" w:styleId="B83801540AEC406AB2AEB61547FCD60E">
    <w:name w:val="B83801540AEC406AB2AEB61547FCD60E"/>
    <w:pPr>
      <w:widowControl w:val="0"/>
      <w:jc w:val="both"/>
    </w:pPr>
  </w:style>
  <w:style w:type="paragraph" w:customStyle="1" w:styleId="65ECC1357CCE420EAB2FFC5AC40E72A2">
    <w:name w:val="65ECC1357CCE420EAB2FFC5AC40E72A2"/>
    <w:pPr>
      <w:widowControl w:val="0"/>
      <w:jc w:val="both"/>
    </w:pPr>
  </w:style>
  <w:style w:type="paragraph" w:customStyle="1" w:styleId="7D5C1B2EE75A41DBAED82A8A5AAA4C1C">
    <w:name w:val="7D5C1B2EE75A41DBAED82A8A5AAA4C1C"/>
    <w:pPr>
      <w:widowControl w:val="0"/>
      <w:jc w:val="both"/>
    </w:pPr>
  </w:style>
  <w:style w:type="paragraph" w:customStyle="1" w:styleId="9607ACCC86744C6BBC651F3FFEAB9283">
    <w:name w:val="9607ACCC86744C6BBC651F3FFEAB9283"/>
    <w:pPr>
      <w:widowControl w:val="0"/>
      <w:jc w:val="both"/>
    </w:pPr>
  </w:style>
  <w:style w:type="paragraph" w:customStyle="1" w:styleId="C15E15A83BDD4ED889327CA90B4A8341">
    <w:name w:val="C15E15A83BDD4ED889327CA90B4A8341"/>
    <w:pPr>
      <w:widowControl w:val="0"/>
      <w:jc w:val="both"/>
    </w:pPr>
  </w:style>
  <w:style w:type="paragraph" w:customStyle="1" w:styleId="7A5B57470BC34AABAF8CC40531CF00FE">
    <w:name w:val="7A5B57470BC34AABAF8CC40531CF00FE"/>
    <w:pPr>
      <w:widowControl w:val="0"/>
      <w:jc w:val="both"/>
    </w:pPr>
  </w:style>
  <w:style w:type="paragraph" w:customStyle="1" w:styleId="C674A9A33E50499D85A4C4778B2CF3E4">
    <w:name w:val="C674A9A33E50499D85A4C4778B2CF3E4"/>
    <w:pPr>
      <w:widowControl w:val="0"/>
      <w:jc w:val="both"/>
    </w:pPr>
  </w:style>
  <w:style w:type="paragraph" w:customStyle="1" w:styleId="7997CCD5779E43C9B29FC52D732F0466">
    <w:name w:val="7997CCD5779E43C9B29FC52D732F0466"/>
    <w:pPr>
      <w:widowControl w:val="0"/>
      <w:jc w:val="both"/>
    </w:pPr>
  </w:style>
  <w:style w:type="paragraph" w:customStyle="1" w:styleId="1406A6003B6F4C079AF7146A73061478">
    <w:name w:val="1406A6003B6F4C079AF7146A73061478"/>
    <w:pPr>
      <w:widowControl w:val="0"/>
      <w:jc w:val="both"/>
    </w:pPr>
  </w:style>
  <w:style w:type="paragraph" w:customStyle="1" w:styleId="33D3D3FB4DED47249AF5EBFE205C8229">
    <w:name w:val="33D3D3FB4DED47249AF5EBFE205C8229"/>
    <w:pPr>
      <w:widowControl w:val="0"/>
      <w:jc w:val="both"/>
    </w:pPr>
  </w:style>
  <w:style w:type="paragraph" w:customStyle="1" w:styleId="E12C2A31DC1044788674B44FB71C5D5A">
    <w:name w:val="E12C2A31DC1044788674B44FB71C5D5A"/>
    <w:pPr>
      <w:widowControl w:val="0"/>
      <w:jc w:val="both"/>
    </w:pPr>
  </w:style>
  <w:style w:type="paragraph" w:customStyle="1" w:styleId="4180DE6471FE40419104E9174CD05D43">
    <w:name w:val="4180DE6471FE40419104E9174CD05D43"/>
    <w:pPr>
      <w:widowControl w:val="0"/>
      <w:jc w:val="both"/>
    </w:pPr>
  </w:style>
  <w:style w:type="paragraph" w:customStyle="1" w:styleId="7783BC8BC6854024B04A761A61B674DB">
    <w:name w:val="7783BC8BC6854024B04A761A61B674DB"/>
    <w:pPr>
      <w:widowControl w:val="0"/>
      <w:jc w:val="both"/>
    </w:pPr>
  </w:style>
  <w:style w:type="paragraph" w:customStyle="1" w:styleId="372D278BACF94CEB83960A09F07D91F3">
    <w:name w:val="372D278BACF94CEB83960A09F07D91F3"/>
    <w:pPr>
      <w:widowControl w:val="0"/>
      <w:jc w:val="both"/>
    </w:pPr>
  </w:style>
  <w:style w:type="paragraph" w:customStyle="1" w:styleId="21C9BE3B65B64C559F478700715DFEC8">
    <w:name w:val="21C9BE3B65B64C559F478700715DFEC8"/>
    <w:pPr>
      <w:widowControl w:val="0"/>
      <w:jc w:val="both"/>
    </w:pPr>
  </w:style>
  <w:style w:type="paragraph" w:customStyle="1" w:styleId="7E0839355E064106B85D932DF9197B7A">
    <w:name w:val="7E0839355E064106B85D932DF9197B7A"/>
    <w:pPr>
      <w:widowControl w:val="0"/>
      <w:jc w:val="both"/>
    </w:pPr>
  </w:style>
  <w:style w:type="paragraph" w:customStyle="1" w:styleId="FEDAE6D8BC8B46AB917F593FB3F8E64D">
    <w:name w:val="FEDAE6D8BC8B46AB917F593FB3F8E64D"/>
    <w:pPr>
      <w:widowControl w:val="0"/>
      <w:jc w:val="both"/>
    </w:pPr>
  </w:style>
  <w:style w:type="paragraph" w:customStyle="1" w:styleId="BF0B127D010E4FA6BEE1B981C166882C">
    <w:name w:val="BF0B127D010E4FA6BEE1B981C166882C"/>
    <w:pPr>
      <w:widowControl w:val="0"/>
      <w:jc w:val="both"/>
    </w:pPr>
  </w:style>
  <w:style w:type="paragraph" w:customStyle="1" w:styleId="B0DFE0DC8BE44323A1AF1FA5B3B01394">
    <w:name w:val="B0DFE0DC8BE44323A1AF1FA5B3B01394"/>
    <w:pPr>
      <w:widowControl w:val="0"/>
      <w:jc w:val="both"/>
    </w:pPr>
  </w:style>
  <w:style w:type="paragraph" w:customStyle="1" w:styleId="EDE49A9CDAD0462A951B88C00BCE0195">
    <w:name w:val="EDE49A9CDAD0462A951B88C00BCE0195"/>
    <w:pPr>
      <w:widowControl w:val="0"/>
      <w:jc w:val="both"/>
    </w:pPr>
  </w:style>
  <w:style w:type="paragraph" w:customStyle="1" w:styleId="57258FFEF3DC41159F5A9737775EBF93">
    <w:name w:val="57258FFEF3DC41159F5A9737775EBF93"/>
    <w:pPr>
      <w:widowControl w:val="0"/>
      <w:jc w:val="both"/>
    </w:pPr>
  </w:style>
  <w:style w:type="paragraph" w:customStyle="1" w:styleId="AF9A9B4779B1453A98640A282C8997E7">
    <w:name w:val="AF9A9B4779B1453A98640A282C8997E7"/>
    <w:pPr>
      <w:widowControl w:val="0"/>
      <w:jc w:val="both"/>
    </w:pPr>
  </w:style>
  <w:style w:type="paragraph" w:customStyle="1" w:styleId="675FA21315494F1E872CC2D1C6A6F857">
    <w:name w:val="675FA21315494F1E872CC2D1C6A6F857"/>
    <w:pPr>
      <w:widowControl w:val="0"/>
      <w:jc w:val="both"/>
    </w:pPr>
  </w:style>
  <w:style w:type="paragraph" w:customStyle="1" w:styleId="DE71F3C8EA35491BBC9752FD6DD79849">
    <w:name w:val="DE71F3C8EA35491BBC9752FD6DD79849"/>
    <w:pPr>
      <w:widowControl w:val="0"/>
      <w:jc w:val="both"/>
    </w:pPr>
  </w:style>
  <w:style w:type="paragraph" w:customStyle="1" w:styleId="9A9A293AFFF64291B6AE5C91FE791BC5">
    <w:name w:val="9A9A293AFFF64291B6AE5C91FE791BC5"/>
    <w:pPr>
      <w:widowControl w:val="0"/>
      <w:jc w:val="both"/>
    </w:pPr>
  </w:style>
  <w:style w:type="paragraph" w:customStyle="1" w:styleId="D7F37B576BD64EE88E707438A691DEF5">
    <w:name w:val="D7F37B576BD64EE88E707438A691DEF5"/>
    <w:pPr>
      <w:widowControl w:val="0"/>
      <w:jc w:val="both"/>
    </w:pPr>
  </w:style>
  <w:style w:type="paragraph" w:customStyle="1" w:styleId="CC6631660CB143538A07EEB228EC78C2">
    <w:name w:val="CC6631660CB143538A07EEB228EC78C2"/>
    <w:rsid w:val="00AF4560"/>
    <w:pPr>
      <w:widowControl w:val="0"/>
      <w:jc w:val="both"/>
    </w:pPr>
  </w:style>
  <w:style w:type="paragraph" w:customStyle="1" w:styleId="51DA578B04CE4C9B8C9DA527B0C0673B">
    <w:name w:val="51DA578B04CE4C9B8C9DA527B0C0673B"/>
    <w:rsid w:val="00AF4560"/>
    <w:pPr>
      <w:widowControl w:val="0"/>
      <w:jc w:val="both"/>
    </w:pPr>
  </w:style>
  <w:style w:type="paragraph" w:customStyle="1" w:styleId="55AE1D64CA2743BC9EB3B21FEE2C42F0">
    <w:name w:val="55AE1D64CA2743BC9EB3B21FEE2C42F0"/>
    <w:rsid w:val="00AF4560"/>
    <w:pPr>
      <w:widowControl w:val="0"/>
      <w:jc w:val="both"/>
    </w:pPr>
  </w:style>
  <w:style w:type="paragraph" w:customStyle="1" w:styleId="28EF7590EE874353961F6CC61A90CB50">
    <w:name w:val="28EF7590EE874353961F6CC61A90CB50"/>
    <w:rsid w:val="00AF4560"/>
    <w:pPr>
      <w:widowControl w:val="0"/>
      <w:jc w:val="both"/>
    </w:pPr>
  </w:style>
  <w:style w:type="paragraph" w:customStyle="1" w:styleId="13EAFD0FA72A4879B1F7DB4E534B887D">
    <w:name w:val="13EAFD0FA72A4879B1F7DB4E534B887D"/>
    <w:rsid w:val="00AF4560"/>
    <w:pPr>
      <w:widowControl w:val="0"/>
      <w:jc w:val="both"/>
    </w:pPr>
  </w:style>
  <w:style w:type="paragraph" w:customStyle="1" w:styleId="22D6D99CAA964D969D13786C6D343B96">
    <w:name w:val="22D6D99CAA964D969D13786C6D343B96"/>
    <w:rsid w:val="00AF4560"/>
    <w:pPr>
      <w:widowControl w:val="0"/>
      <w:jc w:val="both"/>
    </w:pPr>
  </w:style>
  <w:style w:type="paragraph" w:customStyle="1" w:styleId="ED4639A36CA14441BA11ED9F1817D875">
    <w:name w:val="ED4639A36CA14441BA11ED9F1817D875"/>
    <w:rsid w:val="00AF4560"/>
    <w:pPr>
      <w:widowControl w:val="0"/>
      <w:jc w:val="both"/>
    </w:pPr>
  </w:style>
  <w:style w:type="paragraph" w:customStyle="1" w:styleId="DA8A851FE1BB4D54A6CE525E97B08944">
    <w:name w:val="DA8A851FE1BB4D54A6CE525E97B08944"/>
    <w:rsid w:val="00F21DD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积分">
  <a:themeElements>
    <a:clrScheme name="积分">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积分">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积分">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87E64E-AE77-4405-A79E-403516E31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目标受众分析计划.dotx</Template>
  <TotalTime>187</TotalTime>
  <Pages>23</Pages>
  <Words>2163</Words>
  <Characters>12331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14466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IPC 应用程序接口</dc:title>
  <dc:subject>API 参考</dc:subject>
  <dc:creator>D</dc:creator>
  <cp:keywords> </cp:keywords>
  <dc:description>2023-05-08</dc:description>
  <cp:lastModifiedBy>D</cp:lastModifiedBy>
  <cp:revision>8</cp:revision>
  <cp:lastPrinted>2022-12-09T08:36:00Z</cp:lastPrinted>
  <dcterms:created xsi:type="dcterms:W3CDTF">2023-05-08T03:12:00Z</dcterms:created>
  <dcterms:modified xsi:type="dcterms:W3CDTF">2023-05-08T06:19:00Z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ScenarioTags">
    <vt:lpwstr/>
  </property>
  <property fmtid="{D5CDD505-2E9C-101B-9397-08002B2CF9AE}" pid="4" name="CampaignTags">
    <vt:lpwstr/>
  </property>
  <property fmtid="{D5CDD505-2E9C-101B-9397-08002B2CF9AE}" pid="5" name="ContentTypeId">
    <vt:lpwstr>0x010100AA3F7D94069FF64A86F7DFF56D60E3BE</vt:lpwstr>
  </property>
  <property fmtid="{D5CDD505-2E9C-101B-9397-08002B2CF9AE}" pid="6" name="FeatureTags">
    <vt:lpwstr/>
  </property>
  <property fmtid="{D5CDD505-2E9C-101B-9397-08002B2CF9AE}" pid="7" name="LocalizationTags">
    <vt:lpwstr/>
  </property>
</Properties>
</file>